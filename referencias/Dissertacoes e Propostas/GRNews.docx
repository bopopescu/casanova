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8078"/>
      </w:tblGrid>
      <w:tr w:rsidR="006A7859" w:rsidRPr="00E276E4" w14:paraId="1B6891DA" w14:textId="77777777" w:rsidTr="006A7859">
        <w:tc>
          <w:tcPr>
            <w:tcW w:w="8078" w:type="dxa"/>
            <w:shd w:val="clear" w:color="auto" w:fill="auto"/>
          </w:tcPr>
          <w:p w14:paraId="0074C9A6" w14:textId="77777777" w:rsidR="006A7859" w:rsidRPr="00E276E4" w:rsidRDefault="00CA12A8" w:rsidP="00BC653B">
            <w:r>
              <w:rPr>
                <w:noProof/>
                <w:lang w:val="en-US" w:eastAsia="en-US"/>
              </w:rPr>
              <w:drawing>
                <wp:anchor distT="0" distB="0" distL="114300" distR="114300" simplePos="0" relativeHeight="251654656" behindDoc="0" locked="0" layoutInCell="1" allowOverlap="1" wp14:anchorId="41370BA9" wp14:editId="77C72C88">
                  <wp:simplePos x="0" y="0"/>
                  <wp:positionH relativeFrom="column">
                    <wp:posOffset>1785620</wp:posOffset>
                  </wp:positionH>
                  <wp:positionV relativeFrom="paragraph">
                    <wp:posOffset>-6985</wp:posOffset>
                  </wp:positionV>
                  <wp:extent cx="3301365" cy="935355"/>
                  <wp:effectExtent l="0" t="0" r="635" b="4445"/>
                  <wp:wrapSquare wrapText="bothSides"/>
                  <wp:docPr id="142" name="Imagem 2" descr="bra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brasa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365" cy="9353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7859" w:rsidRPr="00E276E4" w14:paraId="3FF7B56C" w14:textId="77777777" w:rsidTr="006A7859">
        <w:tc>
          <w:tcPr>
            <w:tcW w:w="8078" w:type="dxa"/>
            <w:shd w:val="clear" w:color="auto" w:fill="auto"/>
          </w:tcPr>
          <w:p w14:paraId="15B0074D" w14:textId="7C70B99A" w:rsidR="006A7859" w:rsidRPr="00E276E4" w:rsidRDefault="009E2898" w:rsidP="006A7859">
            <w:pPr>
              <w:pStyle w:val="FolhaRNomedoautor"/>
            </w:pPr>
            <w:r>
              <w:t>Demetrius Costa Rapello</w:t>
            </w:r>
          </w:p>
          <w:p w14:paraId="33256389" w14:textId="4CAF4A2F" w:rsidR="00AE1C15" w:rsidRDefault="009E2898">
            <w:pPr>
              <w:pStyle w:val="FolhaRSub-ttulodatesedissertao"/>
              <w:rPr>
                <w:sz w:val="28"/>
              </w:rPr>
            </w:pPr>
            <w:r w:rsidRPr="009E2898">
              <w:rPr>
                <w:sz w:val="28"/>
              </w:rPr>
              <w:t xml:space="preserve">Sistema de recomendação para suporte a produção de </w:t>
            </w:r>
            <w:r>
              <w:rPr>
                <w:sz w:val="28"/>
              </w:rPr>
              <w:t>matérias relacionadas</w:t>
            </w:r>
            <w:r w:rsidRPr="009E2898">
              <w:rPr>
                <w:sz w:val="28"/>
              </w:rPr>
              <w:t xml:space="preserve"> </w:t>
            </w:r>
            <w:r>
              <w:rPr>
                <w:sz w:val="28"/>
              </w:rPr>
              <w:t>n</w:t>
            </w:r>
            <w:r w:rsidRPr="009E2898">
              <w:rPr>
                <w:sz w:val="28"/>
              </w:rPr>
              <w:t>o portal G1</w:t>
            </w:r>
          </w:p>
          <w:p w14:paraId="3C6860B4" w14:textId="77777777" w:rsidR="00AE1C15" w:rsidRDefault="00AE1C15">
            <w:pPr>
              <w:pStyle w:val="FolhaRSub-ttulodatesedissertao"/>
              <w:rPr>
                <w:sz w:val="28"/>
              </w:rPr>
            </w:pPr>
          </w:p>
          <w:p w14:paraId="0B529C61" w14:textId="77777777" w:rsidR="00AE1C15" w:rsidRDefault="00AE1C15">
            <w:pPr>
              <w:pStyle w:val="FolhaRSub-ttulodatesedissertao"/>
              <w:rPr>
                <w:sz w:val="28"/>
              </w:rPr>
            </w:pPr>
          </w:p>
          <w:p w14:paraId="7B45F78C" w14:textId="77777777" w:rsidR="00AE1C15" w:rsidRDefault="00AE1C15">
            <w:pPr>
              <w:pStyle w:val="FolhaRSub-ttulodatesedissertao"/>
              <w:rPr>
                <w:sz w:val="28"/>
              </w:rPr>
            </w:pPr>
          </w:p>
          <w:p w14:paraId="1D14BF32" w14:textId="7EA3F587" w:rsidR="006A7859" w:rsidRPr="00E276E4" w:rsidRDefault="006A7859" w:rsidP="006A1292">
            <w:pPr>
              <w:pStyle w:val="FolhaRSub-ttulodatesedissertao"/>
              <w:jc w:val="both"/>
              <w:rPr>
                <w:sz w:val="28"/>
              </w:rPr>
            </w:pPr>
          </w:p>
        </w:tc>
      </w:tr>
      <w:tr w:rsidR="006A7859" w:rsidRPr="00E276E4" w14:paraId="519FC427" w14:textId="77777777" w:rsidTr="006A7859">
        <w:tc>
          <w:tcPr>
            <w:tcW w:w="8078" w:type="dxa"/>
            <w:shd w:val="clear" w:color="auto" w:fill="auto"/>
          </w:tcPr>
          <w:p w14:paraId="1838E395" w14:textId="77777777" w:rsidR="006A7859" w:rsidRPr="00E276E4" w:rsidRDefault="00530579" w:rsidP="006A7859">
            <w:pPr>
              <w:pStyle w:val="FolhaRNaturezaacadmica-Ttulo"/>
            </w:pPr>
            <w:r w:rsidRPr="00E276E4">
              <w:t>Dissertação de mestrado</w:t>
            </w:r>
          </w:p>
          <w:p w14:paraId="597F7F94" w14:textId="77777777" w:rsidR="006A7859" w:rsidRPr="00E276E4" w:rsidRDefault="00530579" w:rsidP="00365D79">
            <w:pPr>
              <w:pStyle w:val="FolhaRNaturezaacadmica-Corpo"/>
            </w:pPr>
            <w:r w:rsidRPr="00E276E4">
              <w:rPr>
                <w:rFonts w:cs="Arial"/>
              </w:rPr>
              <w:t>Dissertação apresentada como requisito parcial para a obtenção do grau de Mestre pelo Programa de Pós-graduação em Informática do Departamento de Informática do Centro Técnico e Científico da PUC-Rio.</w:t>
            </w:r>
          </w:p>
          <w:p w14:paraId="0B4E304E" w14:textId="72AF4632" w:rsidR="006A7859" w:rsidRPr="00E276E4" w:rsidRDefault="00530579" w:rsidP="009E2898">
            <w:pPr>
              <w:pStyle w:val="FolhaRProfessororientador"/>
            </w:pPr>
            <w:r w:rsidRPr="00E276E4">
              <w:t>Orientador</w:t>
            </w:r>
            <w:r w:rsidR="006A7859" w:rsidRPr="00E276E4">
              <w:t xml:space="preserve">: Prof. </w:t>
            </w:r>
            <w:r w:rsidR="009E2898">
              <w:t>Marco Antônio Casanova</w:t>
            </w:r>
          </w:p>
        </w:tc>
      </w:tr>
      <w:tr w:rsidR="006A7859" w:rsidRPr="00E276E4" w14:paraId="7C65F809" w14:textId="77777777" w:rsidTr="008171B6">
        <w:trPr>
          <w:trHeight w:val="3169"/>
        </w:trPr>
        <w:tc>
          <w:tcPr>
            <w:tcW w:w="8078" w:type="dxa"/>
            <w:shd w:val="clear" w:color="auto" w:fill="auto"/>
          </w:tcPr>
          <w:p w14:paraId="7934DF43" w14:textId="77777777" w:rsidR="006A7859" w:rsidRPr="00E276E4" w:rsidRDefault="006A7859" w:rsidP="006A7859">
            <w:pPr>
              <w:ind w:firstLine="0"/>
            </w:pPr>
          </w:p>
        </w:tc>
      </w:tr>
      <w:tr w:rsidR="006A7859" w:rsidRPr="00E276E4" w14:paraId="0AB91778" w14:textId="2D115C60" w:rsidTr="006A7859">
        <w:tc>
          <w:tcPr>
            <w:tcW w:w="8078" w:type="dxa"/>
            <w:shd w:val="clear" w:color="auto" w:fill="auto"/>
          </w:tcPr>
          <w:p w14:paraId="2AE6A1B8" w14:textId="27F16AE1" w:rsidR="006A7859" w:rsidRPr="00E276E4" w:rsidRDefault="006A7859" w:rsidP="009E2898">
            <w:pPr>
              <w:pStyle w:val="FolhaRLocal"/>
              <w:spacing w:line="240" w:lineRule="auto"/>
            </w:pPr>
            <w:r w:rsidRPr="00E276E4">
              <w:t>Rio de Janeiro</w:t>
            </w:r>
            <w:r w:rsidR="00DD13CD" w:rsidRPr="00E276E4">
              <w:t xml:space="preserve">, </w:t>
            </w:r>
            <w:r w:rsidR="009E2898">
              <w:t>19 de novembro de 2011</w:t>
            </w:r>
            <w:r w:rsidR="004E419A" w:rsidRPr="00E276E4">
              <w:t>.</w:t>
            </w:r>
          </w:p>
        </w:tc>
      </w:tr>
    </w:tbl>
    <w:p w14:paraId="79C60D10" w14:textId="77777777" w:rsidR="006A7859" w:rsidRPr="00E276E4" w:rsidRDefault="006A7859" w:rsidP="003C0FE2">
      <w:pPr>
        <w:ind w:firstLine="0"/>
        <w:sectPr w:rsidR="006A7859" w:rsidRPr="00E276E4" w:rsidSect="00FF598C">
          <w:headerReference w:type="default" r:id="rId10"/>
          <w:headerReference w:type="first" r:id="rId11"/>
          <w:footerReference w:type="first" r:id="rId12"/>
          <w:pgSz w:w="11907" w:h="16839" w:code="9"/>
          <w:pgMar w:top="1418" w:right="2268" w:bottom="1418" w:left="1701" w:header="567" w:footer="0" w:gutter="0"/>
          <w:cols w:space="720"/>
          <w:titlePg/>
          <w:docGrid w:linePitch="326"/>
        </w:sectPr>
      </w:pPr>
    </w:p>
    <w:p w14:paraId="181E5B27" w14:textId="2BDBC813" w:rsidR="00981628" w:rsidRDefault="00A30302" w:rsidP="000F783D">
      <w:pPr>
        <w:pStyle w:val="Heading1"/>
      </w:pPr>
      <w:bookmarkStart w:id="0" w:name="_Toc185153946"/>
      <w:bookmarkStart w:id="1" w:name="_Toc255665234"/>
      <w:bookmarkStart w:id="2" w:name="_Ref256248588"/>
      <w:bookmarkStart w:id="3" w:name="_Ref256413306"/>
      <w:bookmarkStart w:id="4" w:name="_Toc256439105"/>
      <w:bookmarkStart w:id="5" w:name="_Ref256528877"/>
      <w:bookmarkStart w:id="6" w:name="_Ref256625674"/>
      <w:r>
        <w:lastRenderedPageBreak/>
        <w:t>GRNews</w:t>
      </w:r>
      <w:bookmarkEnd w:id="0"/>
      <w:r w:rsidR="00356E14">
        <w:t xml:space="preserve"> – Sistema de recomendação de matérias de segundo nível.</w:t>
      </w:r>
    </w:p>
    <w:p w14:paraId="46EC231C" w14:textId="1B106353" w:rsidR="00D64B8B" w:rsidRDefault="000A1BD7" w:rsidP="00D64B8B">
      <w:r>
        <w:t>GRNews é um sistema de recomendações de matérias de segundo nível que visa prover aos ed</w:t>
      </w:r>
      <w:r w:rsidR="0073586C">
        <w:t xml:space="preserve">itores de conteúdo do portal G1 uma função para a geração de matérias </w:t>
      </w:r>
      <w:r>
        <w:t xml:space="preserve">relacionadas </w:t>
      </w:r>
      <w:r w:rsidR="0073586C">
        <w:t xml:space="preserve">ao texto </w:t>
      </w:r>
      <w:r w:rsidR="00144F07">
        <w:t>produzido</w:t>
      </w:r>
      <w:r w:rsidR="0073586C">
        <w:t>. Esta geração leva em consideração a análise de informações existentes no texto. Com estas informações, o sistema estabelece critérios de consulta de conteúdo relacionado e executa estas consultas contra a base de dados indexados</w:t>
      </w:r>
      <w:r w:rsidR="00144F07">
        <w:t xml:space="preserve"> no sistema de busca interno </w:t>
      </w:r>
      <w:r w:rsidR="00144F07" w:rsidRPr="00144F07">
        <w:rPr>
          <w:b/>
        </w:rPr>
        <w:t>solr</w:t>
      </w:r>
      <w:r w:rsidR="0073586C">
        <w:t xml:space="preserve">. Os resultados </w:t>
      </w:r>
      <w:r w:rsidR="00144F07">
        <w:t>obtidos são organizados em ordem</w:t>
      </w:r>
      <w:r w:rsidR="0073586C">
        <w:t xml:space="preserve"> de recenticidade</w:t>
      </w:r>
      <w:r w:rsidR="00144F07">
        <w:t xml:space="preserve"> </w:t>
      </w:r>
      <w:r w:rsidR="0073586C">
        <w:t xml:space="preserve">e exibidos </w:t>
      </w:r>
      <w:r w:rsidR="00E16F61">
        <w:t>em uma listagem para o editor</w:t>
      </w:r>
      <w:r w:rsidR="00144F07">
        <w:t>.</w:t>
      </w:r>
      <w:r w:rsidR="0073586C">
        <w:t xml:space="preserve"> </w:t>
      </w:r>
      <w:r w:rsidR="00144F07">
        <w:t>D</w:t>
      </w:r>
      <w:r w:rsidR="0073586C">
        <w:t>e</w:t>
      </w:r>
      <w:r w:rsidR="00144F07">
        <w:t>sta forma</w:t>
      </w:r>
      <w:r w:rsidR="0073586C">
        <w:t xml:space="preserve"> o editor </w:t>
      </w:r>
      <w:r w:rsidR="00144F07">
        <w:t>pode relacionar conteúdos de diferentes critérios para compor o elemento de matérias relacionadas</w:t>
      </w:r>
      <w:r w:rsidR="0073586C">
        <w:t>.</w:t>
      </w:r>
    </w:p>
    <w:p w14:paraId="57C77DB8" w14:textId="0EB8A996" w:rsidR="007C492C" w:rsidRDefault="007C492C" w:rsidP="00D64B8B">
      <w:r>
        <w:t>Neste capítulo discutiremos a arquitetura dos sistema, bem como os seus conponentes internos de modo a entender todo o seu funcionamento.</w:t>
      </w:r>
    </w:p>
    <w:p w14:paraId="7A2FA3BF" w14:textId="77777777" w:rsidR="00144F07" w:rsidRPr="00D64B8B" w:rsidRDefault="00144F07" w:rsidP="00D64B8B"/>
    <w:p w14:paraId="02E040A2" w14:textId="5164F2D4" w:rsidR="00981628" w:rsidRDefault="00A30302" w:rsidP="00981628">
      <w:pPr>
        <w:pStyle w:val="Heading2"/>
      </w:pPr>
      <w:bookmarkStart w:id="7" w:name="_Toc185153947"/>
      <w:r>
        <w:t>Arquitetura do sistema</w:t>
      </w:r>
      <w:r w:rsidR="003921D2">
        <w:t xml:space="preserve"> e sumário</w:t>
      </w:r>
      <w:bookmarkEnd w:id="7"/>
    </w:p>
    <w:p w14:paraId="26D945C2" w14:textId="1FB2D00F" w:rsidR="00A22B4A" w:rsidRDefault="00284F1A" w:rsidP="006111F1">
      <w:r>
        <w:t xml:space="preserve">O principal objetivo do GRNews é gerar conteúdo relacionado a um determinado texto </w:t>
      </w:r>
      <w:r w:rsidR="00180716">
        <w:t>que é produzido pelo editor para isso o sistema conta com</w:t>
      </w:r>
      <w:r w:rsidR="00A22B4A">
        <w:t xml:space="preserve"> 3 componentes principais </w:t>
      </w:r>
      <w:r w:rsidR="006C222C">
        <w:t>como pode ser visto na figura 1</w:t>
      </w:r>
      <w:r w:rsidR="00A22B4A">
        <w:t>.</w:t>
      </w:r>
    </w:p>
    <w:p w14:paraId="11DECC66" w14:textId="77777777" w:rsidR="00A22B4A" w:rsidRDefault="00A22B4A" w:rsidP="006111F1"/>
    <w:p w14:paraId="4D4FCD46" w14:textId="77777777" w:rsidR="00A22B4A" w:rsidRDefault="00A22B4A" w:rsidP="00A22B4A">
      <w:pPr>
        <w:keepNext/>
      </w:pPr>
      <w:r>
        <w:rPr>
          <w:noProof/>
          <w:lang w:val="en-US" w:eastAsia="en-US"/>
        </w:rPr>
        <w:drawing>
          <wp:inline distT="0" distB="0" distL="0" distR="0" wp14:anchorId="6A0B647C" wp14:editId="204F0E77">
            <wp:extent cx="4599517" cy="2014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776" cy="2016085"/>
                    </a:xfrm>
                    <a:prstGeom prst="rect">
                      <a:avLst/>
                    </a:prstGeom>
                    <a:noFill/>
                    <a:ln>
                      <a:noFill/>
                    </a:ln>
                  </pic:spPr>
                </pic:pic>
              </a:graphicData>
            </a:graphic>
          </wp:inline>
        </w:drawing>
      </w:r>
    </w:p>
    <w:p w14:paraId="34C8BDD2" w14:textId="23CFDBBD" w:rsidR="00180716" w:rsidRPr="006111F1" w:rsidRDefault="00A22B4A" w:rsidP="00EA2E80">
      <w:pPr>
        <w:pStyle w:val="Caption"/>
        <w:jc w:val="center"/>
      </w:pPr>
      <w:r>
        <w:t xml:space="preserve">Figure </w:t>
      </w:r>
      <w:r>
        <w:fldChar w:fldCharType="begin"/>
      </w:r>
      <w:r>
        <w:instrText xml:space="preserve"> SEQ Figure \* ARABIC </w:instrText>
      </w:r>
      <w:r>
        <w:fldChar w:fldCharType="separate"/>
      </w:r>
      <w:r w:rsidR="00936975">
        <w:rPr>
          <w:noProof/>
        </w:rPr>
        <w:t>1</w:t>
      </w:r>
      <w:r>
        <w:fldChar w:fldCharType="end"/>
      </w:r>
      <w:r>
        <w:t xml:space="preserve"> – GRNews arquitetura</w:t>
      </w:r>
    </w:p>
    <w:bookmarkEnd w:id="1"/>
    <w:bookmarkEnd w:id="2"/>
    <w:bookmarkEnd w:id="3"/>
    <w:bookmarkEnd w:id="4"/>
    <w:bookmarkEnd w:id="5"/>
    <w:bookmarkEnd w:id="6"/>
    <w:p w14:paraId="3B861819" w14:textId="7C18AD7E" w:rsidR="00CE0E8C" w:rsidRPr="00CE0E8C" w:rsidRDefault="004A1F2A" w:rsidP="00FC39EF">
      <w:pPr>
        <w:keepNext/>
      </w:pPr>
      <w:r>
        <w:t xml:space="preserve">Para ser possível acionar o motor do GRNews, é necessário que o editor </w:t>
      </w:r>
      <w:r>
        <w:lastRenderedPageBreak/>
        <w:t>informe os parâmentros de entrada e para isso, o</w:t>
      </w:r>
      <w:r w:rsidR="00CE0E8C" w:rsidRPr="00CE0E8C">
        <w:t xml:space="preserve"> ponto de partida </w:t>
      </w:r>
      <w:r w:rsidR="00E16F61">
        <w:t>é o formulário de matéria. O formulário de matéria</w:t>
      </w:r>
      <w:r w:rsidR="00FC39EF">
        <w:t>, figura2,</w:t>
      </w:r>
      <w:r w:rsidR="00CE0E8C" w:rsidRPr="00CE0E8C">
        <w:t xml:space="preserve"> é apresentado ao editor </w:t>
      </w:r>
      <w:r w:rsidR="00E16F61">
        <w:t xml:space="preserve">como </w:t>
      </w:r>
      <w:r w:rsidR="00CE0E8C" w:rsidRPr="00CE0E8C">
        <w:t xml:space="preserve">uma interface web </w:t>
      </w:r>
      <w:r w:rsidR="00E16F61">
        <w:t xml:space="preserve">que solicita </w:t>
      </w:r>
      <w:r w:rsidR="00CE0E8C" w:rsidRPr="00CE0E8C">
        <w:t xml:space="preserve">ao editor </w:t>
      </w:r>
      <w:r w:rsidR="00E16F61">
        <w:t xml:space="preserve">o preenchimento de </w:t>
      </w:r>
      <w:r w:rsidR="00CE0E8C" w:rsidRPr="00CE0E8C">
        <w:t>um conjunto de informações</w:t>
      </w:r>
      <w:r w:rsidR="00E16F61">
        <w:t xml:space="preserve"> </w:t>
      </w:r>
      <w:r w:rsidR="00CE0E8C" w:rsidRPr="00CE0E8C">
        <w:t>divididas em obrigatórias e não</w:t>
      </w:r>
      <w:r w:rsidR="00FC39EF">
        <w:t xml:space="preserve"> obrigatórias</w:t>
      </w:r>
      <w:r w:rsidR="00CE0E8C" w:rsidRPr="00CE0E8C">
        <w:t xml:space="preserve">. </w:t>
      </w:r>
    </w:p>
    <w:p w14:paraId="0AA5C0F6" w14:textId="2E9119AD" w:rsidR="00CE0E8C" w:rsidRDefault="00CE0E8C" w:rsidP="00CE0E8C">
      <w:r w:rsidRPr="00CE0E8C">
        <w:t xml:space="preserve">As informações obrigatórias são necessárias para </w:t>
      </w:r>
      <w:r w:rsidR="001829B8">
        <w:t>configurar</w:t>
      </w:r>
      <w:r w:rsidRPr="00CE0E8C">
        <w:t xml:space="preserve"> uma notícia que pode ser publicada.</w:t>
      </w:r>
    </w:p>
    <w:p w14:paraId="13C0FAEE" w14:textId="77777777" w:rsidR="00FC39EF" w:rsidRDefault="00FC39EF" w:rsidP="00CE0E8C"/>
    <w:p w14:paraId="587F2A95" w14:textId="77777777" w:rsidR="00FC39EF" w:rsidRDefault="00FC39EF" w:rsidP="00FC39EF">
      <w:pPr>
        <w:keepNext/>
      </w:pPr>
      <w:r>
        <w:rPr>
          <w:noProof/>
          <w:lang w:val="en-US" w:eastAsia="en-US"/>
        </w:rPr>
        <w:drawing>
          <wp:inline distT="0" distB="0" distL="0" distR="0" wp14:anchorId="67E81C11" wp14:editId="4E89B3BB">
            <wp:extent cx="5040630" cy="3060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1 at 10.50.45 AM.png"/>
                    <pic:cNvPicPr/>
                  </pic:nvPicPr>
                  <pic:blipFill>
                    <a:blip r:embed="rId14">
                      <a:extLst>
                        <a:ext uri="{28A0092B-C50C-407E-A947-70E740481C1C}">
                          <a14:useLocalDpi xmlns:a14="http://schemas.microsoft.com/office/drawing/2010/main" val="0"/>
                        </a:ext>
                      </a:extLst>
                    </a:blip>
                    <a:stretch>
                      <a:fillRect/>
                    </a:stretch>
                  </pic:blipFill>
                  <pic:spPr>
                    <a:xfrm>
                      <a:off x="0" y="0"/>
                      <a:ext cx="5040630" cy="3060700"/>
                    </a:xfrm>
                    <a:prstGeom prst="rect">
                      <a:avLst/>
                    </a:prstGeom>
                  </pic:spPr>
                </pic:pic>
              </a:graphicData>
            </a:graphic>
          </wp:inline>
        </w:drawing>
      </w:r>
    </w:p>
    <w:p w14:paraId="21918D58" w14:textId="77777777" w:rsidR="00FC39EF" w:rsidRDefault="00FC39EF" w:rsidP="00FC39EF">
      <w:pPr>
        <w:pStyle w:val="Caption"/>
        <w:jc w:val="center"/>
      </w:pPr>
      <w:r>
        <w:t xml:space="preserve">Figure </w:t>
      </w:r>
      <w:r>
        <w:fldChar w:fldCharType="begin"/>
      </w:r>
      <w:r>
        <w:instrText xml:space="preserve"> SEQ Figure \* ARABIC </w:instrText>
      </w:r>
      <w:r>
        <w:fldChar w:fldCharType="separate"/>
      </w:r>
      <w:r w:rsidR="00936975">
        <w:rPr>
          <w:noProof/>
        </w:rPr>
        <w:t>2</w:t>
      </w:r>
      <w:r>
        <w:fldChar w:fldCharType="end"/>
      </w:r>
    </w:p>
    <w:p w14:paraId="602DCF86" w14:textId="77777777" w:rsidR="00FC39EF" w:rsidRDefault="00FC39EF" w:rsidP="00CE0E8C"/>
    <w:p w14:paraId="02E82303" w14:textId="3BBC58C3" w:rsidR="00FC39EF" w:rsidRDefault="00FC39EF" w:rsidP="00CE0E8C">
      <w:r>
        <w:t>Dentre as informações solicitadas pelo formulário, vamos apresentar na tabela 1, apenas aquelas que serão usadas pelo sistema GRNews por entender-mos que são suficientes para realizarmos a função proposta.</w:t>
      </w:r>
    </w:p>
    <w:p w14:paraId="41230FF7" w14:textId="24EA3E8C" w:rsidR="00FC39EF" w:rsidRDefault="00FC39EF" w:rsidP="00FC39EF">
      <w:pPr>
        <w:keepNext/>
      </w:pPr>
    </w:p>
    <w:p w14:paraId="13E85B7C" w14:textId="77777777" w:rsidR="00CE0E8C" w:rsidRDefault="00CE0E8C" w:rsidP="00CE0E8C">
      <w:pPr>
        <w:pStyle w:val="Caption"/>
        <w:keepNext/>
        <w:jc w:val="center"/>
      </w:pPr>
      <w:bookmarkStart w:id="8" w:name="_Toc183341824"/>
      <w:r>
        <w:t xml:space="preserve">Table </w:t>
      </w:r>
      <w:r>
        <w:fldChar w:fldCharType="begin"/>
      </w:r>
      <w:r>
        <w:instrText xml:space="preserve"> SEQ Table \* ARABIC </w:instrText>
      </w:r>
      <w:r>
        <w:fldChar w:fldCharType="separate"/>
      </w:r>
      <w:r w:rsidR="00302823">
        <w:rPr>
          <w:noProof/>
        </w:rPr>
        <w:t>1</w:t>
      </w:r>
      <w:bookmarkEnd w:id="8"/>
      <w:r>
        <w:fldChar w:fldCharType="end"/>
      </w:r>
    </w:p>
    <w:tbl>
      <w:tblPr>
        <w:tblStyle w:val="TableGrid"/>
        <w:tblW w:w="0" w:type="auto"/>
        <w:tblLook w:val="04A0" w:firstRow="1" w:lastRow="0" w:firstColumn="1" w:lastColumn="0" w:noHBand="0" w:noVBand="1"/>
      </w:tblPr>
      <w:tblGrid>
        <w:gridCol w:w="1576"/>
        <w:gridCol w:w="5102"/>
        <w:gridCol w:w="1446"/>
      </w:tblGrid>
      <w:tr w:rsidR="00CE0E8C" w:rsidRPr="000C266F" w14:paraId="5A5689B0" w14:textId="77777777" w:rsidTr="008B327B">
        <w:tc>
          <w:tcPr>
            <w:tcW w:w="1576" w:type="dxa"/>
          </w:tcPr>
          <w:p w14:paraId="540A6DC7" w14:textId="77777777" w:rsidR="00CE0E8C" w:rsidRPr="000C266F" w:rsidRDefault="00CE0E8C" w:rsidP="008B327B">
            <w:pPr>
              <w:pStyle w:val="Paragrafonormal"/>
              <w:ind w:firstLine="0"/>
            </w:pPr>
            <w:r w:rsidRPr="000C266F">
              <w:t>Título</w:t>
            </w:r>
          </w:p>
        </w:tc>
        <w:tc>
          <w:tcPr>
            <w:tcW w:w="5102" w:type="dxa"/>
          </w:tcPr>
          <w:p w14:paraId="2F223AF1" w14:textId="77777777" w:rsidR="00CE0E8C" w:rsidRPr="000C266F" w:rsidRDefault="00CE0E8C" w:rsidP="008B327B">
            <w:pPr>
              <w:pStyle w:val="Paragrafonormal"/>
              <w:ind w:left="-18" w:firstLine="0"/>
            </w:pPr>
            <w:r w:rsidRPr="000C266F">
              <w:t>O título da notícia é um dado textual limitado em 255 caracteres alfa numéricos.</w:t>
            </w:r>
          </w:p>
        </w:tc>
        <w:tc>
          <w:tcPr>
            <w:tcW w:w="1446" w:type="dxa"/>
          </w:tcPr>
          <w:p w14:paraId="4F3C0C9C" w14:textId="77777777" w:rsidR="00CE0E8C" w:rsidRPr="000C266F" w:rsidRDefault="00CE0E8C" w:rsidP="008B327B">
            <w:pPr>
              <w:pStyle w:val="Paragrafonormal"/>
              <w:ind w:left="-18" w:firstLine="0"/>
            </w:pPr>
            <w:r w:rsidRPr="000C266F">
              <w:t>Obrigatória</w:t>
            </w:r>
          </w:p>
          <w:p w14:paraId="4DBCAD70" w14:textId="77777777" w:rsidR="00CE0E8C" w:rsidRPr="000C266F" w:rsidRDefault="00CE0E8C" w:rsidP="008B327B">
            <w:pPr>
              <w:ind w:firstLine="720"/>
            </w:pPr>
          </w:p>
        </w:tc>
      </w:tr>
      <w:tr w:rsidR="00CE0E8C" w:rsidRPr="000C266F" w14:paraId="3264DA4E" w14:textId="77777777" w:rsidTr="008B327B">
        <w:tc>
          <w:tcPr>
            <w:tcW w:w="1576" w:type="dxa"/>
          </w:tcPr>
          <w:p w14:paraId="44ED0346" w14:textId="77777777" w:rsidR="00CE0E8C" w:rsidRPr="000C266F" w:rsidRDefault="00CE0E8C" w:rsidP="008B327B">
            <w:pPr>
              <w:pStyle w:val="Paragrafonormal"/>
              <w:ind w:firstLine="0"/>
            </w:pPr>
            <w:r w:rsidRPr="000C266F">
              <w:t>Subtítulo</w:t>
            </w:r>
          </w:p>
        </w:tc>
        <w:tc>
          <w:tcPr>
            <w:tcW w:w="5102" w:type="dxa"/>
          </w:tcPr>
          <w:p w14:paraId="53A36234" w14:textId="77777777" w:rsidR="00CE0E8C" w:rsidRPr="000C266F" w:rsidRDefault="00CE0E8C" w:rsidP="008B327B">
            <w:pPr>
              <w:pStyle w:val="Paragrafonormal"/>
              <w:tabs>
                <w:tab w:val="left" w:pos="524"/>
              </w:tabs>
              <w:ind w:firstLine="0"/>
            </w:pPr>
            <w:r w:rsidRPr="000C266F">
              <w:t>O subtítulo da notícia é um dado textual limitado em 1000 caracteres alfa numéricos.</w:t>
            </w:r>
          </w:p>
        </w:tc>
        <w:tc>
          <w:tcPr>
            <w:tcW w:w="1446" w:type="dxa"/>
          </w:tcPr>
          <w:p w14:paraId="3DFB538F" w14:textId="77777777" w:rsidR="00CE0E8C" w:rsidRPr="000C266F" w:rsidRDefault="00CE0E8C" w:rsidP="008B327B">
            <w:pPr>
              <w:pStyle w:val="Paragrafonormal"/>
              <w:ind w:left="-18" w:firstLine="0"/>
            </w:pPr>
            <w:r w:rsidRPr="000C266F">
              <w:t>Obrigatória</w:t>
            </w:r>
          </w:p>
          <w:p w14:paraId="6DC179A6" w14:textId="77777777" w:rsidR="00CE0E8C" w:rsidRPr="000C266F" w:rsidRDefault="00CE0E8C" w:rsidP="008B327B">
            <w:pPr>
              <w:pStyle w:val="Paragrafonormal"/>
              <w:tabs>
                <w:tab w:val="left" w:pos="524"/>
              </w:tabs>
              <w:ind w:firstLine="0"/>
            </w:pPr>
          </w:p>
        </w:tc>
      </w:tr>
      <w:tr w:rsidR="00CE0E8C" w:rsidRPr="000C266F" w14:paraId="520EA7BD" w14:textId="77777777" w:rsidTr="008B327B">
        <w:tc>
          <w:tcPr>
            <w:tcW w:w="1576" w:type="dxa"/>
          </w:tcPr>
          <w:p w14:paraId="6217A5B2" w14:textId="77777777" w:rsidR="00CE0E8C" w:rsidRPr="000C266F" w:rsidRDefault="00CE0E8C" w:rsidP="008B327B">
            <w:pPr>
              <w:pStyle w:val="Paragrafonormal"/>
              <w:ind w:firstLine="0"/>
            </w:pPr>
            <w:r w:rsidRPr="000C266F">
              <w:t>Corpo</w:t>
            </w:r>
          </w:p>
        </w:tc>
        <w:tc>
          <w:tcPr>
            <w:tcW w:w="5102" w:type="dxa"/>
          </w:tcPr>
          <w:p w14:paraId="403C82D1" w14:textId="115A757B" w:rsidR="00CE0E8C" w:rsidRPr="000C266F" w:rsidRDefault="00CE0E8C" w:rsidP="00FC39EF">
            <w:pPr>
              <w:pStyle w:val="Paragrafonormal"/>
              <w:ind w:firstLine="0"/>
            </w:pPr>
            <w:r w:rsidRPr="000C266F">
              <w:t xml:space="preserve">O corpo da notícia é um dado textual </w:t>
            </w:r>
            <w:r w:rsidR="00E16F61">
              <w:t xml:space="preserve">sem </w:t>
            </w:r>
            <w:r w:rsidRPr="000C266F">
              <w:t>limite de caracteres</w:t>
            </w:r>
            <w:r w:rsidR="00FC39EF">
              <w:t xml:space="preserve"> </w:t>
            </w:r>
            <w:r w:rsidR="00FC39EF" w:rsidRPr="000C266F">
              <w:t>alfa numéricos</w:t>
            </w:r>
            <w:r w:rsidRPr="000C266F">
              <w:t xml:space="preserve">. O Editor pode fazer uso de markup html na construção do conteúdo da </w:t>
            </w:r>
            <w:r w:rsidRPr="000C266F">
              <w:lastRenderedPageBreak/>
              <w:t>notícia</w:t>
            </w:r>
            <w:r w:rsidR="00FC39EF">
              <w:t>.</w:t>
            </w:r>
          </w:p>
        </w:tc>
        <w:tc>
          <w:tcPr>
            <w:tcW w:w="1446" w:type="dxa"/>
          </w:tcPr>
          <w:p w14:paraId="6C736E01" w14:textId="77777777" w:rsidR="00CE0E8C" w:rsidRPr="000C266F" w:rsidRDefault="00CE0E8C" w:rsidP="008B327B">
            <w:pPr>
              <w:pStyle w:val="Paragrafonormal"/>
              <w:ind w:left="-18" w:firstLine="0"/>
            </w:pPr>
            <w:r w:rsidRPr="000C266F">
              <w:lastRenderedPageBreak/>
              <w:t>Obrigatória</w:t>
            </w:r>
          </w:p>
          <w:p w14:paraId="235013A7" w14:textId="77777777" w:rsidR="00CE0E8C" w:rsidRPr="000C266F" w:rsidRDefault="00CE0E8C" w:rsidP="008B327B">
            <w:pPr>
              <w:pStyle w:val="Paragrafonormal"/>
              <w:ind w:firstLine="0"/>
              <w:jc w:val="center"/>
            </w:pPr>
          </w:p>
        </w:tc>
      </w:tr>
      <w:tr w:rsidR="00CE0E8C" w:rsidRPr="000C266F" w14:paraId="628B5006" w14:textId="77777777" w:rsidTr="008B327B">
        <w:tc>
          <w:tcPr>
            <w:tcW w:w="1576" w:type="dxa"/>
          </w:tcPr>
          <w:p w14:paraId="1745CEBC" w14:textId="77777777" w:rsidR="00CE0E8C" w:rsidRPr="000C266F" w:rsidRDefault="00CE0E8C" w:rsidP="008B327B">
            <w:pPr>
              <w:pStyle w:val="Paragrafonormal"/>
              <w:ind w:firstLine="0"/>
            </w:pPr>
            <w:r w:rsidRPr="000C266F">
              <w:lastRenderedPageBreak/>
              <w:t>Editoria Principal</w:t>
            </w:r>
          </w:p>
        </w:tc>
        <w:tc>
          <w:tcPr>
            <w:tcW w:w="5102" w:type="dxa"/>
          </w:tcPr>
          <w:p w14:paraId="6C18CA4D" w14:textId="117E954E" w:rsidR="00CE0E8C" w:rsidRPr="000C266F" w:rsidRDefault="00CE0E8C" w:rsidP="00FC39EF">
            <w:pPr>
              <w:pStyle w:val="Paragrafonormal"/>
              <w:ind w:firstLine="0"/>
            </w:pPr>
            <w:r w:rsidRPr="000C266F">
              <w:t xml:space="preserve">Dado que agrupa o conjunto de notícias. Esta informação é selecionada na interface através de um caixa de seleção. Este agrupamento é criado pelos editores e geralmente refletem seções do site na internet. Exemplo de Editoria para o </w:t>
            </w:r>
            <w:r w:rsidR="00FC39EF">
              <w:t>G1</w:t>
            </w:r>
            <w:r w:rsidRPr="000C266F">
              <w:t xml:space="preserve">: </w:t>
            </w:r>
            <w:r w:rsidR="00FC39EF">
              <w:t>Rio de Janeiro</w:t>
            </w:r>
            <w:r w:rsidRPr="000C266F">
              <w:t xml:space="preserve">, </w:t>
            </w:r>
            <w:r w:rsidR="00FC39EF">
              <w:t>Economia</w:t>
            </w:r>
            <w:r w:rsidRPr="000C266F">
              <w:t xml:space="preserve">, </w:t>
            </w:r>
            <w:r w:rsidR="00FC39EF">
              <w:t>Mundo</w:t>
            </w:r>
          </w:p>
        </w:tc>
        <w:tc>
          <w:tcPr>
            <w:tcW w:w="1446" w:type="dxa"/>
          </w:tcPr>
          <w:p w14:paraId="0E15DB2B" w14:textId="77777777" w:rsidR="00CE0E8C" w:rsidRPr="000C266F" w:rsidRDefault="00CE0E8C" w:rsidP="008B327B">
            <w:pPr>
              <w:pStyle w:val="Paragrafonormal"/>
              <w:ind w:left="-18" w:firstLine="0"/>
            </w:pPr>
            <w:r w:rsidRPr="000C266F">
              <w:t>Obrigatória</w:t>
            </w:r>
          </w:p>
          <w:p w14:paraId="7785C960" w14:textId="77777777" w:rsidR="00CE0E8C" w:rsidRPr="000C266F" w:rsidRDefault="00CE0E8C" w:rsidP="008B327B">
            <w:pPr>
              <w:pStyle w:val="Paragrafonormal"/>
              <w:ind w:firstLine="0"/>
            </w:pPr>
          </w:p>
        </w:tc>
      </w:tr>
      <w:tr w:rsidR="00CE0E8C" w:rsidRPr="000C266F" w14:paraId="4E2C066E" w14:textId="77777777" w:rsidTr="008B327B">
        <w:tc>
          <w:tcPr>
            <w:tcW w:w="1576" w:type="dxa"/>
          </w:tcPr>
          <w:p w14:paraId="1589E29B" w14:textId="77777777" w:rsidR="00CE0E8C" w:rsidRPr="000C266F" w:rsidRDefault="00CE0E8C" w:rsidP="008B327B">
            <w:pPr>
              <w:pStyle w:val="Paragrafonormal"/>
              <w:ind w:firstLine="0"/>
            </w:pPr>
            <w:r w:rsidRPr="000C266F">
              <w:t>Editorias Secundárias</w:t>
            </w:r>
          </w:p>
          <w:p w14:paraId="65C7016A" w14:textId="77777777" w:rsidR="00CE0E8C" w:rsidRPr="000C266F" w:rsidRDefault="00CE0E8C" w:rsidP="008B327B">
            <w:pPr>
              <w:pStyle w:val="Paragrafonormal"/>
              <w:ind w:firstLine="0"/>
            </w:pPr>
          </w:p>
        </w:tc>
        <w:tc>
          <w:tcPr>
            <w:tcW w:w="5102" w:type="dxa"/>
          </w:tcPr>
          <w:p w14:paraId="1E8E26B0" w14:textId="77777777" w:rsidR="00CE0E8C" w:rsidRPr="000C266F" w:rsidRDefault="00CE0E8C" w:rsidP="008B327B">
            <w:pPr>
              <w:pStyle w:val="Paragrafonormal"/>
              <w:ind w:firstLine="0"/>
            </w:pPr>
            <w:r w:rsidRPr="000C266F">
              <w:t>Agrupamentos secundários para organização das notícias</w:t>
            </w:r>
          </w:p>
        </w:tc>
        <w:tc>
          <w:tcPr>
            <w:tcW w:w="1446" w:type="dxa"/>
          </w:tcPr>
          <w:p w14:paraId="4E6EE5FC" w14:textId="77777777" w:rsidR="00CE0E8C" w:rsidRPr="000C266F" w:rsidRDefault="00CE0E8C" w:rsidP="008B327B">
            <w:pPr>
              <w:pStyle w:val="Paragrafonormal"/>
              <w:ind w:left="-18" w:firstLine="0"/>
            </w:pPr>
            <w:r w:rsidRPr="000C266F">
              <w:t>Não Obrigatória</w:t>
            </w:r>
          </w:p>
          <w:p w14:paraId="0F79C94B" w14:textId="77777777" w:rsidR="00CE0E8C" w:rsidRPr="000C266F" w:rsidRDefault="00CE0E8C" w:rsidP="008B327B">
            <w:pPr>
              <w:pStyle w:val="Paragrafonormal"/>
              <w:ind w:left="-18" w:firstLine="0"/>
            </w:pPr>
          </w:p>
        </w:tc>
      </w:tr>
      <w:tr w:rsidR="00CE0E8C" w:rsidRPr="000C266F" w14:paraId="1254956A" w14:textId="77777777" w:rsidTr="008B327B">
        <w:tc>
          <w:tcPr>
            <w:tcW w:w="1576" w:type="dxa"/>
          </w:tcPr>
          <w:p w14:paraId="09FF8F0B" w14:textId="77777777" w:rsidR="00CE0E8C" w:rsidRPr="000C266F" w:rsidRDefault="00CE0E8C" w:rsidP="008B327B">
            <w:pPr>
              <w:pStyle w:val="Paragrafonormal"/>
              <w:ind w:firstLine="0"/>
            </w:pPr>
            <w:r w:rsidRPr="000C266F">
              <w:t>Entidades Associadas</w:t>
            </w:r>
          </w:p>
        </w:tc>
        <w:tc>
          <w:tcPr>
            <w:tcW w:w="5102" w:type="dxa"/>
          </w:tcPr>
          <w:p w14:paraId="2C1F4DBF" w14:textId="16D5EB26" w:rsidR="00CE0E8C" w:rsidRPr="000C266F" w:rsidRDefault="00CE0E8C" w:rsidP="00FC39EF">
            <w:pPr>
              <w:pStyle w:val="Paragrafonormal"/>
              <w:ind w:firstLine="0"/>
            </w:pPr>
            <w:r w:rsidRPr="000C266F">
              <w:t xml:space="preserve">Informações </w:t>
            </w:r>
            <w:r w:rsidR="00FC39EF">
              <w:t>sobres entidades que são passadas manualmente pelo editor para enriquecimento do conteúdo</w:t>
            </w:r>
          </w:p>
        </w:tc>
        <w:tc>
          <w:tcPr>
            <w:tcW w:w="1446" w:type="dxa"/>
          </w:tcPr>
          <w:p w14:paraId="47F66D6E" w14:textId="77777777" w:rsidR="00CE0E8C" w:rsidRPr="000C266F" w:rsidRDefault="00CE0E8C" w:rsidP="008B327B">
            <w:pPr>
              <w:pStyle w:val="Paragrafonormal"/>
              <w:ind w:left="-18" w:firstLine="0"/>
            </w:pPr>
            <w:r w:rsidRPr="000C266F">
              <w:t>Não Obrigatória</w:t>
            </w:r>
          </w:p>
          <w:p w14:paraId="53D0F505" w14:textId="77777777" w:rsidR="00CE0E8C" w:rsidRPr="000C266F" w:rsidRDefault="00CE0E8C" w:rsidP="008B327B">
            <w:pPr>
              <w:pStyle w:val="Paragrafonormal"/>
              <w:ind w:left="-18" w:firstLine="0"/>
            </w:pPr>
          </w:p>
        </w:tc>
      </w:tr>
    </w:tbl>
    <w:p w14:paraId="6FFB6C33" w14:textId="77777777" w:rsidR="00650188" w:rsidRDefault="00650188" w:rsidP="00650188"/>
    <w:p w14:paraId="0BF160B4" w14:textId="021E1F3A" w:rsidR="00803AFE" w:rsidRDefault="00803AFE" w:rsidP="00650188">
      <w:r>
        <w:t>Tendo preenchido o formulário de matéria de acordo como as regras descritas anteriormente, o editor pode solicitar a geração das matérias relacionadas.</w:t>
      </w:r>
    </w:p>
    <w:p w14:paraId="1DD4A72D" w14:textId="47C10E79" w:rsidR="00803AFE" w:rsidRDefault="001829B8" w:rsidP="00650188">
      <w:r>
        <w:t>A geração de matérias relacionadas é realizada atravé</w:t>
      </w:r>
      <w:r w:rsidR="00FC39EF">
        <w:t>s</w:t>
      </w:r>
      <w:r>
        <w:t xml:space="preserve"> do acionamento do botão recomendar existente no lado direto do formulário de matéria, como pode ser visto na figura 2. Após a recomendação, o sistema exibe uma lista das cinco matérias encontradas ordenadas por data de publicação. Caso não existam matérias relacionadas o sistema não apresenta o elemento de listagem.</w:t>
      </w:r>
    </w:p>
    <w:p w14:paraId="3A6925F5" w14:textId="77777777" w:rsidR="001829B8" w:rsidRDefault="001829B8" w:rsidP="00650188"/>
    <w:p w14:paraId="351A79D5" w14:textId="77777777" w:rsidR="001829B8" w:rsidRDefault="001829B8" w:rsidP="001829B8">
      <w:pPr>
        <w:keepNext/>
        <w:jc w:val="center"/>
      </w:pPr>
      <w:r>
        <w:rPr>
          <w:noProof/>
          <w:lang w:val="en-US" w:eastAsia="en-US"/>
        </w:rPr>
        <w:drawing>
          <wp:inline distT="0" distB="0" distL="0" distR="0" wp14:anchorId="6BBBF717" wp14:editId="05B498B4">
            <wp:extent cx="2414075" cy="2934758"/>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1 at 10.42.24 AM.png"/>
                    <pic:cNvPicPr/>
                  </pic:nvPicPr>
                  <pic:blipFill>
                    <a:blip r:embed="rId15">
                      <a:extLst>
                        <a:ext uri="{28A0092B-C50C-407E-A947-70E740481C1C}">
                          <a14:useLocalDpi xmlns:a14="http://schemas.microsoft.com/office/drawing/2010/main" val="0"/>
                        </a:ext>
                      </a:extLst>
                    </a:blip>
                    <a:stretch>
                      <a:fillRect/>
                    </a:stretch>
                  </pic:blipFill>
                  <pic:spPr>
                    <a:xfrm>
                      <a:off x="0" y="0"/>
                      <a:ext cx="2414250" cy="2934971"/>
                    </a:xfrm>
                    <a:prstGeom prst="rect">
                      <a:avLst/>
                    </a:prstGeom>
                  </pic:spPr>
                </pic:pic>
              </a:graphicData>
            </a:graphic>
          </wp:inline>
        </w:drawing>
      </w:r>
    </w:p>
    <w:p w14:paraId="337AB717" w14:textId="659ADDC8" w:rsidR="001829B8" w:rsidRDefault="001829B8" w:rsidP="001829B8">
      <w:pPr>
        <w:pStyle w:val="Caption"/>
        <w:jc w:val="center"/>
      </w:pPr>
      <w:r>
        <w:t xml:space="preserve">Figure </w:t>
      </w:r>
      <w:r>
        <w:fldChar w:fldCharType="begin"/>
      </w:r>
      <w:r>
        <w:instrText xml:space="preserve"> SEQ Figure \* ARABIC </w:instrText>
      </w:r>
      <w:r>
        <w:fldChar w:fldCharType="separate"/>
      </w:r>
      <w:r w:rsidR="00936975">
        <w:rPr>
          <w:noProof/>
        </w:rPr>
        <w:t>3</w:t>
      </w:r>
      <w:r>
        <w:fldChar w:fldCharType="end"/>
      </w:r>
    </w:p>
    <w:p w14:paraId="58A0982F" w14:textId="77777777" w:rsidR="00803AFE" w:rsidRDefault="00803AFE" w:rsidP="00650188"/>
    <w:p w14:paraId="4617835A" w14:textId="77777777" w:rsidR="00803AFE" w:rsidRPr="00650188" w:rsidRDefault="00803AFE" w:rsidP="00650188"/>
    <w:p w14:paraId="04FA14F8" w14:textId="022583A9" w:rsidR="005B15E6" w:rsidRPr="005B15E6" w:rsidRDefault="005B15E6" w:rsidP="005B15E6">
      <w:pPr>
        <w:pStyle w:val="Heading2"/>
        <w:rPr>
          <w:lang w:eastAsia="en-US"/>
        </w:rPr>
      </w:pPr>
      <w:r>
        <w:rPr>
          <w:lang w:eastAsia="en-US"/>
        </w:rPr>
        <w:t>Extrator de Features</w:t>
      </w:r>
    </w:p>
    <w:p w14:paraId="3A2439FB" w14:textId="17B2BD25" w:rsidR="007B3E5A" w:rsidRDefault="00263F5B" w:rsidP="007B3E5A">
      <w:r>
        <w:t xml:space="preserve">Como observado no capítulo 3, features são características ou aspectos de um exemplo como por exemplo a frequência de exibição de uma determinada palavra em um texto. Escolher as melhores features </w:t>
      </w:r>
      <w:r w:rsidR="00B762EA">
        <w:t xml:space="preserve">é uma atividade de extrema importância para o sucesso da nossa abordagem. Abaixo </w:t>
      </w:r>
      <w:r>
        <w:t xml:space="preserve">descrevemos algumas das features </w:t>
      </w:r>
      <w:r w:rsidR="00B762EA">
        <w:t>que usaremos no projeto.</w:t>
      </w:r>
    </w:p>
    <w:p w14:paraId="094F1A9F" w14:textId="77777777" w:rsidR="00715953" w:rsidRDefault="00715953" w:rsidP="007B3E5A"/>
    <w:p w14:paraId="3ABD08E6" w14:textId="29C72E4E" w:rsidR="00715953" w:rsidRDefault="00715953" w:rsidP="00736646">
      <w:pPr>
        <w:pStyle w:val="Heading3"/>
        <w:ind w:left="720"/>
      </w:pPr>
      <w:r>
        <w:t>Termos mais frequentes</w:t>
      </w:r>
    </w:p>
    <w:p w14:paraId="3B3973A6" w14:textId="57D02099" w:rsidR="002635D5" w:rsidRDefault="002635D5" w:rsidP="002635D5">
      <w:r>
        <w:t>É o conjunto de termos do documento ordenados por sua fre</w:t>
      </w:r>
      <w:r w:rsidR="00CB784A">
        <w:t>quencia de aparição no texto</w:t>
      </w:r>
      <w:r w:rsidR="00DA6AA6">
        <w:t>. Segundo [</w:t>
      </w:r>
      <w:r w:rsidR="000D201C">
        <w:t>irbook</w:t>
      </w:r>
      <w:r w:rsidR="00DA6AA6">
        <w:t xml:space="preserve">] a frequencia de um termo é </w:t>
      </w:r>
      <w:r w:rsidR="00A76BB4">
        <w:t xml:space="preserve">o número de vezes que </w:t>
      </w:r>
      <w:r w:rsidR="00DA6AA6">
        <w:t xml:space="preserve">este </w:t>
      </w:r>
      <w:r w:rsidR="00A76BB4">
        <w:t xml:space="preserve">termo aparece no documento. </w:t>
      </w:r>
    </w:p>
    <w:p w14:paraId="22C2FB58" w14:textId="5640DCA8" w:rsidR="002635D5" w:rsidRDefault="00A76BB4" w:rsidP="00715953">
      <w:r>
        <w:t xml:space="preserve">A idéia é que um termo que aparece com muita frequência no texto pode </w:t>
      </w:r>
      <w:r w:rsidR="002635D5">
        <w:t>indicar o tema central deste texto</w:t>
      </w:r>
      <w:r>
        <w:t xml:space="preserve">. Entretanto, deve-se levar em conta </w:t>
      </w:r>
      <w:r w:rsidR="00DA6AA6">
        <w:t>como dito em [</w:t>
      </w:r>
      <w:r w:rsidR="000D201C">
        <w:t>nltkbook</w:t>
      </w:r>
      <w:r w:rsidR="00DA6AA6">
        <w:t xml:space="preserve">] </w:t>
      </w:r>
      <w:r>
        <w:t xml:space="preserve">que </w:t>
      </w:r>
      <w:r w:rsidR="001A0509">
        <w:t xml:space="preserve">alguns termos </w:t>
      </w:r>
      <w:r w:rsidR="00DA6AA6">
        <w:t>que aparecem como mais frequentes podem não apresentar</w:t>
      </w:r>
      <w:r>
        <w:t xml:space="preserve"> um significado </w:t>
      </w:r>
      <w:r w:rsidR="001A0509">
        <w:t xml:space="preserve">para o texto </w:t>
      </w:r>
      <w:r w:rsidR="00DA6AA6">
        <w:t>por que são muito comuns</w:t>
      </w:r>
      <w:r w:rsidR="001A0509">
        <w:t xml:space="preserve">. Para </w:t>
      </w:r>
      <w:r w:rsidR="002635D5">
        <w:t xml:space="preserve">corrigir este desvio, </w:t>
      </w:r>
      <w:r w:rsidR="001A0509">
        <w:t xml:space="preserve">são utilizadas técnicas de exclusão desses termos que apresentam pouco significado. </w:t>
      </w:r>
      <w:r w:rsidR="002635D5">
        <w:t>U</w:t>
      </w:r>
      <w:r w:rsidR="001A0509">
        <w:t xml:space="preserve">ma dessas técnicas </w:t>
      </w:r>
      <w:r w:rsidR="004222BA">
        <w:t xml:space="preserve">chamada stopword list, </w:t>
      </w:r>
      <w:r w:rsidR="001A0509">
        <w:t>é a elaboração de listas de exclusão</w:t>
      </w:r>
      <w:r w:rsidR="00006B2D">
        <w:t xml:space="preserve"> baseadas nos termos mais frequentes encontrados em uma coleção de documentos</w:t>
      </w:r>
      <w:r w:rsidR="001A0509">
        <w:t>.</w:t>
      </w:r>
      <w:r w:rsidR="002635D5">
        <w:t xml:space="preserve"> </w:t>
      </w:r>
    </w:p>
    <w:p w14:paraId="7DCE083A" w14:textId="77777777" w:rsidR="000D201C" w:rsidRDefault="002635D5" w:rsidP="00715953">
      <w:r>
        <w:t xml:space="preserve">Uma vez removidos os termos não relevantes o texto é </w:t>
      </w:r>
      <w:r w:rsidR="00E70B56">
        <w:t xml:space="preserve">então </w:t>
      </w:r>
      <w:r w:rsidR="000D201C">
        <w:t>submetido a duas etapas em sequencia: limpeza e tokenização.</w:t>
      </w:r>
    </w:p>
    <w:p w14:paraId="46F5D2A1" w14:textId="184C7440" w:rsidR="004222BA" w:rsidRDefault="000D201C" w:rsidP="00E733DF">
      <w:r>
        <w:t>A etapa de limpeza</w:t>
      </w:r>
      <w:r w:rsidR="00E733DF">
        <w:t>, como pode ser visto no pseudo-código 1,</w:t>
      </w:r>
      <w:r>
        <w:t xml:space="preserve"> consiste na remoção do ruído presente no texto, são removidos os caractéres de pontução bem como os marcadores html. Após esta etapa estamos aptos a realizar a tokenização.</w:t>
      </w:r>
    </w:p>
    <w:p w14:paraId="6FC158B1" w14:textId="77777777" w:rsidR="00B31CE9" w:rsidRDefault="00B31CE9" w:rsidP="00E733DF"/>
    <w:p w14:paraId="7CEF9189" w14:textId="672702CF" w:rsidR="00C97FAA" w:rsidRDefault="0013411B" w:rsidP="00C97FAA">
      <w:pPr>
        <w:keepNext/>
      </w:pPr>
      <w:r>
        <w:pict w14:anchorId="260123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3.35pt">
            <v:imagedata r:id="rId16" o:title=""/>
          </v:shape>
        </w:pict>
      </w:r>
    </w:p>
    <w:p w14:paraId="4BDA6E02" w14:textId="3383A157" w:rsidR="00E733DF" w:rsidRDefault="00C97FAA" w:rsidP="00C97FAA">
      <w:pPr>
        <w:pStyle w:val="Caption"/>
        <w:jc w:val="center"/>
      </w:pPr>
      <w:r>
        <w:t xml:space="preserve">pseudo-código </w:t>
      </w:r>
      <w:r>
        <w:fldChar w:fldCharType="begin"/>
      </w:r>
      <w:r>
        <w:instrText xml:space="preserve"> SEQ pseudo-código \* ARABIC </w:instrText>
      </w:r>
      <w:r>
        <w:fldChar w:fldCharType="separate"/>
      </w:r>
      <w:r w:rsidR="00370912">
        <w:rPr>
          <w:noProof/>
        </w:rPr>
        <w:t>1</w:t>
      </w:r>
      <w:r>
        <w:fldChar w:fldCharType="end"/>
      </w:r>
    </w:p>
    <w:p w14:paraId="6E833FE3" w14:textId="77777777" w:rsidR="00E733DF" w:rsidRPr="00E733DF" w:rsidRDefault="00E733DF" w:rsidP="00E733DF"/>
    <w:p w14:paraId="26A34DB4" w14:textId="75AEE6CA" w:rsidR="00715953" w:rsidRPr="00E733DF" w:rsidRDefault="000D201C" w:rsidP="00E733DF">
      <w:pPr>
        <w:ind w:firstLine="720"/>
        <w:rPr>
          <w:b/>
        </w:rPr>
      </w:pPr>
      <w:r>
        <w:lastRenderedPageBreak/>
        <w:t xml:space="preserve">Segundo [irbook] </w:t>
      </w:r>
      <w:r w:rsidRPr="000D201C">
        <w:rPr>
          <w:b/>
        </w:rPr>
        <w:t>tokenização</w:t>
      </w:r>
      <w:r>
        <w:t xml:space="preserve"> é o processo de quebrar o documento em pedaços baseando-se em um padrão de corte. Durante  nosso processo de tokenização, os termos são separados a medida que um espaço em branco aparece entre eles e são colocados em uma lista de termos também conhecido como </w:t>
      </w:r>
      <w:r w:rsidRPr="000D201C">
        <w:rPr>
          <w:b/>
        </w:rPr>
        <w:t>bag of word</w:t>
      </w:r>
      <w:r>
        <w:t xml:space="preserve">.  </w:t>
      </w:r>
      <w:r w:rsidR="0057418E">
        <w:t>Neste momento, de posse da lista d</w:t>
      </w:r>
      <w:r w:rsidR="00214EA3">
        <w:t>os</w:t>
      </w:r>
      <w:r w:rsidR="0057418E">
        <w:t xml:space="preserve"> termos </w:t>
      </w:r>
      <w:r w:rsidR="00214EA3">
        <w:t xml:space="preserve">mais </w:t>
      </w:r>
      <w:r w:rsidR="0057418E">
        <w:t>relevante</w:t>
      </w:r>
      <w:r w:rsidR="00214EA3">
        <w:t>s</w:t>
      </w:r>
      <w:r w:rsidR="0057418E">
        <w:t>, o sistema realiza uma contagem da aparição d</w:t>
      </w:r>
      <w:r w:rsidR="00214EA3">
        <w:t>estes</w:t>
      </w:r>
      <w:r w:rsidR="0057418E">
        <w:t xml:space="preserve"> termos no documento e ao final ordena </w:t>
      </w:r>
      <w:r w:rsidR="00214EA3">
        <w:t xml:space="preserve">a lista partindo </w:t>
      </w:r>
      <w:r w:rsidR="0057418E">
        <w:t>dos termos mais frequentes para os menos frequentes.</w:t>
      </w:r>
    </w:p>
    <w:p w14:paraId="2535B9EB" w14:textId="77777777" w:rsidR="00715953" w:rsidRPr="00715953" w:rsidRDefault="00715953" w:rsidP="00715953"/>
    <w:p w14:paraId="3A88DE59" w14:textId="2895A07D" w:rsidR="00E96838" w:rsidRDefault="00E96838" w:rsidP="00736646">
      <w:pPr>
        <w:pStyle w:val="Heading3"/>
        <w:ind w:left="720"/>
      </w:pPr>
      <w:bookmarkStart w:id="9" w:name="_Toc185153950"/>
      <w:r>
        <w:t xml:space="preserve">Tags </w:t>
      </w:r>
      <w:r w:rsidR="004F5FAD">
        <w:t>HTML informativas</w:t>
      </w:r>
    </w:p>
    <w:p w14:paraId="4D58763A" w14:textId="1F2566D1" w:rsidR="008B327B" w:rsidRDefault="008B327B" w:rsidP="00EF07EC">
      <w:r>
        <w:t xml:space="preserve">Tags informativas são tags que </w:t>
      </w:r>
      <w:r w:rsidR="00EF07EC">
        <w:t>enfatizam a importância de um texto dentro de um documento. Entendemos que estas tags traduzem o grau de relevância que o termo possui dentro do documento</w:t>
      </w:r>
      <w:r w:rsidR="00E96838">
        <w:t>. As tags reconhecidas como informativas para este trabalho são &lt;</w:t>
      </w:r>
      <w:r w:rsidR="00E96838" w:rsidRPr="00EF07EC">
        <w:rPr>
          <w:b/>
        </w:rPr>
        <w:t>em</w:t>
      </w:r>
      <w:r w:rsidR="00E96838">
        <w:t>&gt; que representa os textos escritos em itálico e a tag &lt;</w:t>
      </w:r>
      <w:r w:rsidR="00E96838" w:rsidRPr="00EF07EC">
        <w:rPr>
          <w:b/>
        </w:rPr>
        <w:t>strong</w:t>
      </w:r>
      <w:r w:rsidR="00E96838">
        <w:t>&gt; que representa dos textos escritos em negrito.</w:t>
      </w:r>
    </w:p>
    <w:p w14:paraId="55BC628A" w14:textId="1C867470" w:rsidR="008B327B" w:rsidRDefault="00EF07EC" w:rsidP="008B327B">
      <w:r>
        <w:t xml:space="preserve">As tags informativas são procuradas dentro do documento construído pelo editor e seus textos são separados e armazenados em </w:t>
      </w:r>
      <w:r w:rsidR="008B327B">
        <w:t>um vetor de termos.</w:t>
      </w:r>
    </w:p>
    <w:p w14:paraId="371D2F4F" w14:textId="6D2DAD59" w:rsidR="008B327B" w:rsidRDefault="008B327B" w:rsidP="008B327B">
      <w:r>
        <w:t>De acordo com a figura 1</w:t>
      </w:r>
      <w:r w:rsidR="00EF07EC">
        <w:t xml:space="preserve"> abaixo</w:t>
      </w:r>
      <w:r>
        <w:t>, serão selecionados os termos “Biblioteca Pública Dolor Barreira” e “Festival de Cinema e Cultura da Diversidade Sexual.”</w:t>
      </w:r>
    </w:p>
    <w:p w14:paraId="404FB827" w14:textId="77777777" w:rsidR="008B327B" w:rsidRDefault="008B327B" w:rsidP="008B327B"/>
    <w:p w14:paraId="57115979" w14:textId="3FF363AB" w:rsidR="008B327B" w:rsidRDefault="008B327B" w:rsidP="008B327B">
      <w:r>
        <w:rPr>
          <w:noProof/>
          <w:lang w:val="en-US" w:eastAsia="en-US"/>
        </w:rPr>
        <w:drawing>
          <wp:inline distT="0" distB="0" distL="0" distR="0" wp14:anchorId="7743687D" wp14:editId="4BE0BA99">
            <wp:extent cx="5040630" cy="346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11-19 at 5.11.08 PM.png"/>
                    <pic:cNvPicPr/>
                  </pic:nvPicPr>
                  <pic:blipFill>
                    <a:blip r:embed="rId17">
                      <a:extLst>
                        <a:ext uri="{28A0092B-C50C-407E-A947-70E740481C1C}">
                          <a14:useLocalDpi xmlns:a14="http://schemas.microsoft.com/office/drawing/2010/main" val="0"/>
                        </a:ext>
                      </a:extLst>
                    </a:blip>
                    <a:stretch>
                      <a:fillRect/>
                    </a:stretch>
                  </pic:blipFill>
                  <pic:spPr>
                    <a:xfrm>
                      <a:off x="0" y="0"/>
                      <a:ext cx="5040630" cy="3463100"/>
                    </a:xfrm>
                    <a:prstGeom prst="rect">
                      <a:avLst/>
                    </a:prstGeom>
                  </pic:spPr>
                </pic:pic>
              </a:graphicData>
            </a:graphic>
          </wp:inline>
        </w:drawing>
      </w:r>
    </w:p>
    <w:p w14:paraId="3F6EB6CE" w14:textId="77777777" w:rsidR="00E96838" w:rsidRDefault="00E96838" w:rsidP="00E96838"/>
    <w:p w14:paraId="6A53A4FD" w14:textId="15F037F5" w:rsidR="004F6392" w:rsidRDefault="00E96838" w:rsidP="00736646">
      <w:pPr>
        <w:pStyle w:val="Heading3"/>
        <w:ind w:left="720"/>
      </w:pPr>
      <w:r>
        <w:lastRenderedPageBreak/>
        <w:t xml:space="preserve"> </w:t>
      </w:r>
      <w:r w:rsidR="004F6392">
        <w:t xml:space="preserve">Texto em </w:t>
      </w:r>
      <w:r w:rsidR="00144D39" w:rsidRPr="00144D39">
        <w:t>títulos de vídeos e fotos</w:t>
      </w:r>
    </w:p>
    <w:p w14:paraId="10814895" w14:textId="77777777" w:rsidR="00144D39" w:rsidRDefault="004F6392" w:rsidP="004C1365">
      <w:r>
        <w:t xml:space="preserve">Os termos que ocorrem dentro de </w:t>
      </w:r>
      <w:r w:rsidR="00144D39">
        <w:t xml:space="preserve">estruturas que apresenta vídeos ou imagems </w:t>
      </w:r>
      <w:r w:rsidR="004C1365">
        <w:t>podem representar fontes de in</w:t>
      </w:r>
      <w:r>
        <w:t xml:space="preserve">formação valiosa para descobri ou certificar quais os temas centrais do </w:t>
      </w:r>
      <w:r w:rsidR="00144D39">
        <w:t>documento</w:t>
      </w:r>
      <w:r>
        <w:t>.</w:t>
      </w:r>
    </w:p>
    <w:p w14:paraId="0932F837" w14:textId="61762604" w:rsidR="004C1365" w:rsidRDefault="00144D39" w:rsidP="004C1365">
      <w:r>
        <w:t>Para isso o sistema procura pelas estruturas de mark-up que definem estes elementos afim de separar as informações existentes.</w:t>
      </w:r>
      <w:r w:rsidR="004C1365">
        <w:t xml:space="preserve"> </w:t>
      </w:r>
    </w:p>
    <w:p w14:paraId="03690A82" w14:textId="77777777" w:rsidR="004C1365" w:rsidRPr="001D3FB2" w:rsidRDefault="004C1365" w:rsidP="004C1365">
      <w:pPr>
        <w:rPr>
          <w:lang w:val="en-US"/>
        </w:rPr>
      </w:pPr>
      <w:r>
        <w:t>Na figura 1 o texto “</w:t>
      </w:r>
      <w:r w:rsidRPr="001D3FB2">
        <w:rPr>
          <w:b/>
          <w:lang w:val="en-US"/>
        </w:rPr>
        <w:t>Quinta edição do festival For Rainbow começa nesta quinta-feira (27) (Foto: Divulgação</w:t>
      </w:r>
      <w:r w:rsidRPr="001D3FB2">
        <w:rPr>
          <w:lang w:val="en-US"/>
        </w:rPr>
        <w:t>)</w:t>
      </w:r>
      <w:r>
        <w:rPr>
          <w:lang w:val="en-US"/>
        </w:rPr>
        <w:t>” será selecionado.</w:t>
      </w:r>
    </w:p>
    <w:p w14:paraId="3658D6BE" w14:textId="77777777" w:rsidR="004C1365" w:rsidRDefault="004C1365" w:rsidP="004F6392"/>
    <w:p w14:paraId="0BA9CAE5" w14:textId="77777777" w:rsidR="005B15E6" w:rsidRDefault="005B15E6" w:rsidP="004F6392"/>
    <w:p w14:paraId="2FBFEEB9" w14:textId="3FEC2FB5" w:rsidR="005B15E6" w:rsidRDefault="005B15E6" w:rsidP="00736646">
      <w:pPr>
        <w:pStyle w:val="Heading3"/>
        <w:ind w:left="720"/>
      </w:pPr>
      <w:r>
        <w:t>Entidades Nomeadas</w:t>
      </w:r>
    </w:p>
    <w:p w14:paraId="4B071846" w14:textId="37011456" w:rsidR="003E5889" w:rsidRDefault="003E5889" w:rsidP="00C50302">
      <w:pPr>
        <w:rPr>
          <w:lang w:val="en-US" w:eastAsia="en-US"/>
        </w:rPr>
      </w:pPr>
      <w:r w:rsidRPr="003E5889">
        <w:rPr>
          <w:lang w:val="en-US" w:eastAsia="en-US"/>
        </w:rPr>
        <w:t xml:space="preserve">Segundo [Mining Wiki Resources for Multilingual Named Entity Recognition] </w:t>
      </w:r>
      <w:r w:rsidR="00D61377">
        <w:rPr>
          <w:lang w:val="en-US" w:eastAsia="en-US"/>
        </w:rPr>
        <w:t xml:space="preserve">o reconhecimento de entidades nomeadas é um dos principais desafios no campo do processamento de linguagem </w:t>
      </w:r>
      <w:r w:rsidRPr="003E5889">
        <w:rPr>
          <w:lang w:val="en-US" w:eastAsia="en-US"/>
        </w:rPr>
        <w:t xml:space="preserve">natural. </w:t>
      </w:r>
      <w:r w:rsidR="00D61377">
        <w:rPr>
          <w:lang w:val="en-US" w:eastAsia="en-US"/>
        </w:rPr>
        <w:t xml:space="preserve">A maioria das pesquisas </w:t>
      </w:r>
      <w:r w:rsidR="00D61377" w:rsidRPr="00905420">
        <w:t xml:space="preserve">nesta área são restritas </w:t>
      </w:r>
      <w:proofErr w:type="gramStart"/>
      <w:r w:rsidR="00D61377" w:rsidRPr="00905420">
        <w:t>a</w:t>
      </w:r>
      <w:proofErr w:type="gramEnd"/>
      <w:r w:rsidR="007A67FF" w:rsidRPr="00905420">
        <w:t xml:space="preserve"> um conjunto pequeno</w:t>
      </w:r>
      <w:r w:rsidR="00D61377" w:rsidRPr="00905420">
        <w:t xml:space="preserve"> de </w:t>
      </w:r>
      <w:r w:rsidR="007A67FF" w:rsidRPr="00905420">
        <w:t>idiomas e</w:t>
      </w:r>
      <w:r w:rsidR="00D61377" w:rsidRPr="00905420">
        <w:t xml:space="preserve"> quase todos os métodos requ</w:t>
      </w:r>
      <w:r w:rsidR="007A67FF" w:rsidRPr="00905420">
        <w:t>e</w:t>
      </w:r>
      <w:r w:rsidR="00D61377" w:rsidRPr="00905420">
        <w:t xml:space="preserve">rem um conhecimento linguístico refinado. </w:t>
      </w:r>
      <w:r w:rsidR="00905420" w:rsidRPr="00905420">
        <w:t>Ainda, de acordo com [A Clustering Method for News Articles Retrieval System]</w:t>
      </w:r>
      <w:r w:rsidR="00905420">
        <w:t>, A tarefa de extração de entidades criada nos anos 1990’s tem como objetivo o reconhecimento de unidades de informação importantes tais como: nomes de pessoas</w:t>
      </w:r>
      <w:r w:rsidR="00905420" w:rsidRPr="00905420">
        <w:t xml:space="preserve">, </w:t>
      </w:r>
      <w:r w:rsidR="00905420">
        <w:t>nomes de organizações, nomes de localizações, datas, valores financeiros e etc..</w:t>
      </w:r>
      <w:r w:rsidR="00905420" w:rsidRPr="00905420">
        <w:t xml:space="preserve">. </w:t>
      </w:r>
      <w:r w:rsidR="00D61377" w:rsidRPr="00905420">
        <w:t>Diante deste cenário propomos um componente de reconhecimento de entidades que faz uso de um classificador binário para separar possíveis n-grams</w:t>
      </w:r>
      <w:r w:rsidR="00D61377">
        <w:rPr>
          <w:lang w:val="en-US" w:eastAsia="en-US"/>
        </w:rPr>
        <w:t xml:space="preserve"> em entidades nomeadas.</w:t>
      </w:r>
    </w:p>
    <w:p w14:paraId="7E39D944" w14:textId="03659838" w:rsidR="006C463D" w:rsidRDefault="006C463D" w:rsidP="006C463D">
      <w:r>
        <w:rPr>
          <w:lang w:val="en-US" w:eastAsia="en-US"/>
        </w:rPr>
        <w:t xml:space="preserve">Para o reconhecimento das entidades nomeadas nos textos das matérias, procuramos no mercado ferramentas que pudessem atender </w:t>
      </w:r>
      <w:proofErr w:type="gramStart"/>
      <w:r>
        <w:rPr>
          <w:lang w:val="en-US" w:eastAsia="en-US"/>
        </w:rPr>
        <w:t>a</w:t>
      </w:r>
      <w:proofErr w:type="gramEnd"/>
      <w:r>
        <w:rPr>
          <w:lang w:val="en-US" w:eastAsia="en-US"/>
        </w:rPr>
        <w:t xml:space="preserve"> esta demanda. A</w:t>
      </w:r>
      <w:r>
        <w:t xml:space="preserve"> seguir apresentamos um resumo das principais ferramentas observadas </w:t>
      </w:r>
      <w:proofErr w:type="gramStart"/>
      <w:r>
        <w:t>durante</w:t>
      </w:r>
      <w:proofErr w:type="gramEnd"/>
      <w:r>
        <w:t xml:space="preserve"> a fase de estudos e a conclusão sobre o seu uso.</w:t>
      </w:r>
    </w:p>
    <w:p w14:paraId="0C510203" w14:textId="77777777" w:rsidR="006C463D" w:rsidRDefault="006C463D" w:rsidP="006C463D"/>
    <w:p w14:paraId="1AC6EDC1" w14:textId="77777777" w:rsidR="006C463D" w:rsidRDefault="006C463D" w:rsidP="006C463D">
      <w:pPr>
        <w:rPr>
          <w:b/>
        </w:rPr>
      </w:pPr>
      <w:r w:rsidRPr="00A573CC">
        <w:rPr>
          <w:b/>
        </w:rPr>
        <w:t>Yahoo Term Extraction</w:t>
      </w:r>
    </w:p>
    <w:p w14:paraId="5C9BD596" w14:textId="77777777" w:rsidR="006C463D" w:rsidRDefault="006C463D" w:rsidP="006C463D">
      <w:pPr>
        <w:rPr>
          <w:lang w:val="en-US" w:eastAsia="en-US"/>
        </w:rPr>
      </w:pPr>
      <w:r>
        <w:rPr>
          <w:lang w:val="en-US" w:eastAsia="en-US"/>
        </w:rPr>
        <w:t xml:space="preserve">O serviço do yahoo de extração de termos permite a seus usuários </w:t>
      </w:r>
      <w:proofErr w:type="gramStart"/>
      <w:r>
        <w:rPr>
          <w:lang w:val="en-US" w:eastAsia="en-US"/>
        </w:rPr>
        <w:t>a</w:t>
      </w:r>
      <w:proofErr w:type="gramEnd"/>
      <w:r>
        <w:rPr>
          <w:lang w:val="en-US" w:eastAsia="en-US"/>
        </w:rPr>
        <w:t xml:space="preserve"> analise de textos fornecendo uma lista de palavras ou frases relevantes em inglês a partir de um documento em texto. O Serviço pode ser acessível através do protocolo </w:t>
      </w:r>
      <w:r w:rsidRPr="000314A3">
        <w:rPr>
          <w:b/>
          <w:lang w:val="en-US" w:eastAsia="en-US"/>
        </w:rPr>
        <w:t>REST</w:t>
      </w:r>
      <w:r>
        <w:rPr>
          <w:lang w:val="en-US" w:eastAsia="en-US"/>
        </w:rPr>
        <w:t xml:space="preserve"> e responde os dados de saída em formatos XML e json. </w:t>
      </w:r>
    </w:p>
    <w:p w14:paraId="615DB87A" w14:textId="77777777" w:rsidR="006C463D" w:rsidRDefault="006C463D" w:rsidP="006C463D">
      <w:pPr>
        <w:rPr>
          <w:lang w:val="en-US" w:eastAsia="en-US"/>
        </w:rPr>
      </w:pPr>
      <w:r>
        <w:rPr>
          <w:lang w:val="en-US" w:eastAsia="en-US"/>
        </w:rPr>
        <w:lastRenderedPageBreak/>
        <w:t>O serviço é gratuito porém, possui limite de requisições diárias em 5000 requisições. O serviço pode ser utilizado mediante o cadastramento e obtenção da chave de acesso.</w:t>
      </w:r>
    </w:p>
    <w:p w14:paraId="637B0A1E" w14:textId="77777777" w:rsidR="006C463D" w:rsidRDefault="006C463D" w:rsidP="006C463D">
      <w:pPr>
        <w:rPr>
          <w:lang w:val="en-US" w:eastAsia="en-US"/>
        </w:rPr>
      </w:pPr>
    </w:p>
    <w:p w14:paraId="02400D06" w14:textId="77777777" w:rsidR="006C463D" w:rsidRDefault="0013411B" w:rsidP="006C463D">
      <w:pPr>
        <w:keepNext/>
      </w:pPr>
      <w:r>
        <w:rPr>
          <w:b/>
        </w:rPr>
        <w:pict w14:anchorId="7288A1E3">
          <v:shape id="_x0000_i1026" type="#_x0000_t75" style="width:6in;height:135.35pt">
            <v:imagedata r:id="rId18" o:title=""/>
          </v:shape>
        </w:pict>
      </w:r>
    </w:p>
    <w:p w14:paraId="6E4056C6" w14:textId="77777777" w:rsidR="006C463D" w:rsidRDefault="006C463D" w:rsidP="006C463D">
      <w:pPr>
        <w:pStyle w:val="Caption"/>
        <w:jc w:val="center"/>
      </w:pPr>
      <w:r>
        <w:t xml:space="preserve">pseudo-código </w:t>
      </w:r>
      <w:r>
        <w:fldChar w:fldCharType="begin"/>
      </w:r>
      <w:r>
        <w:instrText xml:space="preserve"> SEQ pseudo-código \* ARABIC </w:instrText>
      </w:r>
      <w:r>
        <w:fldChar w:fldCharType="separate"/>
      </w:r>
      <w:r>
        <w:rPr>
          <w:noProof/>
        </w:rPr>
        <w:t>2</w:t>
      </w:r>
      <w:r>
        <w:fldChar w:fldCharType="end"/>
      </w:r>
    </w:p>
    <w:p w14:paraId="07D451C6" w14:textId="7C53E782" w:rsidR="006C463D" w:rsidRPr="00067798" w:rsidRDefault="006C463D" w:rsidP="00067798">
      <w:pPr>
        <w:widowControl/>
        <w:spacing w:line="240" w:lineRule="auto"/>
        <w:jc w:val="left"/>
        <w:rPr>
          <w:b/>
        </w:rPr>
      </w:pPr>
      <w:r w:rsidRPr="00067798">
        <w:rPr>
          <w:b/>
        </w:rPr>
        <w:t>Nltk</w:t>
      </w:r>
    </w:p>
    <w:p w14:paraId="3BE76AA0" w14:textId="77777777" w:rsidR="00067798" w:rsidRDefault="00067798" w:rsidP="006C463D"/>
    <w:p w14:paraId="7751CC54" w14:textId="77777777" w:rsidR="006C463D" w:rsidRDefault="006C463D" w:rsidP="006C463D">
      <w:r>
        <w:t>É um serviço web que funciona sob o protocolo REST para mineração de texto e processamento de linguagem natural. A API foi concebida com base nas premissas do NLTK cookbook e não tem fins comerciais de modo que</w:t>
      </w:r>
      <w:r w:rsidRPr="00097648">
        <w:t xml:space="preserve">, </w:t>
      </w:r>
      <w:r>
        <w:t>possui limites tanto para o número de requisições (1000 requisições diárias) quanto para o tamanho do texto enviado (10000 caracteres)</w:t>
      </w:r>
      <w:r w:rsidRPr="00097648">
        <w:t>.</w:t>
      </w:r>
      <w:r>
        <w:t xml:space="preserve"> O formato de saída pode ser em XML ou json.</w:t>
      </w:r>
    </w:p>
    <w:p w14:paraId="1818A396" w14:textId="77777777" w:rsidR="006C463D" w:rsidRDefault="0013411B" w:rsidP="006C463D">
      <w:pPr>
        <w:pStyle w:val="Caption"/>
        <w:jc w:val="center"/>
      </w:pPr>
      <w:r>
        <w:pict w14:anchorId="7EB77381">
          <v:shape id="_x0000_i1027" type="#_x0000_t75" style="width:6in;height:131.35pt">
            <v:imagedata r:id="rId19" o:title=""/>
          </v:shape>
        </w:pict>
      </w:r>
      <w:r w:rsidR="006C463D">
        <w:t xml:space="preserve">pseudo-código </w:t>
      </w:r>
      <w:r w:rsidR="006C463D">
        <w:fldChar w:fldCharType="begin"/>
      </w:r>
      <w:r w:rsidR="006C463D">
        <w:instrText xml:space="preserve"> SEQ pseudo-código \* ARABIC </w:instrText>
      </w:r>
      <w:r w:rsidR="006C463D">
        <w:fldChar w:fldCharType="separate"/>
      </w:r>
      <w:r w:rsidR="006C463D">
        <w:rPr>
          <w:noProof/>
        </w:rPr>
        <w:t>3</w:t>
      </w:r>
      <w:r w:rsidR="006C463D">
        <w:fldChar w:fldCharType="end"/>
      </w:r>
    </w:p>
    <w:p w14:paraId="044868B8" w14:textId="77777777" w:rsidR="006C463D" w:rsidRPr="00097648" w:rsidRDefault="006C463D" w:rsidP="006C463D">
      <w:pPr>
        <w:pStyle w:val="Caption"/>
        <w:rPr>
          <w:b w:val="0"/>
        </w:rPr>
      </w:pPr>
      <w:r>
        <w:t>Ltasks</w:t>
      </w:r>
    </w:p>
    <w:p w14:paraId="68E6094C" w14:textId="77777777" w:rsidR="006C463D" w:rsidRDefault="006C463D" w:rsidP="006C463D">
      <w:r>
        <w:t xml:space="preserve">É um serviço web que funciona sob o protocolo REST e que apresenta várias possibilidades de extração de informação do texto entre elas o reconhecimento de entidades nomeadas em lingua portuguesa. Para utilização on-line é necessária a utilização de uma chave de acesso que é obtida atravéz de um </w:t>
      </w:r>
      <w:r>
        <w:lastRenderedPageBreak/>
        <w:t xml:space="preserve">cadastro no site.  </w:t>
      </w:r>
    </w:p>
    <w:p w14:paraId="5BFF9A20" w14:textId="77777777" w:rsidR="006C463D" w:rsidRDefault="006C463D" w:rsidP="006C463D">
      <w:pPr>
        <w:ind w:firstLine="0"/>
      </w:pPr>
    </w:p>
    <w:p w14:paraId="77C89E94" w14:textId="77777777" w:rsidR="006C463D" w:rsidRDefault="0013411B" w:rsidP="006C463D">
      <w:pPr>
        <w:keepNext/>
        <w:ind w:firstLine="630"/>
        <w:jc w:val="center"/>
      </w:pPr>
      <w:r>
        <w:pict w14:anchorId="5ED70762">
          <v:shape id="_x0000_i1028" type="#_x0000_t75" style="width:6in;height:2in">
            <v:imagedata r:id="rId20" o:title=""/>
          </v:shape>
        </w:pict>
      </w:r>
    </w:p>
    <w:p w14:paraId="36CE96B9" w14:textId="77777777" w:rsidR="00067798" w:rsidRDefault="006C463D" w:rsidP="00067798">
      <w:pPr>
        <w:pStyle w:val="Caption"/>
        <w:jc w:val="center"/>
      </w:pPr>
      <w:r>
        <w:t xml:space="preserve">pseudo-código </w:t>
      </w:r>
      <w:r>
        <w:fldChar w:fldCharType="begin"/>
      </w:r>
      <w:r>
        <w:instrText xml:space="preserve"> SEQ pseudo-código \* ARABIC </w:instrText>
      </w:r>
      <w:r>
        <w:fldChar w:fldCharType="separate"/>
      </w:r>
      <w:r>
        <w:rPr>
          <w:noProof/>
        </w:rPr>
        <w:t>4</w:t>
      </w:r>
      <w:r>
        <w:fldChar w:fldCharType="end"/>
      </w:r>
    </w:p>
    <w:p w14:paraId="3DF42989" w14:textId="77777777" w:rsidR="00067798" w:rsidRDefault="00067798" w:rsidP="00067798">
      <w:pPr>
        <w:pStyle w:val="Caption"/>
      </w:pPr>
    </w:p>
    <w:p w14:paraId="07D6CC10" w14:textId="2E79165E" w:rsidR="006C463D" w:rsidRPr="00067798" w:rsidRDefault="006C463D" w:rsidP="00067798">
      <w:pPr>
        <w:pStyle w:val="Caption"/>
      </w:pPr>
      <w:r>
        <w:t>Zemanta</w:t>
      </w:r>
    </w:p>
    <w:p w14:paraId="565F2DCB" w14:textId="77777777" w:rsidR="006C463D" w:rsidRDefault="006C463D" w:rsidP="006C463D">
      <w:r>
        <w:t xml:space="preserve">É uma ferramenta concebida para geração de conteúdo relacionado para blogs, contúdo, seus idealizadores proveem uma api REST que permite a extração de entidades contextualizadas ao texto submetido. Para fazer uso do serviço é necessário um cadastro e a obtenção de uma chave de acesso. O serviço é, em princípio, independente de idioma. </w:t>
      </w:r>
    </w:p>
    <w:p w14:paraId="1C6CB67D" w14:textId="77777777" w:rsidR="006C463D" w:rsidRDefault="006C463D" w:rsidP="006C463D">
      <w:pPr>
        <w:ind w:firstLine="0"/>
      </w:pPr>
    </w:p>
    <w:p w14:paraId="11A1A8EA" w14:textId="77777777" w:rsidR="006C463D" w:rsidRDefault="0013411B" w:rsidP="006C463D">
      <w:pPr>
        <w:keepNext/>
        <w:ind w:firstLine="630"/>
      </w:pPr>
      <w:r>
        <w:pict w14:anchorId="7A432D9D">
          <v:shape id="_x0000_i1029" type="#_x0000_t75" style="width:6in;height:2in">
            <v:imagedata r:id="rId21" o:title=""/>
          </v:shape>
        </w:pict>
      </w:r>
    </w:p>
    <w:p w14:paraId="01D9C1C6" w14:textId="77777777" w:rsidR="006C463D" w:rsidRDefault="006C463D" w:rsidP="006C463D">
      <w:pPr>
        <w:pStyle w:val="Caption"/>
        <w:jc w:val="center"/>
      </w:pPr>
      <w:r>
        <w:t xml:space="preserve">pseudo-código </w:t>
      </w:r>
      <w:r>
        <w:fldChar w:fldCharType="begin"/>
      </w:r>
      <w:r>
        <w:instrText xml:space="preserve"> SEQ pseudo-código \* ARABIC </w:instrText>
      </w:r>
      <w:r>
        <w:fldChar w:fldCharType="separate"/>
      </w:r>
      <w:r>
        <w:rPr>
          <w:noProof/>
        </w:rPr>
        <w:t>5</w:t>
      </w:r>
      <w:r>
        <w:fldChar w:fldCharType="end"/>
      </w:r>
    </w:p>
    <w:p w14:paraId="19EB7537" w14:textId="77777777" w:rsidR="006C463D" w:rsidRDefault="006C463D" w:rsidP="006C463D">
      <w:pPr>
        <w:ind w:firstLine="0"/>
      </w:pPr>
    </w:p>
    <w:p w14:paraId="78FC7FDE" w14:textId="77777777" w:rsidR="006C463D" w:rsidRDefault="006C463D" w:rsidP="006C463D">
      <w:r>
        <w:t>Abaixo segue a tabela comparativa das principais características das ferramentas observadas:</w:t>
      </w:r>
    </w:p>
    <w:p w14:paraId="09C26408" w14:textId="77777777" w:rsidR="006C463D" w:rsidRDefault="006C463D" w:rsidP="006C463D"/>
    <w:p w14:paraId="01844E78" w14:textId="77777777" w:rsidR="006C463D" w:rsidRDefault="006C463D" w:rsidP="006C463D">
      <w:pPr>
        <w:pStyle w:val="Caption"/>
        <w:keepNext/>
        <w:jc w:val="center"/>
      </w:pPr>
      <w:r>
        <w:lastRenderedPageBreak/>
        <w:t xml:space="preserve">Table </w:t>
      </w:r>
      <w:r>
        <w:fldChar w:fldCharType="begin"/>
      </w:r>
      <w:r>
        <w:instrText xml:space="preserve"> SEQ Table \* ARABIC </w:instrText>
      </w:r>
      <w:r>
        <w:fldChar w:fldCharType="separate"/>
      </w:r>
      <w:r w:rsidR="00302823">
        <w:rPr>
          <w:noProof/>
        </w:rPr>
        <w:t>2</w:t>
      </w:r>
      <w:r>
        <w:fldChar w:fldCharType="end"/>
      </w:r>
    </w:p>
    <w:tbl>
      <w:tblPr>
        <w:tblStyle w:val="TableGrid"/>
        <w:tblW w:w="0" w:type="auto"/>
        <w:tblLayout w:type="fixed"/>
        <w:tblLook w:val="04A0" w:firstRow="1" w:lastRow="0" w:firstColumn="1" w:lastColumn="0" w:noHBand="0" w:noVBand="1"/>
      </w:tblPr>
      <w:tblGrid>
        <w:gridCol w:w="3888"/>
        <w:gridCol w:w="990"/>
        <w:gridCol w:w="1080"/>
        <w:gridCol w:w="1080"/>
        <w:gridCol w:w="1116"/>
      </w:tblGrid>
      <w:tr w:rsidR="006C463D" w14:paraId="006B743D" w14:textId="77777777" w:rsidTr="002D0EB2">
        <w:tc>
          <w:tcPr>
            <w:tcW w:w="3888" w:type="dxa"/>
          </w:tcPr>
          <w:p w14:paraId="4BC2F09D" w14:textId="77777777" w:rsidR="006C463D" w:rsidRDefault="006C463D" w:rsidP="002D0EB2">
            <w:pPr>
              <w:ind w:firstLine="0"/>
            </w:pPr>
            <w:r>
              <w:t>Características</w:t>
            </w:r>
          </w:p>
        </w:tc>
        <w:tc>
          <w:tcPr>
            <w:tcW w:w="990" w:type="dxa"/>
          </w:tcPr>
          <w:p w14:paraId="10959885" w14:textId="77777777" w:rsidR="006C463D" w:rsidRPr="00062C8C" w:rsidRDefault="006C463D" w:rsidP="002D0EB2">
            <w:pPr>
              <w:ind w:firstLine="0"/>
              <w:jc w:val="center"/>
              <w:rPr>
                <w:b/>
              </w:rPr>
            </w:pPr>
            <w:r w:rsidRPr="00062C8C">
              <w:rPr>
                <w:b/>
              </w:rPr>
              <w:t>ltask</w:t>
            </w:r>
            <w:r>
              <w:rPr>
                <w:b/>
              </w:rPr>
              <w:t>s</w:t>
            </w:r>
          </w:p>
        </w:tc>
        <w:tc>
          <w:tcPr>
            <w:tcW w:w="1080" w:type="dxa"/>
          </w:tcPr>
          <w:p w14:paraId="5608F152" w14:textId="77777777" w:rsidR="006C463D" w:rsidRPr="00062C8C" w:rsidRDefault="006C463D" w:rsidP="002D0EB2">
            <w:pPr>
              <w:ind w:firstLine="0"/>
              <w:jc w:val="center"/>
              <w:rPr>
                <w:b/>
              </w:rPr>
            </w:pPr>
            <w:r w:rsidRPr="00062C8C">
              <w:rPr>
                <w:b/>
              </w:rPr>
              <w:t>yahoo</w:t>
            </w:r>
          </w:p>
        </w:tc>
        <w:tc>
          <w:tcPr>
            <w:tcW w:w="1080" w:type="dxa"/>
          </w:tcPr>
          <w:p w14:paraId="301EA9D0" w14:textId="77777777" w:rsidR="006C463D" w:rsidRPr="00062C8C" w:rsidRDefault="006C463D" w:rsidP="002D0EB2">
            <w:pPr>
              <w:ind w:firstLine="0"/>
              <w:jc w:val="center"/>
              <w:rPr>
                <w:b/>
              </w:rPr>
            </w:pPr>
            <w:r w:rsidRPr="00062C8C">
              <w:rPr>
                <w:b/>
              </w:rPr>
              <w:t>nltk</w:t>
            </w:r>
          </w:p>
        </w:tc>
        <w:tc>
          <w:tcPr>
            <w:tcW w:w="1116" w:type="dxa"/>
          </w:tcPr>
          <w:p w14:paraId="23654DEE" w14:textId="77777777" w:rsidR="006C463D" w:rsidRPr="00062C8C" w:rsidRDefault="006C463D" w:rsidP="002D0EB2">
            <w:pPr>
              <w:ind w:firstLine="0"/>
              <w:jc w:val="center"/>
              <w:rPr>
                <w:b/>
              </w:rPr>
            </w:pPr>
            <w:r w:rsidRPr="00062C8C">
              <w:rPr>
                <w:b/>
              </w:rPr>
              <w:t>zemanta</w:t>
            </w:r>
          </w:p>
        </w:tc>
      </w:tr>
      <w:tr w:rsidR="006C463D" w14:paraId="45B84E25" w14:textId="77777777" w:rsidTr="002D0EB2">
        <w:tc>
          <w:tcPr>
            <w:tcW w:w="3888" w:type="dxa"/>
          </w:tcPr>
          <w:p w14:paraId="3556F44B" w14:textId="77777777" w:rsidR="006C463D" w:rsidRDefault="006C463D" w:rsidP="002D0EB2">
            <w:pPr>
              <w:ind w:firstLine="0"/>
            </w:pPr>
            <w:r>
              <w:t>Tem suporte ao idioma português</w:t>
            </w:r>
          </w:p>
        </w:tc>
        <w:tc>
          <w:tcPr>
            <w:tcW w:w="990" w:type="dxa"/>
          </w:tcPr>
          <w:p w14:paraId="63E6BA8F" w14:textId="77777777" w:rsidR="006C463D" w:rsidRDefault="006C463D" w:rsidP="002D0EB2">
            <w:pPr>
              <w:ind w:firstLine="0"/>
            </w:pPr>
            <w:r>
              <w:t>sim</w:t>
            </w:r>
          </w:p>
        </w:tc>
        <w:tc>
          <w:tcPr>
            <w:tcW w:w="1080" w:type="dxa"/>
          </w:tcPr>
          <w:p w14:paraId="258FF913" w14:textId="77777777" w:rsidR="006C463D" w:rsidRDefault="006C463D" w:rsidP="002D0EB2">
            <w:pPr>
              <w:ind w:firstLine="0"/>
            </w:pPr>
            <w:r>
              <w:t>não</w:t>
            </w:r>
          </w:p>
        </w:tc>
        <w:tc>
          <w:tcPr>
            <w:tcW w:w="1080" w:type="dxa"/>
          </w:tcPr>
          <w:p w14:paraId="1F53061A" w14:textId="77777777" w:rsidR="006C463D" w:rsidRDefault="006C463D" w:rsidP="002D0EB2">
            <w:pPr>
              <w:ind w:firstLine="0"/>
            </w:pPr>
            <w:r>
              <w:t>sim</w:t>
            </w:r>
          </w:p>
        </w:tc>
        <w:tc>
          <w:tcPr>
            <w:tcW w:w="1116" w:type="dxa"/>
          </w:tcPr>
          <w:p w14:paraId="4F1DCFC3" w14:textId="77777777" w:rsidR="006C463D" w:rsidRDefault="006C463D" w:rsidP="002D0EB2">
            <w:pPr>
              <w:ind w:firstLine="0"/>
            </w:pPr>
            <w:r>
              <w:t>sim</w:t>
            </w:r>
          </w:p>
        </w:tc>
      </w:tr>
      <w:tr w:rsidR="006C463D" w14:paraId="62FE07C4" w14:textId="77777777" w:rsidTr="002D0EB2">
        <w:tc>
          <w:tcPr>
            <w:tcW w:w="3888" w:type="dxa"/>
          </w:tcPr>
          <w:p w14:paraId="4A9AC745" w14:textId="77777777" w:rsidR="006C463D" w:rsidRDefault="006C463D" w:rsidP="002D0EB2">
            <w:pPr>
              <w:ind w:firstLine="0"/>
            </w:pPr>
            <w:r>
              <w:t>Linguagem de desenvolvimento</w:t>
            </w:r>
          </w:p>
        </w:tc>
        <w:tc>
          <w:tcPr>
            <w:tcW w:w="990" w:type="dxa"/>
          </w:tcPr>
          <w:p w14:paraId="2EDB7623" w14:textId="77777777" w:rsidR="006C463D" w:rsidRDefault="006C463D" w:rsidP="002D0EB2">
            <w:pPr>
              <w:ind w:firstLine="0"/>
            </w:pPr>
            <w:r>
              <w:t>Java</w:t>
            </w:r>
          </w:p>
        </w:tc>
        <w:tc>
          <w:tcPr>
            <w:tcW w:w="1080" w:type="dxa"/>
          </w:tcPr>
          <w:p w14:paraId="344FEEEA" w14:textId="77777777" w:rsidR="006C463D" w:rsidRDefault="006C463D" w:rsidP="002D0EB2">
            <w:pPr>
              <w:ind w:firstLine="0"/>
            </w:pPr>
            <w:r>
              <w:t>-</w:t>
            </w:r>
          </w:p>
        </w:tc>
        <w:tc>
          <w:tcPr>
            <w:tcW w:w="1080" w:type="dxa"/>
          </w:tcPr>
          <w:p w14:paraId="798D4472" w14:textId="77777777" w:rsidR="006C463D" w:rsidRDefault="006C463D" w:rsidP="002D0EB2">
            <w:pPr>
              <w:ind w:firstLine="0"/>
            </w:pPr>
            <w:r>
              <w:t>Python</w:t>
            </w:r>
          </w:p>
        </w:tc>
        <w:tc>
          <w:tcPr>
            <w:tcW w:w="1116" w:type="dxa"/>
          </w:tcPr>
          <w:p w14:paraId="3B87C785" w14:textId="77777777" w:rsidR="006C463D" w:rsidRDefault="006C463D" w:rsidP="002D0EB2">
            <w:pPr>
              <w:ind w:firstLine="0"/>
            </w:pPr>
            <w:r>
              <w:t>-</w:t>
            </w:r>
          </w:p>
        </w:tc>
      </w:tr>
      <w:tr w:rsidR="006C463D" w14:paraId="05AC2FA0" w14:textId="77777777" w:rsidTr="002D0EB2">
        <w:tc>
          <w:tcPr>
            <w:tcW w:w="3888" w:type="dxa"/>
          </w:tcPr>
          <w:p w14:paraId="467CCADC" w14:textId="77777777" w:rsidR="006C463D" w:rsidRDefault="006C463D" w:rsidP="002D0EB2">
            <w:pPr>
              <w:ind w:firstLine="0"/>
            </w:pPr>
            <w:r>
              <w:t>Limite de acesso diário</w:t>
            </w:r>
          </w:p>
        </w:tc>
        <w:tc>
          <w:tcPr>
            <w:tcW w:w="990" w:type="dxa"/>
          </w:tcPr>
          <w:p w14:paraId="3C7F3FE6" w14:textId="77777777" w:rsidR="006C463D" w:rsidRDefault="006C463D" w:rsidP="002D0EB2">
            <w:pPr>
              <w:ind w:firstLine="0"/>
            </w:pPr>
            <w:r>
              <w:t>-</w:t>
            </w:r>
          </w:p>
        </w:tc>
        <w:tc>
          <w:tcPr>
            <w:tcW w:w="1080" w:type="dxa"/>
          </w:tcPr>
          <w:p w14:paraId="78C33C8F" w14:textId="77777777" w:rsidR="006C463D" w:rsidRDefault="006C463D" w:rsidP="002D0EB2">
            <w:pPr>
              <w:ind w:firstLine="0"/>
            </w:pPr>
            <w:r>
              <w:t>5000</w:t>
            </w:r>
          </w:p>
        </w:tc>
        <w:tc>
          <w:tcPr>
            <w:tcW w:w="1080" w:type="dxa"/>
          </w:tcPr>
          <w:p w14:paraId="74F72A44" w14:textId="77777777" w:rsidR="006C463D" w:rsidRDefault="006C463D" w:rsidP="002D0EB2">
            <w:pPr>
              <w:ind w:firstLine="0"/>
            </w:pPr>
            <w:r>
              <w:t>1000</w:t>
            </w:r>
          </w:p>
        </w:tc>
        <w:tc>
          <w:tcPr>
            <w:tcW w:w="1116" w:type="dxa"/>
          </w:tcPr>
          <w:p w14:paraId="491D5755" w14:textId="77777777" w:rsidR="006C463D" w:rsidRDefault="006C463D" w:rsidP="002D0EB2">
            <w:pPr>
              <w:ind w:firstLine="0"/>
            </w:pPr>
            <w:r>
              <w:t>1000</w:t>
            </w:r>
          </w:p>
        </w:tc>
      </w:tr>
      <w:tr w:rsidR="006C463D" w14:paraId="205C5EE4" w14:textId="77777777" w:rsidTr="002D0EB2">
        <w:tc>
          <w:tcPr>
            <w:tcW w:w="3888" w:type="dxa"/>
          </w:tcPr>
          <w:p w14:paraId="39ABB523" w14:textId="77777777" w:rsidR="006C463D" w:rsidRDefault="006C463D" w:rsidP="002D0EB2">
            <w:pPr>
              <w:ind w:firstLine="0"/>
            </w:pPr>
            <w:r>
              <w:t xml:space="preserve">Tamanho máximo do texto </w:t>
            </w:r>
          </w:p>
        </w:tc>
        <w:tc>
          <w:tcPr>
            <w:tcW w:w="990" w:type="dxa"/>
          </w:tcPr>
          <w:p w14:paraId="0B50D968" w14:textId="77777777" w:rsidR="006C463D" w:rsidRDefault="006C463D" w:rsidP="002D0EB2">
            <w:pPr>
              <w:ind w:firstLine="0"/>
            </w:pPr>
            <w:r>
              <w:t>-</w:t>
            </w:r>
          </w:p>
        </w:tc>
        <w:tc>
          <w:tcPr>
            <w:tcW w:w="1080" w:type="dxa"/>
          </w:tcPr>
          <w:p w14:paraId="37B12E84" w14:textId="77777777" w:rsidR="006C463D" w:rsidRDefault="006C463D" w:rsidP="002D0EB2">
            <w:pPr>
              <w:ind w:firstLine="0"/>
            </w:pPr>
            <w:r>
              <w:t>-</w:t>
            </w:r>
          </w:p>
        </w:tc>
        <w:tc>
          <w:tcPr>
            <w:tcW w:w="1080" w:type="dxa"/>
          </w:tcPr>
          <w:p w14:paraId="23525F96" w14:textId="77777777" w:rsidR="006C463D" w:rsidRDefault="006C463D" w:rsidP="002D0EB2">
            <w:pPr>
              <w:ind w:firstLine="0"/>
            </w:pPr>
            <w:r>
              <w:t>10000</w:t>
            </w:r>
          </w:p>
        </w:tc>
        <w:tc>
          <w:tcPr>
            <w:tcW w:w="1116" w:type="dxa"/>
          </w:tcPr>
          <w:p w14:paraId="2A29CAF8" w14:textId="77777777" w:rsidR="006C463D" w:rsidRDefault="006C463D" w:rsidP="002D0EB2">
            <w:pPr>
              <w:ind w:firstLine="0"/>
            </w:pPr>
            <w:r>
              <w:t>10000</w:t>
            </w:r>
          </w:p>
        </w:tc>
      </w:tr>
      <w:tr w:rsidR="006C463D" w14:paraId="1F379E12" w14:textId="77777777" w:rsidTr="002D0EB2">
        <w:tc>
          <w:tcPr>
            <w:tcW w:w="3888" w:type="dxa"/>
          </w:tcPr>
          <w:p w14:paraId="12B11FA8" w14:textId="77777777" w:rsidR="006C463D" w:rsidRDefault="006C463D" w:rsidP="002D0EB2">
            <w:pPr>
              <w:ind w:firstLine="0"/>
            </w:pPr>
            <w:r>
              <w:t>Possui código aberto</w:t>
            </w:r>
          </w:p>
        </w:tc>
        <w:tc>
          <w:tcPr>
            <w:tcW w:w="990" w:type="dxa"/>
          </w:tcPr>
          <w:p w14:paraId="301826CE" w14:textId="77777777" w:rsidR="006C463D" w:rsidRDefault="006C463D" w:rsidP="002D0EB2">
            <w:pPr>
              <w:ind w:firstLine="0"/>
            </w:pPr>
            <w:r>
              <w:t>não</w:t>
            </w:r>
          </w:p>
        </w:tc>
        <w:tc>
          <w:tcPr>
            <w:tcW w:w="1080" w:type="dxa"/>
          </w:tcPr>
          <w:p w14:paraId="29957E36" w14:textId="77777777" w:rsidR="006C463D" w:rsidRDefault="006C463D" w:rsidP="002D0EB2">
            <w:pPr>
              <w:ind w:firstLine="0"/>
            </w:pPr>
            <w:r>
              <w:t>não</w:t>
            </w:r>
          </w:p>
        </w:tc>
        <w:tc>
          <w:tcPr>
            <w:tcW w:w="1080" w:type="dxa"/>
          </w:tcPr>
          <w:p w14:paraId="67179B22" w14:textId="77777777" w:rsidR="006C463D" w:rsidRDefault="006C463D" w:rsidP="002D0EB2">
            <w:pPr>
              <w:ind w:firstLine="0"/>
            </w:pPr>
            <w:r>
              <w:t>não</w:t>
            </w:r>
          </w:p>
        </w:tc>
        <w:tc>
          <w:tcPr>
            <w:tcW w:w="1116" w:type="dxa"/>
          </w:tcPr>
          <w:p w14:paraId="0FA74610" w14:textId="77777777" w:rsidR="006C463D" w:rsidRDefault="006C463D" w:rsidP="002D0EB2">
            <w:pPr>
              <w:ind w:firstLine="0"/>
            </w:pPr>
            <w:r>
              <w:t>não</w:t>
            </w:r>
          </w:p>
        </w:tc>
      </w:tr>
    </w:tbl>
    <w:p w14:paraId="33B7CC3E" w14:textId="77777777" w:rsidR="006C463D" w:rsidRPr="00062C8C" w:rsidRDefault="006C463D" w:rsidP="006C463D"/>
    <w:p w14:paraId="2D2326BD" w14:textId="6522C8B1" w:rsidR="006C463D" w:rsidRDefault="006C463D" w:rsidP="006C463D">
      <w:r>
        <w:t xml:space="preserve">Dentre as ferramentas observadas, o serviço Ltasks foi </w:t>
      </w:r>
      <w:r w:rsidR="00067798">
        <w:t>a</w:t>
      </w:r>
      <w:r>
        <w:t xml:space="preserve"> que apresentou o melhor aproveitamento, porém, a ausência de um código aberto para aprimoramento do algorítimo, a limitação de acessos ao serviço e o tempo gasto em cada requisição foram determinantes para que partissemos para uma abordagem própria para extração de entidades nomeadas.</w:t>
      </w:r>
    </w:p>
    <w:p w14:paraId="6A3B1004" w14:textId="77777777" w:rsidR="003E5889" w:rsidRDefault="003E5889" w:rsidP="00C50302">
      <w:pPr>
        <w:rPr>
          <w:lang w:eastAsia="en-US"/>
        </w:rPr>
      </w:pPr>
    </w:p>
    <w:p w14:paraId="5A8F80A0" w14:textId="0E7F1034" w:rsidR="00C50302" w:rsidRDefault="00C50302" w:rsidP="00C50302">
      <w:pPr>
        <w:rPr>
          <w:lang w:eastAsia="en-US"/>
        </w:rPr>
      </w:pPr>
      <w:r w:rsidRPr="00C50302">
        <w:rPr>
          <w:lang w:eastAsia="en-US"/>
        </w:rPr>
        <w:t>O processo de extração de entidades nomeadas</w:t>
      </w:r>
      <w:r w:rsidR="00FE0442">
        <w:rPr>
          <w:lang w:eastAsia="en-US"/>
        </w:rPr>
        <w:t xml:space="preserve"> desenvolvido</w:t>
      </w:r>
      <w:r w:rsidRPr="00C50302">
        <w:rPr>
          <w:lang w:eastAsia="en-US"/>
        </w:rPr>
        <w:t xml:space="preserve"> consiste na identificação e recuperação de parcelas de texto</w:t>
      </w:r>
      <w:r w:rsidR="00D61377">
        <w:rPr>
          <w:lang w:eastAsia="en-US"/>
        </w:rPr>
        <w:t xml:space="preserve"> conhecidos como n-grams</w:t>
      </w:r>
      <w:r w:rsidR="00067798">
        <w:rPr>
          <w:lang w:eastAsia="en-US"/>
        </w:rPr>
        <w:t xml:space="preserve"> a partir de sentenças do texto para então classificar os n-grams em entidades.</w:t>
      </w:r>
    </w:p>
    <w:p w14:paraId="046E1743" w14:textId="77777777" w:rsidR="00067798" w:rsidRDefault="00067798" w:rsidP="00C50302">
      <w:pPr>
        <w:rPr>
          <w:lang w:eastAsia="en-US"/>
        </w:rPr>
      </w:pPr>
    </w:p>
    <w:p w14:paraId="6740C463" w14:textId="40D4F92A" w:rsidR="00C50302" w:rsidRDefault="002867F8" w:rsidP="002867F8">
      <w:pPr>
        <w:keepNext/>
        <w:jc w:val="center"/>
      </w:pPr>
      <w:r>
        <w:rPr>
          <w:noProof/>
          <w:lang w:val="en-US" w:eastAsia="en-US"/>
        </w:rPr>
        <w:drawing>
          <wp:inline distT="0" distB="0" distL="0" distR="0" wp14:anchorId="4567A33D" wp14:editId="391980FF">
            <wp:extent cx="3448473" cy="30025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1 at 2.53.02 PM.png"/>
                    <pic:cNvPicPr/>
                  </pic:nvPicPr>
                  <pic:blipFill>
                    <a:blip r:embed="rId22">
                      <a:extLst>
                        <a:ext uri="{28A0092B-C50C-407E-A947-70E740481C1C}">
                          <a14:useLocalDpi xmlns:a14="http://schemas.microsoft.com/office/drawing/2010/main" val="0"/>
                        </a:ext>
                      </a:extLst>
                    </a:blip>
                    <a:stretch>
                      <a:fillRect/>
                    </a:stretch>
                  </pic:blipFill>
                  <pic:spPr>
                    <a:xfrm>
                      <a:off x="0" y="0"/>
                      <a:ext cx="3450917" cy="3004698"/>
                    </a:xfrm>
                    <a:prstGeom prst="rect">
                      <a:avLst/>
                    </a:prstGeom>
                  </pic:spPr>
                </pic:pic>
              </a:graphicData>
            </a:graphic>
          </wp:inline>
        </w:drawing>
      </w:r>
    </w:p>
    <w:p w14:paraId="0E8EE278" w14:textId="600E1402" w:rsidR="00C50302" w:rsidRDefault="00C50302" w:rsidP="00C50302">
      <w:pPr>
        <w:pStyle w:val="Caption"/>
        <w:jc w:val="center"/>
      </w:pPr>
      <w:r>
        <w:t xml:space="preserve">Figure </w:t>
      </w:r>
      <w:r>
        <w:fldChar w:fldCharType="begin"/>
      </w:r>
      <w:r>
        <w:instrText xml:space="preserve"> SEQ Figure \* ARABIC </w:instrText>
      </w:r>
      <w:r>
        <w:fldChar w:fldCharType="separate"/>
      </w:r>
      <w:r w:rsidR="00936975">
        <w:rPr>
          <w:noProof/>
        </w:rPr>
        <w:t>4</w:t>
      </w:r>
      <w:r>
        <w:fldChar w:fldCharType="end"/>
      </w:r>
    </w:p>
    <w:p w14:paraId="1F9ED232" w14:textId="47E65179" w:rsidR="00C86605" w:rsidRDefault="00C50302" w:rsidP="00C50302">
      <w:pPr>
        <w:rPr>
          <w:lang w:eastAsia="en-US"/>
        </w:rPr>
      </w:pPr>
      <w:r>
        <w:rPr>
          <w:lang w:eastAsia="en-US"/>
        </w:rPr>
        <w:t xml:space="preserve">Conforme a figura </w:t>
      </w:r>
      <w:r w:rsidR="002867F8">
        <w:rPr>
          <w:lang w:eastAsia="en-US"/>
        </w:rPr>
        <w:t xml:space="preserve">4, </w:t>
      </w:r>
      <w:r w:rsidR="003E5889">
        <w:rPr>
          <w:lang w:eastAsia="en-US"/>
        </w:rPr>
        <w:t xml:space="preserve">o módulo de reconhecimento de entidades </w:t>
      </w:r>
      <w:r w:rsidR="00D61377">
        <w:rPr>
          <w:lang w:eastAsia="en-US"/>
        </w:rPr>
        <w:t xml:space="preserve">proposto </w:t>
      </w:r>
      <w:r w:rsidR="00FE0442">
        <w:rPr>
          <w:lang w:eastAsia="en-US"/>
        </w:rPr>
        <w:t>foi dividido em 3 fases.:</w:t>
      </w:r>
    </w:p>
    <w:p w14:paraId="7D1B7449" w14:textId="77777777" w:rsidR="00736646" w:rsidRDefault="00736646" w:rsidP="00C50302">
      <w:pPr>
        <w:rPr>
          <w:lang w:eastAsia="en-US"/>
        </w:rPr>
      </w:pPr>
    </w:p>
    <w:p w14:paraId="2A10A6A5" w14:textId="573F3ACE" w:rsidR="00C86605" w:rsidRDefault="003E5889" w:rsidP="00736646">
      <w:pPr>
        <w:pStyle w:val="Heading4"/>
        <w:ind w:left="900"/>
        <w:rPr>
          <w:lang w:eastAsia="en-US"/>
        </w:rPr>
      </w:pPr>
      <w:r>
        <w:rPr>
          <w:lang w:eastAsia="en-US"/>
        </w:rPr>
        <w:t>A fase de</w:t>
      </w:r>
      <w:r w:rsidR="00736646">
        <w:rPr>
          <w:lang w:eastAsia="en-US"/>
        </w:rPr>
        <w:t xml:space="preserve"> segmentação de sentenças</w:t>
      </w:r>
    </w:p>
    <w:p w14:paraId="6CF73332" w14:textId="098C03F0" w:rsidR="00736646" w:rsidRDefault="00151DCF" w:rsidP="00736646">
      <w:r>
        <w:t>Nesta fase, o texto recebido como entrada é submetido a uma limpeza como visto no pseudo-código 1 e em seguida é tokenizado em sentenças que</w:t>
      </w:r>
      <w:r w:rsidR="00063972">
        <w:t xml:space="preserve"> indicam fim ou pausa do período.</w:t>
      </w:r>
      <w:r>
        <w:t xml:space="preserve"> </w:t>
      </w:r>
      <w:r w:rsidR="00063972">
        <w:t>Deste modos os caracteres de pontuação: ponto final, ponto e ponto e virgula foram tratados como delimitadores de sentença</w:t>
      </w:r>
      <w:r>
        <w:t xml:space="preserve">. </w:t>
      </w:r>
      <w:r w:rsidR="00063972">
        <w:t>Após a tokenização, a</w:t>
      </w:r>
      <w:r>
        <w:t>s sentenças são armazenadas em um vetor de sentenças e o fluxo segue para a etapa seguinte.</w:t>
      </w:r>
    </w:p>
    <w:p w14:paraId="7A40AA9E" w14:textId="77777777" w:rsidR="00151DCF" w:rsidRDefault="00151DCF" w:rsidP="00736646"/>
    <w:p w14:paraId="08B9481F" w14:textId="07BE47C2" w:rsidR="00736646" w:rsidRDefault="00736646" w:rsidP="00736646">
      <w:pPr>
        <w:pStyle w:val="Heading4"/>
        <w:ind w:left="900"/>
        <w:rPr>
          <w:lang w:eastAsia="en-US"/>
        </w:rPr>
      </w:pPr>
      <w:r>
        <w:rPr>
          <w:lang w:eastAsia="en-US"/>
        </w:rPr>
        <w:t>A fase de identificação de n-grams</w:t>
      </w:r>
    </w:p>
    <w:p w14:paraId="52501F42" w14:textId="6C04CBCF" w:rsidR="008C4A13" w:rsidRDefault="008C4A13" w:rsidP="008C4A13">
      <w:r>
        <w:t>N-gram ou N-grama em português, é o nome dado a um conjunto de palavras em sequência obtidos a partir de um texto. Os n-grams são classificados de acordo com o total de palavras que os compoem assim temos:</w:t>
      </w:r>
    </w:p>
    <w:p w14:paraId="12546EBD" w14:textId="77777777" w:rsidR="008C4A13" w:rsidRDefault="008C4A13" w:rsidP="008C4A13"/>
    <w:p w14:paraId="26D9E154" w14:textId="7A123E0E" w:rsidR="007F3DC1" w:rsidRDefault="007F3DC1" w:rsidP="007F3DC1">
      <w:pPr>
        <w:pStyle w:val="Caption"/>
        <w:keepNext/>
        <w:jc w:val="center"/>
      </w:pPr>
      <w:r>
        <w:t xml:space="preserve">Table </w:t>
      </w:r>
      <w:r>
        <w:fldChar w:fldCharType="begin"/>
      </w:r>
      <w:r>
        <w:instrText xml:space="preserve"> SEQ Table \* ARABIC </w:instrText>
      </w:r>
      <w:r>
        <w:fldChar w:fldCharType="separate"/>
      </w:r>
      <w:r w:rsidR="00302823">
        <w:rPr>
          <w:noProof/>
        </w:rPr>
        <w:t>3</w:t>
      </w:r>
      <w:r>
        <w:fldChar w:fldCharType="end"/>
      </w:r>
    </w:p>
    <w:tbl>
      <w:tblPr>
        <w:tblStyle w:val="TableGrid"/>
        <w:tblW w:w="8544" w:type="dxa"/>
        <w:tblLook w:val="04A0" w:firstRow="1" w:lastRow="0" w:firstColumn="1" w:lastColumn="0" w:noHBand="0" w:noVBand="1"/>
      </w:tblPr>
      <w:tblGrid>
        <w:gridCol w:w="2848"/>
        <w:gridCol w:w="2848"/>
        <w:gridCol w:w="2848"/>
      </w:tblGrid>
      <w:tr w:rsidR="008C4A13" w14:paraId="378A3D39" w14:textId="77777777" w:rsidTr="007F3DC1">
        <w:trPr>
          <w:trHeight w:val="416"/>
        </w:trPr>
        <w:tc>
          <w:tcPr>
            <w:tcW w:w="2848" w:type="dxa"/>
          </w:tcPr>
          <w:p w14:paraId="7A46ECF0" w14:textId="5DC1108A" w:rsidR="008C4A13" w:rsidRDefault="008C4A13" w:rsidP="008C4A13">
            <w:pPr>
              <w:ind w:firstLine="0"/>
            </w:pPr>
            <w:r>
              <w:t>Brasil, Acre</w:t>
            </w:r>
          </w:p>
        </w:tc>
        <w:tc>
          <w:tcPr>
            <w:tcW w:w="2848" w:type="dxa"/>
          </w:tcPr>
          <w:p w14:paraId="0DFCA3A9" w14:textId="61D4BB7E" w:rsidR="008C4A13" w:rsidRDefault="008C4A13" w:rsidP="008C4A13">
            <w:pPr>
              <w:ind w:firstLine="0"/>
            </w:pPr>
            <w:r>
              <w:t>Unigram</w:t>
            </w:r>
          </w:p>
        </w:tc>
        <w:tc>
          <w:tcPr>
            <w:tcW w:w="2848" w:type="dxa"/>
          </w:tcPr>
          <w:p w14:paraId="301F303C" w14:textId="3929C417" w:rsidR="008C4A13" w:rsidRDefault="008C4A13" w:rsidP="008C4A13">
            <w:pPr>
              <w:ind w:firstLine="0"/>
            </w:pPr>
            <w:r>
              <w:t>Uma palavra</w:t>
            </w:r>
          </w:p>
        </w:tc>
      </w:tr>
      <w:tr w:rsidR="008C4A13" w14:paraId="0F966F7C" w14:textId="77777777" w:rsidTr="007F3DC1">
        <w:trPr>
          <w:trHeight w:val="416"/>
        </w:trPr>
        <w:tc>
          <w:tcPr>
            <w:tcW w:w="2848" w:type="dxa"/>
          </w:tcPr>
          <w:p w14:paraId="4D5B7BDD" w14:textId="52A47618" w:rsidR="008C4A13" w:rsidRDefault="008C4A13" w:rsidP="008C4A13">
            <w:pPr>
              <w:ind w:firstLine="0"/>
            </w:pPr>
            <w:r>
              <w:t>São Paulo, Rio Negro</w:t>
            </w:r>
          </w:p>
        </w:tc>
        <w:tc>
          <w:tcPr>
            <w:tcW w:w="2848" w:type="dxa"/>
          </w:tcPr>
          <w:p w14:paraId="49ABA40D" w14:textId="0A534925" w:rsidR="008C4A13" w:rsidRDefault="008C4A13" w:rsidP="008C4A13">
            <w:pPr>
              <w:ind w:firstLine="0"/>
            </w:pPr>
            <w:r>
              <w:t>Bigram</w:t>
            </w:r>
          </w:p>
        </w:tc>
        <w:tc>
          <w:tcPr>
            <w:tcW w:w="2848" w:type="dxa"/>
          </w:tcPr>
          <w:p w14:paraId="58C16D99" w14:textId="14AEC6EC" w:rsidR="008C4A13" w:rsidRDefault="008C4A13" w:rsidP="008C4A13">
            <w:pPr>
              <w:ind w:firstLine="0"/>
            </w:pPr>
            <w:r>
              <w:t>Duas palavras</w:t>
            </w:r>
          </w:p>
        </w:tc>
      </w:tr>
      <w:tr w:rsidR="008C4A13" w14:paraId="72AD9409" w14:textId="77777777" w:rsidTr="007F3DC1">
        <w:trPr>
          <w:trHeight w:val="416"/>
        </w:trPr>
        <w:tc>
          <w:tcPr>
            <w:tcW w:w="2848" w:type="dxa"/>
          </w:tcPr>
          <w:p w14:paraId="193FA6EA" w14:textId="10120AC1" w:rsidR="008C4A13" w:rsidRDefault="008C4A13" w:rsidP="008C4A13">
            <w:pPr>
              <w:ind w:firstLine="0"/>
            </w:pPr>
            <w:r>
              <w:t>Rio de Janeiro</w:t>
            </w:r>
          </w:p>
        </w:tc>
        <w:tc>
          <w:tcPr>
            <w:tcW w:w="2848" w:type="dxa"/>
          </w:tcPr>
          <w:p w14:paraId="39F321B2" w14:textId="1F333860" w:rsidR="008C4A13" w:rsidRDefault="008C4A13" w:rsidP="008C4A13">
            <w:pPr>
              <w:ind w:firstLine="0"/>
            </w:pPr>
            <w:r>
              <w:t>Trigram</w:t>
            </w:r>
          </w:p>
        </w:tc>
        <w:tc>
          <w:tcPr>
            <w:tcW w:w="2848" w:type="dxa"/>
          </w:tcPr>
          <w:p w14:paraId="3F607677" w14:textId="0B35F29D" w:rsidR="008C4A13" w:rsidRDefault="008C4A13" w:rsidP="008C4A13">
            <w:pPr>
              <w:ind w:firstLine="0"/>
            </w:pPr>
            <w:r>
              <w:t>Três palavras</w:t>
            </w:r>
          </w:p>
        </w:tc>
      </w:tr>
      <w:tr w:rsidR="008C4A13" w14:paraId="45BB5F9A" w14:textId="77777777" w:rsidTr="007F3DC1">
        <w:trPr>
          <w:trHeight w:val="431"/>
        </w:trPr>
        <w:tc>
          <w:tcPr>
            <w:tcW w:w="2848" w:type="dxa"/>
          </w:tcPr>
          <w:p w14:paraId="08151130" w14:textId="2E7B0342" w:rsidR="008C4A13" w:rsidRDefault="008C4A13" w:rsidP="008C4A13">
            <w:pPr>
              <w:ind w:firstLine="0"/>
            </w:pPr>
            <w:r>
              <w:t>São José de Itabapoana</w:t>
            </w:r>
          </w:p>
        </w:tc>
        <w:tc>
          <w:tcPr>
            <w:tcW w:w="2848" w:type="dxa"/>
          </w:tcPr>
          <w:p w14:paraId="2B4111EA" w14:textId="4038C4EE" w:rsidR="008C4A13" w:rsidRDefault="008C4A13" w:rsidP="008C4A13">
            <w:pPr>
              <w:ind w:firstLine="0"/>
            </w:pPr>
            <w:r>
              <w:t>Quadrigram</w:t>
            </w:r>
          </w:p>
        </w:tc>
        <w:tc>
          <w:tcPr>
            <w:tcW w:w="2848" w:type="dxa"/>
          </w:tcPr>
          <w:p w14:paraId="7A590FAD" w14:textId="5CE7C303" w:rsidR="008C4A13" w:rsidRDefault="008C4A13" w:rsidP="008C4A13">
            <w:pPr>
              <w:ind w:firstLine="0"/>
            </w:pPr>
            <w:r>
              <w:t>Quatro palavras</w:t>
            </w:r>
          </w:p>
        </w:tc>
      </w:tr>
    </w:tbl>
    <w:p w14:paraId="78B5A841" w14:textId="77777777" w:rsidR="008C4A13" w:rsidRDefault="008C4A13" w:rsidP="008C4A13"/>
    <w:p w14:paraId="769D40B1" w14:textId="227F36C6" w:rsidR="008C4A13" w:rsidRDefault="008C4A13" w:rsidP="008C4A13">
      <w:pPr>
        <w:ind w:firstLine="0"/>
      </w:pPr>
      <w:r>
        <w:tab/>
        <w:t xml:space="preserve">Embora existam n-grams com diversos números de palavras iremos adotar para este trabalho apenas </w:t>
      </w:r>
      <w:r w:rsidR="0010675F">
        <w:t>n-grams com até quatro palavras.</w:t>
      </w:r>
    </w:p>
    <w:p w14:paraId="3005C50B" w14:textId="77777777" w:rsidR="007F3DC1" w:rsidRDefault="00416684" w:rsidP="00416684">
      <w:pPr>
        <w:ind w:firstLine="720"/>
      </w:pPr>
      <w:r>
        <w:t xml:space="preserve">Nesta etapa as sentenças são tokenizadas em palavras e os n-grams são então separados de acordo com o número de palavras. </w:t>
      </w:r>
    </w:p>
    <w:p w14:paraId="05DF6EF7" w14:textId="77777777" w:rsidR="007F3DC1" w:rsidRDefault="007F3DC1" w:rsidP="00416684">
      <w:pPr>
        <w:ind w:firstLine="720"/>
      </w:pPr>
    </w:p>
    <w:p w14:paraId="606D338A" w14:textId="2F4F30FB" w:rsidR="007F3DC1" w:rsidRDefault="007F3DC1" w:rsidP="007F3DC1">
      <w:r>
        <w:t>Considerações importantes a respeito da identificação dos n-grams:</w:t>
      </w:r>
    </w:p>
    <w:p w14:paraId="0C16D0D9" w14:textId="77777777" w:rsidR="007F3DC1" w:rsidRDefault="007F3DC1" w:rsidP="007F3DC1"/>
    <w:p w14:paraId="079A0862" w14:textId="2D620CE9" w:rsidR="007F3DC1" w:rsidRDefault="007F3DC1" w:rsidP="007F3DC1">
      <w:pPr>
        <w:pStyle w:val="ListParagraph"/>
        <w:numPr>
          <w:ilvl w:val="0"/>
          <w:numId w:val="23"/>
        </w:numPr>
        <w:ind w:left="900"/>
      </w:pPr>
      <w:r>
        <w:t>Durante a identificação de unigrams (n-gram com apenas uma palavra), são removidas as palavras consideradas stopwords. Para tanto utilizamos o mesmo procedimento adotado para a montagem da lista de palavras mais frequentes.</w:t>
      </w:r>
    </w:p>
    <w:p w14:paraId="3E1473A2" w14:textId="77777777" w:rsidR="009E35D4" w:rsidRDefault="009E35D4" w:rsidP="009E35D4">
      <w:pPr>
        <w:pStyle w:val="ListParagraph"/>
        <w:ind w:left="900" w:firstLine="0"/>
      </w:pPr>
    </w:p>
    <w:p w14:paraId="3DE1AAAB" w14:textId="1D6C4F24" w:rsidR="00145D68" w:rsidRDefault="00145D68" w:rsidP="00145D68">
      <w:pPr>
        <w:pStyle w:val="ListParagraph"/>
        <w:numPr>
          <w:ilvl w:val="0"/>
          <w:numId w:val="23"/>
        </w:numPr>
        <w:ind w:left="900"/>
      </w:pPr>
      <w:r>
        <w:lastRenderedPageBreak/>
        <w:t xml:space="preserve">Durante a identificação de </w:t>
      </w:r>
      <w:r w:rsidR="009E35D4">
        <w:t>n-grams</w:t>
      </w:r>
      <w:r>
        <w:t xml:space="preserve">, levamos em consideração algumas regras de formação </w:t>
      </w:r>
      <w:r w:rsidR="00CF012F">
        <w:t xml:space="preserve">dos n-grams </w:t>
      </w:r>
      <w:r>
        <w:t xml:space="preserve">para diminuir a lista de </w:t>
      </w:r>
      <w:r w:rsidR="00CF012F">
        <w:t>ocorrências</w:t>
      </w:r>
      <w:r w:rsidR="009E35D4">
        <w:t xml:space="preserve"> </w:t>
      </w:r>
      <w:r>
        <w:t>possíveis</w:t>
      </w:r>
      <w:r w:rsidR="009E35D4">
        <w:t xml:space="preserve">, estas regras estão descritas no apêndice </w:t>
      </w:r>
      <w:r w:rsidR="00973D1C">
        <w:t>B</w:t>
      </w:r>
      <w:r w:rsidR="00395F19">
        <w:t xml:space="preserve"> e levam em consideração o </w:t>
      </w:r>
      <w:r w:rsidR="00395F19" w:rsidRPr="00395F19">
        <w:rPr>
          <w:b/>
        </w:rPr>
        <w:t>pós tagger</w:t>
      </w:r>
      <w:r w:rsidR="00395F19">
        <w:t xml:space="preserve"> que será tratado adiante</w:t>
      </w:r>
      <w:r w:rsidR="009E35D4">
        <w:t>.</w:t>
      </w:r>
      <w:r>
        <w:t xml:space="preserve"> </w:t>
      </w:r>
    </w:p>
    <w:p w14:paraId="314489AA" w14:textId="77777777" w:rsidR="007F3DC1" w:rsidRDefault="007F3DC1" w:rsidP="007F3DC1"/>
    <w:p w14:paraId="044ADBD9" w14:textId="5F6DC41C" w:rsidR="007F3DC1" w:rsidRDefault="007F3DC1" w:rsidP="007F3DC1">
      <w:pPr>
        <w:pStyle w:val="ListParagraph"/>
        <w:numPr>
          <w:ilvl w:val="0"/>
          <w:numId w:val="23"/>
        </w:numPr>
        <w:ind w:left="900"/>
      </w:pPr>
      <w:r>
        <w:t xml:space="preserve">Durante a identificação dos n-grams identificamos também </w:t>
      </w:r>
      <w:r w:rsidR="00416684">
        <w:t>a posição do n-gram dentro do texto de origem</w:t>
      </w:r>
      <w:r>
        <w:t xml:space="preserve"> para efeito de eliminação</w:t>
      </w:r>
      <w:r w:rsidR="00416684">
        <w:t xml:space="preserve"> de n-grams contid</w:t>
      </w:r>
      <w:r w:rsidR="0077507A">
        <w:t>os em outros n-grams.</w:t>
      </w:r>
      <w:r>
        <w:t xml:space="preserve"> </w:t>
      </w:r>
    </w:p>
    <w:p w14:paraId="37597E3C" w14:textId="77777777" w:rsidR="007F3DC1" w:rsidRDefault="007F3DC1" w:rsidP="007F3DC1">
      <w:pPr>
        <w:ind w:firstLine="0"/>
      </w:pPr>
    </w:p>
    <w:p w14:paraId="54B88183" w14:textId="77777777" w:rsidR="007F3DC1" w:rsidRDefault="007F3DC1" w:rsidP="007F3DC1">
      <w:pPr>
        <w:pStyle w:val="ListParagraph"/>
        <w:ind w:left="900" w:firstLine="0"/>
      </w:pPr>
      <w:r>
        <w:t>Dado</w:t>
      </w:r>
      <w:r w:rsidR="00416684">
        <w:t xml:space="preserve"> o texto: </w:t>
      </w:r>
      <w:r w:rsidR="00416684" w:rsidRPr="007F3DC1">
        <w:rPr>
          <w:b/>
        </w:rPr>
        <w:t>São José de Itabapoana é uma cidade linda</w:t>
      </w:r>
      <w:r w:rsidR="00416684">
        <w:t>.</w:t>
      </w:r>
    </w:p>
    <w:p w14:paraId="3BFFFC44" w14:textId="77777777" w:rsidR="00A4205B" w:rsidRDefault="00A4205B" w:rsidP="00A4205B">
      <w:pPr>
        <w:ind w:left="720" w:firstLine="180"/>
      </w:pPr>
    </w:p>
    <w:p w14:paraId="6FBA26E8" w14:textId="2CFA6CF8" w:rsidR="00416684" w:rsidRDefault="00416684" w:rsidP="0077507A">
      <w:pPr>
        <w:ind w:left="900" w:firstLine="0"/>
      </w:pPr>
      <w:r>
        <w:t xml:space="preserve">Se </w:t>
      </w:r>
      <w:r w:rsidR="007F3DC1">
        <w:t>separassemos os n-grams sem leva</w:t>
      </w:r>
      <w:r w:rsidR="0077507A">
        <w:t xml:space="preserve">r em consideração a posição dos </w:t>
      </w:r>
      <w:r w:rsidR="007F3DC1">
        <w:t>mesmos no texto acima, teríamos a seguinte conclusão:</w:t>
      </w:r>
    </w:p>
    <w:p w14:paraId="2EE255BD" w14:textId="77777777" w:rsidR="00A4205B" w:rsidRDefault="00A4205B" w:rsidP="00A4205B">
      <w:pPr>
        <w:ind w:left="720" w:firstLine="180"/>
      </w:pPr>
    </w:p>
    <w:tbl>
      <w:tblPr>
        <w:tblStyle w:val="TableGrid"/>
        <w:tblW w:w="0" w:type="auto"/>
        <w:tblInd w:w="900" w:type="dxa"/>
        <w:tblLook w:val="04A0" w:firstRow="1" w:lastRow="0" w:firstColumn="1" w:lastColumn="0" w:noHBand="0" w:noVBand="1"/>
      </w:tblPr>
      <w:tblGrid>
        <w:gridCol w:w="4608"/>
        <w:gridCol w:w="2646"/>
      </w:tblGrid>
      <w:tr w:rsidR="00E33BC4" w14:paraId="4D38531B" w14:textId="77777777" w:rsidTr="00E33BC4">
        <w:tc>
          <w:tcPr>
            <w:tcW w:w="4608" w:type="dxa"/>
          </w:tcPr>
          <w:p w14:paraId="427D8B80" w14:textId="2E27AEA1" w:rsidR="00E33BC4" w:rsidRDefault="00E33BC4" w:rsidP="007F3DC1">
            <w:pPr>
              <w:pStyle w:val="ListParagraph"/>
              <w:ind w:left="0" w:firstLine="0"/>
            </w:pPr>
            <w:r>
              <w:t>São, José, Itabapoana, Cidade, Linda</w:t>
            </w:r>
          </w:p>
        </w:tc>
        <w:tc>
          <w:tcPr>
            <w:tcW w:w="2646" w:type="dxa"/>
          </w:tcPr>
          <w:p w14:paraId="655D7402" w14:textId="436319ED" w:rsidR="00E33BC4" w:rsidRDefault="00E33BC4" w:rsidP="007F3DC1">
            <w:pPr>
              <w:pStyle w:val="ListParagraph"/>
              <w:ind w:left="0" w:firstLine="0"/>
            </w:pPr>
            <w:r>
              <w:t>Unigrams</w:t>
            </w:r>
          </w:p>
        </w:tc>
      </w:tr>
      <w:tr w:rsidR="00E33BC4" w14:paraId="0C06AF8D" w14:textId="77777777" w:rsidTr="00E33BC4">
        <w:tc>
          <w:tcPr>
            <w:tcW w:w="4608" w:type="dxa"/>
          </w:tcPr>
          <w:p w14:paraId="04D91F9C" w14:textId="02E6832C" w:rsidR="00E33BC4" w:rsidRDefault="00E33BC4" w:rsidP="00E33BC4">
            <w:pPr>
              <w:pStyle w:val="ListParagraph"/>
              <w:ind w:left="0" w:firstLine="0"/>
            </w:pPr>
            <w:r>
              <w:t>São José, Cidade Linda</w:t>
            </w:r>
          </w:p>
        </w:tc>
        <w:tc>
          <w:tcPr>
            <w:tcW w:w="2646" w:type="dxa"/>
          </w:tcPr>
          <w:p w14:paraId="189E4D43" w14:textId="376C7E10" w:rsidR="00E33BC4" w:rsidRDefault="00E33BC4" w:rsidP="007F3DC1">
            <w:pPr>
              <w:pStyle w:val="ListParagraph"/>
              <w:ind w:left="0" w:firstLine="0"/>
            </w:pPr>
            <w:r>
              <w:t>Bigram</w:t>
            </w:r>
          </w:p>
        </w:tc>
      </w:tr>
      <w:tr w:rsidR="00E33BC4" w14:paraId="6D054A81" w14:textId="77777777" w:rsidTr="00E33BC4">
        <w:tc>
          <w:tcPr>
            <w:tcW w:w="4608" w:type="dxa"/>
          </w:tcPr>
          <w:p w14:paraId="0A5CBB16" w14:textId="3A7A1111" w:rsidR="00E33BC4" w:rsidRDefault="00E33BC4" w:rsidP="00E33BC4">
            <w:pPr>
              <w:pStyle w:val="ListParagraph"/>
              <w:ind w:left="0" w:firstLine="0"/>
            </w:pPr>
            <w:r>
              <w:t>José de Itabapoana</w:t>
            </w:r>
          </w:p>
        </w:tc>
        <w:tc>
          <w:tcPr>
            <w:tcW w:w="2646" w:type="dxa"/>
          </w:tcPr>
          <w:p w14:paraId="2281EA46" w14:textId="582D0BDF" w:rsidR="00E33BC4" w:rsidRDefault="00E33BC4" w:rsidP="007F3DC1">
            <w:pPr>
              <w:pStyle w:val="ListParagraph"/>
              <w:ind w:left="0" w:firstLine="0"/>
            </w:pPr>
            <w:r>
              <w:t>Trigram</w:t>
            </w:r>
          </w:p>
        </w:tc>
      </w:tr>
      <w:tr w:rsidR="00E33BC4" w14:paraId="0B7AB204" w14:textId="77777777" w:rsidTr="00E33BC4">
        <w:trPr>
          <w:trHeight w:val="300"/>
        </w:trPr>
        <w:tc>
          <w:tcPr>
            <w:tcW w:w="4608" w:type="dxa"/>
          </w:tcPr>
          <w:p w14:paraId="77896E24" w14:textId="5A9F4089" w:rsidR="00E33BC4" w:rsidRDefault="00E33BC4" w:rsidP="00E33BC4">
            <w:pPr>
              <w:pStyle w:val="ListParagraph"/>
              <w:ind w:left="0" w:firstLine="0"/>
            </w:pPr>
            <w:r>
              <w:t>São José de Itabapoana</w:t>
            </w:r>
          </w:p>
        </w:tc>
        <w:tc>
          <w:tcPr>
            <w:tcW w:w="2646" w:type="dxa"/>
          </w:tcPr>
          <w:p w14:paraId="6E534493" w14:textId="532D3E9B" w:rsidR="00E33BC4" w:rsidRDefault="00E33BC4" w:rsidP="007F3DC1">
            <w:pPr>
              <w:pStyle w:val="ListParagraph"/>
              <w:ind w:left="0" w:firstLine="0"/>
            </w:pPr>
            <w:r>
              <w:t>Quadrigram</w:t>
            </w:r>
          </w:p>
        </w:tc>
      </w:tr>
    </w:tbl>
    <w:p w14:paraId="23E57FCF" w14:textId="77777777" w:rsidR="007F3DC1" w:rsidRDefault="007F3DC1" w:rsidP="007F3DC1">
      <w:pPr>
        <w:pStyle w:val="ListParagraph"/>
        <w:ind w:left="900" w:firstLine="0"/>
      </w:pPr>
    </w:p>
    <w:p w14:paraId="42258AAE" w14:textId="12775653" w:rsidR="00E33BC4" w:rsidRDefault="00E33BC4" w:rsidP="007F3DC1">
      <w:pPr>
        <w:pStyle w:val="ListParagraph"/>
        <w:ind w:left="900" w:firstLine="0"/>
      </w:pPr>
      <w:r>
        <w:t>Contúdo, se observarmos a identificação das posições, teremos apenas os n-grams São José de Itabapoana e Cidade Linda selecionados.</w:t>
      </w:r>
    </w:p>
    <w:p w14:paraId="5B3A34BE" w14:textId="77777777" w:rsidR="007F3DC1" w:rsidRDefault="007F3DC1" w:rsidP="007F3DC1">
      <w:pPr>
        <w:pStyle w:val="ListParagraph"/>
        <w:ind w:left="900" w:firstLine="0"/>
      </w:pPr>
    </w:p>
    <w:p w14:paraId="05651649" w14:textId="1D5874CC" w:rsidR="0010675F" w:rsidRDefault="00A4205B" w:rsidP="00A4205B">
      <w:r>
        <w:t>Assim, ao final da fase de identificação de n-grams, são identificados n-grams distintos separados em vetores por seus respectivos números de palavras.</w:t>
      </w:r>
    </w:p>
    <w:p w14:paraId="5818D89F" w14:textId="77777777" w:rsidR="00A4205B" w:rsidRPr="008C4A13" w:rsidRDefault="00A4205B" w:rsidP="008C4A13">
      <w:pPr>
        <w:ind w:firstLine="0"/>
      </w:pPr>
    </w:p>
    <w:p w14:paraId="47107280" w14:textId="522268A9" w:rsidR="00736646" w:rsidRDefault="00736646" w:rsidP="00736646">
      <w:pPr>
        <w:pStyle w:val="Heading4"/>
        <w:ind w:left="900"/>
        <w:rPr>
          <w:lang w:eastAsia="en-US"/>
        </w:rPr>
      </w:pPr>
      <w:r>
        <w:rPr>
          <w:lang w:eastAsia="en-US"/>
        </w:rPr>
        <w:t>A fase de classificação de entidades</w:t>
      </w:r>
    </w:p>
    <w:p w14:paraId="62740271" w14:textId="6EE6EE65" w:rsidR="00736646" w:rsidRDefault="00AE30FF" w:rsidP="00736646">
      <w:r>
        <w:t>Para esta fase</w:t>
      </w:r>
      <w:r w:rsidR="0085115C">
        <w:t xml:space="preserve"> era necessário um módulo que respondesse se </w:t>
      </w:r>
      <w:r>
        <w:t xml:space="preserve">um determinado n-gram </w:t>
      </w:r>
      <w:r w:rsidR="0085115C">
        <w:t xml:space="preserve">podia ou não ser uma </w:t>
      </w:r>
      <w:r>
        <w:t>entidade.</w:t>
      </w:r>
      <w:r w:rsidR="0085115C">
        <w:t xml:space="preserve"> Algumas alternativas de mercado foram observadas mas como abordagem final fomos compelidos a desenvolver um classificador binário capaz de responder com um percentual maior de assertividade.</w:t>
      </w:r>
    </w:p>
    <w:p w14:paraId="3CD7B8C1" w14:textId="77777777" w:rsidR="00B20934" w:rsidRDefault="00B20934" w:rsidP="00B20934"/>
    <w:p w14:paraId="5868D162" w14:textId="74994622" w:rsidR="00B20934" w:rsidRDefault="00B20934" w:rsidP="00B20934">
      <w:pPr>
        <w:rPr>
          <w:lang w:eastAsia="en-US"/>
        </w:rPr>
      </w:pPr>
      <w:r>
        <w:rPr>
          <w:lang w:eastAsia="en-US"/>
        </w:rPr>
        <w:t>A solução caseira</w:t>
      </w:r>
      <w:r w:rsidR="00C50302" w:rsidRPr="00C50302">
        <w:rPr>
          <w:lang w:eastAsia="en-US"/>
        </w:rPr>
        <w:t xml:space="preserve"> consistiu na construção de um classificador binário que </w:t>
      </w:r>
      <w:r w:rsidR="00C50302" w:rsidRPr="00C50302">
        <w:rPr>
          <w:lang w:eastAsia="en-US"/>
        </w:rPr>
        <w:lastRenderedPageBreak/>
        <w:t xml:space="preserve">identifica a probabilidade de </w:t>
      </w:r>
      <w:r>
        <w:rPr>
          <w:lang w:eastAsia="en-US"/>
        </w:rPr>
        <w:t>um determinado n-gram</w:t>
      </w:r>
      <w:r w:rsidR="00C50302" w:rsidRPr="00C50302">
        <w:rPr>
          <w:lang w:eastAsia="en-US"/>
        </w:rPr>
        <w:t xml:space="preserve"> ser ou não </w:t>
      </w:r>
      <w:r>
        <w:rPr>
          <w:lang w:eastAsia="en-US"/>
        </w:rPr>
        <w:t xml:space="preserve">uma </w:t>
      </w:r>
      <w:r w:rsidR="00C50302" w:rsidRPr="00C50302">
        <w:rPr>
          <w:lang w:eastAsia="en-US"/>
        </w:rPr>
        <w:t>entidade</w:t>
      </w:r>
      <w:r>
        <w:rPr>
          <w:lang w:eastAsia="en-US"/>
        </w:rPr>
        <w:t xml:space="preserve"> nomeada. </w:t>
      </w:r>
    </w:p>
    <w:p w14:paraId="46F70E32" w14:textId="17AB5323" w:rsidR="005A16CC" w:rsidRDefault="005A16CC" w:rsidP="00C50302">
      <w:pPr>
        <w:rPr>
          <w:lang w:eastAsia="en-US"/>
        </w:rPr>
      </w:pPr>
      <w:r>
        <w:rPr>
          <w:lang w:eastAsia="en-US"/>
        </w:rPr>
        <w:t xml:space="preserve">Toda a documentação do classificador bem como os detalhes de </w:t>
      </w:r>
      <w:r w:rsidR="00973D1C">
        <w:rPr>
          <w:lang w:eastAsia="en-US"/>
        </w:rPr>
        <w:t xml:space="preserve">sua </w:t>
      </w:r>
      <w:r>
        <w:rPr>
          <w:lang w:eastAsia="en-US"/>
        </w:rPr>
        <w:t>implementação estão melhor detalhados no apêndice A.</w:t>
      </w:r>
    </w:p>
    <w:p w14:paraId="196971D2" w14:textId="507D476C" w:rsidR="00C50302" w:rsidRPr="00C50302" w:rsidRDefault="005A16CC" w:rsidP="00286EDA">
      <w:pPr>
        <w:tabs>
          <w:tab w:val="left" w:pos="1260"/>
        </w:tabs>
        <w:rPr>
          <w:lang w:eastAsia="en-US"/>
        </w:rPr>
      </w:pPr>
      <w:r>
        <w:rPr>
          <w:lang w:eastAsia="en-US"/>
        </w:rPr>
        <w:t>Em linhas gerais, o</w:t>
      </w:r>
      <w:r w:rsidR="00C50302" w:rsidRPr="00C50302">
        <w:rPr>
          <w:lang w:eastAsia="en-US"/>
        </w:rPr>
        <w:t xml:space="preserve"> classificado</w:t>
      </w:r>
      <w:r w:rsidR="00B20934">
        <w:rPr>
          <w:lang w:eastAsia="en-US"/>
        </w:rPr>
        <w:t>r</w:t>
      </w:r>
      <w:r w:rsidR="00C50302" w:rsidRPr="00C50302">
        <w:rPr>
          <w:lang w:eastAsia="en-US"/>
        </w:rPr>
        <w:t xml:space="preserve"> foi desenvolvido para reconhecer entidades baseando-se no padrão de contrução gramatical </w:t>
      </w:r>
      <w:r>
        <w:rPr>
          <w:lang w:eastAsia="en-US"/>
        </w:rPr>
        <w:t>dos termos que compoêm a entidade. Por exemplo,</w:t>
      </w:r>
      <w:r w:rsidR="00C50302" w:rsidRPr="00C50302">
        <w:rPr>
          <w:lang w:eastAsia="en-US"/>
        </w:rPr>
        <w:t xml:space="preserve"> </w:t>
      </w:r>
      <w:r>
        <w:rPr>
          <w:lang w:eastAsia="en-US"/>
        </w:rPr>
        <w:t>o n-gram “</w:t>
      </w:r>
      <w:r w:rsidR="00C50302" w:rsidRPr="00C50302">
        <w:rPr>
          <w:lang w:eastAsia="en-US"/>
        </w:rPr>
        <w:t>Rio de Janeiro</w:t>
      </w:r>
      <w:r>
        <w:rPr>
          <w:lang w:eastAsia="en-US"/>
        </w:rPr>
        <w:t>”</w:t>
      </w:r>
      <w:r w:rsidR="00C50302" w:rsidRPr="00C50302">
        <w:rPr>
          <w:lang w:eastAsia="en-US"/>
        </w:rPr>
        <w:t xml:space="preserve">, possui a seguinte formação gramatical segundo o </w:t>
      </w:r>
      <w:r>
        <w:rPr>
          <w:lang w:eastAsia="en-US"/>
        </w:rPr>
        <w:t xml:space="preserve">pós tagger desenvolvido: </w:t>
      </w:r>
      <w:r w:rsidRPr="005A16CC">
        <w:rPr>
          <w:lang w:eastAsia="en-US"/>
        </w:rPr>
        <w:t>NPROP+PREP+</w:t>
      </w:r>
      <w:r w:rsidR="00142A1A">
        <w:rPr>
          <w:lang w:eastAsia="en-US"/>
        </w:rPr>
        <w:t>N</w:t>
      </w:r>
      <w:r>
        <w:rPr>
          <w:lang w:eastAsia="en-US"/>
        </w:rPr>
        <w:t>. Desta forma a probabilidade obtida pelo classificador para o n-gram ser uma entidade é de 9</w:t>
      </w:r>
      <w:r w:rsidR="00C10C4E">
        <w:rPr>
          <w:lang w:eastAsia="en-US"/>
        </w:rPr>
        <w:t>8</w:t>
      </w:r>
      <w:r>
        <w:rPr>
          <w:lang w:eastAsia="en-US"/>
        </w:rPr>
        <w:t>%.</w:t>
      </w:r>
      <w:r w:rsidR="00C50302" w:rsidRPr="00C50302">
        <w:rPr>
          <w:lang w:eastAsia="en-US"/>
        </w:rPr>
        <w:t xml:space="preserve"> </w:t>
      </w:r>
    </w:p>
    <w:p w14:paraId="4F58DD3B" w14:textId="315F7939" w:rsidR="00B20934" w:rsidRDefault="00B20934" w:rsidP="00B20934">
      <w:pPr>
        <w:rPr>
          <w:lang w:eastAsia="en-US"/>
        </w:rPr>
      </w:pPr>
      <w:r w:rsidRPr="00C50302">
        <w:rPr>
          <w:lang w:eastAsia="en-US"/>
        </w:rPr>
        <w:t xml:space="preserve">Para nosso trabalho, foram tratadas como entidades, propabilidades acima de </w:t>
      </w:r>
      <w:r w:rsidR="00C10C4E">
        <w:rPr>
          <w:lang w:eastAsia="en-US"/>
        </w:rPr>
        <w:t>80</w:t>
      </w:r>
      <w:r w:rsidRPr="00C50302">
        <w:rPr>
          <w:lang w:eastAsia="en-US"/>
        </w:rPr>
        <w:t>%.</w:t>
      </w:r>
    </w:p>
    <w:p w14:paraId="7A5DA9D9" w14:textId="0695CBF4" w:rsidR="00E96838" w:rsidRDefault="00A51C3E" w:rsidP="00E96838">
      <w:pPr>
        <w:rPr>
          <w:lang w:eastAsia="en-US"/>
        </w:rPr>
      </w:pPr>
      <w:r>
        <w:rPr>
          <w:lang w:eastAsia="en-US"/>
        </w:rPr>
        <w:t xml:space="preserve">Na tabela </w:t>
      </w:r>
      <w:r w:rsidR="002D0EB2">
        <w:rPr>
          <w:lang w:eastAsia="en-US"/>
        </w:rPr>
        <w:t>4</w:t>
      </w:r>
      <w:r>
        <w:rPr>
          <w:lang w:eastAsia="en-US"/>
        </w:rPr>
        <w:t xml:space="preserve"> temos um comparativo das entidades que foram reconhecidas por estes serviços para um determinado texto. Podemos notar o desempenho do nosso classificador</w:t>
      </w:r>
      <w:r w:rsidR="002D0EB2">
        <w:rPr>
          <w:lang w:eastAsia="en-US"/>
        </w:rPr>
        <w:t xml:space="preserve"> que reconheceu todas as entidades mapeadas</w:t>
      </w:r>
      <w:r>
        <w:rPr>
          <w:lang w:eastAsia="en-US"/>
        </w:rPr>
        <w:t>.</w:t>
      </w:r>
    </w:p>
    <w:p w14:paraId="7F1E708A" w14:textId="77777777" w:rsidR="00A51C3E" w:rsidRDefault="00A51C3E" w:rsidP="00E96838">
      <w:pPr>
        <w:rPr>
          <w:lang w:eastAsia="en-US"/>
        </w:rPr>
      </w:pPr>
    </w:p>
    <w:p w14:paraId="769ED253" w14:textId="71338101" w:rsidR="00A51C3E" w:rsidRDefault="00A51C3E" w:rsidP="002D0EB2">
      <w:pPr>
        <w:rPr>
          <w:i/>
          <w:lang w:eastAsia="en-US"/>
        </w:rPr>
      </w:pPr>
      <w:r>
        <w:rPr>
          <w:lang w:eastAsia="en-US"/>
        </w:rPr>
        <w:t>“</w:t>
      </w:r>
      <w:r w:rsidRPr="00A51C3E">
        <w:rPr>
          <w:i/>
          <w:lang w:eastAsia="en-US"/>
        </w:rPr>
        <w:t xml:space="preserve">A </w:t>
      </w:r>
      <w:r w:rsidRPr="002D0EB2">
        <w:rPr>
          <w:b/>
          <w:i/>
          <w:lang w:eastAsia="en-US"/>
        </w:rPr>
        <w:t>Polícia Federal</w:t>
      </w:r>
      <w:r w:rsidRPr="00A51C3E">
        <w:rPr>
          <w:i/>
          <w:lang w:eastAsia="en-US"/>
        </w:rPr>
        <w:t xml:space="preserve"> informou que foi instaurado um inquérito, após uma denúncia para o </w:t>
      </w:r>
      <w:r w:rsidRPr="002D0EB2">
        <w:rPr>
          <w:b/>
          <w:i/>
          <w:lang w:eastAsia="en-US"/>
        </w:rPr>
        <w:t>DNPM</w:t>
      </w:r>
      <w:r w:rsidRPr="00A51C3E">
        <w:rPr>
          <w:i/>
          <w:lang w:eastAsia="en-US"/>
        </w:rPr>
        <w:t xml:space="preserve"> de crime de usurpação de bens públicos decorrentes da exploração ilegal de pedras preciosas.</w:t>
      </w:r>
      <w:r w:rsidR="002D0EB2">
        <w:rPr>
          <w:i/>
          <w:lang w:eastAsia="en-US"/>
        </w:rPr>
        <w:t xml:space="preserve"> </w:t>
      </w:r>
      <w:r w:rsidRPr="002D0EB2">
        <w:rPr>
          <w:b/>
          <w:i/>
          <w:lang w:eastAsia="en-US"/>
        </w:rPr>
        <w:t>Rogério Castro</w:t>
      </w:r>
      <w:r w:rsidRPr="00A51C3E">
        <w:rPr>
          <w:i/>
          <w:lang w:eastAsia="en-US"/>
        </w:rPr>
        <w:t xml:space="preserve">, responsável pela agência de recursos naturais do </w:t>
      </w:r>
      <w:r w:rsidR="002D0EB2" w:rsidRPr="002D0EB2">
        <w:rPr>
          <w:b/>
          <w:i/>
          <w:lang w:eastAsia="en-US"/>
        </w:rPr>
        <w:t>I</w:t>
      </w:r>
      <w:r w:rsidRPr="002D0EB2">
        <w:rPr>
          <w:b/>
          <w:i/>
          <w:lang w:eastAsia="en-US"/>
        </w:rPr>
        <w:t>bama</w:t>
      </w:r>
      <w:r>
        <w:rPr>
          <w:i/>
          <w:lang w:eastAsia="en-US"/>
        </w:rPr>
        <w:t>,</w:t>
      </w:r>
      <w:r w:rsidRPr="00A51C3E">
        <w:rPr>
          <w:i/>
          <w:lang w:eastAsia="en-US"/>
        </w:rPr>
        <w:t xml:space="preserve"> que atuava em </w:t>
      </w:r>
      <w:r w:rsidR="002D0EB2" w:rsidRPr="002D0EB2">
        <w:rPr>
          <w:b/>
          <w:i/>
          <w:lang w:eastAsia="en-US"/>
        </w:rPr>
        <w:t>M</w:t>
      </w:r>
      <w:r w:rsidRPr="002D0EB2">
        <w:rPr>
          <w:b/>
          <w:i/>
          <w:lang w:eastAsia="en-US"/>
        </w:rPr>
        <w:t xml:space="preserve">inas </w:t>
      </w:r>
      <w:r w:rsidR="002D0EB2" w:rsidRPr="002D0EB2">
        <w:rPr>
          <w:b/>
          <w:i/>
          <w:lang w:eastAsia="en-US"/>
        </w:rPr>
        <w:t>G</w:t>
      </w:r>
      <w:r w:rsidRPr="002D0EB2">
        <w:rPr>
          <w:b/>
          <w:i/>
          <w:lang w:eastAsia="en-US"/>
        </w:rPr>
        <w:t>erais</w:t>
      </w:r>
      <w:r w:rsidRPr="00A51C3E">
        <w:rPr>
          <w:i/>
          <w:lang w:eastAsia="en-US"/>
        </w:rPr>
        <w:t>, foi destituído do cargo.”</w:t>
      </w:r>
    </w:p>
    <w:p w14:paraId="15D285D0" w14:textId="77777777" w:rsidR="00A51C3E" w:rsidRPr="00A51C3E" w:rsidRDefault="00A51C3E" w:rsidP="00A51C3E">
      <w:pPr>
        <w:rPr>
          <w:i/>
          <w:lang w:eastAsia="en-US"/>
        </w:rPr>
      </w:pPr>
    </w:p>
    <w:p w14:paraId="7E1B6193" w14:textId="4187A2A7" w:rsidR="002D0EB2" w:rsidRDefault="002D0EB2" w:rsidP="002D0EB2">
      <w:pPr>
        <w:pStyle w:val="Caption"/>
        <w:keepNext/>
        <w:jc w:val="center"/>
      </w:pPr>
      <w:r>
        <w:t xml:space="preserve">Table </w:t>
      </w:r>
      <w:r>
        <w:fldChar w:fldCharType="begin"/>
      </w:r>
      <w:r>
        <w:instrText xml:space="preserve"> SEQ Table \* ARABIC </w:instrText>
      </w:r>
      <w:r>
        <w:fldChar w:fldCharType="separate"/>
      </w:r>
      <w:r w:rsidR="00302823">
        <w:rPr>
          <w:noProof/>
        </w:rPr>
        <w:t>4</w:t>
      </w:r>
      <w:r>
        <w:fldChar w:fldCharType="end"/>
      </w:r>
    </w:p>
    <w:tbl>
      <w:tblPr>
        <w:tblStyle w:val="TableGrid"/>
        <w:tblW w:w="0" w:type="auto"/>
        <w:tblLook w:val="04A0" w:firstRow="1" w:lastRow="0" w:firstColumn="1" w:lastColumn="0" w:noHBand="0" w:noVBand="1"/>
      </w:tblPr>
      <w:tblGrid>
        <w:gridCol w:w="1728"/>
        <w:gridCol w:w="6426"/>
      </w:tblGrid>
      <w:tr w:rsidR="002D0EB2" w14:paraId="0B031092" w14:textId="77777777" w:rsidTr="002D0EB2">
        <w:tc>
          <w:tcPr>
            <w:tcW w:w="1728" w:type="dxa"/>
          </w:tcPr>
          <w:p w14:paraId="71C14214" w14:textId="48644146" w:rsidR="00A51C3E" w:rsidRDefault="00A51C3E" w:rsidP="00E96838">
            <w:pPr>
              <w:ind w:firstLine="0"/>
              <w:rPr>
                <w:lang w:eastAsia="en-US"/>
              </w:rPr>
            </w:pPr>
            <w:r>
              <w:rPr>
                <w:lang w:eastAsia="en-US"/>
              </w:rPr>
              <w:t>Ltasks</w:t>
            </w:r>
          </w:p>
        </w:tc>
        <w:tc>
          <w:tcPr>
            <w:tcW w:w="6426" w:type="dxa"/>
          </w:tcPr>
          <w:p w14:paraId="1E10F13A" w14:textId="66EDA3E1" w:rsidR="00A51C3E" w:rsidRDefault="00A51C3E" w:rsidP="00E96838">
            <w:pPr>
              <w:ind w:firstLine="0"/>
              <w:rPr>
                <w:lang w:eastAsia="en-US"/>
              </w:rPr>
            </w:pPr>
            <w:r>
              <w:rPr>
                <w:lang w:eastAsia="en-US"/>
              </w:rPr>
              <w:t>Polícia Federal, DNPM, Rogério Castro</w:t>
            </w:r>
          </w:p>
        </w:tc>
      </w:tr>
      <w:tr w:rsidR="002D0EB2" w14:paraId="55BF0747" w14:textId="77777777" w:rsidTr="002D0EB2">
        <w:tc>
          <w:tcPr>
            <w:tcW w:w="1728" w:type="dxa"/>
          </w:tcPr>
          <w:p w14:paraId="0F9F63FE" w14:textId="1EB0A576" w:rsidR="00A51C3E" w:rsidRDefault="00A51C3E" w:rsidP="00E96838">
            <w:pPr>
              <w:ind w:firstLine="0"/>
              <w:rPr>
                <w:lang w:eastAsia="en-US"/>
              </w:rPr>
            </w:pPr>
            <w:r>
              <w:rPr>
                <w:lang w:eastAsia="en-US"/>
              </w:rPr>
              <w:t>Yahoo</w:t>
            </w:r>
          </w:p>
        </w:tc>
        <w:tc>
          <w:tcPr>
            <w:tcW w:w="6426" w:type="dxa"/>
          </w:tcPr>
          <w:p w14:paraId="70CBCE87" w14:textId="6876A39C" w:rsidR="00A51C3E" w:rsidRDefault="004673EF" w:rsidP="004673EF">
            <w:pPr>
              <w:ind w:firstLine="0"/>
              <w:rPr>
                <w:lang w:eastAsia="en-US"/>
              </w:rPr>
            </w:pPr>
            <w:r>
              <w:rPr>
                <w:lang w:eastAsia="en-US"/>
              </w:rPr>
              <w:t>pedras preciosas, bens</w:t>
            </w:r>
            <w:r w:rsidR="00A51C3E">
              <w:rPr>
                <w:lang w:eastAsia="en-US"/>
              </w:rPr>
              <w:t>, castro</w:t>
            </w:r>
          </w:p>
        </w:tc>
      </w:tr>
      <w:tr w:rsidR="002D0EB2" w14:paraId="1935F2A6" w14:textId="77777777" w:rsidTr="002D0EB2">
        <w:tc>
          <w:tcPr>
            <w:tcW w:w="1728" w:type="dxa"/>
          </w:tcPr>
          <w:p w14:paraId="1C8720E9" w14:textId="27E6C9E3" w:rsidR="00A51C3E" w:rsidRDefault="00A51C3E" w:rsidP="00E96838">
            <w:pPr>
              <w:ind w:firstLine="0"/>
              <w:rPr>
                <w:lang w:eastAsia="en-US"/>
              </w:rPr>
            </w:pPr>
            <w:r>
              <w:rPr>
                <w:lang w:eastAsia="en-US"/>
              </w:rPr>
              <w:t>Nltk</w:t>
            </w:r>
          </w:p>
        </w:tc>
        <w:tc>
          <w:tcPr>
            <w:tcW w:w="6426" w:type="dxa"/>
          </w:tcPr>
          <w:p w14:paraId="0934E3AF" w14:textId="77777777" w:rsidR="00A51C3E" w:rsidRDefault="00A51C3E" w:rsidP="00E96838">
            <w:pPr>
              <w:ind w:firstLine="0"/>
              <w:rPr>
                <w:lang w:eastAsia="en-US"/>
              </w:rPr>
            </w:pPr>
            <w:r>
              <w:rPr>
                <w:lang w:eastAsia="en-US"/>
              </w:rPr>
              <w:t>Castro, Rogério Castro, após uma denúncia para, cargo, responsável pela agência, DNPM, Federal informou que foi instaurado um inquérito, usurpação de bens</w:t>
            </w:r>
          </w:p>
          <w:p w14:paraId="070656A0" w14:textId="5FE9036A" w:rsidR="002D0EB2" w:rsidRDefault="002D0EB2" w:rsidP="00E96838">
            <w:pPr>
              <w:ind w:firstLine="0"/>
              <w:rPr>
                <w:lang w:eastAsia="en-US"/>
              </w:rPr>
            </w:pPr>
          </w:p>
        </w:tc>
      </w:tr>
      <w:tr w:rsidR="002D0EB2" w14:paraId="123E98AC" w14:textId="77777777" w:rsidTr="002D0EB2">
        <w:tc>
          <w:tcPr>
            <w:tcW w:w="1728" w:type="dxa"/>
          </w:tcPr>
          <w:p w14:paraId="45AA7876" w14:textId="64E4F521" w:rsidR="00A51C3E" w:rsidRDefault="00A51C3E" w:rsidP="00E96838">
            <w:pPr>
              <w:ind w:firstLine="0"/>
              <w:rPr>
                <w:lang w:eastAsia="en-US"/>
              </w:rPr>
            </w:pPr>
            <w:r>
              <w:rPr>
                <w:lang w:eastAsia="en-US"/>
              </w:rPr>
              <w:t>Zemanta</w:t>
            </w:r>
          </w:p>
        </w:tc>
        <w:tc>
          <w:tcPr>
            <w:tcW w:w="6426" w:type="dxa"/>
          </w:tcPr>
          <w:p w14:paraId="37DC1C83" w14:textId="43906DA5" w:rsidR="00A51C3E" w:rsidRDefault="00A51C3E" w:rsidP="00E96838">
            <w:pPr>
              <w:ind w:firstLine="0"/>
              <w:rPr>
                <w:lang w:eastAsia="en-US"/>
              </w:rPr>
            </w:pPr>
            <w:r>
              <w:rPr>
                <w:lang w:eastAsia="en-US"/>
              </w:rPr>
              <w:t>Brazil, South America, States, People, Business, Lake Chapala, Oaxaca, LinkedIn</w:t>
            </w:r>
          </w:p>
        </w:tc>
      </w:tr>
      <w:tr w:rsidR="002D0EB2" w14:paraId="4224B8CE" w14:textId="77777777" w:rsidTr="002D0EB2">
        <w:tc>
          <w:tcPr>
            <w:tcW w:w="1728" w:type="dxa"/>
          </w:tcPr>
          <w:p w14:paraId="0673B21D" w14:textId="23982E17" w:rsidR="00A51C3E" w:rsidRDefault="00A51C3E" w:rsidP="00E96838">
            <w:pPr>
              <w:ind w:firstLine="0"/>
              <w:rPr>
                <w:lang w:eastAsia="en-US"/>
              </w:rPr>
            </w:pPr>
            <w:r>
              <w:rPr>
                <w:lang w:eastAsia="en-US"/>
              </w:rPr>
              <w:t>Nosso Extrator</w:t>
            </w:r>
          </w:p>
        </w:tc>
        <w:tc>
          <w:tcPr>
            <w:tcW w:w="6426" w:type="dxa"/>
          </w:tcPr>
          <w:p w14:paraId="1F84BBC8" w14:textId="632D8486" w:rsidR="00A51C3E" w:rsidRDefault="00A51C3E" w:rsidP="00E96838">
            <w:pPr>
              <w:ind w:firstLine="0"/>
              <w:rPr>
                <w:lang w:eastAsia="en-US"/>
              </w:rPr>
            </w:pPr>
            <w:r>
              <w:rPr>
                <w:lang w:eastAsia="en-US"/>
              </w:rPr>
              <w:t>Policia Federal, Roger</w:t>
            </w:r>
            <w:r w:rsidR="004114A6">
              <w:rPr>
                <w:lang w:eastAsia="en-US"/>
              </w:rPr>
              <w:t>io Castro, Minas Gerais, DNPM, I</w:t>
            </w:r>
            <w:r>
              <w:rPr>
                <w:lang w:eastAsia="en-US"/>
              </w:rPr>
              <w:t>bama</w:t>
            </w:r>
          </w:p>
        </w:tc>
      </w:tr>
    </w:tbl>
    <w:p w14:paraId="1942F8D7" w14:textId="77777777" w:rsidR="00A51C3E" w:rsidRDefault="00A51C3E" w:rsidP="00E96838">
      <w:pPr>
        <w:rPr>
          <w:lang w:eastAsia="en-US"/>
        </w:rPr>
      </w:pPr>
    </w:p>
    <w:p w14:paraId="0C260691" w14:textId="62B6FD6E" w:rsidR="00904D81" w:rsidRDefault="00286EDA" w:rsidP="00E96838">
      <w:r>
        <w:t xml:space="preserve">Ao final da fase de classificação de entidades, temos uma lista com as </w:t>
      </w:r>
      <w:r>
        <w:lastRenderedPageBreak/>
        <w:t>entidades prováveis que foram encontradas no texto.</w:t>
      </w:r>
    </w:p>
    <w:p w14:paraId="1A049B3C" w14:textId="77777777" w:rsidR="00286EDA" w:rsidRPr="00E96838" w:rsidRDefault="00286EDA" w:rsidP="00E96838"/>
    <w:p w14:paraId="2A48E396" w14:textId="271D6398" w:rsidR="003921D2" w:rsidRDefault="003921D2" w:rsidP="003921D2">
      <w:pPr>
        <w:pStyle w:val="Heading2"/>
        <w:rPr>
          <w:lang w:eastAsia="en-US"/>
        </w:rPr>
      </w:pPr>
      <w:r>
        <w:rPr>
          <w:lang w:eastAsia="en-US"/>
        </w:rPr>
        <w:t>Seleção de candidatos</w:t>
      </w:r>
      <w:bookmarkEnd w:id="9"/>
    </w:p>
    <w:p w14:paraId="2125452C" w14:textId="5F26B0AB" w:rsidR="00286EDA" w:rsidRDefault="00286EDA" w:rsidP="002D0EB2">
      <w:pPr>
        <w:ind w:firstLine="576"/>
      </w:pPr>
      <w:r>
        <w:t xml:space="preserve">A fase de seleção de candidatos </w:t>
      </w:r>
      <w:r w:rsidR="00216D4D">
        <w:t xml:space="preserve">consiste em realizar consultas </w:t>
      </w:r>
      <w:r w:rsidR="006A300B">
        <w:t>no servidor de busca interno</w:t>
      </w:r>
      <w:r w:rsidR="00216D4D">
        <w:t xml:space="preserve"> para identificar um </w:t>
      </w:r>
      <w:r w:rsidR="002D0EB2">
        <w:t>conjunto</w:t>
      </w:r>
      <w:r w:rsidR="00216D4D">
        <w:t xml:space="preserve"> de matérias que possam ser aproveitadas para a recomendação.</w:t>
      </w:r>
      <w:r>
        <w:t xml:space="preserve"> </w:t>
      </w:r>
      <w:r w:rsidR="002D0EB2">
        <w:t>Esta consulta precisa levar em consideração alguns critérios que permitam diminuir os ‘ruídos’ durante a fase de recomendaçã</w:t>
      </w:r>
      <w:r w:rsidR="002D0EB2" w:rsidRPr="002D0EB2">
        <w:t>o</w:t>
      </w:r>
      <w:r w:rsidR="000413B0">
        <w:t xml:space="preserve"> bem como reduzir o espaço de amostra da base de dados</w:t>
      </w:r>
      <w:r w:rsidR="002D0EB2" w:rsidRPr="002D0EB2">
        <w:t xml:space="preserve">. O </w:t>
      </w:r>
      <w:r w:rsidR="00DA66D4">
        <w:t xml:space="preserve">projeto Google News que pode ser estudado no paper </w:t>
      </w:r>
      <w:r w:rsidR="00DA66D4" w:rsidRPr="002D0EB2">
        <w:t>[Google News Personalization: Scalable Online Collaborative Filtering]</w:t>
      </w:r>
      <w:r w:rsidR="00DA66D4">
        <w:t xml:space="preserve">, faz uso de uma fase de seleção de artigos candidatos que </w:t>
      </w:r>
      <w:r w:rsidR="002D0EB2">
        <w:t>utiliza como características para sua seleção informações como</w:t>
      </w:r>
      <w:r w:rsidR="002D0EB2" w:rsidRPr="006268D5">
        <w:t xml:space="preserve">: </w:t>
      </w:r>
      <w:r w:rsidR="006268D5">
        <w:t>a edição da notícia</w:t>
      </w:r>
      <w:r w:rsidR="006268D5" w:rsidRPr="006268D5">
        <w:t xml:space="preserve">, </w:t>
      </w:r>
      <w:r w:rsidR="006268D5">
        <w:t>o idioma</w:t>
      </w:r>
      <w:r w:rsidR="006268D5" w:rsidRPr="006268D5">
        <w:t xml:space="preserve">, </w:t>
      </w:r>
      <w:r w:rsidR="006268D5">
        <w:t>a recência</w:t>
      </w:r>
      <w:r w:rsidR="006268D5" w:rsidRPr="006268D5">
        <w:t xml:space="preserve">, </w:t>
      </w:r>
      <w:r w:rsidR="006268D5">
        <w:t xml:space="preserve">seções selecionadas pelo usuário e </w:t>
      </w:r>
      <w:r w:rsidR="006268D5" w:rsidRPr="006268D5">
        <w:t>etc.</w:t>
      </w:r>
      <w:r w:rsidR="006268D5">
        <w:t xml:space="preserve"> </w:t>
      </w:r>
    </w:p>
    <w:p w14:paraId="593118EE" w14:textId="6BB46253" w:rsidR="006268D5" w:rsidRPr="006268D5" w:rsidRDefault="00DA66D4" w:rsidP="002D0EB2">
      <w:pPr>
        <w:ind w:firstLine="576"/>
      </w:pPr>
      <w:r>
        <w:t>N</w:t>
      </w:r>
      <w:r w:rsidR="006268D5">
        <w:t xml:space="preserve">osso mecânismo de seleção de candidatos </w:t>
      </w:r>
      <w:r>
        <w:t xml:space="preserve">é dividido em </w:t>
      </w:r>
      <w:r w:rsidR="006A300B">
        <w:t xml:space="preserve">três </w:t>
      </w:r>
      <w:r>
        <w:t xml:space="preserve">etapas definidas como definição de critérios </w:t>
      </w:r>
      <w:r w:rsidR="006A300B">
        <w:t xml:space="preserve">de ordenação e filtragem, </w:t>
      </w:r>
      <w:r>
        <w:t>combinação de features</w:t>
      </w:r>
      <w:r w:rsidR="006A300B">
        <w:t xml:space="preserve"> e recuperação das candidatas</w:t>
      </w:r>
      <w:r>
        <w:t xml:space="preserve">. Na primeira etapa, </w:t>
      </w:r>
      <w:r w:rsidR="006268D5">
        <w:t>vamos adotar alguns critérios semelhantes</w:t>
      </w:r>
      <w:r w:rsidR="000413B0">
        <w:t xml:space="preserve"> </w:t>
      </w:r>
      <w:r>
        <w:t xml:space="preserve">ao modelo explicado no projeto do </w:t>
      </w:r>
      <w:r w:rsidR="006F0076">
        <w:t>Google N</w:t>
      </w:r>
      <w:r>
        <w:t xml:space="preserve">ews. Na etapa de combinação de features, vamos </w:t>
      </w:r>
      <w:r w:rsidR="006268D5">
        <w:t xml:space="preserve">fazer uso das features extraídas </w:t>
      </w:r>
      <w:r>
        <w:t xml:space="preserve">pelo extrator de features </w:t>
      </w:r>
      <w:r w:rsidR="006268D5">
        <w:t>combin</w:t>
      </w:r>
      <w:r w:rsidR="000413B0">
        <w:t>ando-as para melhorar</w:t>
      </w:r>
      <w:r w:rsidR="006268D5">
        <w:t xml:space="preserve"> os resultados retornados</w:t>
      </w:r>
      <w:r>
        <w:t xml:space="preserve"> na seleção das matérias candidatas a recomendação</w:t>
      </w:r>
      <w:r w:rsidR="006268D5">
        <w:t>.</w:t>
      </w:r>
      <w:r w:rsidR="006A300B">
        <w:t xml:space="preserve"> Na etapa de recuperação, iremos montar consultas escritas na sintaxe lucene para executar consultas sobre nosso servidor de busca</w:t>
      </w:r>
      <w:r w:rsidR="00C1144C">
        <w:t xml:space="preserve"> em solr</w:t>
      </w:r>
      <w:r w:rsidR="006A300B">
        <w:t>.</w:t>
      </w:r>
    </w:p>
    <w:p w14:paraId="0612A659" w14:textId="77777777" w:rsidR="002D0EB2" w:rsidRDefault="002D0EB2" w:rsidP="002D0EB2"/>
    <w:p w14:paraId="069F7D8F" w14:textId="350708DC" w:rsidR="002D0EB2" w:rsidRDefault="002D0EB2" w:rsidP="002D0EB2">
      <w:pPr>
        <w:pStyle w:val="Heading3"/>
        <w:ind w:left="720"/>
      </w:pPr>
      <w:r>
        <w:t>Definição d</w:t>
      </w:r>
      <w:r w:rsidR="00F42141">
        <w:t>os c</w:t>
      </w:r>
      <w:r>
        <w:t>ritérios</w:t>
      </w:r>
      <w:r w:rsidR="00F42141">
        <w:t xml:space="preserve"> de filtragem e ordenação</w:t>
      </w:r>
    </w:p>
    <w:p w14:paraId="6A3E6B35" w14:textId="6B4A79A0" w:rsidR="000413B0" w:rsidRDefault="0003513C" w:rsidP="0003513C">
      <w:pPr>
        <w:tabs>
          <w:tab w:val="center" w:pos="4252"/>
        </w:tabs>
      </w:pPr>
      <w:r>
        <w:t xml:space="preserve">O primeiro critério para recupeção das candidatas se dá pela </w:t>
      </w:r>
      <w:r w:rsidRPr="0003513C">
        <w:rPr>
          <w:b/>
        </w:rPr>
        <w:t>data de publicação</w:t>
      </w:r>
      <w:r>
        <w:t xml:space="preserve">. Quanto mais próxima for a publicação da matéria relacionada à data de criação do novo texo, acreditamos que maior será a chance dos textos falarem do mesmo assunto. </w:t>
      </w:r>
      <w:r w:rsidR="00F42141">
        <w:t>Este é um critério de ordenação.</w:t>
      </w:r>
    </w:p>
    <w:p w14:paraId="411D489D" w14:textId="01ACCDFD" w:rsidR="0003513C" w:rsidRDefault="0003513C" w:rsidP="0003513C">
      <w:pPr>
        <w:tabs>
          <w:tab w:val="center" w:pos="4252"/>
        </w:tabs>
      </w:pPr>
      <w:r>
        <w:t xml:space="preserve">O segundo critério para seleção é fornecido pelo próprio editor. A </w:t>
      </w:r>
      <w:r w:rsidRPr="0003513C">
        <w:rPr>
          <w:b/>
        </w:rPr>
        <w:t>editoria</w:t>
      </w:r>
      <w:r>
        <w:t xml:space="preserve"> da matéria permite-nos filtrar candidatos da mesma editoria aproximando com isso a relação de conteúdo entre o texto e as matérias candidatas.</w:t>
      </w:r>
      <w:r w:rsidR="00F42141">
        <w:t xml:space="preserve"> Este é um critério de filtragem.</w:t>
      </w:r>
    </w:p>
    <w:p w14:paraId="77A3C00B" w14:textId="1DF35C68" w:rsidR="000413B0" w:rsidRDefault="00CF37DF" w:rsidP="00DA66D4">
      <w:r>
        <w:t xml:space="preserve">O último critério e o mais importante é o </w:t>
      </w:r>
      <w:r w:rsidRPr="00CF37DF">
        <w:rPr>
          <w:b/>
        </w:rPr>
        <w:t>score</w:t>
      </w:r>
      <w:r>
        <w:t xml:space="preserve"> da matéria relacionada</w:t>
      </w:r>
      <w:r w:rsidR="00F42141">
        <w:t xml:space="preserve"> que é mais um critério de ordenação</w:t>
      </w:r>
      <w:r>
        <w:t xml:space="preserve">. O </w:t>
      </w:r>
      <w:r w:rsidRPr="00CF37DF">
        <w:rPr>
          <w:b/>
        </w:rPr>
        <w:t>score</w:t>
      </w:r>
      <w:r w:rsidR="00936975">
        <w:t xml:space="preserve"> é dado de acordo com a</w:t>
      </w:r>
      <w:r>
        <w:t xml:space="preserve"> função</w:t>
      </w:r>
      <w:r w:rsidR="009A1841">
        <w:t xml:space="preserve"> de </w:t>
      </w:r>
      <w:r w:rsidR="009A1841">
        <w:lastRenderedPageBreak/>
        <w:t xml:space="preserve">similaridade existente no solr </w:t>
      </w:r>
      <w:r w:rsidR="00DA66D4">
        <w:t>que faz uso</w:t>
      </w:r>
      <w:r w:rsidR="009A1841">
        <w:t xml:space="preserve"> da biblioteca lucene</w:t>
      </w:r>
      <w:r w:rsidR="00936975">
        <w:t xml:space="preserve"> </w:t>
      </w:r>
      <w:r w:rsidR="00D431B3">
        <w:t>[Lucene API]</w:t>
      </w:r>
      <w:r w:rsidR="00DA66D4">
        <w:t>. O score possui a seguinte</w:t>
      </w:r>
      <w:r w:rsidR="00936975">
        <w:t xml:space="preserve"> </w:t>
      </w:r>
      <w:r w:rsidR="009A1841">
        <w:t>fórmula:</w:t>
      </w:r>
    </w:p>
    <w:p w14:paraId="6726877C" w14:textId="77777777" w:rsidR="00936975" w:rsidRDefault="00936975" w:rsidP="000413B0"/>
    <w:p w14:paraId="1254762B" w14:textId="77777777" w:rsidR="00936975" w:rsidRDefault="00936975" w:rsidP="00936975">
      <w:pPr>
        <w:keepNext/>
      </w:pPr>
      <w:r>
        <w:rPr>
          <w:noProof/>
          <w:lang w:val="en-US" w:eastAsia="en-US"/>
        </w:rPr>
        <w:drawing>
          <wp:inline distT="0" distB="0" distL="0" distR="0" wp14:anchorId="037F5BFD" wp14:editId="0022E2D8">
            <wp:extent cx="5040630" cy="827405"/>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6 at 5.23.32 PM.png"/>
                    <pic:cNvPicPr/>
                  </pic:nvPicPr>
                  <pic:blipFill>
                    <a:blip r:embed="rId23">
                      <a:extLst>
                        <a:ext uri="{28A0092B-C50C-407E-A947-70E740481C1C}">
                          <a14:useLocalDpi xmlns:a14="http://schemas.microsoft.com/office/drawing/2010/main" val="0"/>
                        </a:ext>
                      </a:extLst>
                    </a:blip>
                    <a:stretch>
                      <a:fillRect/>
                    </a:stretch>
                  </pic:blipFill>
                  <pic:spPr>
                    <a:xfrm>
                      <a:off x="0" y="0"/>
                      <a:ext cx="5040630" cy="827405"/>
                    </a:xfrm>
                    <a:prstGeom prst="rect">
                      <a:avLst/>
                    </a:prstGeom>
                  </pic:spPr>
                </pic:pic>
              </a:graphicData>
            </a:graphic>
          </wp:inline>
        </w:drawing>
      </w:r>
    </w:p>
    <w:p w14:paraId="795F69FC" w14:textId="2A3C521A" w:rsidR="009A1841" w:rsidRDefault="00936975" w:rsidP="00936975">
      <w:pPr>
        <w:pStyle w:val="Caption"/>
        <w:jc w:val="center"/>
      </w:pPr>
      <w:r>
        <w:t xml:space="preserve">Figure </w:t>
      </w:r>
      <w:r>
        <w:fldChar w:fldCharType="begin"/>
      </w:r>
      <w:r>
        <w:instrText xml:space="preserve"> SEQ Figure \* ARABIC </w:instrText>
      </w:r>
      <w:r>
        <w:fldChar w:fldCharType="separate"/>
      </w:r>
      <w:r>
        <w:rPr>
          <w:noProof/>
        </w:rPr>
        <w:t>5</w:t>
      </w:r>
      <w:r>
        <w:fldChar w:fldCharType="end"/>
      </w:r>
    </w:p>
    <w:p w14:paraId="679CE397" w14:textId="4A4E4ED0" w:rsidR="00936975" w:rsidRDefault="00936975" w:rsidP="000413B0">
      <w:r>
        <w:t>Onde:</w:t>
      </w:r>
    </w:p>
    <w:p w14:paraId="1377293C" w14:textId="77777777" w:rsidR="007E2469" w:rsidRDefault="007E2469" w:rsidP="007E2469">
      <w:pPr>
        <w:rPr>
          <w:rFonts w:hAnsi="Symbol"/>
        </w:rPr>
      </w:pPr>
    </w:p>
    <w:p w14:paraId="23199D47" w14:textId="15AB4340" w:rsidR="007E2469" w:rsidRDefault="007E2469" w:rsidP="006337B0">
      <w:pPr>
        <w:pStyle w:val="ListParagraph"/>
        <w:numPr>
          <w:ilvl w:val="0"/>
          <w:numId w:val="26"/>
        </w:numPr>
      </w:pPr>
      <w:r w:rsidRPr="006337B0">
        <w:rPr>
          <w:b/>
          <w:bCs/>
          <w:i/>
          <w:iCs/>
        </w:rPr>
        <w:t>tf(t in d)</w:t>
      </w:r>
      <w:r>
        <w:t xml:space="preserve"> ou </w:t>
      </w:r>
      <w:r w:rsidR="00BC3011">
        <w:t>Term Frequency</w:t>
      </w:r>
      <w:r>
        <w:t>, define o número de vezes que um termo t aparece no documento d.</w:t>
      </w:r>
      <w:r w:rsidR="00BC3011">
        <w:t xml:space="preserve"> Isto implica em documentos com o maior número de termos encontrados recebem um maior score.</w:t>
      </w:r>
    </w:p>
    <w:p w14:paraId="139E2B8B" w14:textId="77777777" w:rsidR="007E2469" w:rsidRDefault="007E2469" w:rsidP="007E2469"/>
    <w:p w14:paraId="28B36D75" w14:textId="79B7A7BF" w:rsidR="007E2469" w:rsidRDefault="007E2469" w:rsidP="006337B0">
      <w:pPr>
        <w:pStyle w:val="ListParagraph"/>
        <w:numPr>
          <w:ilvl w:val="0"/>
          <w:numId w:val="26"/>
        </w:numPr>
      </w:pPr>
      <w:bookmarkStart w:id="10" w:name="formula_idf"/>
      <w:bookmarkEnd w:id="10"/>
      <w:r w:rsidRPr="006337B0">
        <w:rPr>
          <w:b/>
          <w:bCs/>
          <w:i/>
          <w:iCs/>
        </w:rPr>
        <w:t>idf(t)</w:t>
      </w:r>
      <w:r>
        <w:t xml:space="preserve"> </w:t>
      </w:r>
      <w:r w:rsidR="00BC3011">
        <w:t xml:space="preserve">ou </w:t>
      </w:r>
      <w:r>
        <w:t xml:space="preserve">Inverse Document Frequency. </w:t>
      </w:r>
      <w:r w:rsidR="00BC3011">
        <w:t>Significa o inverso da frequência  nos documentos. Frequência nos documentos é o número de documentos em que um termo t aparece</w:t>
      </w:r>
      <w:r>
        <w:t xml:space="preserve">. </w:t>
      </w:r>
      <w:r w:rsidR="00BC3011">
        <w:t>Ou seja quanto mais raro o termo maior é o valor do idf e melhor é o score.</w:t>
      </w:r>
      <w:r>
        <w:t xml:space="preserve"> </w:t>
      </w:r>
    </w:p>
    <w:p w14:paraId="220FDB29" w14:textId="77777777" w:rsidR="007E2469" w:rsidRDefault="007E2469" w:rsidP="007E2469"/>
    <w:p w14:paraId="572E37D3" w14:textId="71A59E52" w:rsidR="007E2469" w:rsidRDefault="007E2469" w:rsidP="006337B0">
      <w:pPr>
        <w:pStyle w:val="ListParagraph"/>
        <w:numPr>
          <w:ilvl w:val="0"/>
          <w:numId w:val="26"/>
        </w:numPr>
      </w:pPr>
      <w:bookmarkStart w:id="11" w:name="formula_coord"/>
      <w:bookmarkEnd w:id="11"/>
      <w:r w:rsidRPr="006337B0">
        <w:rPr>
          <w:b/>
          <w:bCs/>
          <w:i/>
          <w:iCs/>
        </w:rPr>
        <w:t>coord(q,d)</w:t>
      </w:r>
      <w:r>
        <w:t xml:space="preserve"> </w:t>
      </w:r>
      <w:r w:rsidR="00BC3011">
        <w:t>é um fator baseado no no número de termos da consulta que foram encontrados em um determinado documento. Tipicamente, um documento que possui mais termos da consulta em seu corpo, tende a ter um melhor score.</w:t>
      </w:r>
      <w:r>
        <w:t xml:space="preserve"> </w:t>
      </w:r>
    </w:p>
    <w:p w14:paraId="06030056" w14:textId="77777777" w:rsidR="007E2469" w:rsidRDefault="007E2469" w:rsidP="007E2469">
      <w:pPr>
        <w:rPr>
          <w:rFonts w:hAnsi="Symbol"/>
        </w:rPr>
      </w:pPr>
    </w:p>
    <w:p w14:paraId="232082C7" w14:textId="03A525BE" w:rsidR="007E2469" w:rsidRDefault="007E2469" w:rsidP="006337B0">
      <w:pPr>
        <w:pStyle w:val="ListParagraph"/>
        <w:numPr>
          <w:ilvl w:val="0"/>
          <w:numId w:val="26"/>
        </w:numPr>
      </w:pPr>
      <w:bookmarkStart w:id="12" w:name="formula_queryNorm"/>
      <w:bookmarkEnd w:id="12"/>
      <w:r w:rsidRPr="006337B0">
        <w:rPr>
          <w:b/>
          <w:bCs/>
          <w:i/>
          <w:iCs/>
        </w:rPr>
        <w:t>queryNorm(q)</w:t>
      </w:r>
      <w:r w:rsidRPr="006337B0">
        <w:rPr>
          <w:b/>
          <w:bCs/>
        </w:rPr>
        <w:t xml:space="preserve"> </w:t>
      </w:r>
      <w:r w:rsidR="00B14FE3">
        <w:t xml:space="preserve">é um fator de normalização que visa permitir a comparação de scores entre consultas diferentes. </w:t>
      </w:r>
    </w:p>
    <w:p w14:paraId="745110A3" w14:textId="64A2EE74" w:rsidR="007E2469" w:rsidRDefault="007E2469" w:rsidP="006337B0">
      <w:pPr>
        <w:ind w:firstLine="627"/>
      </w:pPr>
    </w:p>
    <w:p w14:paraId="7F1FD00C" w14:textId="56152123" w:rsidR="007E2469" w:rsidRDefault="007E2469" w:rsidP="006337B0">
      <w:pPr>
        <w:pStyle w:val="ListParagraph"/>
        <w:numPr>
          <w:ilvl w:val="0"/>
          <w:numId w:val="26"/>
        </w:numPr>
      </w:pPr>
      <w:bookmarkStart w:id="13" w:name="formula_termBoost"/>
      <w:bookmarkEnd w:id="13"/>
      <w:r w:rsidRPr="006337B0">
        <w:rPr>
          <w:b/>
          <w:bCs/>
          <w:i/>
          <w:iCs/>
        </w:rPr>
        <w:t>t.getBoost()</w:t>
      </w:r>
      <w:r>
        <w:t xml:space="preserve"> </w:t>
      </w:r>
      <w:r w:rsidR="006337B0">
        <w:t>é o peso dado a um termo t para uma determinada consulta.</w:t>
      </w:r>
      <w:r>
        <w:t xml:space="preserve"> </w:t>
      </w:r>
      <w:r w:rsidR="006337B0">
        <w:t>Ou seja, em tempo de execução de consulta é possível definir pesos para termos específicos da consulta aumentando assim o score de documentos que possuem estes termos.</w:t>
      </w:r>
    </w:p>
    <w:p w14:paraId="2D48D616" w14:textId="77777777" w:rsidR="007E2469" w:rsidRDefault="007E2469" w:rsidP="007E2469">
      <w:pPr>
        <w:rPr>
          <w:rFonts w:hAnsi="Symbol"/>
        </w:rPr>
      </w:pPr>
    </w:p>
    <w:p w14:paraId="35C02632" w14:textId="2B2EF5B7" w:rsidR="007E2469" w:rsidRDefault="007E2469" w:rsidP="006337B0">
      <w:pPr>
        <w:pStyle w:val="ListParagraph"/>
        <w:numPr>
          <w:ilvl w:val="0"/>
          <w:numId w:val="26"/>
        </w:numPr>
      </w:pPr>
      <w:bookmarkStart w:id="14" w:name="formula_norm"/>
      <w:bookmarkEnd w:id="14"/>
      <w:r w:rsidRPr="006337B0">
        <w:rPr>
          <w:b/>
          <w:bCs/>
          <w:i/>
          <w:iCs/>
        </w:rPr>
        <w:lastRenderedPageBreak/>
        <w:t>norm(t,d)</w:t>
      </w:r>
      <w:r>
        <w:t xml:space="preserve"> </w:t>
      </w:r>
      <w:r w:rsidR="006337B0">
        <w:t>é o produto de um conjuto de pesos que são atribuídos em tempo de indexação dos documentos.</w:t>
      </w:r>
    </w:p>
    <w:p w14:paraId="4C288A4B" w14:textId="17A6D6C8" w:rsidR="00936975" w:rsidRDefault="006337B0" w:rsidP="006337B0">
      <w:pPr>
        <w:tabs>
          <w:tab w:val="left" w:pos="2947"/>
        </w:tabs>
      </w:pPr>
      <w:r>
        <w:tab/>
      </w:r>
    </w:p>
    <w:p w14:paraId="3966F828" w14:textId="7BA3013E" w:rsidR="006337B0" w:rsidRDefault="00DA66D4" w:rsidP="00DA66D4">
      <w:pPr>
        <w:ind w:firstLine="720"/>
      </w:pPr>
      <w:r>
        <w:t xml:space="preserve">Em linhas gerais, esse score visa ordenar as matérias de acordo com a similaridade existente com os parêmetros de consulta que são elaborados na etapa de combinação de features. </w:t>
      </w:r>
    </w:p>
    <w:p w14:paraId="7B6B22BD" w14:textId="77777777" w:rsidR="00E05BE4" w:rsidRPr="00CF37DF" w:rsidRDefault="00E05BE4" w:rsidP="00DA66D4">
      <w:pPr>
        <w:ind w:firstLine="720"/>
      </w:pPr>
    </w:p>
    <w:p w14:paraId="2FA085B5" w14:textId="70CC9B76" w:rsidR="002D0EB2" w:rsidRDefault="002D0EB2" w:rsidP="002D0EB2">
      <w:pPr>
        <w:pStyle w:val="Heading3"/>
        <w:ind w:left="720"/>
      </w:pPr>
      <w:r>
        <w:t>Combinação de features</w:t>
      </w:r>
    </w:p>
    <w:p w14:paraId="5EFC5A23" w14:textId="6507D409" w:rsidR="00DA66D4" w:rsidRDefault="0013411B" w:rsidP="00DA66D4">
      <w:r>
        <w:t>Na etapa de combinação de features para extração de matérias candidatas, as features são combinadas para alcançar o melhor resultado.</w:t>
      </w:r>
    </w:p>
    <w:p w14:paraId="558DB901" w14:textId="57E50955" w:rsidR="009C2E97" w:rsidRDefault="00383BAF" w:rsidP="0013411B">
      <w:pPr>
        <w:rPr>
          <w:lang w:val="en-US" w:eastAsia="en-US"/>
        </w:rPr>
      </w:pPr>
      <w:r>
        <w:rPr>
          <w:lang w:val="en-US" w:eastAsia="en-US"/>
        </w:rPr>
        <w:t>Para descobrir a melhor combinação</w:t>
      </w:r>
      <w:r w:rsidR="005E2322">
        <w:rPr>
          <w:lang w:val="en-US" w:eastAsia="en-US"/>
        </w:rPr>
        <w:t xml:space="preserve"> de features</w:t>
      </w:r>
      <w:r w:rsidR="009C2E97">
        <w:rPr>
          <w:lang w:val="en-US" w:eastAsia="en-US"/>
        </w:rPr>
        <w:t>, precisavamos definir</w:t>
      </w:r>
      <w:r w:rsidR="005E2322">
        <w:rPr>
          <w:lang w:val="en-US" w:eastAsia="en-US"/>
        </w:rPr>
        <w:t xml:space="preserve"> um baseline</w:t>
      </w:r>
      <w:r w:rsidR="009C2E97">
        <w:rPr>
          <w:lang w:val="en-US" w:eastAsia="en-US"/>
        </w:rPr>
        <w:t xml:space="preserve">. Para </w:t>
      </w:r>
      <w:proofErr w:type="gramStart"/>
      <w:r w:rsidR="009C2E97">
        <w:rPr>
          <w:lang w:val="en-US" w:eastAsia="en-US"/>
        </w:rPr>
        <w:t>este</w:t>
      </w:r>
      <w:proofErr w:type="gramEnd"/>
      <w:r w:rsidR="009C2E97">
        <w:rPr>
          <w:lang w:val="en-US" w:eastAsia="en-US"/>
        </w:rPr>
        <w:t xml:space="preserve"> trabalho, utilizamos nosso corpus de matérias já relacionadas manualmente para contabilizar o total de acertos baseado em um critério simples. O critério adotado para seleção de candidados no baseline foi o </w:t>
      </w:r>
      <w:proofErr w:type="gramStart"/>
      <w:r w:rsidR="009C2E97">
        <w:rPr>
          <w:lang w:val="en-US" w:eastAsia="en-US"/>
        </w:rPr>
        <w:t>uso</w:t>
      </w:r>
      <w:proofErr w:type="gramEnd"/>
      <w:r w:rsidR="009C2E97">
        <w:rPr>
          <w:lang w:val="en-US" w:eastAsia="en-US"/>
        </w:rPr>
        <w:t xml:space="preserve"> dos termos mais frequentes extratídos da matéria. </w:t>
      </w:r>
    </w:p>
    <w:p w14:paraId="6346C7BB" w14:textId="069009ED" w:rsidR="00383BAF" w:rsidRDefault="009C2E97" w:rsidP="0013411B">
      <w:pPr>
        <w:rPr>
          <w:lang w:val="en-US" w:eastAsia="en-US"/>
        </w:rPr>
      </w:pPr>
      <w:r>
        <w:rPr>
          <w:lang w:val="en-US" w:eastAsia="en-US"/>
        </w:rPr>
        <w:t>E</w:t>
      </w:r>
      <w:r w:rsidR="00383BAF">
        <w:rPr>
          <w:lang w:val="en-US" w:eastAsia="en-US"/>
        </w:rPr>
        <w:t xml:space="preserve">stabelecemos </w:t>
      </w:r>
      <w:r>
        <w:rPr>
          <w:lang w:val="en-US" w:eastAsia="en-US"/>
        </w:rPr>
        <w:t xml:space="preserve">então, </w:t>
      </w:r>
      <w:proofErr w:type="gramStart"/>
      <w:r>
        <w:rPr>
          <w:lang w:val="en-US" w:eastAsia="en-US"/>
        </w:rPr>
        <w:t>com</w:t>
      </w:r>
      <w:proofErr w:type="gramEnd"/>
      <w:r>
        <w:rPr>
          <w:lang w:val="en-US" w:eastAsia="en-US"/>
        </w:rPr>
        <w:t xml:space="preserve"> o total de acertos apurados, o </w:t>
      </w:r>
      <w:r w:rsidR="00383BAF">
        <w:rPr>
          <w:lang w:val="en-US" w:eastAsia="en-US"/>
        </w:rPr>
        <w:t>baseline</w:t>
      </w:r>
      <w:r>
        <w:rPr>
          <w:lang w:val="en-US" w:eastAsia="en-US"/>
        </w:rPr>
        <w:t xml:space="preserve"> para as combinações futuras</w:t>
      </w:r>
      <w:r w:rsidR="00383BAF">
        <w:rPr>
          <w:lang w:val="en-US" w:eastAsia="en-US"/>
        </w:rPr>
        <w:t>.</w:t>
      </w:r>
    </w:p>
    <w:p w14:paraId="060410DE" w14:textId="264B8585" w:rsidR="0013411B" w:rsidRPr="00DA66D4" w:rsidRDefault="0013411B" w:rsidP="009C2E97">
      <w:r>
        <w:rPr>
          <w:lang w:val="en-US" w:eastAsia="en-US"/>
        </w:rPr>
        <w:t xml:space="preserve">A partir deste baseline, as features foram combinadas sempre objetivando o aumento percentual </w:t>
      </w:r>
      <w:r w:rsidR="00383BAF">
        <w:rPr>
          <w:lang w:val="en-US" w:eastAsia="en-US"/>
        </w:rPr>
        <w:t xml:space="preserve">dos valores obtidos </w:t>
      </w:r>
      <w:proofErr w:type="gramStart"/>
      <w:r w:rsidR="00383BAF">
        <w:rPr>
          <w:lang w:val="en-US" w:eastAsia="en-US"/>
        </w:rPr>
        <w:t>com</w:t>
      </w:r>
      <w:proofErr w:type="gramEnd"/>
      <w:r w:rsidR="00383BAF">
        <w:rPr>
          <w:lang w:val="en-US" w:eastAsia="en-US"/>
        </w:rPr>
        <w:t xml:space="preserve"> o baseline. Desse modo, quando combinamos as features extraídas com o extrator de entidades </w:t>
      </w:r>
      <w:r w:rsidR="009C2E97">
        <w:rPr>
          <w:lang w:val="en-US" w:eastAsia="en-US"/>
        </w:rPr>
        <w:t>à</w:t>
      </w:r>
      <w:r w:rsidR="00383BAF">
        <w:rPr>
          <w:lang w:val="en-US" w:eastAsia="en-US"/>
        </w:rPr>
        <w:t xml:space="preserve">s features utilizadas para montagem do baseline, conseguimos um aumento percentual de aproximadamente </w:t>
      </w:r>
      <w:r w:rsidR="00293FC3">
        <w:rPr>
          <w:lang w:val="en-US" w:eastAsia="en-US"/>
        </w:rPr>
        <w:t>38</w:t>
      </w:r>
      <w:r w:rsidR="00383BAF">
        <w:rPr>
          <w:lang w:val="en-US" w:eastAsia="en-US"/>
        </w:rPr>
        <w:t>%</w:t>
      </w:r>
      <w:r w:rsidR="009C2E97">
        <w:rPr>
          <w:lang w:val="en-US" w:eastAsia="en-US"/>
        </w:rPr>
        <w:t xml:space="preserve"> no número de acertos</w:t>
      </w:r>
      <w:r w:rsidR="00383BAF">
        <w:rPr>
          <w:lang w:val="en-US" w:eastAsia="en-US"/>
        </w:rPr>
        <w:t xml:space="preserve">. Após </w:t>
      </w:r>
      <w:proofErr w:type="gramStart"/>
      <w:r w:rsidR="00383BAF">
        <w:rPr>
          <w:lang w:val="en-US" w:eastAsia="en-US"/>
        </w:rPr>
        <w:t>este</w:t>
      </w:r>
      <w:proofErr w:type="gramEnd"/>
      <w:r w:rsidR="00383BAF">
        <w:rPr>
          <w:lang w:val="en-US" w:eastAsia="en-US"/>
        </w:rPr>
        <w:t xml:space="preserve"> momento, não conseguimos mais aumentar o percentual </w:t>
      </w:r>
      <w:r w:rsidR="009C2E97">
        <w:rPr>
          <w:lang w:val="en-US" w:eastAsia="en-US"/>
        </w:rPr>
        <w:t>de acertos.</w:t>
      </w:r>
    </w:p>
    <w:p w14:paraId="2DDB6527" w14:textId="78D4B92B" w:rsidR="00286EDA" w:rsidRDefault="009C2E97" w:rsidP="00286EDA">
      <w:pPr>
        <w:rPr>
          <w:lang w:val="en-US" w:eastAsia="en-US"/>
        </w:rPr>
      </w:pPr>
      <w:r>
        <w:rPr>
          <w:lang w:val="en-US" w:eastAsia="en-US"/>
        </w:rPr>
        <w:t xml:space="preserve">No capítulo 4 que fala sobre a fase de experimentos, entraremos em mais detalhes sobre a combinação das features por hora vamos nos fixar </w:t>
      </w:r>
      <w:proofErr w:type="gramStart"/>
      <w:r>
        <w:rPr>
          <w:lang w:val="en-US" w:eastAsia="en-US"/>
        </w:rPr>
        <w:t>na</w:t>
      </w:r>
      <w:proofErr w:type="gramEnd"/>
      <w:r>
        <w:rPr>
          <w:lang w:val="en-US" w:eastAsia="en-US"/>
        </w:rPr>
        <w:t xml:space="preserve"> combinação que apresentou os melhores resultados.</w:t>
      </w:r>
    </w:p>
    <w:p w14:paraId="2F6B7711" w14:textId="77777777" w:rsidR="00F42141" w:rsidRDefault="00F42141" w:rsidP="00286EDA">
      <w:pPr>
        <w:rPr>
          <w:lang w:val="en-US" w:eastAsia="en-US"/>
        </w:rPr>
      </w:pPr>
    </w:p>
    <w:p w14:paraId="1988C7F3" w14:textId="2D45588D" w:rsidR="00F42141" w:rsidRDefault="00F42141" w:rsidP="00F42141">
      <w:pPr>
        <w:pStyle w:val="Heading3"/>
        <w:ind w:left="720"/>
      </w:pPr>
      <w:r>
        <w:t>Recuperação das candidatas</w:t>
      </w:r>
    </w:p>
    <w:p w14:paraId="1554B4F9" w14:textId="6BC47B20" w:rsidR="009C2E97" w:rsidRDefault="00F42141" w:rsidP="00286EDA">
      <w:pPr>
        <w:rPr>
          <w:lang w:val="en-US" w:eastAsia="en-US"/>
        </w:rPr>
      </w:pPr>
      <w:r>
        <w:rPr>
          <w:lang w:val="en-US" w:eastAsia="en-US"/>
        </w:rPr>
        <w:t xml:space="preserve">Após </w:t>
      </w:r>
      <w:proofErr w:type="gramStart"/>
      <w:r>
        <w:rPr>
          <w:lang w:val="en-US" w:eastAsia="en-US"/>
        </w:rPr>
        <w:t>a</w:t>
      </w:r>
      <w:proofErr w:type="gramEnd"/>
      <w:r>
        <w:rPr>
          <w:lang w:val="en-US" w:eastAsia="en-US"/>
        </w:rPr>
        <w:t xml:space="preserve"> identificação das features a serem utilizadas e dos critérios de ordenação </w:t>
      </w:r>
      <w:r w:rsidR="006409B5">
        <w:rPr>
          <w:lang w:val="en-US" w:eastAsia="en-US"/>
        </w:rPr>
        <w:t xml:space="preserve">e filttragem, </w:t>
      </w:r>
      <w:r w:rsidR="006A300B">
        <w:rPr>
          <w:lang w:val="en-US" w:eastAsia="en-US"/>
        </w:rPr>
        <w:t>passamos para a etapa de recuperação das candidadas que consistem em realizar a busca destas informações no nosso servidor de busca</w:t>
      </w:r>
      <w:r w:rsidR="00C1144C">
        <w:rPr>
          <w:lang w:val="en-US" w:eastAsia="en-US"/>
        </w:rPr>
        <w:t xml:space="preserve"> em solr</w:t>
      </w:r>
      <w:r w:rsidR="006A300B">
        <w:rPr>
          <w:lang w:val="en-US" w:eastAsia="en-US"/>
        </w:rPr>
        <w:t>.</w:t>
      </w:r>
      <w:r w:rsidR="000864D0">
        <w:rPr>
          <w:lang w:val="en-US" w:eastAsia="en-US"/>
        </w:rPr>
        <w:t xml:space="preserve"> </w:t>
      </w:r>
    </w:p>
    <w:p w14:paraId="35D6B2DA" w14:textId="583C8C9C" w:rsidR="00AA5ECC" w:rsidRDefault="000864D0" w:rsidP="00AA5ECC">
      <w:pPr>
        <w:rPr>
          <w:lang w:val="en-US" w:eastAsia="en-US"/>
        </w:rPr>
      </w:pPr>
      <w:r>
        <w:rPr>
          <w:lang w:val="en-US" w:eastAsia="en-US"/>
        </w:rPr>
        <w:t xml:space="preserve">Estas consultas são escritas </w:t>
      </w:r>
      <w:proofErr w:type="gramStart"/>
      <w:r>
        <w:rPr>
          <w:lang w:val="en-US" w:eastAsia="en-US"/>
        </w:rPr>
        <w:t>na</w:t>
      </w:r>
      <w:proofErr w:type="gramEnd"/>
      <w:r>
        <w:rPr>
          <w:lang w:val="en-US" w:eastAsia="en-US"/>
        </w:rPr>
        <w:t xml:space="preserve"> sintaxe lucene</w:t>
      </w:r>
      <w:r w:rsidR="00EC476A">
        <w:rPr>
          <w:lang w:val="en-US" w:eastAsia="en-US"/>
        </w:rPr>
        <w:t xml:space="preserve"> [lucene sintaxe] e submetidas </w:t>
      </w:r>
      <w:r w:rsidR="00EC476A">
        <w:rPr>
          <w:lang w:val="en-US" w:eastAsia="en-US"/>
        </w:rPr>
        <w:lastRenderedPageBreak/>
        <w:t>ao solr atravéz de sua api de consulta</w:t>
      </w:r>
      <w:r>
        <w:rPr>
          <w:lang w:val="en-US" w:eastAsia="en-US"/>
        </w:rPr>
        <w:t>.</w:t>
      </w:r>
      <w:r w:rsidR="00EC476A">
        <w:rPr>
          <w:lang w:val="en-US" w:eastAsia="en-US"/>
        </w:rPr>
        <w:t xml:space="preserve"> </w:t>
      </w:r>
      <w:r w:rsidR="00AA5ECC">
        <w:rPr>
          <w:lang w:val="en-US" w:eastAsia="en-US"/>
        </w:rPr>
        <w:t xml:space="preserve">Como exmplo, para </w:t>
      </w:r>
      <w:r w:rsidR="00302823">
        <w:rPr>
          <w:lang w:val="en-US" w:eastAsia="en-US"/>
        </w:rPr>
        <w:t>a</w:t>
      </w:r>
      <w:r w:rsidR="00AA5ECC">
        <w:rPr>
          <w:lang w:val="en-US" w:eastAsia="en-US"/>
        </w:rPr>
        <w:t xml:space="preserve"> matéria “</w:t>
      </w:r>
      <w:r w:rsidR="00AA5ECC" w:rsidRPr="00302823">
        <w:rPr>
          <w:b/>
          <w:lang w:val="en-US" w:eastAsia="en-US"/>
        </w:rPr>
        <w:t>Reabertura do Zoológico de Goiânia é adiada para 2012</w:t>
      </w:r>
      <w:r w:rsidR="00AA5ECC">
        <w:rPr>
          <w:lang w:val="en-US" w:eastAsia="en-US"/>
        </w:rPr>
        <w:t xml:space="preserve">” </w:t>
      </w:r>
      <w:r w:rsidR="00302823">
        <w:rPr>
          <w:lang w:val="en-US" w:eastAsia="en-US"/>
        </w:rPr>
        <w:t xml:space="preserve">que pode ser vista no anexo C, </w:t>
      </w:r>
      <w:r w:rsidR="00AA5ECC">
        <w:rPr>
          <w:lang w:val="en-US" w:eastAsia="en-US"/>
        </w:rPr>
        <w:t>foram estraídas as seguintes features</w:t>
      </w:r>
      <w:r w:rsidR="00302823">
        <w:rPr>
          <w:lang w:val="en-US" w:eastAsia="en-US"/>
        </w:rPr>
        <w:t xml:space="preserve"> segundo a tabela 5</w:t>
      </w:r>
      <w:r w:rsidR="00AA5ECC">
        <w:rPr>
          <w:lang w:val="en-US" w:eastAsia="en-US"/>
        </w:rPr>
        <w:t>:</w:t>
      </w:r>
    </w:p>
    <w:p w14:paraId="1A91AEE8" w14:textId="5C65B1C5" w:rsidR="00302823" w:rsidRDefault="00302823" w:rsidP="00302823">
      <w:pPr>
        <w:pStyle w:val="Caption"/>
        <w:keepNext/>
        <w:jc w:val="center"/>
      </w:pPr>
      <w:r>
        <w:t xml:space="preserve">Table </w:t>
      </w:r>
      <w:r>
        <w:fldChar w:fldCharType="begin"/>
      </w:r>
      <w:r>
        <w:instrText xml:space="preserve"> SEQ Table \* ARABIC </w:instrText>
      </w:r>
      <w:r>
        <w:fldChar w:fldCharType="separate"/>
      </w:r>
      <w:r>
        <w:rPr>
          <w:noProof/>
        </w:rPr>
        <w:t>5</w:t>
      </w:r>
      <w:r>
        <w:fldChar w:fldCharType="end"/>
      </w:r>
    </w:p>
    <w:tbl>
      <w:tblPr>
        <w:tblStyle w:val="TableGrid"/>
        <w:tblW w:w="0" w:type="auto"/>
        <w:tblLook w:val="04A0" w:firstRow="1" w:lastRow="0" w:firstColumn="1" w:lastColumn="0" w:noHBand="0" w:noVBand="1"/>
      </w:tblPr>
      <w:tblGrid>
        <w:gridCol w:w="2718"/>
        <w:gridCol w:w="5436"/>
      </w:tblGrid>
      <w:tr w:rsidR="00AA5ECC" w14:paraId="2CF44A0B" w14:textId="77777777" w:rsidTr="00302823">
        <w:tc>
          <w:tcPr>
            <w:tcW w:w="2718" w:type="dxa"/>
          </w:tcPr>
          <w:p w14:paraId="12180256" w14:textId="26D9A0A5" w:rsidR="00AA5ECC" w:rsidRDefault="00AA5ECC" w:rsidP="00293FC3">
            <w:pPr>
              <w:ind w:firstLine="0"/>
              <w:rPr>
                <w:lang w:val="en-US" w:eastAsia="en-US"/>
              </w:rPr>
            </w:pPr>
            <w:r>
              <w:rPr>
                <w:lang w:val="en-US" w:eastAsia="en-US"/>
              </w:rPr>
              <w:t>Termos mais Frequentes</w:t>
            </w:r>
          </w:p>
        </w:tc>
        <w:tc>
          <w:tcPr>
            <w:tcW w:w="5436" w:type="dxa"/>
          </w:tcPr>
          <w:p w14:paraId="09B3FCC7" w14:textId="1D8488B7" w:rsidR="00AA5ECC" w:rsidRPr="00AA5ECC" w:rsidRDefault="00AA5ECC" w:rsidP="00AA5ECC">
            <w:pPr>
              <w:ind w:firstLine="0"/>
              <w:rPr>
                <w:lang w:val="en-US" w:eastAsia="en-US"/>
              </w:rPr>
            </w:pPr>
            <w:proofErr w:type="gramStart"/>
            <w:r w:rsidRPr="00AA5ECC">
              <w:rPr>
                <w:lang w:val="en-US" w:eastAsia="en-US"/>
              </w:rPr>
              <w:t>parque</w:t>
            </w:r>
            <w:proofErr w:type="gramEnd"/>
            <w:r>
              <w:rPr>
                <w:lang w:val="en-US" w:eastAsia="en-US"/>
              </w:rPr>
              <w:t>, animais, adiada, estao, mes, prefeitura, reabertura, reinauguracao</w:t>
            </w:r>
          </w:p>
          <w:p w14:paraId="3E1E56CA" w14:textId="77777777" w:rsidR="00AA5ECC" w:rsidRDefault="00AA5ECC" w:rsidP="00293FC3">
            <w:pPr>
              <w:ind w:firstLine="0"/>
              <w:rPr>
                <w:lang w:val="en-US" w:eastAsia="en-US"/>
              </w:rPr>
            </w:pPr>
          </w:p>
        </w:tc>
      </w:tr>
      <w:tr w:rsidR="00AA5ECC" w14:paraId="557261CE" w14:textId="77777777" w:rsidTr="00302823">
        <w:tc>
          <w:tcPr>
            <w:tcW w:w="2718" w:type="dxa"/>
          </w:tcPr>
          <w:p w14:paraId="32C9467D" w14:textId="05F4A672" w:rsidR="00AA5ECC" w:rsidRDefault="00AA5ECC" w:rsidP="00293FC3">
            <w:pPr>
              <w:ind w:firstLine="0"/>
              <w:rPr>
                <w:lang w:val="en-US" w:eastAsia="en-US"/>
              </w:rPr>
            </w:pPr>
            <w:r>
              <w:rPr>
                <w:lang w:val="en-US" w:eastAsia="en-US"/>
              </w:rPr>
              <w:t>Entidades</w:t>
            </w:r>
          </w:p>
        </w:tc>
        <w:tc>
          <w:tcPr>
            <w:tcW w:w="5436" w:type="dxa"/>
          </w:tcPr>
          <w:p w14:paraId="6EA1EF9E" w14:textId="52AE6C86" w:rsidR="00AA5ECC" w:rsidRDefault="00302823" w:rsidP="00302823">
            <w:pPr>
              <w:ind w:firstLine="0"/>
              <w:rPr>
                <w:lang w:val="en-US" w:eastAsia="en-US"/>
              </w:rPr>
            </w:pPr>
            <w:r w:rsidRPr="00AA5ECC">
              <w:rPr>
                <w:lang w:val="en-US" w:eastAsia="en-US"/>
              </w:rPr>
              <w:t>Reabertura do Zoologico, Zoologico de Goiania, Recursos Naturais Renovaveis, Ministerio Publico Federal, Cristiane Borges Miguel, Instituto Brasileiro, Zoologico, Goiania, Ibama, MPF, Amma</w:t>
            </w:r>
          </w:p>
        </w:tc>
      </w:tr>
    </w:tbl>
    <w:p w14:paraId="234E4BDA" w14:textId="77777777" w:rsidR="00EC476A" w:rsidRDefault="00EC476A" w:rsidP="00EA4A99">
      <w:pPr>
        <w:ind w:firstLine="0"/>
        <w:rPr>
          <w:lang w:val="en-US" w:eastAsia="en-US"/>
        </w:rPr>
      </w:pPr>
    </w:p>
    <w:p w14:paraId="0D0329AB" w14:textId="001EB0EE" w:rsidR="00EA4A99" w:rsidRDefault="00EA4A99" w:rsidP="00E044DC">
      <w:pPr>
        <w:ind w:firstLine="720"/>
        <w:rPr>
          <w:lang w:val="en-US" w:eastAsia="en-US"/>
        </w:rPr>
      </w:pPr>
      <w:r>
        <w:rPr>
          <w:lang w:val="en-US" w:eastAsia="en-US"/>
        </w:rPr>
        <w:t>Após a tradução das features em sintaxe lucene e o incremento dos filtros das editorias “Goiás” e “Brasil” e da ordenação descrescente por “score” e “data de publicação”, temos a seguinte consulta:</w:t>
      </w:r>
    </w:p>
    <w:p w14:paraId="4D6238E5" w14:textId="77777777" w:rsidR="00EA4A99" w:rsidRDefault="00EA4A99" w:rsidP="00EA4A99">
      <w:pPr>
        <w:ind w:firstLine="0"/>
        <w:rPr>
          <w:lang w:val="en-US" w:eastAsia="en-US"/>
        </w:rPr>
      </w:pPr>
    </w:p>
    <w:p w14:paraId="35DFEDF2" w14:textId="1A03F77C" w:rsidR="00EC476A" w:rsidRPr="00EA4A99" w:rsidRDefault="0051618E" w:rsidP="00DB0E85">
      <w:pPr>
        <w:ind w:firstLine="0"/>
        <w:rPr>
          <w:b/>
          <w:lang w:val="en-US" w:eastAsia="en-US"/>
        </w:rPr>
      </w:pPr>
      <w:r w:rsidRPr="00EA4A99">
        <w:rPr>
          <w:b/>
          <w:lang w:val="en-US" w:eastAsia="en-US"/>
        </w:rPr>
        <w:t>(((</w:t>
      </w:r>
      <w:proofErr w:type="gramStart"/>
      <w:r w:rsidRPr="00EA4A99">
        <w:rPr>
          <w:b/>
          <w:lang w:val="en-US" w:eastAsia="en-US"/>
        </w:rPr>
        <w:t>parque</w:t>
      </w:r>
      <w:proofErr w:type="gramEnd"/>
      <w:r w:rsidRPr="00EA4A99">
        <w:rPr>
          <w:b/>
          <w:lang w:val="en-US" w:eastAsia="en-US"/>
        </w:rPr>
        <w:t>) OR (Ibama) OR (animais) OR (prefeitura) OR (Reabertura do Zoologico) OR (Zoologico de Goiania) OR (Recursos</w:t>
      </w:r>
      <w:r w:rsidR="00293FC3" w:rsidRPr="00EA4A99">
        <w:rPr>
          <w:b/>
          <w:lang w:val="en-US" w:eastAsia="en-US"/>
        </w:rPr>
        <w:t xml:space="preserve"> AND </w:t>
      </w:r>
      <w:r w:rsidRPr="00EA4A99">
        <w:rPr>
          <w:b/>
          <w:lang w:val="en-US" w:eastAsia="en-US"/>
        </w:rPr>
        <w:t xml:space="preserve">Naturais </w:t>
      </w:r>
      <w:r w:rsidR="00293FC3" w:rsidRPr="00EA4A99">
        <w:rPr>
          <w:b/>
          <w:lang w:val="en-US" w:eastAsia="en-US"/>
        </w:rPr>
        <w:t xml:space="preserve">AND  </w:t>
      </w:r>
      <w:r w:rsidRPr="00EA4A99">
        <w:rPr>
          <w:b/>
          <w:lang w:val="en-US" w:eastAsia="en-US"/>
        </w:rPr>
        <w:t>Renovaveis) OR (Ministerio</w:t>
      </w:r>
      <w:r w:rsidR="00293FC3" w:rsidRPr="00EA4A99">
        <w:rPr>
          <w:b/>
          <w:lang w:val="en-US" w:eastAsia="en-US"/>
        </w:rPr>
        <w:t xml:space="preserve"> AND </w:t>
      </w:r>
      <w:r w:rsidRPr="00EA4A99">
        <w:rPr>
          <w:b/>
          <w:lang w:val="en-US" w:eastAsia="en-US"/>
        </w:rPr>
        <w:t>Publico</w:t>
      </w:r>
      <w:r w:rsidR="00293FC3" w:rsidRPr="00EA4A99">
        <w:rPr>
          <w:b/>
          <w:lang w:val="en-US" w:eastAsia="en-US"/>
        </w:rPr>
        <w:t xml:space="preserve"> AND </w:t>
      </w:r>
      <w:r w:rsidRPr="00EA4A99">
        <w:rPr>
          <w:b/>
          <w:lang w:val="en-US" w:eastAsia="en-US"/>
        </w:rPr>
        <w:t>Federal) OR (Cristiane</w:t>
      </w:r>
      <w:r w:rsidR="00293FC3" w:rsidRPr="00EA4A99">
        <w:rPr>
          <w:b/>
          <w:lang w:val="en-US" w:eastAsia="en-US"/>
        </w:rPr>
        <w:t xml:space="preserve"> AND </w:t>
      </w:r>
      <w:r w:rsidRPr="00EA4A99">
        <w:rPr>
          <w:b/>
          <w:lang w:val="en-US" w:eastAsia="en-US"/>
        </w:rPr>
        <w:t>Borges</w:t>
      </w:r>
      <w:r w:rsidR="00293FC3" w:rsidRPr="00EA4A99">
        <w:rPr>
          <w:b/>
          <w:lang w:val="en-US" w:eastAsia="en-US"/>
        </w:rPr>
        <w:t xml:space="preserve"> AND </w:t>
      </w:r>
      <w:r w:rsidRPr="00EA4A99">
        <w:rPr>
          <w:b/>
          <w:lang w:val="en-US" w:eastAsia="en-US"/>
        </w:rPr>
        <w:t>Miguel) OR (Instituto</w:t>
      </w:r>
      <w:r w:rsidR="00293FC3" w:rsidRPr="00EA4A99">
        <w:rPr>
          <w:b/>
          <w:lang w:val="en-US" w:eastAsia="en-US"/>
        </w:rPr>
        <w:t xml:space="preserve"> AND </w:t>
      </w:r>
      <w:r w:rsidRPr="00EA4A99">
        <w:rPr>
          <w:b/>
          <w:lang w:val="en-US" w:eastAsia="en-US"/>
        </w:rPr>
        <w:t>Brasileiro) OR (Previsao) OR (Zoologico) OR (Goiania) OR (MPF) OR (Amma))  AND</w:t>
      </w:r>
      <w:r w:rsidR="00DB0E85" w:rsidRPr="00EA4A99">
        <w:rPr>
          <w:b/>
          <w:lang w:val="en-US" w:eastAsia="en-US"/>
        </w:rPr>
        <w:t xml:space="preserve"> (editoria_principal_s:"Goiás" </w:t>
      </w:r>
      <w:r w:rsidRPr="00EA4A99">
        <w:rPr>
          <w:b/>
          <w:lang w:val="en-US" w:eastAsia="en-US"/>
        </w:rPr>
        <w:t>OR editoria_principal_s:"Brasil" ) )</w:t>
      </w:r>
      <w:r w:rsidR="00DB0E85" w:rsidRPr="00EA4A99">
        <w:rPr>
          <w:b/>
          <w:lang w:val="en-US" w:eastAsia="en-US"/>
        </w:rPr>
        <w:t xml:space="preserve"> isIssued:true type:texto publisher:G1 sort=score desc, issued</w:t>
      </w:r>
      <w:r w:rsidR="0049145E">
        <w:rPr>
          <w:b/>
          <w:lang w:val="en-US" w:eastAsia="en-US"/>
        </w:rPr>
        <w:t>, rows=50</w:t>
      </w:r>
      <w:r w:rsidR="00DB0E85" w:rsidRPr="00EA4A99">
        <w:rPr>
          <w:b/>
          <w:lang w:val="en-US" w:eastAsia="en-US"/>
        </w:rPr>
        <w:t xml:space="preserve"> </w:t>
      </w:r>
    </w:p>
    <w:p w14:paraId="6DAF6682" w14:textId="77777777" w:rsidR="009C2E97" w:rsidRDefault="009C2E97" w:rsidP="00286EDA">
      <w:bookmarkStart w:id="15" w:name="_GoBack"/>
      <w:bookmarkEnd w:id="15"/>
    </w:p>
    <w:p w14:paraId="562BD21F" w14:textId="1D7A9BFB" w:rsidR="0049145E" w:rsidRDefault="0049145E" w:rsidP="00286EDA">
      <w:r>
        <w:t>Esta consulta retorna um conjunto de 50 matérias pois limitamos os resultados retornados no parâmetro rows.</w:t>
      </w:r>
    </w:p>
    <w:p w14:paraId="0BA50E8C" w14:textId="77777777" w:rsidR="0049145E" w:rsidRPr="00286EDA" w:rsidRDefault="0049145E" w:rsidP="00286EDA"/>
    <w:p w14:paraId="08BAEE5A" w14:textId="176BF62D" w:rsidR="00EA2E80" w:rsidRPr="00EA2E80" w:rsidRDefault="00EA2E80" w:rsidP="00EA2E80">
      <w:pPr>
        <w:pStyle w:val="Heading2"/>
        <w:rPr>
          <w:lang w:eastAsia="en-US"/>
        </w:rPr>
      </w:pPr>
      <w:r>
        <w:rPr>
          <w:lang w:eastAsia="en-US"/>
        </w:rPr>
        <w:t>Recomendação</w:t>
      </w:r>
    </w:p>
    <w:p w14:paraId="6A8081B1" w14:textId="77777777" w:rsidR="00DA66D4" w:rsidRDefault="00DA66D4">
      <w:pPr>
        <w:widowControl/>
        <w:spacing w:line="240" w:lineRule="auto"/>
        <w:ind w:firstLine="0"/>
        <w:jc w:val="left"/>
        <w:rPr>
          <w:rFonts w:ascii="Arial" w:hAnsi="Arial"/>
          <w:b/>
          <w:kern w:val="28"/>
          <w:lang w:eastAsia="en-US"/>
        </w:rPr>
      </w:pPr>
      <w:bookmarkStart w:id="16" w:name="_Toc185153951"/>
      <w:r>
        <w:rPr>
          <w:lang w:eastAsia="en-US"/>
        </w:rPr>
        <w:br w:type="page"/>
      </w:r>
    </w:p>
    <w:p w14:paraId="765A02BA" w14:textId="3773A4A8" w:rsidR="003921D2" w:rsidRPr="003921D2" w:rsidRDefault="003921D2" w:rsidP="003921D2">
      <w:pPr>
        <w:pStyle w:val="Heading2"/>
        <w:rPr>
          <w:lang w:eastAsia="en-US"/>
        </w:rPr>
      </w:pPr>
      <w:r>
        <w:rPr>
          <w:lang w:eastAsia="en-US"/>
        </w:rPr>
        <w:lastRenderedPageBreak/>
        <w:t>Decisões de Projeto</w:t>
      </w:r>
      <w:bookmarkEnd w:id="16"/>
    </w:p>
    <w:p w14:paraId="2A15666A" w14:textId="77777777" w:rsidR="00981628" w:rsidRPr="006C0BB8" w:rsidRDefault="00981628" w:rsidP="00981628">
      <w:pPr>
        <w:rPr>
          <w:lang w:eastAsia="en-US"/>
        </w:rPr>
      </w:pPr>
      <w:r w:rsidRPr="006C0BB8">
        <w:rPr>
          <w:lang w:eastAsia="en-US"/>
        </w:rPr>
        <w:t xml:space="preserve">As principais tecnologias descritas abaixo, foram utilizadas para projetar, desenvolver e suportar a ferramenta pois são tecnologias de código aberto, gratuitas, do conhecimento técnico do autor e por se adequarem as práticas utilizadas no contexto da empresa de onde será aplicado o experimento. </w:t>
      </w:r>
    </w:p>
    <w:p w14:paraId="5A2FD517" w14:textId="77777777" w:rsidR="00E30181" w:rsidRDefault="00E30181" w:rsidP="000D0DF3">
      <w:pPr>
        <w:rPr>
          <w:b/>
          <w:i/>
          <w:lang w:val="en-US"/>
        </w:rPr>
      </w:pPr>
    </w:p>
    <w:p w14:paraId="57CD3A68" w14:textId="5A0A5A1C" w:rsidR="000D0DF3" w:rsidRDefault="00E30181" w:rsidP="000D0DF3">
      <w:r>
        <w:rPr>
          <w:b/>
          <w:i/>
          <w:lang w:val="en-US"/>
        </w:rPr>
        <w:t>PYTHON</w:t>
      </w:r>
      <w:r w:rsidR="00BE55EE">
        <w:rPr>
          <w:b/>
        </w:rPr>
        <w:t>:</w:t>
      </w:r>
      <w:r w:rsidR="00E61D7E">
        <w:t xml:space="preserve"> </w:t>
      </w:r>
      <w:r w:rsidR="00A442D5">
        <w:t xml:space="preserve">Linguagem de programação </w:t>
      </w:r>
      <w:r w:rsidR="000D0DF3">
        <w:t xml:space="preserve">criada no inicio dos anos 90 por </w:t>
      </w:r>
      <w:r w:rsidR="000D0DF3" w:rsidRPr="000D0DF3">
        <w:rPr>
          <w:lang w:val="en-US"/>
        </w:rPr>
        <w:t>Guido van Rossum</w:t>
      </w:r>
      <w:r w:rsidR="000D0DF3">
        <w:rPr>
          <w:lang w:val="en-US"/>
        </w:rPr>
        <w:t xml:space="preserve">. Considerada uma linguagem </w:t>
      </w:r>
      <w:r w:rsidR="00A442D5">
        <w:t>de alto nível</w:t>
      </w:r>
      <w:r w:rsidR="000D0DF3">
        <w:t xml:space="preserve">, </w:t>
      </w:r>
      <w:r w:rsidR="00A442D5">
        <w:t xml:space="preserve">permite </w:t>
      </w:r>
      <w:proofErr w:type="gramStart"/>
      <w:r w:rsidR="00A442D5">
        <w:t>a</w:t>
      </w:r>
      <w:proofErr w:type="gramEnd"/>
      <w:r w:rsidR="00A442D5">
        <w:t xml:space="preserve"> escrita de código consciso</w:t>
      </w:r>
      <w:r w:rsidR="00C11D37">
        <w:t>, enxuto</w:t>
      </w:r>
      <w:r w:rsidR="00A442D5">
        <w:t xml:space="preserve"> </w:t>
      </w:r>
      <w:r w:rsidR="00C11D37">
        <w:t xml:space="preserve">e </w:t>
      </w:r>
      <w:r w:rsidR="00A442D5">
        <w:t>poderoso</w:t>
      </w:r>
      <w:r w:rsidR="00C11D37">
        <w:t xml:space="preserve">. Possui uma estrutura de código </w:t>
      </w:r>
      <w:r w:rsidR="00F45500">
        <w:t xml:space="preserve">simples </w:t>
      </w:r>
      <w:r w:rsidR="00C11D37">
        <w:t xml:space="preserve">de modo que a maioria dos programadores conseguem fácilmente ler e entender um programa escrito </w:t>
      </w:r>
      <w:r w:rsidR="00F45500">
        <w:t>com ela</w:t>
      </w:r>
      <w:r w:rsidR="00C11D37">
        <w:t>.</w:t>
      </w:r>
      <w:r w:rsidR="00F45500">
        <w:t xml:space="preserve"> Python vem com um grande conjunto de bibliotecas nativas que permitem desde o desenvolvimento com funções matemáticas até o uso de parsing de XML. Em seu modo iterativo, é possível criar, executar e avaliar o resultado de funções. Python é uma linguagem que suporta </w:t>
      </w:r>
      <w:r w:rsidR="000D0DF3">
        <w:t>diversos paradigmas de programação desde a orientação a objetos até a programação funcional.</w:t>
      </w:r>
    </w:p>
    <w:p w14:paraId="4A9736C6" w14:textId="49E0F74E" w:rsidR="00A442D5" w:rsidRDefault="000D0DF3" w:rsidP="000D0DF3">
      <w:r>
        <w:t>Python é uma linguagem multi-plataforma e tem licensa aberta para uso.</w:t>
      </w:r>
    </w:p>
    <w:p w14:paraId="53FB817D" w14:textId="77777777" w:rsidR="000D0DF3" w:rsidRDefault="000D0DF3" w:rsidP="00981628"/>
    <w:p w14:paraId="2757437C" w14:textId="3FEFBD02" w:rsidR="00981628" w:rsidRDefault="003C158C" w:rsidP="00981628">
      <w:r>
        <w:rPr>
          <w:b/>
          <w:i/>
          <w:lang w:val="en-US"/>
        </w:rPr>
        <w:t>NLTK</w:t>
      </w:r>
      <w:r w:rsidR="00A442D5">
        <w:t xml:space="preserve">: </w:t>
      </w:r>
      <w:r w:rsidR="005566A6">
        <w:t>É uma caixa de ferramentas escrita</w:t>
      </w:r>
      <w:r w:rsidR="00C02596">
        <w:t xml:space="preserve"> em python </w:t>
      </w:r>
      <w:r w:rsidR="00644313">
        <w:t xml:space="preserve">que apresenta um conjunto de bibliotecas e funções </w:t>
      </w:r>
      <w:r w:rsidR="00C02596">
        <w:t xml:space="preserve">para </w:t>
      </w:r>
      <w:r w:rsidR="00644313">
        <w:t xml:space="preserve">o </w:t>
      </w:r>
      <w:r w:rsidR="00C02596">
        <w:t xml:space="preserve">processamento de linguagem natural e para </w:t>
      </w:r>
      <w:proofErr w:type="gramStart"/>
      <w:r w:rsidR="00644313">
        <w:t>a</w:t>
      </w:r>
      <w:proofErr w:type="gramEnd"/>
      <w:r w:rsidR="00644313">
        <w:t xml:space="preserve"> </w:t>
      </w:r>
      <w:r w:rsidR="00C02596">
        <w:t xml:space="preserve">análise de textos. Foi originalmente criado com o propósto de ensinar </w:t>
      </w:r>
      <w:r w:rsidR="00E30181">
        <w:t>mas com o passar dos anos, tem sido adotado pela industria é por pesquisadores</w:t>
      </w:r>
      <w:r w:rsidR="00A442D5" w:rsidRPr="00A442D5">
        <w:t>.</w:t>
      </w:r>
      <w:r w:rsidR="005566A6">
        <w:t xml:space="preserve"> </w:t>
      </w:r>
    </w:p>
    <w:p w14:paraId="3DA1A6F8" w14:textId="77777777" w:rsidR="00E30181" w:rsidRDefault="00E30181" w:rsidP="00981628"/>
    <w:p w14:paraId="14507DA3" w14:textId="77777777" w:rsidR="00D95D35" w:rsidRDefault="00D95D35" w:rsidP="00D95D35">
      <w:pPr>
        <w:rPr>
          <w:lang w:eastAsia="en-US"/>
        </w:rPr>
      </w:pPr>
      <w:r>
        <w:rPr>
          <w:b/>
          <w:bCs/>
          <w:i/>
          <w:lang w:val="en-US" w:eastAsia="en-US"/>
        </w:rPr>
        <w:t>SOLR</w:t>
      </w:r>
      <w:r>
        <w:rPr>
          <w:b/>
          <w:bCs/>
          <w:lang w:eastAsia="en-US"/>
        </w:rPr>
        <w:t>:</w:t>
      </w:r>
      <w:r w:rsidRPr="006C0BB8">
        <w:rPr>
          <w:lang w:eastAsia="en-US"/>
        </w:rPr>
        <w:t xml:space="preserve"> </w:t>
      </w:r>
      <w:r>
        <w:rPr>
          <w:lang w:eastAsia="en-US"/>
        </w:rPr>
        <w:t>É uma plataforma de busca corporativa de código aberto oriunda do projeto Apache Lucene. Suas características principais incluem pesquisa de texto, pesquisa facetada, clustering, integração com banco de dados e a capacidade de indexação de documentos ricos (por exemplo, Word, PDF). Solr é altamente escalável, fornecendo pesquisa distribuída e replicação dos índices.</w:t>
      </w:r>
    </w:p>
    <w:p w14:paraId="6EF09813" w14:textId="77777777" w:rsidR="00D95D35" w:rsidRDefault="00D95D35" w:rsidP="00D95D35">
      <w:pPr>
        <w:rPr>
          <w:lang w:eastAsia="en-US"/>
        </w:rPr>
      </w:pPr>
      <w:r>
        <w:rPr>
          <w:lang w:eastAsia="en-US"/>
        </w:rPr>
        <w:t xml:space="preserve">Solr é escrito em Java e funciona como serviço de busca que roda dentro de um container de servlet como o Tomcat. Solr utiliza a biblioteca Lucene de busca em seu núcleo para indexação de textos e a realização de pesquisas. </w:t>
      </w:r>
    </w:p>
    <w:p w14:paraId="1F070425" w14:textId="77777777" w:rsidR="00D95D35" w:rsidRPr="006C0BB8" w:rsidRDefault="00D95D35" w:rsidP="00D95D35">
      <w:r>
        <w:rPr>
          <w:lang w:eastAsia="en-US"/>
        </w:rPr>
        <w:t xml:space="preserve">Solr tem interfaces de consulta em REST/XML e JSON que a tornam fácil de usar a partir de praticamente qualquer linguagem de programação. </w:t>
      </w:r>
    </w:p>
    <w:p w14:paraId="10DD4944" w14:textId="77777777" w:rsidR="00D95D35" w:rsidRPr="006C0BB8" w:rsidRDefault="00D95D35" w:rsidP="00981628"/>
    <w:p w14:paraId="59C4A54A" w14:textId="7D8F3C93" w:rsidR="00981628" w:rsidRDefault="003C158C" w:rsidP="00981628">
      <w:r w:rsidRPr="00E30181">
        <w:rPr>
          <w:b/>
          <w:bCs/>
          <w:i/>
          <w:lang w:val="en-US" w:eastAsia="en-US"/>
        </w:rPr>
        <w:t>GIT</w:t>
      </w:r>
      <w:r w:rsidR="00BE55EE">
        <w:rPr>
          <w:b/>
          <w:bCs/>
          <w:lang w:eastAsia="en-US"/>
        </w:rPr>
        <w:t>:</w:t>
      </w:r>
      <w:r w:rsidR="00981628" w:rsidRPr="006C0BB8">
        <w:rPr>
          <w:lang w:eastAsia="en-US"/>
        </w:rPr>
        <w:t xml:space="preserve"> é um sistema de controle de versão de código aberto e gratuito que permite que se trabalhe </w:t>
      </w:r>
      <w:proofErr w:type="gramStart"/>
      <w:r w:rsidR="00981628" w:rsidRPr="006C0BB8">
        <w:rPr>
          <w:lang w:eastAsia="en-US"/>
        </w:rPr>
        <w:t>com</w:t>
      </w:r>
      <w:proofErr w:type="gramEnd"/>
      <w:r w:rsidR="00981628" w:rsidRPr="006C0BB8">
        <w:rPr>
          <w:lang w:eastAsia="en-US"/>
        </w:rPr>
        <w:t xml:space="preserve"> diversas versões de arquivos organizados em um diretório e localizados local ou remotamente, mantendo-se suas versões antigas e os logs de quem e quando manipulou os arquivos. </w:t>
      </w:r>
      <w:r w:rsidR="00981628" w:rsidRPr="006C0BB8">
        <w:t>É especialmente útil para se controlar versões de um software durante seu desenvolvimento, ou para composição colaborativa de um documento.</w:t>
      </w:r>
    </w:p>
    <w:p w14:paraId="5207236D" w14:textId="77777777" w:rsidR="00E30181" w:rsidRPr="006C0BB8" w:rsidRDefault="00E30181" w:rsidP="00981628">
      <w:pPr>
        <w:rPr>
          <w:lang w:eastAsia="en-US"/>
        </w:rPr>
      </w:pPr>
    </w:p>
    <w:p w14:paraId="62DD4160" w14:textId="17CF4CAA" w:rsidR="00D6351A" w:rsidRPr="009B1822" w:rsidRDefault="00E30181" w:rsidP="00FC1A17">
      <w:r>
        <w:rPr>
          <w:b/>
          <w:bCs/>
          <w:i/>
          <w:lang w:val="en-US" w:eastAsia="en-US"/>
        </w:rPr>
        <w:t>MY</w:t>
      </w:r>
      <w:r w:rsidR="00981628" w:rsidRPr="00BE55EE">
        <w:rPr>
          <w:b/>
          <w:bCs/>
          <w:i/>
          <w:lang w:val="en-US" w:eastAsia="en-US"/>
        </w:rPr>
        <w:t>SQL</w:t>
      </w:r>
      <w:r w:rsidR="00BE55EE">
        <w:rPr>
          <w:b/>
          <w:bCs/>
          <w:lang w:eastAsia="en-US"/>
        </w:rPr>
        <w:t>:</w:t>
      </w:r>
      <w:r w:rsidR="00981628" w:rsidRPr="006C0BB8">
        <w:rPr>
          <w:lang w:eastAsia="en-US"/>
        </w:rPr>
        <w:t xml:space="preserve"> é um sistema de gerenciamento de banco de dados (SGBD) que utiliza a linguagem SQL </w:t>
      </w:r>
      <w:r w:rsidR="0071305D" w:rsidRPr="006C0BB8">
        <w:rPr>
          <w:lang w:eastAsia="en-US"/>
        </w:rPr>
        <w:t>Como</w:t>
      </w:r>
      <w:r w:rsidR="00981628" w:rsidRPr="006C0BB8">
        <w:rPr>
          <w:lang w:eastAsia="en-US"/>
        </w:rPr>
        <w:t xml:space="preserve"> interface. </w:t>
      </w:r>
      <w:r w:rsidR="00981628" w:rsidRPr="006C0BB8">
        <w:t>Desenvolvido como projeto de</w:t>
      </w:r>
      <w:r w:rsidR="00981628" w:rsidRPr="006C0BB8">
        <w:rPr>
          <w:lang w:eastAsia="en-US"/>
        </w:rPr>
        <w:t xml:space="preserve"> código aberto.</w:t>
      </w:r>
    </w:p>
    <w:p w14:paraId="04E67F63" w14:textId="77777777" w:rsidR="00113349" w:rsidRDefault="00113349">
      <w:pPr>
        <w:rPr>
          <w:lang w:val="en-US" w:eastAsia="en-US"/>
        </w:rPr>
      </w:pPr>
    </w:p>
    <w:sectPr w:rsidR="00113349" w:rsidSect="00FF598C">
      <w:headerReference w:type="default" r:id="rId24"/>
      <w:headerReference w:type="first" r:id="rId25"/>
      <w:pgSz w:w="11907" w:h="16839" w:code="9"/>
      <w:pgMar w:top="1418" w:right="2268" w:bottom="1418" w:left="1701" w:header="567" w:footer="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3F88E" w14:textId="77777777" w:rsidR="00302823" w:rsidRDefault="00302823">
      <w:r>
        <w:separator/>
      </w:r>
    </w:p>
  </w:endnote>
  <w:endnote w:type="continuationSeparator" w:id="0">
    <w:p w14:paraId="52C2194F" w14:textId="77777777" w:rsidR="00302823" w:rsidRDefault="00302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SimSun">
    <w:altName w:val="Arial Unicode MS"/>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5B2B9" w14:textId="77777777" w:rsidR="00302823" w:rsidRDefault="00302823" w:rsidP="00A3097B">
    <w:pPr>
      <w:pStyle w:val="Footer"/>
      <w:numPr>
        <w:ilvl w:val="0"/>
        <w:numId w:val="0"/>
      </w:num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8E120" w14:textId="77777777" w:rsidR="00302823" w:rsidRDefault="00302823">
      <w:r>
        <w:separator/>
      </w:r>
    </w:p>
  </w:footnote>
  <w:footnote w:type="continuationSeparator" w:id="0">
    <w:p w14:paraId="21BD06E9" w14:textId="77777777" w:rsidR="00302823" w:rsidRDefault="003028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DA307" w14:textId="77777777" w:rsidR="00302823" w:rsidRDefault="00302823" w:rsidP="00A3097B">
    <w:pPr>
      <w:pStyle w:val="Header"/>
      <w:numPr>
        <w:ilvl w:val="0"/>
        <w:numId w:val="0"/>
      </w:numP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ECF12" w14:textId="77777777" w:rsidR="00302823" w:rsidRDefault="00302823" w:rsidP="001E2122">
    <w:pPr>
      <w:pStyle w:val="Header"/>
      <w:numPr>
        <w:ilvl w:val="0"/>
        <w:numId w:val="0"/>
      </w:num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DF3B0" w14:textId="1AFFC3ED" w:rsidR="00302823" w:rsidRPr="009702D4" w:rsidRDefault="00302823" w:rsidP="00B24261">
    <w:pPr>
      <w:pStyle w:val="Header"/>
      <w:numPr>
        <w:ilvl w:val="0"/>
        <w:numId w:val="0"/>
      </w:numPr>
      <w:tabs>
        <w:tab w:val="clear" w:pos="9072"/>
        <w:tab w:val="right" w:pos="7920"/>
      </w:tabs>
    </w:pPr>
    <w:r w:rsidRPr="00E15D69">
      <w:t>Sistema de recomendação para suporte a produção de artigos do portal G1</w:t>
    </w:r>
    <w:r w:rsidRPr="0036580F">
      <w:tab/>
    </w:r>
    <w:r>
      <w:fldChar w:fldCharType="begin"/>
    </w:r>
    <w:r w:rsidRPr="0036580F">
      <w:instrText xml:space="preserve"> PAGE  \* MERGEFORMAT </w:instrText>
    </w:r>
    <w:r>
      <w:fldChar w:fldCharType="separate"/>
    </w:r>
    <w:r w:rsidR="0049145E">
      <w:rPr>
        <w:noProof/>
      </w:rPr>
      <w:t>17</w: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36C8E" w14:textId="77777777" w:rsidR="00302823" w:rsidRDefault="00302823" w:rsidP="001E2122">
    <w:pPr>
      <w:pStyle w:val="Header"/>
      <w:numPr>
        <w:ilvl w:val="0"/>
        <w:numId w:val="0"/>
      </w:num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C5038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singleLevel"/>
    <w:tmpl w:val="00000007"/>
    <w:name w:val="WW8Num7"/>
    <w:lvl w:ilvl="0">
      <w:start w:val="1"/>
      <w:numFmt w:val="bullet"/>
      <w:lvlText w:val=""/>
      <w:lvlJc w:val="left"/>
      <w:pPr>
        <w:tabs>
          <w:tab w:val="num" w:pos="1287"/>
        </w:tabs>
        <w:ind w:left="1287" w:hanging="360"/>
      </w:pPr>
      <w:rPr>
        <w:rFonts w:ascii="Symbol" w:hAnsi="Symbol"/>
      </w:rPr>
    </w:lvl>
  </w:abstractNum>
  <w:abstractNum w:abstractNumId="2">
    <w:nsid w:val="025D56D0"/>
    <w:multiLevelType w:val="hybridMultilevel"/>
    <w:tmpl w:val="4254E7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2732EB5"/>
    <w:multiLevelType w:val="multilevel"/>
    <w:tmpl w:val="7D9414F0"/>
    <w:lvl w:ilvl="0">
      <w:start w:val="1"/>
      <w:numFmt w:val="decimal"/>
      <w:suff w:val="nothing"/>
      <w:lvlText w:val="%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1701" w:firstLine="0"/>
      </w:pPr>
      <w:rPr>
        <w:rFonts w:hint="default"/>
      </w:rPr>
    </w:lvl>
    <w:lvl w:ilvl="3">
      <w:start w:val="1"/>
      <w:numFmt w:val="decimal"/>
      <w:suff w:val="nothing"/>
      <w:lvlText w:val="%1.%2.%3.%4."/>
      <w:lvlJc w:val="left"/>
      <w:pPr>
        <w:ind w:left="0" w:firstLine="0"/>
      </w:pPr>
      <w:rPr>
        <w:rFonts w:hint="default"/>
      </w:rPr>
    </w:lvl>
    <w:lvl w:ilvl="4">
      <w:start w:val="1"/>
      <w:numFmt w:val="decimal"/>
      <w:pStyle w:val="Heading5"/>
      <w:suff w:val="nothing"/>
      <w:lvlText w:val="%1.%2.%3.%4.%5."/>
      <w:lvlJc w:val="left"/>
      <w:pPr>
        <w:ind w:left="0" w:firstLine="0"/>
      </w:pPr>
      <w:rPr>
        <w:rFonts w:hint="default"/>
      </w:rPr>
    </w:lvl>
    <w:lvl w:ilvl="5">
      <w:start w:val="1"/>
      <w:numFmt w:val="decimal"/>
      <w:pStyle w:val="Heading6"/>
      <w:suff w:val="nothing"/>
      <w:lvlText w:val="%1.%2.%3.%4.%5.%6."/>
      <w:lvlJc w:val="left"/>
      <w:pPr>
        <w:ind w:left="0" w:firstLine="0"/>
      </w:pPr>
      <w:rPr>
        <w:rFonts w:hint="default"/>
      </w:rPr>
    </w:lvl>
    <w:lvl w:ilvl="6">
      <w:start w:val="1"/>
      <w:numFmt w:val="upperLetter"/>
      <w:pStyle w:val="Heading7"/>
      <w:suff w:val="nothing"/>
      <w:lvlText w:val="Apêndice %7. "/>
      <w:lvlJc w:val="left"/>
      <w:pPr>
        <w:ind w:left="0" w:firstLine="0"/>
      </w:pPr>
      <w:rPr>
        <w:rFonts w:hint="default"/>
      </w:rPr>
    </w:lvl>
    <w:lvl w:ilvl="7">
      <w:start w:val="1"/>
      <w:numFmt w:val="decimal"/>
      <w:pStyle w:val="Heading8"/>
      <w:suff w:val="nothing"/>
      <w:lvlText w:val="%1.%2.%3.%4.%5.%6.%7.%8."/>
      <w:lvlJc w:val="left"/>
      <w:pPr>
        <w:ind w:left="0" w:firstLine="0"/>
      </w:pPr>
      <w:rPr>
        <w:rFonts w:hint="default"/>
      </w:rPr>
    </w:lvl>
    <w:lvl w:ilvl="8">
      <w:start w:val="1"/>
      <w:numFmt w:val="decimal"/>
      <w:pStyle w:val="Heading9"/>
      <w:suff w:val="nothing"/>
      <w:lvlText w:val="%1.%2.%3.%4.%5.%6.%7.%8.%9."/>
      <w:lvlJc w:val="left"/>
      <w:pPr>
        <w:ind w:left="0" w:firstLine="0"/>
      </w:pPr>
      <w:rPr>
        <w:rFonts w:hint="default"/>
      </w:rPr>
    </w:lvl>
  </w:abstractNum>
  <w:abstractNum w:abstractNumId="4">
    <w:nsid w:val="081A03CB"/>
    <w:multiLevelType w:val="hybridMultilevel"/>
    <w:tmpl w:val="471A11E8"/>
    <w:lvl w:ilvl="0" w:tplc="04090001">
      <w:start w:val="1"/>
      <w:numFmt w:val="bullet"/>
      <w:lvlText w:val=""/>
      <w:lvlJc w:val="left"/>
      <w:pPr>
        <w:ind w:left="2007" w:hanging="360"/>
      </w:pPr>
      <w:rPr>
        <w:rFonts w:ascii="Symbol" w:hAnsi="Symbol" w:hint="default"/>
      </w:rPr>
    </w:lvl>
    <w:lvl w:ilvl="1" w:tplc="04090003">
      <w:start w:val="1"/>
      <w:numFmt w:val="bullet"/>
      <w:lvlText w:val="o"/>
      <w:lvlJc w:val="left"/>
      <w:pPr>
        <w:ind w:left="2727" w:hanging="360"/>
      </w:pPr>
      <w:rPr>
        <w:rFonts w:ascii="Courier New" w:hAnsi="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
    <w:nsid w:val="0A1F07B0"/>
    <w:multiLevelType w:val="hybridMultilevel"/>
    <w:tmpl w:val="7A185F2E"/>
    <w:lvl w:ilvl="0" w:tplc="7E8675A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0E99473D"/>
    <w:multiLevelType w:val="hybridMultilevel"/>
    <w:tmpl w:val="7410EF1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12D36196"/>
    <w:multiLevelType w:val="hybridMultilevel"/>
    <w:tmpl w:val="17BA8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650030"/>
    <w:multiLevelType w:val="multilevel"/>
    <w:tmpl w:val="FE129ABE"/>
    <w:lvl w:ilvl="0">
      <w:start w:val="1"/>
      <w:numFmt w:val="decimal"/>
      <w:pStyle w:val="Ttulonvel1"/>
      <w:lvlText w:val="%1."/>
      <w:lvlJc w:val="left"/>
      <w:pPr>
        <w:tabs>
          <w:tab w:val="num" w:pos="360"/>
        </w:tabs>
        <w:ind w:left="360" w:hanging="36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StyleHeading9"/>
      <w:lvlText w:val="%1.%2.%3.%4.%5.%6.%7.%8.%9"/>
      <w:lvlJc w:val="left"/>
      <w:pPr>
        <w:tabs>
          <w:tab w:val="num" w:pos="1584"/>
        </w:tabs>
        <w:ind w:left="1584" w:hanging="1584"/>
      </w:pPr>
      <w:rPr>
        <w:rFonts w:hint="default"/>
      </w:rPr>
    </w:lvl>
  </w:abstractNum>
  <w:abstractNum w:abstractNumId="9">
    <w:nsid w:val="2EDC68AD"/>
    <w:multiLevelType w:val="hybridMultilevel"/>
    <w:tmpl w:val="C7BADA8A"/>
    <w:lvl w:ilvl="0" w:tplc="8FB8E85C">
      <w:start w:val="1"/>
      <w:numFmt w:val="decimal"/>
      <w:pStyle w:val="Refernciasistemanumrico"/>
      <w:lvlText w:val="%1."/>
      <w:lvlJc w:val="left"/>
      <w:pPr>
        <w:tabs>
          <w:tab w:val="num" w:pos="360"/>
        </w:tabs>
        <w:ind w:left="360" w:hanging="360"/>
      </w:pPr>
      <w:rPr>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B3F2DF9"/>
    <w:multiLevelType w:val="hybridMultilevel"/>
    <w:tmpl w:val="DF2C5ADA"/>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11">
    <w:nsid w:val="47DC746C"/>
    <w:multiLevelType w:val="multilevel"/>
    <w:tmpl w:val="4E22E2DA"/>
    <w:lvl w:ilvl="0">
      <w:start w:val="1"/>
      <w:numFmt w:val="decimal"/>
      <w:pStyle w:val="Sumrio-Corpo"/>
      <w:suff w:val="nothing"/>
      <w:lvlText w:val="%1"/>
      <w:lvlJc w:val="left"/>
      <w:pPr>
        <w:ind w:left="0" w:firstLine="0"/>
      </w:pPr>
    </w:lvl>
    <w:lvl w:ilvl="1">
      <w:start w:val="1"/>
      <w:numFmt w:val="decimal"/>
      <w:suff w:val="nothing"/>
      <w:lvlText w:val="%1.%2."/>
      <w:lvlJc w:val="left"/>
      <w:pPr>
        <w:ind w:left="0" w:firstLine="0"/>
      </w:pPr>
    </w:lvl>
    <w:lvl w:ilvl="2">
      <w:start w:val="1"/>
      <w:numFmt w:val="decimal"/>
      <w:pStyle w:val="Header"/>
      <w:suff w:val="nothing"/>
      <w:lvlText w:val="%1.%2.%3."/>
      <w:lvlJc w:val="left"/>
      <w:pPr>
        <w:ind w:left="0" w:firstLine="0"/>
      </w:pPr>
    </w:lvl>
    <w:lvl w:ilvl="3">
      <w:start w:val="1"/>
      <w:numFmt w:val="decimal"/>
      <w:suff w:val="nothing"/>
      <w:lvlText w:val="%1.%2.%3.%4."/>
      <w:lvlJc w:val="left"/>
      <w:pPr>
        <w:ind w:left="0" w:firstLine="0"/>
      </w:pPr>
    </w:lvl>
    <w:lvl w:ilvl="4">
      <w:start w:val="1"/>
      <w:numFmt w:val="decimal"/>
      <w:suff w:val="nothing"/>
      <w:lvlText w:val="%1.%2.%3.%4.%5."/>
      <w:lvlJc w:val="left"/>
      <w:pPr>
        <w:ind w:left="0" w:firstLine="0"/>
      </w:pPr>
    </w:lvl>
    <w:lvl w:ilvl="5">
      <w:start w:val="1"/>
      <w:numFmt w:val="decimal"/>
      <w:pStyle w:val="Header"/>
      <w:suff w:val="nothing"/>
      <w:lvlText w:val="%1.%2.%3.%4.%5.%6."/>
      <w:lvlJc w:val="left"/>
      <w:pPr>
        <w:ind w:left="0" w:firstLine="0"/>
      </w:pPr>
    </w:lvl>
    <w:lvl w:ilvl="6">
      <w:start w:val="1"/>
      <w:numFmt w:val="decimal"/>
      <w:pStyle w:val="Footer"/>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2">
    <w:nsid w:val="48DC5C9D"/>
    <w:multiLevelType w:val="multilevel"/>
    <w:tmpl w:val="233AF4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2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F4022E9"/>
    <w:multiLevelType w:val="hybridMultilevel"/>
    <w:tmpl w:val="D1E6256C"/>
    <w:lvl w:ilvl="0" w:tplc="B0F66584">
      <w:start w:val="1"/>
      <w:numFmt w:val="bullet"/>
      <w:pStyle w:val="BulletItem"/>
      <w:lvlText w:val=""/>
      <w:lvlJc w:val="left"/>
      <w:pPr>
        <w:tabs>
          <w:tab w:val="num" w:pos="756"/>
        </w:tabs>
        <w:ind w:left="756" w:hanging="396"/>
      </w:pPr>
      <w:rPr>
        <w:rFonts w:ascii="Symbol" w:hAnsi="Symbol" w:hint="default"/>
      </w:rPr>
    </w:lvl>
    <w:lvl w:ilvl="1" w:tplc="F23219DE">
      <w:start w:val="1001"/>
      <w:numFmt w:val="bullet"/>
      <w:lvlText w:val="–"/>
      <w:lvlJc w:val="left"/>
      <w:pPr>
        <w:tabs>
          <w:tab w:val="num" w:pos="1440"/>
        </w:tabs>
        <w:ind w:left="1440" w:hanging="360"/>
      </w:pPr>
      <w:rPr>
        <w:rFonts w:ascii="Verdana" w:hAnsi="Verdana" w:hint="default"/>
      </w:rPr>
    </w:lvl>
    <w:lvl w:ilvl="2" w:tplc="DCBCBA84">
      <w:start w:val="1001"/>
      <w:numFmt w:val="bullet"/>
      <w:lvlText w:val="•"/>
      <w:lvlJc w:val="left"/>
      <w:pPr>
        <w:tabs>
          <w:tab w:val="num" w:pos="2160"/>
        </w:tabs>
        <w:ind w:left="2160" w:hanging="360"/>
      </w:pPr>
      <w:rPr>
        <w:rFonts w:ascii="Verdana" w:hAnsi="Verdana" w:hint="default"/>
      </w:rPr>
    </w:lvl>
    <w:lvl w:ilvl="3" w:tplc="EDDC99CC" w:tentative="1">
      <w:start w:val="1"/>
      <w:numFmt w:val="bullet"/>
      <w:lvlText w:val="•"/>
      <w:lvlJc w:val="left"/>
      <w:pPr>
        <w:tabs>
          <w:tab w:val="num" w:pos="2880"/>
        </w:tabs>
        <w:ind w:left="2880" w:hanging="360"/>
      </w:pPr>
      <w:rPr>
        <w:rFonts w:ascii="Verdana" w:hAnsi="Verdana" w:hint="default"/>
      </w:rPr>
    </w:lvl>
    <w:lvl w:ilvl="4" w:tplc="BB2E8C8A" w:tentative="1">
      <w:start w:val="1"/>
      <w:numFmt w:val="bullet"/>
      <w:lvlText w:val="•"/>
      <w:lvlJc w:val="left"/>
      <w:pPr>
        <w:tabs>
          <w:tab w:val="num" w:pos="3600"/>
        </w:tabs>
        <w:ind w:left="3600" w:hanging="360"/>
      </w:pPr>
      <w:rPr>
        <w:rFonts w:ascii="Verdana" w:hAnsi="Verdana" w:hint="default"/>
      </w:rPr>
    </w:lvl>
    <w:lvl w:ilvl="5" w:tplc="2BAA87BE" w:tentative="1">
      <w:start w:val="1"/>
      <w:numFmt w:val="bullet"/>
      <w:lvlText w:val="•"/>
      <w:lvlJc w:val="left"/>
      <w:pPr>
        <w:tabs>
          <w:tab w:val="num" w:pos="4320"/>
        </w:tabs>
        <w:ind w:left="4320" w:hanging="360"/>
      </w:pPr>
      <w:rPr>
        <w:rFonts w:ascii="Verdana" w:hAnsi="Verdana" w:hint="default"/>
      </w:rPr>
    </w:lvl>
    <w:lvl w:ilvl="6" w:tplc="00D41BC2" w:tentative="1">
      <w:start w:val="1"/>
      <w:numFmt w:val="bullet"/>
      <w:lvlText w:val="•"/>
      <w:lvlJc w:val="left"/>
      <w:pPr>
        <w:tabs>
          <w:tab w:val="num" w:pos="5040"/>
        </w:tabs>
        <w:ind w:left="5040" w:hanging="360"/>
      </w:pPr>
      <w:rPr>
        <w:rFonts w:ascii="Verdana" w:hAnsi="Verdana" w:hint="default"/>
      </w:rPr>
    </w:lvl>
    <w:lvl w:ilvl="7" w:tplc="20DCE69C" w:tentative="1">
      <w:start w:val="1"/>
      <w:numFmt w:val="bullet"/>
      <w:lvlText w:val="•"/>
      <w:lvlJc w:val="left"/>
      <w:pPr>
        <w:tabs>
          <w:tab w:val="num" w:pos="5760"/>
        </w:tabs>
        <w:ind w:left="5760" w:hanging="360"/>
      </w:pPr>
      <w:rPr>
        <w:rFonts w:ascii="Verdana" w:hAnsi="Verdana" w:hint="default"/>
      </w:rPr>
    </w:lvl>
    <w:lvl w:ilvl="8" w:tplc="B466254C" w:tentative="1">
      <w:start w:val="1"/>
      <w:numFmt w:val="bullet"/>
      <w:lvlText w:val="•"/>
      <w:lvlJc w:val="left"/>
      <w:pPr>
        <w:tabs>
          <w:tab w:val="num" w:pos="6480"/>
        </w:tabs>
        <w:ind w:left="6480" w:hanging="360"/>
      </w:pPr>
      <w:rPr>
        <w:rFonts w:ascii="Verdana" w:hAnsi="Verdana" w:hint="default"/>
      </w:rPr>
    </w:lvl>
  </w:abstractNum>
  <w:abstractNum w:abstractNumId="14">
    <w:nsid w:val="50326508"/>
    <w:multiLevelType w:val="hybridMultilevel"/>
    <w:tmpl w:val="4B2A108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6256366E"/>
    <w:multiLevelType w:val="hybridMultilevel"/>
    <w:tmpl w:val="B1A2FF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663E321A"/>
    <w:multiLevelType w:val="hybridMultilevel"/>
    <w:tmpl w:val="9C9EF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68D633FB"/>
    <w:multiLevelType w:val="hybridMultilevel"/>
    <w:tmpl w:val="AB125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776100"/>
    <w:multiLevelType w:val="hybridMultilevel"/>
    <w:tmpl w:val="26BE928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725E4A66"/>
    <w:multiLevelType w:val="multilevel"/>
    <w:tmpl w:val="E046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78363E"/>
    <w:multiLevelType w:val="hybridMultilevel"/>
    <w:tmpl w:val="2D4C1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616994"/>
    <w:multiLevelType w:val="multilevel"/>
    <w:tmpl w:val="4412F8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7E246DAB"/>
    <w:multiLevelType w:val="hybridMultilevel"/>
    <w:tmpl w:val="EF588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1"/>
  </w:num>
  <w:num w:numId="4">
    <w:abstractNumId w:val="9"/>
  </w:num>
  <w:num w:numId="5">
    <w:abstractNumId w:val="8"/>
  </w:num>
  <w:num w:numId="6">
    <w:abstractNumId w:val="5"/>
  </w:num>
  <w:num w:numId="7">
    <w:abstractNumId w:val="4"/>
  </w:num>
  <w:num w:numId="8">
    <w:abstractNumId w:val="21"/>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0"/>
  </w:num>
  <w:num w:numId="12">
    <w:abstractNumId w:val="3"/>
  </w:num>
  <w:num w:numId="13">
    <w:abstractNumId w:val="3"/>
  </w:num>
  <w:num w:numId="14">
    <w:abstractNumId w:val="22"/>
  </w:num>
  <w:num w:numId="15">
    <w:abstractNumId w:val="6"/>
  </w:num>
  <w:num w:numId="16">
    <w:abstractNumId w:val="17"/>
  </w:num>
  <w:num w:numId="17">
    <w:abstractNumId w:val="20"/>
  </w:num>
  <w:num w:numId="18">
    <w:abstractNumId w:val="12"/>
  </w:num>
  <w:num w:numId="19">
    <w:abstractNumId w:val="12"/>
  </w:num>
  <w:num w:numId="20">
    <w:abstractNumId w:val="7"/>
  </w:num>
  <w:num w:numId="21">
    <w:abstractNumId w:val="10"/>
  </w:num>
  <w:num w:numId="22">
    <w:abstractNumId w:val="15"/>
  </w:num>
  <w:num w:numId="23">
    <w:abstractNumId w:val="14"/>
  </w:num>
  <w:num w:numId="24">
    <w:abstractNumId w:val="19"/>
  </w:num>
  <w:num w:numId="25">
    <w:abstractNumId w:val="2"/>
  </w:num>
  <w:num w:numId="26">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ctiveWritingStyle w:appName="MSWord" w:lang="en-US" w:vendorID="64" w:dllVersion="131078" w:nlCheck="1" w:checkStyle="1"/>
  <w:activeWritingStyle w:appName="MSWord" w:lang="en-AU" w:vendorID="64" w:dllVersion="131078" w:nlCheck="1" w:checkStyle="1"/>
  <w:activeWritingStyle w:appName="MSWord" w:lang="fr-FR" w:vendorID="64" w:dllVersion="131078" w:nlCheck="1" w:checkStyle="1"/>
  <w:activeWritingStyle w:appName="MSWord" w:lang="en-US" w:vendorID="8" w:dllVersion="513" w:checkStyle="1"/>
  <w:activeWritingStyle w:appName="MSWord" w:lang="pt-BR" w:vendorID="1" w:dllVersion="513" w:checkStyle="0"/>
  <w:proofState w:grammar="clean"/>
  <w:attachedTemplate r:id="rId1"/>
  <w:defaultTabStop w:val="720"/>
  <w:hyphenationZone w:val="425"/>
  <w:drawingGridHorizontalSpacing w:val="57"/>
  <w:drawingGridVerticalSpacing w:val="57"/>
  <w:displayHorizontalDrawingGridEvery w:val="0"/>
  <w:displayVerticalDrawingGridEvery w:val="0"/>
  <w:doNotShadeFormData/>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gradecimentos" w:val="This work is partly supported by CNPq under grants 142103/2007-1. "/>
    <w:docVar w:name="AnoAprovacao" w:val="2009"/>
    <w:docVar w:name="AnoEntrega" w:val="2009"/>
    <w:docVar w:name="ApresentacaoResumo" w:val="Schema matching is a fundamental issue in database applications, such as query mediation and data warehousing. In this paper, we assume that each database schema to be matched is described in RDF, and contains only class definitions and property definitions whose ranges are XML Schema simple types. We propose and compare RDF property matching heuristics based on similarity functions, applied to sets of observed values. We describe experimental results that show that customized contrast models induce good quality RDF property matchings."/>
    <w:docVar w:name="BancaCoordenadorSetorial" w:val="Prof. José Eugenio Leal"/>
    <w:docVar w:name="BancaInstitucao1" w:val="PUC-Rio"/>
    <w:docVar w:name="BancaInstitucao2" w:val="PUC-Rio"/>
    <w:docVar w:name="BancaInstitucao3" w:val="PUC-Rio"/>
    <w:docVar w:name="BancaInstitucao4" w:val="Inst 4"/>
    <w:docVar w:name="BancaNome1" w:val="Antonio L. Furtado"/>
    <w:docVar w:name="BancaNome2" w:val="Ruy Luiz Milidiú"/>
    <w:docVar w:name="BancaNome3" w:val="Karin Koogan Breitman"/>
    <w:docVar w:name="BancaNome4" w:val="Exam. 4"/>
    <w:docVar w:name="BemVindo" w:val="False"/>
    <w:docVar w:name="Centro" w:val="Centro Técnico Científico"/>
    <w:docVar w:name="Dedicatoria" w:val="Ao meu orientador Professor Marco Antonio Casanova pelo grande estímulo e conhecimento técnico._x000d__x000a__x000d__x000a_À minha mulher pela paciência e carinho com que me estimulou a superar os desafios._x000d__x000a__x000d__x000a_Aos meus colegas da PUC-Rio, em especial à Daniela Brauner pelas inúmeras contribuições a este trabalho._x000d__x000a__x000d__x000a_Ao CNPq e à PUC-Rio, pelos auxílios concedidos, sem os quais este trabalho não poderia ter sido realizado._x000d__x000a__x000d__x000a_Aos professores que participaram da Comissão examinadora._x000d__x000a__x000d__x000a_A todos os professores e funcionários do Departamento pelos ensinamentos e pela ajuda._x000d__x000a__x000d__x000a_A todos os amigos e familiares que de uma forma ou de outra me estimularam ou me ajudaram."/>
    <w:docVar w:name="Departamento" w:val="Informática"/>
    <w:docVar w:name="DescricaoFicha" w:val="Conceptual schema matching based on similarity heuristics / Luiz André Portes Paes Leme; orientador: Marco Antonio Casanova. - Rio de Janeiro: PUC-Rio, Departamento de Informática, 2008."/>
    <w:docVar w:name="DiaAprovacao" w:val="31"/>
    <w:docVar w:name="InfoTecnicaFicha" w:val="v., 81 f.: il. ; 29,7 cm"/>
    <w:docVar w:name="Institucao1" w:val="PUC-Rio"/>
    <w:docVar w:name="LocalAprovacao" w:val="Rio de Janeiro"/>
    <w:docVar w:name="LocalEntrega" w:val="Rio de Janeiro"/>
    <w:docVar w:name="MesAprovacao" w:val="março"/>
    <w:docVar w:name="MesEntrega" w:val="março"/>
    <w:docVar w:name="NaturezaFicha" w:val="Tese (doutorado) - Pontifícia Universidade Católica do Rio de Janeiro, Departamento de Informática"/>
    <w:docVar w:name="NomeAutor" w:val="Luiz André Portes Paes Leme"/>
    <w:docVar w:name="NomeAutorFicha" w:val="Luiz André Portes Paes Leme"/>
    <w:docVar w:name="Orientador1" w:val="Prof. Marco Antonio Casanova"/>
    <w:docVar w:name="PalavrasChaveFicha" w:val="database; conceptual schema; matching; similarity"/>
    <w:docVar w:name="PalavrasChaveResumo" w:val="database; conceptual schema; matching; similarity"/>
    <w:docVar w:name="PerfilAutor" w:val="Luiz is graduated in Electrical Engineering at Universidade do Estado do Rio de Janeiro (1989), have got a specialization in project management at Núcleo de Computação Eletrônica of URFJ (2001) and received a Master Degree in Informatics at Pontifícia Universidade Católica do Rio de Janeiro (2006). He has been acting ind the areas of project management, software engineering and database modeling since 1989 for consulting and health insurance  companies."/>
    <w:docVar w:name="SexoAutor" w:val="masculino"/>
    <w:docVar w:name="TipoTese" w:val="Tese de Doutorado"/>
    <w:docVar w:name="TituloTese" w:val="Conceptual schema matching based on similarity heuristics"/>
  </w:docVars>
  <w:rsids>
    <w:rsidRoot w:val="00611B14"/>
    <w:rsid w:val="000001B9"/>
    <w:rsid w:val="0000037A"/>
    <w:rsid w:val="000003FA"/>
    <w:rsid w:val="00000A50"/>
    <w:rsid w:val="00000CC7"/>
    <w:rsid w:val="0000120D"/>
    <w:rsid w:val="0000148B"/>
    <w:rsid w:val="000018ED"/>
    <w:rsid w:val="00001E8D"/>
    <w:rsid w:val="00001F60"/>
    <w:rsid w:val="00002729"/>
    <w:rsid w:val="000029CF"/>
    <w:rsid w:val="00002AE0"/>
    <w:rsid w:val="00002B62"/>
    <w:rsid w:val="00002D33"/>
    <w:rsid w:val="00002D8E"/>
    <w:rsid w:val="00003408"/>
    <w:rsid w:val="000034C9"/>
    <w:rsid w:val="00003869"/>
    <w:rsid w:val="0000393C"/>
    <w:rsid w:val="00003B47"/>
    <w:rsid w:val="00003C67"/>
    <w:rsid w:val="00003DCC"/>
    <w:rsid w:val="000042C4"/>
    <w:rsid w:val="000043B8"/>
    <w:rsid w:val="000043F7"/>
    <w:rsid w:val="000047AD"/>
    <w:rsid w:val="000047FB"/>
    <w:rsid w:val="00004995"/>
    <w:rsid w:val="00004D80"/>
    <w:rsid w:val="0000551F"/>
    <w:rsid w:val="00006A70"/>
    <w:rsid w:val="00006B2D"/>
    <w:rsid w:val="00006EDF"/>
    <w:rsid w:val="000073EA"/>
    <w:rsid w:val="00007AEA"/>
    <w:rsid w:val="00007C0A"/>
    <w:rsid w:val="00007C3F"/>
    <w:rsid w:val="0001010E"/>
    <w:rsid w:val="000102D6"/>
    <w:rsid w:val="00010325"/>
    <w:rsid w:val="00010687"/>
    <w:rsid w:val="0001095A"/>
    <w:rsid w:val="00010F9A"/>
    <w:rsid w:val="0001176A"/>
    <w:rsid w:val="00011F62"/>
    <w:rsid w:val="0001227B"/>
    <w:rsid w:val="000122AF"/>
    <w:rsid w:val="000127AC"/>
    <w:rsid w:val="00012A37"/>
    <w:rsid w:val="00012AE2"/>
    <w:rsid w:val="00012F91"/>
    <w:rsid w:val="000137AE"/>
    <w:rsid w:val="00013F25"/>
    <w:rsid w:val="00014026"/>
    <w:rsid w:val="0001431B"/>
    <w:rsid w:val="00014688"/>
    <w:rsid w:val="00014AAD"/>
    <w:rsid w:val="0001538E"/>
    <w:rsid w:val="000159FE"/>
    <w:rsid w:val="00015AF5"/>
    <w:rsid w:val="00015B49"/>
    <w:rsid w:val="00015CC9"/>
    <w:rsid w:val="00015D91"/>
    <w:rsid w:val="00016C22"/>
    <w:rsid w:val="00016F58"/>
    <w:rsid w:val="000171A1"/>
    <w:rsid w:val="00017394"/>
    <w:rsid w:val="000177B1"/>
    <w:rsid w:val="00017A1D"/>
    <w:rsid w:val="00017AED"/>
    <w:rsid w:val="00017DCE"/>
    <w:rsid w:val="00020160"/>
    <w:rsid w:val="000204ED"/>
    <w:rsid w:val="00020748"/>
    <w:rsid w:val="000208C2"/>
    <w:rsid w:val="0002119A"/>
    <w:rsid w:val="000213B0"/>
    <w:rsid w:val="000214E5"/>
    <w:rsid w:val="00021957"/>
    <w:rsid w:val="00021E0A"/>
    <w:rsid w:val="00021E94"/>
    <w:rsid w:val="00021F6A"/>
    <w:rsid w:val="000227DA"/>
    <w:rsid w:val="000227F0"/>
    <w:rsid w:val="00022C13"/>
    <w:rsid w:val="00022D77"/>
    <w:rsid w:val="00022DD3"/>
    <w:rsid w:val="00022ECC"/>
    <w:rsid w:val="000233CE"/>
    <w:rsid w:val="00024210"/>
    <w:rsid w:val="00024419"/>
    <w:rsid w:val="00024906"/>
    <w:rsid w:val="000256D0"/>
    <w:rsid w:val="00025742"/>
    <w:rsid w:val="00025817"/>
    <w:rsid w:val="00025841"/>
    <w:rsid w:val="00025B5B"/>
    <w:rsid w:val="00025CCC"/>
    <w:rsid w:val="00025D93"/>
    <w:rsid w:val="00025F02"/>
    <w:rsid w:val="00025F67"/>
    <w:rsid w:val="0002629C"/>
    <w:rsid w:val="00026328"/>
    <w:rsid w:val="000263CB"/>
    <w:rsid w:val="000268DF"/>
    <w:rsid w:val="0002717A"/>
    <w:rsid w:val="000271D2"/>
    <w:rsid w:val="000276B1"/>
    <w:rsid w:val="000276C0"/>
    <w:rsid w:val="00027BA2"/>
    <w:rsid w:val="00027E35"/>
    <w:rsid w:val="0003011B"/>
    <w:rsid w:val="00030353"/>
    <w:rsid w:val="0003048E"/>
    <w:rsid w:val="00030984"/>
    <w:rsid w:val="000314A3"/>
    <w:rsid w:val="00031835"/>
    <w:rsid w:val="000319C8"/>
    <w:rsid w:val="00031BAF"/>
    <w:rsid w:val="00031C4D"/>
    <w:rsid w:val="00032342"/>
    <w:rsid w:val="00032C72"/>
    <w:rsid w:val="00032F38"/>
    <w:rsid w:val="000332B6"/>
    <w:rsid w:val="00034018"/>
    <w:rsid w:val="00034231"/>
    <w:rsid w:val="00034D5B"/>
    <w:rsid w:val="0003513C"/>
    <w:rsid w:val="00035855"/>
    <w:rsid w:val="00035A4D"/>
    <w:rsid w:val="00035AF7"/>
    <w:rsid w:val="00036176"/>
    <w:rsid w:val="000371A5"/>
    <w:rsid w:val="000400BC"/>
    <w:rsid w:val="00040203"/>
    <w:rsid w:val="0004058E"/>
    <w:rsid w:val="00040894"/>
    <w:rsid w:val="00040E2D"/>
    <w:rsid w:val="000413B0"/>
    <w:rsid w:val="0004159C"/>
    <w:rsid w:val="000417AC"/>
    <w:rsid w:val="000417CE"/>
    <w:rsid w:val="00041B96"/>
    <w:rsid w:val="00041CD6"/>
    <w:rsid w:val="00041F95"/>
    <w:rsid w:val="00042430"/>
    <w:rsid w:val="00042541"/>
    <w:rsid w:val="00042826"/>
    <w:rsid w:val="00042A2E"/>
    <w:rsid w:val="00042C32"/>
    <w:rsid w:val="00042E9A"/>
    <w:rsid w:val="00042FC6"/>
    <w:rsid w:val="0004353C"/>
    <w:rsid w:val="000435CE"/>
    <w:rsid w:val="0004368B"/>
    <w:rsid w:val="00043AFD"/>
    <w:rsid w:val="00043C9D"/>
    <w:rsid w:val="000449C9"/>
    <w:rsid w:val="00045968"/>
    <w:rsid w:val="000459A2"/>
    <w:rsid w:val="00045B84"/>
    <w:rsid w:val="00045F4A"/>
    <w:rsid w:val="00046832"/>
    <w:rsid w:val="00046CA9"/>
    <w:rsid w:val="000470FD"/>
    <w:rsid w:val="000471EE"/>
    <w:rsid w:val="0004722B"/>
    <w:rsid w:val="000472DF"/>
    <w:rsid w:val="000474E1"/>
    <w:rsid w:val="00047B36"/>
    <w:rsid w:val="00047E93"/>
    <w:rsid w:val="00050325"/>
    <w:rsid w:val="000504CB"/>
    <w:rsid w:val="00050780"/>
    <w:rsid w:val="00050B57"/>
    <w:rsid w:val="0005148A"/>
    <w:rsid w:val="0005194F"/>
    <w:rsid w:val="00051A72"/>
    <w:rsid w:val="00051C4C"/>
    <w:rsid w:val="00051FDB"/>
    <w:rsid w:val="000521B1"/>
    <w:rsid w:val="000526A3"/>
    <w:rsid w:val="0005294A"/>
    <w:rsid w:val="00052F39"/>
    <w:rsid w:val="0005323B"/>
    <w:rsid w:val="0005333F"/>
    <w:rsid w:val="00053CC0"/>
    <w:rsid w:val="00053D73"/>
    <w:rsid w:val="00053F10"/>
    <w:rsid w:val="00054891"/>
    <w:rsid w:val="00054A35"/>
    <w:rsid w:val="00054E47"/>
    <w:rsid w:val="0005546F"/>
    <w:rsid w:val="0005563D"/>
    <w:rsid w:val="0005586A"/>
    <w:rsid w:val="00055C0A"/>
    <w:rsid w:val="00055C6C"/>
    <w:rsid w:val="00055E11"/>
    <w:rsid w:val="00056269"/>
    <w:rsid w:val="00056297"/>
    <w:rsid w:val="00056537"/>
    <w:rsid w:val="00056E2C"/>
    <w:rsid w:val="00056F59"/>
    <w:rsid w:val="000572D3"/>
    <w:rsid w:val="00057592"/>
    <w:rsid w:val="00057769"/>
    <w:rsid w:val="00057AF4"/>
    <w:rsid w:val="00057FE5"/>
    <w:rsid w:val="0006003E"/>
    <w:rsid w:val="00060371"/>
    <w:rsid w:val="000607EE"/>
    <w:rsid w:val="000613A6"/>
    <w:rsid w:val="00061416"/>
    <w:rsid w:val="00061811"/>
    <w:rsid w:val="0006183E"/>
    <w:rsid w:val="00061B0E"/>
    <w:rsid w:val="00061E92"/>
    <w:rsid w:val="0006202A"/>
    <w:rsid w:val="00062145"/>
    <w:rsid w:val="000623B0"/>
    <w:rsid w:val="00062522"/>
    <w:rsid w:val="00062B25"/>
    <w:rsid w:val="00062C8C"/>
    <w:rsid w:val="000632C8"/>
    <w:rsid w:val="0006332F"/>
    <w:rsid w:val="00063972"/>
    <w:rsid w:val="00063CB0"/>
    <w:rsid w:val="00064982"/>
    <w:rsid w:val="00064C84"/>
    <w:rsid w:val="00064E1A"/>
    <w:rsid w:val="000658C2"/>
    <w:rsid w:val="00065F26"/>
    <w:rsid w:val="000663C0"/>
    <w:rsid w:val="00066418"/>
    <w:rsid w:val="000664C2"/>
    <w:rsid w:val="0006669D"/>
    <w:rsid w:val="000668D7"/>
    <w:rsid w:val="00067260"/>
    <w:rsid w:val="000676FD"/>
    <w:rsid w:val="00067798"/>
    <w:rsid w:val="00067EE4"/>
    <w:rsid w:val="000703BC"/>
    <w:rsid w:val="00070812"/>
    <w:rsid w:val="000709B4"/>
    <w:rsid w:val="00070BD0"/>
    <w:rsid w:val="00070F89"/>
    <w:rsid w:val="0007167E"/>
    <w:rsid w:val="000728D7"/>
    <w:rsid w:val="000729E8"/>
    <w:rsid w:val="00072C88"/>
    <w:rsid w:val="00072D5B"/>
    <w:rsid w:val="00073091"/>
    <w:rsid w:val="0007319C"/>
    <w:rsid w:val="00073397"/>
    <w:rsid w:val="000733C2"/>
    <w:rsid w:val="0007375C"/>
    <w:rsid w:val="00073F83"/>
    <w:rsid w:val="000745A2"/>
    <w:rsid w:val="00074659"/>
    <w:rsid w:val="0007491A"/>
    <w:rsid w:val="00074926"/>
    <w:rsid w:val="00075008"/>
    <w:rsid w:val="00075397"/>
    <w:rsid w:val="00075772"/>
    <w:rsid w:val="00075975"/>
    <w:rsid w:val="0007610F"/>
    <w:rsid w:val="00076395"/>
    <w:rsid w:val="000764E6"/>
    <w:rsid w:val="00076AD9"/>
    <w:rsid w:val="00076D30"/>
    <w:rsid w:val="00076F10"/>
    <w:rsid w:val="00077115"/>
    <w:rsid w:val="00077B56"/>
    <w:rsid w:val="00077C66"/>
    <w:rsid w:val="000800C6"/>
    <w:rsid w:val="00080533"/>
    <w:rsid w:val="000805F8"/>
    <w:rsid w:val="0008074F"/>
    <w:rsid w:val="000807D3"/>
    <w:rsid w:val="0008086C"/>
    <w:rsid w:val="0008097C"/>
    <w:rsid w:val="00080DC4"/>
    <w:rsid w:val="00080FAE"/>
    <w:rsid w:val="00081358"/>
    <w:rsid w:val="000824C7"/>
    <w:rsid w:val="00082912"/>
    <w:rsid w:val="00082B4A"/>
    <w:rsid w:val="00083153"/>
    <w:rsid w:val="0008337C"/>
    <w:rsid w:val="0008344B"/>
    <w:rsid w:val="00083549"/>
    <w:rsid w:val="00083815"/>
    <w:rsid w:val="00083AC2"/>
    <w:rsid w:val="00083D3B"/>
    <w:rsid w:val="00083F5A"/>
    <w:rsid w:val="0008402C"/>
    <w:rsid w:val="000841B0"/>
    <w:rsid w:val="000842F1"/>
    <w:rsid w:val="00084626"/>
    <w:rsid w:val="0008483D"/>
    <w:rsid w:val="00084AFF"/>
    <w:rsid w:val="00084C9A"/>
    <w:rsid w:val="0008508A"/>
    <w:rsid w:val="00085BA6"/>
    <w:rsid w:val="000860BF"/>
    <w:rsid w:val="000864D0"/>
    <w:rsid w:val="00086635"/>
    <w:rsid w:val="000869D5"/>
    <w:rsid w:val="00086F36"/>
    <w:rsid w:val="000872FA"/>
    <w:rsid w:val="00087AB3"/>
    <w:rsid w:val="00087DE8"/>
    <w:rsid w:val="00090D68"/>
    <w:rsid w:val="00091376"/>
    <w:rsid w:val="00091394"/>
    <w:rsid w:val="00091F90"/>
    <w:rsid w:val="0009232E"/>
    <w:rsid w:val="00092351"/>
    <w:rsid w:val="00092358"/>
    <w:rsid w:val="000927DB"/>
    <w:rsid w:val="000929F4"/>
    <w:rsid w:val="00092A32"/>
    <w:rsid w:val="00092ACB"/>
    <w:rsid w:val="0009376A"/>
    <w:rsid w:val="00093872"/>
    <w:rsid w:val="00093C69"/>
    <w:rsid w:val="00093CD2"/>
    <w:rsid w:val="00094135"/>
    <w:rsid w:val="00094181"/>
    <w:rsid w:val="00094B62"/>
    <w:rsid w:val="00094B7E"/>
    <w:rsid w:val="00094C3B"/>
    <w:rsid w:val="000956DD"/>
    <w:rsid w:val="00095C53"/>
    <w:rsid w:val="00095F1B"/>
    <w:rsid w:val="0009617F"/>
    <w:rsid w:val="0009623B"/>
    <w:rsid w:val="00096359"/>
    <w:rsid w:val="00096859"/>
    <w:rsid w:val="000968AD"/>
    <w:rsid w:val="000974A7"/>
    <w:rsid w:val="000974C0"/>
    <w:rsid w:val="00097544"/>
    <w:rsid w:val="00097648"/>
    <w:rsid w:val="00097694"/>
    <w:rsid w:val="000978C4"/>
    <w:rsid w:val="00097A65"/>
    <w:rsid w:val="000A0363"/>
    <w:rsid w:val="000A0384"/>
    <w:rsid w:val="000A0AA8"/>
    <w:rsid w:val="000A0B00"/>
    <w:rsid w:val="000A0F02"/>
    <w:rsid w:val="000A12BA"/>
    <w:rsid w:val="000A14C1"/>
    <w:rsid w:val="000A1723"/>
    <w:rsid w:val="000A1748"/>
    <w:rsid w:val="000A1BD7"/>
    <w:rsid w:val="000A2D48"/>
    <w:rsid w:val="000A2EC3"/>
    <w:rsid w:val="000A3195"/>
    <w:rsid w:val="000A320A"/>
    <w:rsid w:val="000A3452"/>
    <w:rsid w:val="000A374B"/>
    <w:rsid w:val="000A3913"/>
    <w:rsid w:val="000A3ABE"/>
    <w:rsid w:val="000A3C50"/>
    <w:rsid w:val="000A3E93"/>
    <w:rsid w:val="000A417C"/>
    <w:rsid w:val="000A453C"/>
    <w:rsid w:val="000A4874"/>
    <w:rsid w:val="000A4FA6"/>
    <w:rsid w:val="000A5A17"/>
    <w:rsid w:val="000A5EC2"/>
    <w:rsid w:val="000A6AC7"/>
    <w:rsid w:val="000A6BBE"/>
    <w:rsid w:val="000A71BA"/>
    <w:rsid w:val="000A7403"/>
    <w:rsid w:val="000A74D5"/>
    <w:rsid w:val="000A74ED"/>
    <w:rsid w:val="000B014C"/>
    <w:rsid w:val="000B0291"/>
    <w:rsid w:val="000B0591"/>
    <w:rsid w:val="000B0A56"/>
    <w:rsid w:val="000B0F65"/>
    <w:rsid w:val="000B1225"/>
    <w:rsid w:val="000B1226"/>
    <w:rsid w:val="000B127E"/>
    <w:rsid w:val="000B1351"/>
    <w:rsid w:val="000B192D"/>
    <w:rsid w:val="000B1A8A"/>
    <w:rsid w:val="000B1B8C"/>
    <w:rsid w:val="000B1E1A"/>
    <w:rsid w:val="000B1F3F"/>
    <w:rsid w:val="000B2147"/>
    <w:rsid w:val="000B221B"/>
    <w:rsid w:val="000B25DD"/>
    <w:rsid w:val="000B2B41"/>
    <w:rsid w:val="000B308E"/>
    <w:rsid w:val="000B32C1"/>
    <w:rsid w:val="000B34D6"/>
    <w:rsid w:val="000B39A6"/>
    <w:rsid w:val="000B3A44"/>
    <w:rsid w:val="000B3D27"/>
    <w:rsid w:val="000B4111"/>
    <w:rsid w:val="000B4450"/>
    <w:rsid w:val="000B4FC1"/>
    <w:rsid w:val="000B5315"/>
    <w:rsid w:val="000B5541"/>
    <w:rsid w:val="000B5829"/>
    <w:rsid w:val="000B5A45"/>
    <w:rsid w:val="000B5ACD"/>
    <w:rsid w:val="000B5F7D"/>
    <w:rsid w:val="000B6411"/>
    <w:rsid w:val="000B65FB"/>
    <w:rsid w:val="000B6F1A"/>
    <w:rsid w:val="000B733F"/>
    <w:rsid w:val="000B73E5"/>
    <w:rsid w:val="000B77A8"/>
    <w:rsid w:val="000B77D5"/>
    <w:rsid w:val="000B7989"/>
    <w:rsid w:val="000B7E14"/>
    <w:rsid w:val="000B7F44"/>
    <w:rsid w:val="000B7F86"/>
    <w:rsid w:val="000C004B"/>
    <w:rsid w:val="000C0A2F"/>
    <w:rsid w:val="000C0E21"/>
    <w:rsid w:val="000C1ACA"/>
    <w:rsid w:val="000C1C9F"/>
    <w:rsid w:val="000C1CAC"/>
    <w:rsid w:val="000C243A"/>
    <w:rsid w:val="000C2444"/>
    <w:rsid w:val="000C27CD"/>
    <w:rsid w:val="000C27ED"/>
    <w:rsid w:val="000C280B"/>
    <w:rsid w:val="000C2919"/>
    <w:rsid w:val="000C2DDE"/>
    <w:rsid w:val="000C2E0F"/>
    <w:rsid w:val="000C3126"/>
    <w:rsid w:val="000C3361"/>
    <w:rsid w:val="000C33F3"/>
    <w:rsid w:val="000C3969"/>
    <w:rsid w:val="000C3E7B"/>
    <w:rsid w:val="000C54C1"/>
    <w:rsid w:val="000C5B9F"/>
    <w:rsid w:val="000C5D44"/>
    <w:rsid w:val="000C5E18"/>
    <w:rsid w:val="000C5F4C"/>
    <w:rsid w:val="000C6010"/>
    <w:rsid w:val="000C6DB6"/>
    <w:rsid w:val="000C6EF4"/>
    <w:rsid w:val="000C6F0E"/>
    <w:rsid w:val="000C7023"/>
    <w:rsid w:val="000C753C"/>
    <w:rsid w:val="000C78EA"/>
    <w:rsid w:val="000C7D4E"/>
    <w:rsid w:val="000C7E44"/>
    <w:rsid w:val="000D0039"/>
    <w:rsid w:val="000D0A8E"/>
    <w:rsid w:val="000D0DF3"/>
    <w:rsid w:val="000D1023"/>
    <w:rsid w:val="000D1055"/>
    <w:rsid w:val="000D1211"/>
    <w:rsid w:val="000D12AA"/>
    <w:rsid w:val="000D201C"/>
    <w:rsid w:val="000D2062"/>
    <w:rsid w:val="000D2465"/>
    <w:rsid w:val="000D285D"/>
    <w:rsid w:val="000D2B00"/>
    <w:rsid w:val="000D2DA4"/>
    <w:rsid w:val="000D362B"/>
    <w:rsid w:val="000D36EB"/>
    <w:rsid w:val="000D3E02"/>
    <w:rsid w:val="000D3E21"/>
    <w:rsid w:val="000D4133"/>
    <w:rsid w:val="000D4560"/>
    <w:rsid w:val="000D457D"/>
    <w:rsid w:val="000D45DD"/>
    <w:rsid w:val="000D4830"/>
    <w:rsid w:val="000D486A"/>
    <w:rsid w:val="000D4DE4"/>
    <w:rsid w:val="000D506F"/>
    <w:rsid w:val="000D5D08"/>
    <w:rsid w:val="000D5D16"/>
    <w:rsid w:val="000D5E4C"/>
    <w:rsid w:val="000D6101"/>
    <w:rsid w:val="000D6BC5"/>
    <w:rsid w:val="000D7177"/>
    <w:rsid w:val="000D726C"/>
    <w:rsid w:val="000D72EB"/>
    <w:rsid w:val="000D73ED"/>
    <w:rsid w:val="000D76D9"/>
    <w:rsid w:val="000D7A9B"/>
    <w:rsid w:val="000D7B91"/>
    <w:rsid w:val="000E0D22"/>
    <w:rsid w:val="000E0DCF"/>
    <w:rsid w:val="000E0F47"/>
    <w:rsid w:val="000E1088"/>
    <w:rsid w:val="000E1596"/>
    <w:rsid w:val="000E1659"/>
    <w:rsid w:val="000E1B76"/>
    <w:rsid w:val="000E1FBE"/>
    <w:rsid w:val="000E1FDC"/>
    <w:rsid w:val="000E1FDF"/>
    <w:rsid w:val="000E2644"/>
    <w:rsid w:val="000E269F"/>
    <w:rsid w:val="000E2AB8"/>
    <w:rsid w:val="000E2C69"/>
    <w:rsid w:val="000E3B74"/>
    <w:rsid w:val="000E3E0F"/>
    <w:rsid w:val="000E415F"/>
    <w:rsid w:val="000E4437"/>
    <w:rsid w:val="000E47B5"/>
    <w:rsid w:val="000E4984"/>
    <w:rsid w:val="000E4C5F"/>
    <w:rsid w:val="000E4E79"/>
    <w:rsid w:val="000E5198"/>
    <w:rsid w:val="000E6125"/>
    <w:rsid w:val="000E631A"/>
    <w:rsid w:val="000E664E"/>
    <w:rsid w:val="000E6826"/>
    <w:rsid w:val="000E6898"/>
    <w:rsid w:val="000E68FB"/>
    <w:rsid w:val="000E6B54"/>
    <w:rsid w:val="000E6C85"/>
    <w:rsid w:val="000E6DB1"/>
    <w:rsid w:val="000E6E1F"/>
    <w:rsid w:val="000E6E47"/>
    <w:rsid w:val="000E6ED6"/>
    <w:rsid w:val="000E7BD2"/>
    <w:rsid w:val="000F048F"/>
    <w:rsid w:val="000F09B9"/>
    <w:rsid w:val="000F0A96"/>
    <w:rsid w:val="000F0B42"/>
    <w:rsid w:val="000F0DB5"/>
    <w:rsid w:val="000F101E"/>
    <w:rsid w:val="000F104D"/>
    <w:rsid w:val="000F1302"/>
    <w:rsid w:val="000F15E3"/>
    <w:rsid w:val="000F167E"/>
    <w:rsid w:val="000F1A58"/>
    <w:rsid w:val="000F1D0B"/>
    <w:rsid w:val="000F1E63"/>
    <w:rsid w:val="000F23F3"/>
    <w:rsid w:val="000F24DD"/>
    <w:rsid w:val="000F2559"/>
    <w:rsid w:val="000F308B"/>
    <w:rsid w:val="000F3A04"/>
    <w:rsid w:val="000F4142"/>
    <w:rsid w:val="000F43A8"/>
    <w:rsid w:val="000F4437"/>
    <w:rsid w:val="000F46A7"/>
    <w:rsid w:val="000F4740"/>
    <w:rsid w:val="000F4B6C"/>
    <w:rsid w:val="000F4FC5"/>
    <w:rsid w:val="000F570D"/>
    <w:rsid w:val="000F5B92"/>
    <w:rsid w:val="000F5C5D"/>
    <w:rsid w:val="000F5D82"/>
    <w:rsid w:val="000F6068"/>
    <w:rsid w:val="000F60E7"/>
    <w:rsid w:val="000F63B0"/>
    <w:rsid w:val="000F6495"/>
    <w:rsid w:val="000F660A"/>
    <w:rsid w:val="000F6814"/>
    <w:rsid w:val="000F6B21"/>
    <w:rsid w:val="000F6DEE"/>
    <w:rsid w:val="000F714D"/>
    <w:rsid w:val="000F717D"/>
    <w:rsid w:val="000F7661"/>
    <w:rsid w:val="000F783D"/>
    <w:rsid w:val="000F7D17"/>
    <w:rsid w:val="000F7F64"/>
    <w:rsid w:val="0010053E"/>
    <w:rsid w:val="00100D04"/>
    <w:rsid w:val="00101064"/>
    <w:rsid w:val="00101C47"/>
    <w:rsid w:val="00101F4D"/>
    <w:rsid w:val="001029C5"/>
    <w:rsid w:val="00102D0B"/>
    <w:rsid w:val="00102E32"/>
    <w:rsid w:val="00102E92"/>
    <w:rsid w:val="0010300B"/>
    <w:rsid w:val="00103873"/>
    <w:rsid w:val="001038C3"/>
    <w:rsid w:val="00103ECD"/>
    <w:rsid w:val="001048A1"/>
    <w:rsid w:val="00104E18"/>
    <w:rsid w:val="00104FAB"/>
    <w:rsid w:val="001056CF"/>
    <w:rsid w:val="001057EC"/>
    <w:rsid w:val="00105D1A"/>
    <w:rsid w:val="0010615D"/>
    <w:rsid w:val="00106228"/>
    <w:rsid w:val="001062AE"/>
    <w:rsid w:val="001062DC"/>
    <w:rsid w:val="00106532"/>
    <w:rsid w:val="00106591"/>
    <w:rsid w:val="0010675F"/>
    <w:rsid w:val="0010680B"/>
    <w:rsid w:val="00107122"/>
    <w:rsid w:val="0010732B"/>
    <w:rsid w:val="00107A22"/>
    <w:rsid w:val="00107B06"/>
    <w:rsid w:val="00107B98"/>
    <w:rsid w:val="00107ECB"/>
    <w:rsid w:val="0011013D"/>
    <w:rsid w:val="001104C9"/>
    <w:rsid w:val="0011056A"/>
    <w:rsid w:val="00110683"/>
    <w:rsid w:val="001106FE"/>
    <w:rsid w:val="00110B9C"/>
    <w:rsid w:val="001112B8"/>
    <w:rsid w:val="00111894"/>
    <w:rsid w:val="00111F63"/>
    <w:rsid w:val="00112033"/>
    <w:rsid w:val="00112382"/>
    <w:rsid w:val="001128F0"/>
    <w:rsid w:val="00112FC5"/>
    <w:rsid w:val="00113036"/>
    <w:rsid w:val="001130E3"/>
    <w:rsid w:val="00113349"/>
    <w:rsid w:val="00113425"/>
    <w:rsid w:val="001136A8"/>
    <w:rsid w:val="00113724"/>
    <w:rsid w:val="00113B22"/>
    <w:rsid w:val="001140FA"/>
    <w:rsid w:val="001142CA"/>
    <w:rsid w:val="0011474B"/>
    <w:rsid w:val="001147A6"/>
    <w:rsid w:val="0011495D"/>
    <w:rsid w:val="00114C33"/>
    <w:rsid w:val="0011594F"/>
    <w:rsid w:val="0011595C"/>
    <w:rsid w:val="00115B5C"/>
    <w:rsid w:val="00115D94"/>
    <w:rsid w:val="00116287"/>
    <w:rsid w:val="001164C9"/>
    <w:rsid w:val="00117186"/>
    <w:rsid w:val="00117286"/>
    <w:rsid w:val="00117406"/>
    <w:rsid w:val="001175A6"/>
    <w:rsid w:val="00117646"/>
    <w:rsid w:val="001177FF"/>
    <w:rsid w:val="00117EE8"/>
    <w:rsid w:val="00120B26"/>
    <w:rsid w:val="001211A8"/>
    <w:rsid w:val="00121330"/>
    <w:rsid w:val="001217A3"/>
    <w:rsid w:val="00121BB5"/>
    <w:rsid w:val="00121FA3"/>
    <w:rsid w:val="00122277"/>
    <w:rsid w:val="001236BC"/>
    <w:rsid w:val="00123985"/>
    <w:rsid w:val="001242D3"/>
    <w:rsid w:val="00124334"/>
    <w:rsid w:val="001244BA"/>
    <w:rsid w:val="001247F3"/>
    <w:rsid w:val="00124A35"/>
    <w:rsid w:val="001253FB"/>
    <w:rsid w:val="00125735"/>
    <w:rsid w:val="001257F8"/>
    <w:rsid w:val="0012604E"/>
    <w:rsid w:val="00126185"/>
    <w:rsid w:val="0012640D"/>
    <w:rsid w:val="001266DB"/>
    <w:rsid w:val="00126735"/>
    <w:rsid w:val="00126C88"/>
    <w:rsid w:val="0012717A"/>
    <w:rsid w:val="001271B9"/>
    <w:rsid w:val="00127666"/>
    <w:rsid w:val="00127BE1"/>
    <w:rsid w:val="001300D7"/>
    <w:rsid w:val="00130246"/>
    <w:rsid w:val="001307E3"/>
    <w:rsid w:val="001310DC"/>
    <w:rsid w:val="00131489"/>
    <w:rsid w:val="0013151F"/>
    <w:rsid w:val="001318FD"/>
    <w:rsid w:val="00131C9D"/>
    <w:rsid w:val="00132AD6"/>
    <w:rsid w:val="00132DA3"/>
    <w:rsid w:val="0013307D"/>
    <w:rsid w:val="001331C3"/>
    <w:rsid w:val="0013386B"/>
    <w:rsid w:val="00133A8D"/>
    <w:rsid w:val="00133C35"/>
    <w:rsid w:val="00133C45"/>
    <w:rsid w:val="0013411B"/>
    <w:rsid w:val="00134497"/>
    <w:rsid w:val="00135328"/>
    <w:rsid w:val="001355B7"/>
    <w:rsid w:val="0013563E"/>
    <w:rsid w:val="001356D9"/>
    <w:rsid w:val="00135917"/>
    <w:rsid w:val="00135B0C"/>
    <w:rsid w:val="00135C4A"/>
    <w:rsid w:val="001365DA"/>
    <w:rsid w:val="00137521"/>
    <w:rsid w:val="00137A5C"/>
    <w:rsid w:val="00137D27"/>
    <w:rsid w:val="00140806"/>
    <w:rsid w:val="0014085C"/>
    <w:rsid w:val="00140C6A"/>
    <w:rsid w:val="00140FA7"/>
    <w:rsid w:val="00141D57"/>
    <w:rsid w:val="00141F22"/>
    <w:rsid w:val="001425DC"/>
    <w:rsid w:val="00142A1A"/>
    <w:rsid w:val="00142A76"/>
    <w:rsid w:val="00142D07"/>
    <w:rsid w:val="00142ED7"/>
    <w:rsid w:val="001430CA"/>
    <w:rsid w:val="00143358"/>
    <w:rsid w:val="00143506"/>
    <w:rsid w:val="00143A3D"/>
    <w:rsid w:val="00144036"/>
    <w:rsid w:val="00144246"/>
    <w:rsid w:val="00144542"/>
    <w:rsid w:val="0014467D"/>
    <w:rsid w:val="0014498A"/>
    <w:rsid w:val="001449B0"/>
    <w:rsid w:val="001449CB"/>
    <w:rsid w:val="00144D39"/>
    <w:rsid w:val="00144E16"/>
    <w:rsid w:val="00144F07"/>
    <w:rsid w:val="00144F26"/>
    <w:rsid w:val="00144FC0"/>
    <w:rsid w:val="00145335"/>
    <w:rsid w:val="00145C90"/>
    <w:rsid w:val="00145D68"/>
    <w:rsid w:val="00145FEE"/>
    <w:rsid w:val="00146296"/>
    <w:rsid w:val="001463E9"/>
    <w:rsid w:val="001465C1"/>
    <w:rsid w:val="00146C5A"/>
    <w:rsid w:val="001473A0"/>
    <w:rsid w:val="00147462"/>
    <w:rsid w:val="001475E1"/>
    <w:rsid w:val="00147BBF"/>
    <w:rsid w:val="00147F0C"/>
    <w:rsid w:val="001500C1"/>
    <w:rsid w:val="001501FA"/>
    <w:rsid w:val="001502B2"/>
    <w:rsid w:val="001503CC"/>
    <w:rsid w:val="0015045E"/>
    <w:rsid w:val="001504AB"/>
    <w:rsid w:val="00150668"/>
    <w:rsid w:val="00150A40"/>
    <w:rsid w:val="00150E52"/>
    <w:rsid w:val="00151246"/>
    <w:rsid w:val="00151258"/>
    <w:rsid w:val="001515D7"/>
    <w:rsid w:val="00151DCF"/>
    <w:rsid w:val="0015238A"/>
    <w:rsid w:val="001523B0"/>
    <w:rsid w:val="00152813"/>
    <w:rsid w:val="00152D7C"/>
    <w:rsid w:val="00152F17"/>
    <w:rsid w:val="00153330"/>
    <w:rsid w:val="00153744"/>
    <w:rsid w:val="00153DFF"/>
    <w:rsid w:val="001545F3"/>
    <w:rsid w:val="00154D5B"/>
    <w:rsid w:val="00154D6B"/>
    <w:rsid w:val="00154EC9"/>
    <w:rsid w:val="001551C7"/>
    <w:rsid w:val="00155890"/>
    <w:rsid w:val="00156614"/>
    <w:rsid w:val="00156CDF"/>
    <w:rsid w:val="00157071"/>
    <w:rsid w:val="00157094"/>
    <w:rsid w:val="0015743A"/>
    <w:rsid w:val="0015785F"/>
    <w:rsid w:val="0015792D"/>
    <w:rsid w:val="001600B6"/>
    <w:rsid w:val="001600DE"/>
    <w:rsid w:val="00160B24"/>
    <w:rsid w:val="00161755"/>
    <w:rsid w:val="00161EB5"/>
    <w:rsid w:val="0016204C"/>
    <w:rsid w:val="001623A0"/>
    <w:rsid w:val="00162449"/>
    <w:rsid w:val="00162D93"/>
    <w:rsid w:val="00163139"/>
    <w:rsid w:val="001632D7"/>
    <w:rsid w:val="0016333D"/>
    <w:rsid w:val="0016411E"/>
    <w:rsid w:val="001646BD"/>
    <w:rsid w:val="001650AA"/>
    <w:rsid w:val="00165E2C"/>
    <w:rsid w:val="00165E5F"/>
    <w:rsid w:val="00165F85"/>
    <w:rsid w:val="00166380"/>
    <w:rsid w:val="0016668E"/>
    <w:rsid w:val="001667B2"/>
    <w:rsid w:val="00166DE3"/>
    <w:rsid w:val="001671ED"/>
    <w:rsid w:val="00167C1D"/>
    <w:rsid w:val="00170125"/>
    <w:rsid w:val="0017089A"/>
    <w:rsid w:val="001711DE"/>
    <w:rsid w:val="00171576"/>
    <w:rsid w:val="00171804"/>
    <w:rsid w:val="00171BF0"/>
    <w:rsid w:val="00171C37"/>
    <w:rsid w:val="00171EB6"/>
    <w:rsid w:val="00171EDA"/>
    <w:rsid w:val="001721FE"/>
    <w:rsid w:val="001725BF"/>
    <w:rsid w:val="0017261F"/>
    <w:rsid w:val="00172699"/>
    <w:rsid w:val="00172A7F"/>
    <w:rsid w:val="00172BA2"/>
    <w:rsid w:val="001731FE"/>
    <w:rsid w:val="0017354B"/>
    <w:rsid w:val="00173CEF"/>
    <w:rsid w:val="00173DE9"/>
    <w:rsid w:val="001740FF"/>
    <w:rsid w:val="00174643"/>
    <w:rsid w:val="0017482A"/>
    <w:rsid w:val="00175228"/>
    <w:rsid w:val="001753C2"/>
    <w:rsid w:val="00175857"/>
    <w:rsid w:val="00175A6C"/>
    <w:rsid w:val="00175ABD"/>
    <w:rsid w:val="00175AF4"/>
    <w:rsid w:val="00175F20"/>
    <w:rsid w:val="00176837"/>
    <w:rsid w:val="00177189"/>
    <w:rsid w:val="0017723B"/>
    <w:rsid w:val="00177463"/>
    <w:rsid w:val="00177975"/>
    <w:rsid w:val="00177A4A"/>
    <w:rsid w:val="00177D9C"/>
    <w:rsid w:val="00177DCF"/>
    <w:rsid w:val="00177EB1"/>
    <w:rsid w:val="0018001F"/>
    <w:rsid w:val="0018037B"/>
    <w:rsid w:val="00180394"/>
    <w:rsid w:val="00180553"/>
    <w:rsid w:val="001806F7"/>
    <w:rsid w:val="00180716"/>
    <w:rsid w:val="0018092B"/>
    <w:rsid w:val="00180964"/>
    <w:rsid w:val="0018151C"/>
    <w:rsid w:val="001818E9"/>
    <w:rsid w:val="00181941"/>
    <w:rsid w:val="001819C1"/>
    <w:rsid w:val="00181CBB"/>
    <w:rsid w:val="00181D10"/>
    <w:rsid w:val="00181E29"/>
    <w:rsid w:val="00181EDE"/>
    <w:rsid w:val="0018200C"/>
    <w:rsid w:val="001820F9"/>
    <w:rsid w:val="00182226"/>
    <w:rsid w:val="001829B8"/>
    <w:rsid w:val="00182DBD"/>
    <w:rsid w:val="0018311D"/>
    <w:rsid w:val="00183F7E"/>
    <w:rsid w:val="001842ED"/>
    <w:rsid w:val="0018497E"/>
    <w:rsid w:val="00185543"/>
    <w:rsid w:val="00185F68"/>
    <w:rsid w:val="0018600B"/>
    <w:rsid w:val="0018662F"/>
    <w:rsid w:val="001866E3"/>
    <w:rsid w:val="00186989"/>
    <w:rsid w:val="00187453"/>
    <w:rsid w:val="0018747B"/>
    <w:rsid w:val="00187758"/>
    <w:rsid w:val="00187807"/>
    <w:rsid w:val="001878F4"/>
    <w:rsid w:val="00190074"/>
    <w:rsid w:val="001901E5"/>
    <w:rsid w:val="00190F4F"/>
    <w:rsid w:val="00191011"/>
    <w:rsid w:val="00191355"/>
    <w:rsid w:val="0019156E"/>
    <w:rsid w:val="0019199E"/>
    <w:rsid w:val="00191BBE"/>
    <w:rsid w:val="001920AB"/>
    <w:rsid w:val="001921D1"/>
    <w:rsid w:val="0019222C"/>
    <w:rsid w:val="00192312"/>
    <w:rsid w:val="00192544"/>
    <w:rsid w:val="001925F5"/>
    <w:rsid w:val="00193565"/>
    <w:rsid w:val="001937A4"/>
    <w:rsid w:val="00194316"/>
    <w:rsid w:val="001945D3"/>
    <w:rsid w:val="00194941"/>
    <w:rsid w:val="00194985"/>
    <w:rsid w:val="00194C75"/>
    <w:rsid w:val="00195AB5"/>
    <w:rsid w:val="00195BC2"/>
    <w:rsid w:val="00195D79"/>
    <w:rsid w:val="00195FA2"/>
    <w:rsid w:val="00196212"/>
    <w:rsid w:val="00196263"/>
    <w:rsid w:val="001963EC"/>
    <w:rsid w:val="00196593"/>
    <w:rsid w:val="00196668"/>
    <w:rsid w:val="0019690F"/>
    <w:rsid w:val="00196ADA"/>
    <w:rsid w:val="00196B52"/>
    <w:rsid w:val="00196B97"/>
    <w:rsid w:val="00196C2E"/>
    <w:rsid w:val="001977B6"/>
    <w:rsid w:val="00197D84"/>
    <w:rsid w:val="001A0096"/>
    <w:rsid w:val="001A0101"/>
    <w:rsid w:val="001A0509"/>
    <w:rsid w:val="001A0ABF"/>
    <w:rsid w:val="001A132F"/>
    <w:rsid w:val="001A16F7"/>
    <w:rsid w:val="001A1DF0"/>
    <w:rsid w:val="001A214C"/>
    <w:rsid w:val="001A2851"/>
    <w:rsid w:val="001A2D2F"/>
    <w:rsid w:val="001A3188"/>
    <w:rsid w:val="001A31A7"/>
    <w:rsid w:val="001A34AE"/>
    <w:rsid w:val="001A352D"/>
    <w:rsid w:val="001A3AB1"/>
    <w:rsid w:val="001A3D0E"/>
    <w:rsid w:val="001A3E5F"/>
    <w:rsid w:val="001A3F84"/>
    <w:rsid w:val="001A3FB1"/>
    <w:rsid w:val="001A4375"/>
    <w:rsid w:val="001A47C1"/>
    <w:rsid w:val="001A48D7"/>
    <w:rsid w:val="001A4F6E"/>
    <w:rsid w:val="001A5047"/>
    <w:rsid w:val="001A5786"/>
    <w:rsid w:val="001A5F3E"/>
    <w:rsid w:val="001A6D8D"/>
    <w:rsid w:val="001A7169"/>
    <w:rsid w:val="001A73B0"/>
    <w:rsid w:val="001A74A2"/>
    <w:rsid w:val="001A768E"/>
    <w:rsid w:val="001A781E"/>
    <w:rsid w:val="001A79DD"/>
    <w:rsid w:val="001A7F27"/>
    <w:rsid w:val="001B0012"/>
    <w:rsid w:val="001B005F"/>
    <w:rsid w:val="001B09CD"/>
    <w:rsid w:val="001B13E7"/>
    <w:rsid w:val="001B161D"/>
    <w:rsid w:val="001B1887"/>
    <w:rsid w:val="001B189C"/>
    <w:rsid w:val="001B24CC"/>
    <w:rsid w:val="001B2B9E"/>
    <w:rsid w:val="001B336F"/>
    <w:rsid w:val="001B341A"/>
    <w:rsid w:val="001B39DD"/>
    <w:rsid w:val="001B3CF9"/>
    <w:rsid w:val="001B4DD2"/>
    <w:rsid w:val="001B4E29"/>
    <w:rsid w:val="001B5203"/>
    <w:rsid w:val="001B57D9"/>
    <w:rsid w:val="001B5D59"/>
    <w:rsid w:val="001B5DD7"/>
    <w:rsid w:val="001B5EA8"/>
    <w:rsid w:val="001B608F"/>
    <w:rsid w:val="001B60F0"/>
    <w:rsid w:val="001B71D2"/>
    <w:rsid w:val="001B7A0D"/>
    <w:rsid w:val="001B7EC4"/>
    <w:rsid w:val="001C0254"/>
    <w:rsid w:val="001C051D"/>
    <w:rsid w:val="001C064C"/>
    <w:rsid w:val="001C0679"/>
    <w:rsid w:val="001C0DCC"/>
    <w:rsid w:val="001C0DE0"/>
    <w:rsid w:val="001C12F3"/>
    <w:rsid w:val="001C1D21"/>
    <w:rsid w:val="001C2362"/>
    <w:rsid w:val="001C23AA"/>
    <w:rsid w:val="001C2432"/>
    <w:rsid w:val="001C26B9"/>
    <w:rsid w:val="001C2C86"/>
    <w:rsid w:val="001C37E1"/>
    <w:rsid w:val="001C3F43"/>
    <w:rsid w:val="001C4250"/>
    <w:rsid w:val="001C47AD"/>
    <w:rsid w:val="001C47CF"/>
    <w:rsid w:val="001C4F8D"/>
    <w:rsid w:val="001C5FB9"/>
    <w:rsid w:val="001C5FFC"/>
    <w:rsid w:val="001C61AE"/>
    <w:rsid w:val="001C620B"/>
    <w:rsid w:val="001C6894"/>
    <w:rsid w:val="001C68D1"/>
    <w:rsid w:val="001C6BAD"/>
    <w:rsid w:val="001C6F70"/>
    <w:rsid w:val="001C6FF8"/>
    <w:rsid w:val="001C701D"/>
    <w:rsid w:val="001C70F7"/>
    <w:rsid w:val="001D02D3"/>
    <w:rsid w:val="001D0786"/>
    <w:rsid w:val="001D07EC"/>
    <w:rsid w:val="001D1429"/>
    <w:rsid w:val="001D1A3C"/>
    <w:rsid w:val="001D1C7A"/>
    <w:rsid w:val="001D1D15"/>
    <w:rsid w:val="001D2249"/>
    <w:rsid w:val="001D24E7"/>
    <w:rsid w:val="001D261D"/>
    <w:rsid w:val="001D2AA1"/>
    <w:rsid w:val="001D357E"/>
    <w:rsid w:val="001D39BE"/>
    <w:rsid w:val="001D3ADA"/>
    <w:rsid w:val="001D3B43"/>
    <w:rsid w:val="001D42DB"/>
    <w:rsid w:val="001D49E9"/>
    <w:rsid w:val="001D4D28"/>
    <w:rsid w:val="001D4E62"/>
    <w:rsid w:val="001D51EE"/>
    <w:rsid w:val="001D5689"/>
    <w:rsid w:val="001D5CF6"/>
    <w:rsid w:val="001D62DF"/>
    <w:rsid w:val="001D6360"/>
    <w:rsid w:val="001D6377"/>
    <w:rsid w:val="001D63D3"/>
    <w:rsid w:val="001D6629"/>
    <w:rsid w:val="001D6971"/>
    <w:rsid w:val="001D6C56"/>
    <w:rsid w:val="001D6C66"/>
    <w:rsid w:val="001D7336"/>
    <w:rsid w:val="001D783A"/>
    <w:rsid w:val="001D794A"/>
    <w:rsid w:val="001D7C0F"/>
    <w:rsid w:val="001D7D0F"/>
    <w:rsid w:val="001D7EE8"/>
    <w:rsid w:val="001E01E4"/>
    <w:rsid w:val="001E0594"/>
    <w:rsid w:val="001E05AE"/>
    <w:rsid w:val="001E0C1C"/>
    <w:rsid w:val="001E0DCE"/>
    <w:rsid w:val="001E1221"/>
    <w:rsid w:val="001E17FE"/>
    <w:rsid w:val="001E195C"/>
    <w:rsid w:val="001E1CE7"/>
    <w:rsid w:val="001E20C9"/>
    <w:rsid w:val="001E2122"/>
    <w:rsid w:val="001E2346"/>
    <w:rsid w:val="001E23BD"/>
    <w:rsid w:val="001E24E0"/>
    <w:rsid w:val="001E2646"/>
    <w:rsid w:val="001E2AE8"/>
    <w:rsid w:val="001E386C"/>
    <w:rsid w:val="001E3DF8"/>
    <w:rsid w:val="001E41E0"/>
    <w:rsid w:val="001E4244"/>
    <w:rsid w:val="001E4475"/>
    <w:rsid w:val="001E44BE"/>
    <w:rsid w:val="001E4ABE"/>
    <w:rsid w:val="001E4C7F"/>
    <w:rsid w:val="001E55F4"/>
    <w:rsid w:val="001E5F74"/>
    <w:rsid w:val="001E619D"/>
    <w:rsid w:val="001E6239"/>
    <w:rsid w:val="001E64F6"/>
    <w:rsid w:val="001E68A4"/>
    <w:rsid w:val="001E74CF"/>
    <w:rsid w:val="001E770E"/>
    <w:rsid w:val="001E7759"/>
    <w:rsid w:val="001E7E50"/>
    <w:rsid w:val="001F0178"/>
    <w:rsid w:val="001F029F"/>
    <w:rsid w:val="001F02D2"/>
    <w:rsid w:val="001F042F"/>
    <w:rsid w:val="001F0768"/>
    <w:rsid w:val="001F0A4D"/>
    <w:rsid w:val="001F0C56"/>
    <w:rsid w:val="001F0D48"/>
    <w:rsid w:val="001F0ED9"/>
    <w:rsid w:val="001F0FAB"/>
    <w:rsid w:val="001F14AD"/>
    <w:rsid w:val="001F180D"/>
    <w:rsid w:val="001F1E01"/>
    <w:rsid w:val="001F2077"/>
    <w:rsid w:val="001F2735"/>
    <w:rsid w:val="001F2C72"/>
    <w:rsid w:val="001F319E"/>
    <w:rsid w:val="001F3D49"/>
    <w:rsid w:val="001F4DC5"/>
    <w:rsid w:val="001F5607"/>
    <w:rsid w:val="001F6153"/>
    <w:rsid w:val="001F640D"/>
    <w:rsid w:val="001F6AE3"/>
    <w:rsid w:val="001F6F7B"/>
    <w:rsid w:val="001F713D"/>
    <w:rsid w:val="001F71CB"/>
    <w:rsid w:val="001F7483"/>
    <w:rsid w:val="001F7AA2"/>
    <w:rsid w:val="001F7C3E"/>
    <w:rsid w:val="001F7D2F"/>
    <w:rsid w:val="001F7DD9"/>
    <w:rsid w:val="00200194"/>
    <w:rsid w:val="002008DC"/>
    <w:rsid w:val="00200DFA"/>
    <w:rsid w:val="00200FC9"/>
    <w:rsid w:val="002014CE"/>
    <w:rsid w:val="00201774"/>
    <w:rsid w:val="0020184F"/>
    <w:rsid w:val="00201870"/>
    <w:rsid w:val="00201ABE"/>
    <w:rsid w:val="00201E1E"/>
    <w:rsid w:val="00201ECC"/>
    <w:rsid w:val="00202108"/>
    <w:rsid w:val="00202A0E"/>
    <w:rsid w:val="00202ADF"/>
    <w:rsid w:val="0020303F"/>
    <w:rsid w:val="0020304E"/>
    <w:rsid w:val="0020337C"/>
    <w:rsid w:val="00203408"/>
    <w:rsid w:val="00203BA5"/>
    <w:rsid w:val="0020403B"/>
    <w:rsid w:val="00204277"/>
    <w:rsid w:val="002044B8"/>
    <w:rsid w:val="002044C2"/>
    <w:rsid w:val="00204AD6"/>
    <w:rsid w:val="00204DE3"/>
    <w:rsid w:val="002057C0"/>
    <w:rsid w:val="00205CC8"/>
    <w:rsid w:val="00206130"/>
    <w:rsid w:val="00207373"/>
    <w:rsid w:val="002077C5"/>
    <w:rsid w:val="00207BE0"/>
    <w:rsid w:val="00207BFD"/>
    <w:rsid w:val="00207F8B"/>
    <w:rsid w:val="00210015"/>
    <w:rsid w:val="002100DF"/>
    <w:rsid w:val="002101C5"/>
    <w:rsid w:val="002103CB"/>
    <w:rsid w:val="00211325"/>
    <w:rsid w:val="00212C0F"/>
    <w:rsid w:val="00212FBB"/>
    <w:rsid w:val="00213249"/>
    <w:rsid w:val="002132E6"/>
    <w:rsid w:val="00213759"/>
    <w:rsid w:val="002143F1"/>
    <w:rsid w:val="0021449A"/>
    <w:rsid w:val="00214540"/>
    <w:rsid w:val="002146F1"/>
    <w:rsid w:val="00214B51"/>
    <w:rsid w:val="00214D76"/>
    <w:rsid w:val="00214EA3"/>
    <w:rsid w:val="00215248"/>
    <w:rsid w:val="002156DE"/>
    <w:rsid w:val="00215857"/>
    <w:rsid w:val="00215B9F"/>
    <w:rsid w:val="00216323"/>
    <w:rsid w:val="00216C13"/>
    <w:rsid w:val="00216D4D"/>
    <w:rsid w:val="00216D82"/>
    <w:rsid w:val="00216FBA"/>
    <w:rsid w:val="00217708"/>
    <w:rsid w:val="00217725"/>
    <w:rsid w:val="00217B7C"/>
    <w:rsid w:val="00217D96"/>
    <w:rsid w:val="00217F2D"/>
    <w:rsid w:val="002200A3"/>
    <w:rsid w:val="00220BF4"/>
    <w:rsid w:val="00220CEA"/>
    <w:rsid w:val="00220F65"/>
    <w:rsid w:val="002213F4"/>
    <w:rsid w:val="00221876"/>
    <w:rsid w:val="00221906"/>
    <w:rsid w:val="00221FC6"/>
    <w:rsid w:val="00222826"/>
    <w:rsid w:val="00222886"/>
    <w:rsid w:val="00222B05"/>
    <w:rsid w:val="00223BF4"/>
    <w:rsid w:val="0022409E"/>
    <w:rsid w:val="00224585"/>
    <w:rsid w:val="002247BB"/>
    <w:rsid w:val="00224897"/>
    <w:rsid w:val="00224C67"/>
    <w:rsid w:val="00225842"/>
    <w:rsid w:val="00225C91"/>
    <w:rsid w:val="00225D0D"/>
    <w:rsid w:val="00226385"/>
    <w:rsid w:val="002269BE"/>
    <w:rsid w:val="00226D9B"/>
    <w:rsid w:val="00226E33"/>
    <w:rsid w:val="00227697"/>
    <w:rsid w:val="00227AE5"/>
    <w:rsid w:val="00227BE4"/>
    <w:rsid w:val="00227DB3"/>
    <w:rsid w:val="00227E7A"/>
    <w:rsid w:val="00227F9B"/>
    <w:rsid w:val="002300C0"/>
    <w:rsid w:val="00230F9D"/>
    <w:rsid w:val="00231204"/>
    <w:rsid w:val="00231668"/>
    <w:rsid w:val="00231868"/>
    <w:rsid w:val="00231CD9"/>
    <w:rsid w:val="002324E1"/>
    <w:rsid w:val="00232E3C"/>
    <w:rsid w:val="00232FCA"/>
    <w:rsid w:val="00233A0A"/>
    <w:rsid w:val="00233B14"/>
    <w:rsid w:val="00233D32"/>
    <w:rsid w:val="00233F39"/>
    <w:rsid w:val="00234033"/>
    <w:rsid w:val="00234141"/>
    <w:rsid w:val="0023414C"/>
    <w:rsid w:val="00234D02"/>
    <w:rsid w:val="00234DDC"/>
    <w:rsid w:val="00234ED7"/>
    <w:rsid w:val="00235109"/>
    <w:rsid w:val="0023512A"/>
    <w:rsid w:val="002351AF"/>
    <w:rsid w:val="002358AA"/>
    <w:rsid w:val="0023616E"/>
    <w:rsid w:val="00236311"/>
    <w:rsid w:val="00236AA2"/>
    <w:rsid w:val="00236C3C"/>
    <w:rsid w:val="00237791"/>
    <w:rsid w:val="002378BC"/>
    <w:rsid w:val="00237B09"/>
    <w:rsid w:val="00237D56"/>
    <w:rsid w:val="00237E27"/>
    <w:rsid w:val="00237F03"/>
    <w:rsid w:val="00240314"/>
    <w:rsid w:val="00240D4E"/>
    <w:rsid w:val="00240E99"/>
    <w:rsid w:val="002413E9"/>
    <w:rsid w:val="00241574"/>
    <w:rsid w:val="00242014"/>
    <w:rsid w:val="00242375"/>
    <w:rsid w:val="002427A1"/>
    <w:rsid w:val="002428CC"/>
    <w:rsid w:val="00242E0C"/>
    <w:rsid w:val="0024354E"/>
    <w:rsid w:val="00243C8E"/>
    <w:rsid w:val="00243CB4"/>
    <w:rsid w:val="0024436E"/>
    <w:rsid w:val="00245371"/>
    <w:rsid w:val="002455CE"/>
    <w:rsid w:val="00245BF3"/>
    <w:rsid w:val="00245CB0"/>
    <w:rsid w:val="00245DF7"/>
    <w:rsid w:val="00245EE8"/>
    <w:rsid w:val="00245F98"/>
    <w:rsid w:val="00246025"/>
    <w:rsid w:val="00246168"/>
    <w:rsid w:val="002461C5"/>
    <w:rsid w:val="00246517"/>
    <w:rsid w:val="00246A1E"/>
    <w:rsid w:val="00247293"/>
    <w:rsid w:val="00247491"/>
    <w:rsid w:val="00247975"/>
    <w:rsid w:val="00247A36"/>
    <w:rsid w:val="002508FC"/>
    <w:rsid w:val="00250909"/>
    <w:rsid w:val="00250B13"/>
    <w:rsid w:val="00250BB2"/>
    <w:rsid w:val="00250BEC"/>
    <w:rsid w:val="00250D00"/>
    <w:rsid w:val="00250F15"/>
    <w:rsid w:val="002518EE"/>
    <w:rsid w:val="0025192B"/>
    <w:rsid w:val="00251B29"/>
    <w:rsid w:val="00251E83"/>
    <w:rsid w:val="002521B6"/>
    <w:rsid w:val="00252ED3"/>
    <w:rsid w:val="00252FF9"/>
    <w:rsid w:val="002533FB"/>
    <w:rsid w:val="002534FF"/>
    <w:rsid w:val="002536C6"/>
    <w:rsid w:val="00253912"/>
    <w:rsid w:val="0025393A"/>
    <w:rsid w:val="00253B61"/>
    <w:rsid w:val="00254147"/>
    <w:rsid w:val="00254836"/>
    <w:rsid w:val="002551A6"/>
    <w:rsid w:val="00255451"/>
    <w:rsid w:val="002554FF"/>
    <w:rsid w:val="002556FA"/>
    <w:rsid w:val="00255BAF"/>
    <w:rsid w:val="002561D7"/>
    <w:rsid w:val="002562D9"/>
    <w:rsid w:val="00256A82"/>
    <w:rsid w:val="00256AF3"/>
    <w:rsid w:val="0025709B"/>
    <w:rsid w:val="00257469"/>
    <w:rsid w:val="00257561"/>
    <w:rsid w:val="00257A55"/>
    <w:rsid w:val="00257ACA"/>
    <w:rsid w:val="00260080"/>
    <w:rsid w:val="00260171"/>
    <w:rsid w:val="00260FE1"/>
    <w:rsid w:val="00261373"/>
    <w:rsid w:val="00261806"/>
    <w:rsid w:val="00261EDD"/>
    <w:rsid w:val="0026291B"/>
    <w:rsid w:val="00262F9D"/>
    <w:rsid w:val="00262FF4"/>
    <w:rsid w:val="002635D5"/>
    <w:rsid w:val="002639D0"/>
    <w:rsid w:val="00263ED8"/>
    <w:rsid w:val="00263EF9"/>
    <w:rsid w:val="00263F5B"/>
    <w:rsid w:val="002640A7"/>
    <w:rsid w:val="002644D4"/>
    <w:rsid w:val="00264DF8"/>
    <w:rsid w:val="002654A9"/>
    <w:rsid w:val="00265977"/>
    <w:rsid w:val="00266331"/>
    <w:rsid w:val="00266EDE"/>
    <w:rsid w:val="002671F3"/>
    <w:rsid w:val="0026771E"/>
    <w:rsid w:val="002700E3"/>
    <w:rsid w:val="0027034A"/>
    <w:rsid w:val="002708BF"/>
    <w:rsid w:val="00271096"/>
    <w:rsid w:val="002713D9"/>
    <w:rsid w:val="00271414"/>
    <w:rsid w:val="00273E56"/>
    <w:rsid w:val="002749B9"/>
    <w:rsid w:val="00274D89"/>
    <w:rsid w:val="0027507A"/>
    <w:rsid w:val="0027561C"/>
    <w:rsid w:val="00275787"/>
    <w:rsid w:val="00275BF2"/>
    <w:rsid w:val="002767E2"/>
    <w:rsid w:val="002769C1"/>
    <w:rsid w:val="00277059"/>
    <w:rsid w:val="002776DF"/>
    <w:rsid w:val="00277873"/>
    <w:rsid w:val="0028000A"/>
    <w:rsid w:val="0028051D"/>
    <w:rsid w:val="002808EF"/>
    <w:rsid w:val="00280992"/>
    <w:rsid w:val="0028099C"/>
    <w:rsid w:val="00281274"/>
    <w:rsid w:val="002812E8"/>
    <w:rsid w:val="002813B3"/>
    <w:rsid w:val="00281791"/>
    <w:rsid w:val="00281A52"/>
    <w:rsid w:val="00281DAF"/>
    <w:rsid w:val="002820F2"/>
    <w:rsid w:val="002821CC"/>
    <w:rsid w:val="00282B86"/>
    <w:rsid w:val="00282E79"/>
    <w:rsid w:val="00282F68"/>
    <w:rsid w:val="00283B59"/>
    <w:rsid w:val="00283B99"/>
    <w:rsid w:val="002840D1"/>
    <w:rsid w:val="002845B6"/>
    <w:rsid w:val="002845F0"/>
    <w:rsid w:val="00284875"/>
    <w:rsid w:val="002849D4"/>
    <w:rsid w:val="00284F1A"/>
    <w:rsid w:val="00284F97"/>
    <w:rsid w:val="002850C5"/>
    <w:rsid w:val="002853F0"/>
    <w:rsid w:val="002854D8"/>
    <w:rsid w:val="00285561"/>
    <w:rsid w:val="00285835"/>
    <w:rsid w:val="0028599B"/>
    <w:rsid w:val="00285EB8"/>
    <w:rsid w:val="002866E6"/>
    <w:rsid w:val="002867F8"/>
    <w:rsid w:val="00286E7F"/>
    <w:rsid w:val="00286EDA"/>
    <w:rsid w:val="002870A1"/>
    <w:rsid w:val="00287940"/>
    <w:rsid w:val="00287DF4"/>
    <w:rsid w:val="00287F1F"/>
    <w:rsid w:val="00287FB3"/>
    <w:rsid w:val="002903CF"/>
    <w:rsid w:val="002908DD"/>
    <w:rsid w:val="00290A5F"/>
    <w:rsid w:val="00290BFC"/>
    <w:rsid w:val="00291CBD"/>
    <w:rsid w:val="0029218D"/>
    <w:rsid w:val="00292381"/>
    <w:rsid w:val="00292680"/>
    <w:rsid w:val="00292B62"/>
    <w:rsid w:val="00292C76"/>
    <w:rsid w:val="00292F4D"/>
    <w:rsid w:val="00292FA9"/>
    <w:rsid w:val="00293349"/>
    <w:rsid w:val="002935C2"/>
    <w:rsid w:val="00293703"/>
    <w:rsid w:val="00293A4F"/>
    <w:rsid w:val="00293F1F"/>
    <w:rsid w:val="00293FC3"/>
    <w:rsid w:val="002942DE"/>
    <w:rsid w:val="0029433B"/>
    <w:rsid w:val="002945EB"/>
    <w:rsid w:val="00294B02"/>
    <w:rsid w:val="00294CA5"/>
    <w:rsid w:val="00294D38"/>
    <w:rsid w:val="00294FB9"/>
    <w:rsid w:val="00295C83"/>
    <w:rsid w:val="00296808"/>
    <w:rsid w:val="0029751E"/>
    <w:rsid w:val="00297753"/>
    <w:rsid w:val="00297F93"/>
    <w:rsid w:val="002A02BF"/>
    <w:rsid w:val="002A02D0"/>
    <w:rsid w:val="002A02F5"/>
    <w:rsid w:val="002A05B3"/>
    <w:rsid w:val="002A0629"/>
    <w:rsid w:val="002A080E"/>
    <w:rsid w:val="002A124D"/>
    <w:rsid w:val="002A14E4"/>
    <w:rsid w:val="002A1509"/>
    <w:rsid w:val="002A1EE3"/>
    <w:rsid w:val="002A2315"/>
    <w:rsid w:val="002A2E68"/>
    <w:rsid w:val="002A3192"/>
    <w:rsid w:val="002A38D8"/>
    <w:rsid w:val="002A38F7"/>
    <w:rsid w:val="002A4257"/>
    <w:rsid w:val="002A4AA0"/>
    <w:rsid w:val="002A4CFE"/>
    <w:rsid w:val="002A5459"/>
    <w:rsid w:val="002A5B4F"/>
    <w:rsid w:val="002A5F80"/>
    <w:rsid w:val="002A6176"/>
    <w:rsid w:val="002A6533"/>
    <w:rsid w:val="002A663A"/>
    <w:rsid w:val="002A66F2"/>
    <w:rsid w:val="002A679F"/>
    <w:rsid w:val="002A7181"/>
    <w:rsid w:val="002A7488"/>
    <w:rsid w:val="002A7D59"/>
    <w:rsid w:val="002B09CD"/>
    <w:rsid w:val="002B0DFB"/>
    <w:rsid w:val="002B12AA"/>
    <w:rsid w:val="002B1E6A"/>
    <w:rsid w:val="002B20C8"/>
    <w:rsid w:val="002B2367"/>
    <w:rsid w:val="002B2466"/>
    <w:rsid w:val="002B2A67"/>
    <w:rsid w:val="002B2B24"/>
    <w:rsid w:val="002B2C7D"/>
    <w:rsid w:val="002B2F23"/>
    <w:rsid w:val="002B3354"/>
    <w:rsid w:val="002B33C4"/>
    <w:rsid w:val="002B3822"/>
    <w:rsid w:val="002B4120"/>
    <w:rsid w:val="002B43B0"/>
    <w:rsid w:val="002B4873"/>
    <w:rsid w:val="002B4883"/>
    <w:rsid w:val="002B5490"/>
    <w:rsid w:val="002B5511"/>
    <w:rsid w:val="002B5820"/>
    <w:rsid w:val="002B5A4E"/>
    <w:rsid w:val="002B5C25"/>
    <w:rsid w:val="002B5F59"/>
    <w:rsid w:val="002B67D5"/>
    <w:rsid w:val="002B7482"/>
    <w:rsid w:val="002B792F"/>
    <w:rsid w:val="002B7BCA"/>
    <w:rsid w:val="002B7BD4"/>
    <w:rsid w:val="002C0416"/>
    <w:rsid w:val="002C0A2D"/>
    <w:rsid w:val="002C1771"/>
    <w:rsid w:val="002C1A56"/>
    <w:rsid w:val="002C1C59"/>
    <w:rsid w:val="002C20FE"/>
    <w:rsid w:val="002C24A8"/>
    <w:rsid w:val="002C2667"/>
    <w:rsid w:val="002C2C9E"/>
    <w:rsid w:val="002C2F99"/>
    <w:rsid w:val="002C3636"/>
    <w:rsid w:val="002C3703"/>
    <w:rsid w:val="002C3832"/>
    <w:rsid w:val="002C4157"/>
    <w:rsid w:val="002C41F6"/>
    <w:rsid w:val="002C4682"/>
    <w:rsid w:val="002C4822"/>
    <w:rsid w:val="002C52F2"/>
    <w:rsid w:val="002C5483"/>
    <w:rsid w:val="002C601F"/>
    <w:rsid w:val="002C61AF"/>
    <w:rsid w:val="002C65F1"/>
    <w:rsid w:val="002C67A0"/>
    <w:rsid w:val="002C7761"/>
    <w:rsid w:val="002C78A0"/>
    <w:rsid w:val="002C7B4C"/>
    <w:rsid w:val="002C7B99"/>
    <w:rsid w:val="002C7CE8"/>
    <w:rsid w:val="002D0138"/>
    <w:rsid w:val="002D0139"/>
    <w:rsid w:val="002D0525"/>
    <w:rsid w:val="002D057D"/>
    <w:rsid w:val="002D05B9"/>
    <w:rsid w:val="002D099F"/>
    <w:rsid w:val="002D0E10"/>
    <w:rsid w:val="002D0EB2"/>
    <w:rsid w:val="002D129A"/>
    <w:rsid w:val="002D1A2F"/>
    <w:rsid w:val="002D1F1C"/>
    <w:rsid w:val="002D20BC"/>
    <w:rsid w:val="002D25AC"/>
    <w:rsid w:val="002D27D5"/>
    <w:rsid w:val="002D2A8A"/>
    <w:rsid w:val="002D2CC3"/>
    <w:rsid w:val="002D2D4B"/>
    <w:rsid w:val="002D33FC"/>
    <w:rsid w:val="002D3764"/>
    <w:rsid w:val="002D3AB0"/>
    <w:rsid w:val="002D4176"/>
    <w:rsid w:val="002D45D3"/>
    <w:rsid w:val="002D47A3"/>
    <w:rsid w:val="002D49D6"/>
    <w:rsid w:val="002D4BE6"/>
    <w:rsid w:val="002D4D44"/>
    <w:rsid w:val="002D4ECA"/>
    <w:rsid w:val="002D4F52"/>
    <w:rsid w:val="002D5378"/>
    <w:rsid w:val="002D66AA"/>
    <w:rsid w:val="002D6C9D"/>
    <w:rsid w:val="002D6D24"/>
    <w:rsid w:val="002D7412"/>
    <w:rsid w:val="002D7509"/>
    <w:rsid w:val="002D762A"/>
    <w:rsid w:val="002D78E3"/>
    <w:rsid w:val="002D7F16"/>
    <w:rsid w:val="002E003F"/>
    <w:rsid w:val="002E0355"/>
    <w:rsid w:val="002E0EC7"/>
    <w:rsid w:val="002E0ECB"/>
    <w:rsid w:val="002E1121"/>
    <w:rsid w:val="002E20F9"/>
    <w:rsid w:val="002E22C8"/>
    <w:rsid w:val="002E29AF"/>
    <w:rsid w:val="002E30D8"/>
    <w:rsid w:val="002E369E"/>
    <w:rsid w:val="002E378E"/>
    <w:rsid w:val="002E3F95"/>
    <w:rsid w:val="002E43DF"/>
    <w:rsid w:val="002E465A"/>
    <w:rsid w:val="002E4738"/>
    <w:rsid w:val="002E4CE1"/>
    <w:rsid w:val="002E5A71"/>
    <w:rsid w:val="002E606E"/>
    <w:rsid w:val="002E64C6"/>
    <w:rsid w:val="002E6500"/>
    <w:rsid w:val="002E68D7"/>
    <w:rsid w:val="002E6DFB"/>
    <w:rsid w:val="002E7449"/>
    <w:rsid w:val="002E74EA"/>
    <w:rsid w:val="002F04DD"/>
    <w:rsid w:val="002F04F5"/>
    <w:rsid w:val="002F0700"/>
    <w:rsid w:val="002F0F78"/>
    <w:rsid w:val="002F150B"/>
    <w:rsid w:val="002F1A17"/>
    <w:rsid w:val="002F1AA4"/>
    <w:rsid w:val="002F1D55"/>
    <w:rsid w:val="002F1DA7"/>
    <w:rsid w:val="002F289D"/>
    <w:rsid w:val="002F2C46"/>
    <w:rsid w:val="002F3915"/>
    <w:rsid w:val="002F4275"/>
    <w:rsid w:val="002F525F"/>
    <w:rsid w:val="002F55BC"/>
    <w:rsid w:val="002F5BCF"/>
    <w:rsid w:val="002F6583"/>
    <w:rsid w:val="002F6834"/>
    <w:rsid w:val="002F68F3"/>
    <w:rsid w:val="002F6FB8"/>
    <w:rsid w:val="002F6FC1"/>
    <w:rsid w:val="002F7129"/>
    <w:rsid w:val="002F7151"/>
    <w:rsid w:val="002F723F"/>
    <w:rsid w:val="002F7486"/>
    <w:rsid w:val="002F7603"/>
    <w:rsid w:val="002F7B77"/>
    <w:rsid w:val="002F7CF6"/>
    <w:rsid w:val="002F7E5F"/>
    <w:rsid w:val="002F7FEF"/>
    <w:rsid w:val="00300472"/>
    <w:rsid w:val="0030061C"/>
    <w:rsid w:val="00300746"/>
    <w:rsid w:val="0030081F"/>
    <w:rsid w:val="003016B7"/>
    <w:rsid w:val="00301A6A"/>
    <w:rsid w:val="00301B9B"/>
    <w:rsid w:val="00301DB9"/>
    <w:rsid w:val="00301EE7"/>
    <w:rsid w:val="00301F88"/>
    <w:rsid w:val="00302511"/>
    <w:rsid w:val="003025C5"/>
    <w:rsid w:val="00302823"/>
    <w:rsid w:val="00302A72"/>
    <w:rsid w:val="00302E66"/>
    <w:rsid w:val="003030D4"/>
    <w:rsid w:val="00303466"/>
    <w:rsid w:val="003035F7"/>
    <w:rsid w:val="00303DC3"/>
    <w:rsid w:val="00303E98"/>
    <w:rsid w:val="00303FDD"/>
    <w:rsid w:val="0030450C"/>
    <w:rsid w:val="003050C7"/>
    <w:rsid w:val="003052CE"/>
    <w:rsid w:val="00305653"/>
    <w:rsid w:val="0030565D"/>
    <w:rsid w:val="00305D4B"/>
    <w:rsid w:val="0030600B"/>
    <w:rsid w:val="003060C4"/>
    <w:rsid w:val="0030615E"/>
    <w:rsid w:val="0030617F"/>
    <w:rsid w:val="003064C1"/>
    <w:rsid w:val="00306D5E"/>
    <w:rsid w:val="00306E7B"/>
    <w:rsid w:val="003070FE"/>
    <w:rsid w:val="00307D68"/>
    <w:rsid w:val="00307EC7"/>
    <w:rsid w:val="00307F18"/>
    <w:rsid w:val="0031005C"/>
    <w:rsid w:val="0031020F"/>
    <w:rsid w:val="00310291"/>
    <w:rsid w:val="0031046C"/>
    <w:rsid w:val="00310A1F"/>
    <w:rsid w:val="00310DC7"/>
    <w:rsid w:val="00311039"/>
    <w:rsid w:val="003111F5"/>
    <w:rsid w:val="00311831"/>
    <w:rsid w:val="00311909"/>
    <w:rsid w:val="00311A5D"/>
    <w:rsid w:val="00311F0B"/>
    <w:rsid w:val="00311FCF"/>
    <w:rsid w:val="00312023"/>
    <w:rsid w:val="003120E2"/>
    <w:rsid w:val="003124DE"/>
    <w:rsid w:val="00312822"/>
    <w:rsid w:val="00312A50"/>
    <w:rsid w:val="00312D18"/>
    <w:rsid w:val="00312E7B"/>
    <w:rsid w:val="00313814"/>
    <w:rsid w:val="00313830"/>
    <w:rsid w:val="00313ED7"/>
    <w:rsid w:val="00314784"/>
    <w:rsid w:val="00314CC7"/>
    <w:rsid w:val="00314E8C"/>
    <w:rsid w:val="00314EA0"/>
    <w:rsid w:val="00315330"/>
    <w:rsid w:val="00315D74"/>
    <w:rsid w:val="0031649B"/>
    <w:rsid w:val="00316527"/>
    <w:rsid w:val="003168A1"/>
    <w:rsid w:val="00316C38"/>
    <w:rsid w:val="00316DAD"/>
    <w:rsid w:val="00317460"/>
    <w:rsid w:val="00317487"/>
    <w:rsid w:val="003179A5"/>
    <w:rsid w:val="00320031"/>
    <w:rsid w:val="00320071"/>
    <w:rsid w:val="00320312"/>
    <w:rsid w:val="00320992"/>
    <w:rsid w:val="00321694"/>
    <w:rsid w:val="00321698"/>
    <w:rsid w:val="003216CE"/>
    <w:rsid w:val="00321DDB"/>
    <w:rsid w:val="00322E26"/>
    <w:rsid w:val="00322FAD"/>
    <w:rsid w:val="0032367C"/>
    <w:rsid w:val="003237CD"/>
    <w:rsid w:val="003238F8"/>
    <w:rsid w:val="00323F77"/>
    <w:rsid w:val="0032561D"/>
    <w:rsid w:val="003258EF"/>
    <w:rsid w:val="00325984"/>
    <w:rsid w:val="00325C99"/>
    <w:rsid w:val="00326384"/>
    <w:rsid w:val="00326696"/>
    <w:rsid w:val="00326698"/>
    <w:rsid w:val="00326F1A"/>
    <w:rsid w:val="00327B37"/>
    <w:rsid w:val="00327B39"/>
    <w:rsid w:val="00327E29"/>
    <w:rsid w:val="00327EEF"/>
    <w:rsid w:val="0033057F"/>
    <w:rsid w:val="00330916"/>
    <w:rsid w:val="00330D0C"/>
    <w:rsid w:val="00330D8C"/>
    <w:rsid w:val="00330E0C"/>
    <w:rsid w:val="00330E8D"/>
    <w:rsid w:val="00330F9B"/>
    <w:rsid w:val="00331124"/>
    <w:rsid w:val="00331262"/>
    <w:rsid w:val="00331C00"/>
    <w:rsid w:val="00331D60"/>
    <w:rsid w:val="00332024"/>
    <w:rsid w:val="00332096"/>
    <w:rsid w:val="00332FF3"/>
    <w:rsid w:val="00333767"/>
    <w:rsid w:val="003337CF"/>
    <w:rsid w:val="00334014"/>
    <w:rsid w:val="003347EF"/>
    <w:rsid w:val="00334823"/>
    <w:rsid w:val="00334B28"/>
    <w:rsid w:val="00334C61"/>
    <w:rsid w:val="00335153"/>
    <w:rsid w:val="0033527A"/>
    <w:rsid w:val="00335645"/>
    <w:rsid w:val="003357BD"/>
    <w:rsid w:val="00335836"/>
    <w:rsid w:val="00335EF2"/>
    <w:rsid w:val="00335FED"/>
    <w:rsid w:val="0033619C"/>
    <w:rsid w:val="00336245"/>
    <w:rsid w:val="00336330"/>
    <w:rsid w:val="003364D8"/>
    <w:rsid w:val="0033668F"/>
    <w:rsid w:val="003368C8"/>
    <w:rsid w:val="003369F4"/>
    <w:rsid w:val="00336DCD"/>
    <w:rsid w:val="00337005"/>
    <w:rsid w:val="0033740A"/>
    <w:rsid w:val="00337A6A"/>
    <w:rsid w:val="00337D3B"/>
    <w:rsid w:val="00337F0D"/>
    <w:rsid w:val="0034001E"/>
    <w:rsid w:val="003400B3"/>
    <w:rsid w:val="0034079E"/>
    <w:rsid w:val="00340DE9"/>
    <w:rsid w:val="0034160C"/>
    <w:rsid w:val="003419FF"/>
    <w:rsid w:val="003422F3"/>
    <w:rsid w:val="0034300D"/>
    <w:rsid w:val="0034321E"/>
    <w:rsid w:val="0034378B"/>
    <w:rsid w:val="00344184"/>
    <w:rsid w:val="00344199"/>
    <w:rsid w:val="0034475E"/>
    <w:rsid w:val="00344AD6"/>
    <w:rsid w:val="003453CF"/>
    <w:rsid w:val="00346478"/>
    <w:rsid w:val="00347287"/>
    <w:rsid w:val="0034773A"/>
    <w:rsid w:val="0034784C"/>
    <w:rsid w:val="00350716"/>
    <w:rsid w:val="00350722"/>
    <w:rsid w:val="0035091E"/>
    <w:rsid w:val="0035098D"/>
    <w:rsid w:val="003514EE"/>
    <w:rsid w:val="0035166B"/>
    <w:rsid w:val="00351672"/>
    <w:rsid w:val="003516B3"/>
    <w:rsid w:val="003518EA"/>
    <w:rsid w:val="00351D60"/>
    <w:rsid w:val="00351D6E"/>
    <w:rsid w:val="003526E9"/>
    <w:rsid w:val="003527C6"/>
    <w:rsid w:val="00352DD1"/>
    <w:rsid w:val="003530FA"/>
    <w:rsid w:val="0035336E"/>
    <w:rsid w:val="003533FB"/>
    <w:rsid w:val="00353563"/>
    <w:rsid w:val="003535A9"/>
    <w:rsid w:val="00354093"/>
    <w:rsid w:val="0035418E"/>
    <w:rsid w:val="0035426F"/>
    <w:rsid w:val="00354B57"/>
    <w:rsid w:val="00355B2D"/>
    <w:rsid w:val="00355B46"/>
    <w:rsid w:val="00355FD9"/>
    <w:rsid w:val="003564E6"/>
    <w:rsid w:val="0035696B"/>
    <w:rsid w:val="00356E14"/>
    <w:rsid w:val="003573D3"/>
    <w:rsid w:val="00357D04"/>
    <w:rsid w:val="00360A7C"/>
    <w:rsid w:val="00361188"/>
    <w:rsid w:val="00361317"/>
    <w:rsid w:val="003615B5"/>
    <w:rsid w:val="003615FC"/>
    <w:rsid w:val="00361E5D"/>
    <w:rsid w:val="00362212"/>
    <w:rsid w:val="00362489"/>
    <w:rsid w:val="003626FC"/>
    <w:rsid w:val="0036287F"/>
    <w:rsid w:val="00362900"/>
    <w:rsid w:val="003635AF"/>
    <w:rsid w:val="003638B7"/>
    <w:rsid w:val="00363C00"/>
    <w:rsid w:val="00363D27"/>
    <w:rsid w:val="00363FCE"/>
    <w:rsid w:val="003643CE"/>
    <w:rsid w:val="00364709"/>
    <w:rsid w:val="00364C89"/>
    <w:rsid w:val="0036580F"/>
    <w:rsid w:val="00365853"/>
    <w:rsid w:val="00365D79"/>
    <w:rsid w:val="00365DC2"/>
    <w:rsid w:val="0036601D"/>
    <w:rsid w:val="003667A1"/>
    <w:rsid w:val="00366864"/>
    <w:rsid w:val="00366C0B"/>
    <w:rsid w:val="00366DE4"/>
    <w:rsid w:val="0036716D"/>
    <w:rsid w:val="003673ED"/>
    <w:rsid w:val="00367E8E"/>
    <w:rsid w:val="00367F3A"/>
    <w:rsid w:val="00370217"/>
    <w:rsid w:val="003705C5"/>
    <w:rsid w:val="0037065C"/>
    <w:rsid w:val="00370912"/>
    <w:rsid w:val="00370BFF"/>
    <w:rsid w:val="00370C63"/>
    <w:rsid w:val="00370CC5"/>
    <w:rsid w:val="0037122A"/>
    <w:rsid w:val="003712FC"/>
    <w:rsid w:val="003717F9"/>
    <w:rsid w:val="00371FAF"/>
    <w:rsid w:val="00372B83"/>
    <w:rsid w:val="00372DB9"/>
    <w:rsid w:val="00372FD6"/>
    <w:rsid w:val="00373063"/>
    <w:rsid w:val="00373263"/>
    <w:rsid w:val="00373C05"/>
    <w:rsid w:val="003741CB"/>
    <w:rsid w:val="003750F9"/>
    <w:rsid w:val="00375440"/>
    <w:rsid w:val="003759FC"/>
    <w:rsid w:val="00375BC2"/>
    <w:rsid w:val="00376CBC"/>
    <w:rsid w:val="00376CCA"/>
    <w:rsid w:val="00377305"/>
    <w:rsid w:val="00377444"/>
    <w:rsid w:val="00377939"/>
    <w:rsid w:val="00380378"/>
    <w:rsid w:val="003803D5"/>
    <w:rsid w:val="003807E4"/>
    <w:rsid w:val="00380908"/>
    <w:rsid w:val="00380B8F"/>
    <w:rsid w:val="00381A6F"/>
    <w:rsid w:val="00381B24"/>
    <w:rsid w:val="00381C9E"/>
    <w:rsid w:val="00381CC4"/>
    <w:rsid w:val="0038206A"/>
    <w:rsid w:val="0038260F"/>
    <w:rsid w:val="00383472"/>
    <w:rsid w:val="00383567"/>
    <w:rsid w:val="0038374A"/>
    <w:rsid w:val="00383B51"/>
    <w:rsid w:val="00383BAF"/>
    <w:rsid w:val="00383EB2"/>
    <w:rsid w:val="0038419A"/>
    <w:rsid w:val="0038419E"/>
    <w:rsid w:val="00384532"/>
    <w:rsid w:val="003846F1"/>
    <w:rsid w:val="003848CE"/>
    <w:rsid w:val="00384AD1"/>
    <w:rsid w:val="00384BD7"/>
    <w:rsid w:val="00385173"/>
    <w:rsid w:val="00385632"/>
    <w:rsid w:val="0038595B"/>
    <w:rsid w:val="003859AF"/>
    <w:rsid w:val="003859FC"/>
    <w:rsid w:val="00385CAB"/>
    <w:rsid w:val="00385E7B"/>
    <w:rsid w:val="00386073"/>
    <w:rsid w:val="0038651A"/>
    <w:rsid w:val="00386683"/>
    <w:rsid w:val="003866F6"/>
    <w:rsid w:val="00386B87"/>
    <w:rsid w:val="00386DDF"/>
    <w:rsid w:val="00386DE6"/>
    <w:rsid w:val="00387316"/>
    <w:rsid w:val="00387B84"/>
    <w:rsid w:val="00387E21"/>
    <w:rsid w:val="00387E89"/>
    <w:rsid w:val="0039097F"/>
    <w:rsid w:val="00390D90"/>
    <w:rsid w:val="00390F42"/>
    <w:rsid w:val="003919B3"/>
    <w:rsid w:val="00391A81"/>
    <w:rsid w:val="00391D18"/>
    <w:rsid w:val="00391D7E"/>
    <w:rsid w:val="003921D2"/>
    <w:rsid w:val="003922FA"/>
    <w:rsid w:val="003923B5"/>
    <w:rsid w:val="003935DD"/>
    <w:rsid w:val="0039429F"/>
    <w:rsid w:val="00394971"/>
    <w:rsid w:val="00394E2F"/>
    <w:rsid w:val="00394FC8"/>
    <w:rsid w:val="00395916"/>
    <w:rsid w:val="0039591A"/>
    <w:rsid w:val="00395AB0"/>
    <w:rsid w:val="00395F19"/>
    <w:rsid w:val="003964D7"/>
    <w:rsid w:val="00396738"/>
    <w:rsid w:val="00396786"/>
    <w:rsid w:val="00396ED0"/>
    <w:rsid w:val="00396F5E"/>
    <w:rsid w:val="0039782A"/>
    <w:rsid w:val="00397EEA"/>
    <w:rsid w:val="00397F48"/>
    <w:rsid w:val="003A019E"/>
    <w:rsid w:val="003A0303"/>
    <w:rsid w:val="003A119B"/>
    <w:rsid w:val="003A20AE"/>
    <w:rsid w:val="003A20DC"/>
    <w:rsid w:val="003A2179"/>
    <w:rsid w:val="003A2295"/>
    <w:rsid w:val="003A25A6"/>
    <w:rsid w:val="003A2889"/>
    <w:rsid w:val="003A330F"/>
    <w:rsid w:val="003A3449"/>
    <w:rsid w:val="003A3612"/>
    <w:rsid w:val="003A387B"/>
    <w:rsid w:val="003A3A62"/>
    <w:rsid w:val="003A3E17"/>
    <w:rsid w:val="003A40FF"/>
    <w:rsid w:val="003A4280"/>
    <w:rsid w:val="003A4AE4"/>
    <w:rsid w:val="003A4C34"/>
    <w:rsid w:val="003A521B"/>
    <w:rsid w:val="003A577F"/>
    <w:rsid w:val="003A5BCF"/>
    <w:rsid w:val="003A5CC4"/>
    <w:rsid w:val="003A5FA2"/>
    <w:rsid w:val="003A62A5"/>
    <w:rsid w:val="003A6867"/>
    <w:rsid w:val="003A6AC1"/>
    <w:rsid w:val="003A6D65"/>
    <w:rsid w:val="003A6FC0"/>
    <w:rsid w:val="003A7087"/>
    <w:rsid w:val="003A7463"/>
    <w:rsid w:val="003A759D"/>
    <w:rsid w:val="003A7859"/>
    <w:rsid w:val="003A7968"/>
    <w:rsid w:val="003B00A6"/>
    <w:rsid w:val="003B00C8"/>
    <w:rsid w:val="003B03A9"/>
    <w:rsid w:val="003B0887"/>
    <w:rsid w:val="003B0D1A"/>
    <w:rsid w:val="003B0E29"/>
    <w:rsid w:val="003B0F86"/>
    <w:rsid w:val="003B1066"/>
    <w:rsid w:val="003B125C"/>
    <w:rsid w:val="003B141E"/>
    <w:rsid w:val="003B1622"/>
    <w:rsid w:val="003B1D04"/>
    <w:rsid w:val="003B2028"/>
    <w:rsid w:val="003B242D"/>
    <w:rsid w:val="003B262E"/>
    <w:rsid w:val="003B29FF"/>
    <w:rsid w:val="003B2DF5"/>
    <w:rsid w:val="003B3292"/>
    <w:rsid w:val="003B3977"/>
    <w:rsid w:val="003B3ACE"/>
    <w:rsid w:val="003B3CA6"/>
    <w:rsid w:val="003B417A"/>
    <w:rsid w:val="003B4632"/>
    <w:rsid w:val="003B4CF9"/>
    <w:rsid w:val="003B4F04"/>
    <w:rsid w:val="003B4F5F"/>
    <w:rsid w:val="003B530A"/>
    <w:rsid w:val="003B59DE"/>
    <w:rsid w:val="003B5AE2"/>
    <w:rsid w:val="003B65AF"/>
    <w:rsid w:val="003B69CA"/>
    <w:rsid w:val="003B6BFD"/>
    <w:rsid w:val="003B71F1"/>
    <w:rsid w:val="003B7436"/>
    <w:rsid w:val="003B78BD"/>
    <w:rsid w:val="003B7AEF"/>
    <w:rsid w:val="003B7CBB"/>
    <w:rsid w:val="003B7F4B"/>
    <w:rsid w:val="003C06F0"/>
    <w:rsid w:val="003C0FE2"/>
    <w:rsid w:val="003C139E"/>
    <w:rsid w:val="003C1543"/>
    <w:rsid w:val="003C158C"/>
    <w:rsid w:val="003C16EF"/>
    <w:rsid w:val="003C1A67"/>
    <w:rsid w:val="003C20F5"/>
    <w:rsid w:val="003C2534"/>
    <w:rsid w:val="003C2947"/>
    <w:rsid w:val="003C2AB7"/>
    <w:rsid w:val="003C2E54"/>
    <w:rsid w:val="003C3959"/>
    <w:rsid w:val="003C3D8F"/>
    <w:rsid w:val="003C3F02"/>
    <w:rsid w:val="003C41B8"/>
    <w:rsid w:val="003C4569"/>
    <w:rsid w:val="003C4A11"/>
    <w:rsid w:val="003C4C2F"/>
    <w:rsid w:val="003C50BC"/>
    <w:rsid w:val="003C558F"/>
    <w:rsid w:val="003C5AA4"/>
    <w:rsid w:val="003C5AF2"/>
    <w:rsid w:val="003C5C71"/>
    <w:rsid w:val="003C61E0"/>
    <w:rsid w:val="003C6DF3"/>
    <w:rsid w:val="003C6EDA"/>
    <w:rsid w:val="003C70F8"/>
    <w:rsid w:val="003C75A2"/>
    <w:rsid w:val="003C7754"/>
    <w:rsid w:val="003C794D"/>
    <w:rsid w:val="003C7EB4"/>
    <w:rsid w:val="003D0055"/>
    <w:rsid w:val="003D012B"/>
    <w:rsid w:val="003D0307"/>
    <w:rsid w:val="003D037F"/>
    <w:rsid w:val="003D046B"/>
    <w:rsid w:val="003D06D5"/>
    <w:rsid w:val="003D07AB"/>
    <w:rsid w:val="003D093E"/>
    <w:rsid w:val="003D0B26"/>
    <w:rsid w:val="003D0B72"/>
    <w:rsid w:val="003D0D15"/>
    <w:rsid w:val="003D0E30"/>
    <w:rsid w:val="003D10CB"/>
    <w:rsid w:val="003D148A"/>
    <w:rsid w:val="003D1681"/>
    <w:rsid w:val="003D1A39"/>
    <w:rsid w:val="003D1D7E"/>
    <w:rsid w:val="003D20C4"/>
    <w:rsid w:val="003D2288"/>
    <w:rsid w:val="003D281E"/>
    <w:rsid w:val="003D2CB1"/>
    <w:rsid w:val="003D2CD4"/>
    <w:rsid w:val="003D2E1C"/>
    <w:rsid w:val="003D338A"/>
    <w:rsid w:val="003D3553"/>
    <w:rsid w:val="003D3629"/>
    <w:rsid w:val="003D3716"/>
    <w:rsid w:val="003D3AEC"/>
    <w:rsid w:val="003D3E35"/>
    <w:rsid w:val="003D4516"/>
    <w:rsid w:val="003D45B0"/>
    <w:rsid w:val="003D4799"/>
    <w:rsid w:val="003D4BA6"/>
    <w:rsid w:val="003D4EA8"/>
    <w:rsid w:val="003D52FF"/>
    <w:rsid w:val="003D538F"/>
    <w:rsid w:val="003D5A4D"/>
    <w:rsid w:val="003D5AC0"/>
    <w:rsid w:val="003D5E6A"/>
    <w:rsid w:val="003D5F1C"/>
    <w:rsid w:val="003D5F56"/>
    <w:rsid w:val="003D5FB9"/>
    <w:rsid w:val="003D6945"/>
    <w:rsid w:val="003D6BE8"/>
    <w:rsid w:val="003D6CC9"/>
    <w:rsid w:val="003D7E2A"/>
    <w:rsid w:val="003E03BB"/>
    <w:rsid w:val="003E04C6"/>
    <w:rsid w:val="003E0C1E"/>
    <w:rsid w:val="003E146F"/>
    <w:rsid w:val="003E16FB"/>
    <w:rsid w:val="003E18F6"/>
    <w:rsid w:val="003E1F11"/>
    <w:rsid w:val="003E2862"/>
    <w:rsid w:val="003E2DD6"/>
    <w:rsid w:val="003E3054"/>
    <w:rsid w:val="003E3539"/>
    <w:rsid w:val="003E3543"/>
    <w:rsid w:val="003E3B9F"/>
    <w:rsid w:val="003E4812"/>
    <w:rsid w:val="003E4C31"/>
    <w:rsid w:val="003E5006"/>
    <w:rsid w:val="003E5173"/>
    <w:rsid w:val="003E5318"/>
    <w:rsid w:val="003E535A"/>
    <w:rsid w:val="003E53BD"/>
    <w:rsid w:val="003E5441"/>
    <w:rsid w:val="003E5462"/>
    <w:rsid w:val="003E57CA"/>
    <w:rsid w:val="003E5889"/>
    <w:rsid w:val="003E59A4"/>
    <w:rsid w:val="003E5D34"/>
    <w:rsid w:val="003E5FA4"/>
    <w:rsid w:val="003E664D"/>
    <w:rsid w:val="003E749B"/>
    <w:rsid w:val="003E759C"/>
    <w:rsid w:val="003E768A"/>
    <w:rsid w:val="003E785A"/>
    <w:rsid w:val="003E794B"/>
    <w:rsid w:val="003E7A9B"/>
    <w:rsid w:val="003E7CEF"/>
    <w:rsid w:val="003E7FDD"/>
    <w:rsid w:val="003E7FFE"/>
    <w:rsid w:val="003F037F"/>
    <w:rsid w:val="003F03F6"/>
    <w:rsid w:val="003F06DA"/>
    <w:rsid w:val="003F07E1"/>
    <w:rsid w:val="003F0A6F"/>
    <w:rsid w:val="003F0AEA"/>
    <w:rsid w:val="003F0C0F"/>
    <w:rsid w:val="003F0CAC"/>
    <w:rsid w:val="003F0FBB"/>
    <w:rsid w:val="003F1BC9"/>
    <w:rsid w:val="003F1CDC"/>
    <w:rsid w:val="003F1FEF"/>
    <w:rsid w:val="003F2401"/>
    <w:rsid w:val="003F24E1"/>
    <w:rsid w:val="003F2663"/>
    <w:rsid w:val="003F26C0"/>
    <w:rsid w:val="003F2EFD"/>
    <w:rsid w:val="003F2F98"/>
    <w:rsid w:val="003F32C4"/>
    <w:rsid w:val="003F3316"/>
    <w:rsid w:val="003F45B9"/>
    <w:rsid w:val="003F4B1F"/>
    <w:rsid w:val="003F4C37"/>
    <w:rsid w:val="003F4C7C"/>
    <w:rsid w:val="003F4C9F"/>
    <w:rsid w:val="003F4DB4"/>
    <w:rsid w:val="003F519D"/>
    <w:rsid w:val="003F5625"/>
    <w:rsid w:val="003F5BE3"/>
    <w:rsid w:val="003F5BF4"/>
    <w:rsid w:val="003F5C46"/>
    <w:rsid w:val="003F6043"/>
    <w:rsid w:val="003F618F"/>
    <w:rsid w:val="003F63B4"/>
    <w:rsid w:val="003F6C6D"/>
    <w:rsid w:val="003F7297"/>
    <w:rsid w:val="003F73D5"/>
    <w:rsid w:val="003F784D"/>
    <w:rsid w:val="003F7A41"/>
    <w:rsid w:val="00400156"/>
    <w:rsid w:val="00400D73"/>
    <w:rsid w:val="00401230"/>
    <w:rsid w:val="004015FB"/>
    <w:rsid w:val="00401792"/>
    <w:rsid w:val="00401F5C"/>
    <w:rsid w:val="0040244F"/>
    <w:rsid w:val="00402797"/>
    <w:rsid w:val="0040307E"/>
    <w:rsid w:val="004030AB"/>
    <w:rsid w:val="004031EB"/>
    <w:rsid w:val="0040332C"/>
    <w:rsid w:val="00403694"/>
    <w:rsid w:val="004039D9"/>
    <w:rsid w:val="00403B39"/>
    <w:rsid w:val="00404078"/>
    <w:rsid w:val="00404319"/>
    <w:rsid w:val="0040456C"/>
    <w:rsid w:val="00404800"/>
    <w:rsid w:val="00404B89"/>
    <w:rsid w:val="00404DFB"/>
    <w:rsid w:val="00404EE7"/>
    <w:rsid w:val="00404FD3"/>
    <w:rsid w:val="0040555E"/>
    <w:rsid w:val="00405EE9"/>
    <w:rsid w:val="00406103"/>
    <w:rsid w:val="00407BC5"/>
    <w:rsid w:val="00407C74"/>
    <w:rsid w:val="004102A9"/>
    <w:rsid w:val="0041083D"/>
    <w:rsid w:val="0041108D"/>
    <w:rsid w:val="00411275"/>
    <w:rsid w:val="00411429"/>
    <w:rsid w:val="004114A6"/>
    <w:rsid w:val="004114A9"/>
    <w:rsid w:val="004115CB"/>
    <w:rsid w:val="004115FB"/>
    <w:rsid w:val="004118B5"/>
    <w:rsid w:val="00411C98"/>
    <w:rsid w:val="00411FD7"/>
    <w:rsid w:val="0041277D"/>
    <w:rsid w:val="00412781"/>
    <w:rsid w:val="00412A36"/>
    <w:rsid w:val="00412C35"/>
    <w:rsid w:val="0041310F"/>
    <w:rsid w:val="00413925"/>
    <w:rsid w:val="00413E08"/>
    <w:rsid w:val="00414075"/>
    <w:rsid w:val="004140E9"/>
    <w:rsid w:val="00414170"/>
    <w:rsid w:val="00414386"/>
    <w:rsid w:val="00414683"/>
    <w:rsid w:val="00414A7F"/>
    <w:rsid w:val="004152C5"/>
    <w:rsid w:val="0041580D"/>
    <w:rsid w:val="00415A52"/>
    <w:rsid w:val="00416684"/>
    <w:rsid w:val="004166A5"/>
    <w:rsid w:val="00416A1B"/>
    <w:rsid w:val="00416AD5"/>
    <w:rsid w:val="00416D10"/>
    <w:rsid w:val="00416F59"/>
    <w:rsid w:val="00417A1B"/>
    <w:rsid w:val="00417BC6"/>
    <w:rsid w:val="00417F15"/>
    <w:rsid w:val="00417F25"/>
    <w:rsid w:val="00420033"/>
    <w:rsid w:val="00420AF7"/>
    <w:rsid w:val="00420DD2"/>
    <w:rsid w:val="00420E45"/>
    <w:rsid w:val="00420EB2"/>
    <w:rsid w:val="004212BD"/>
    <w:rsid w:val="004212EE"/>
    <w:rsid w:val="00421395"/>
    <w:rsid w:val="00421B43"/>
    <w:rsid w:val="004222BA"/>
    <w:rsid w:val="00422365"/>
    <w:rsid w:val="004227C5"/>
    <w:rsid w:val="00423382"/>
    <w:rsid w:val="0042374C"/>
    <w:rsid w:val="00423CB9"/>
    <w:rsid w:val="0042436B"/>
    <w:rsid w:val="0042450D"/>
    <w:rsid w:val="00424658"/>
    <w:rsid w:val="00424685"/>
    <w:rsid w:val="00424B3A"/>
    <w:rsid w:val="004257BE"/>
    <w:rsid w:val="00425B58"/>
    <w:rsid w:val="00425B83"/>
    <w:rsid w:val="00425F13"/>
    <w:rsid w:val="00425FED"/>
    <w:rsid w:val="004260A5"/>
    <w:rsid w:val="00426423"/>
    <w:rsid w:val="004271AB"/>
    <w:rsid w:val="004276CB"/>
    <w:rsid w:val="00427919"/>
    <w:rsid w:val="00427A8A"/>
    <w:rsid w:val="00427F74"/>
    <w:rsid w:val="00427F84"/>
    <w:rsid w:val="0043015B"/>
    <w:rsid w:val="00430400"/>
    <w:rsid w:val="00430ABC"/>
    <w:rsid w:val="0043190F"/>
    <w:rsid w:val="00431BC8"/>
    <w:rsid w:val="00433573"/>
    <w:rsid w:val="00433A8D"/>
    <w:rsid w:val="004341C8"/>
    <w:rsid w:val="00434289"/>
    <w:rsid w:val="00434A2D"/>
    <w:rsid w:val="00434D0C"/>
    <w:rsid w:val="00435274"/>
    <w:rsid w:val="0043536E"/>
    <w:rsid w:val="00435AC2"/>
    <w:rsid w:val="00435AC4"/>
    <w:rsid w:val="00435B61"/>
    <w:rsid w:val="0043607A"/>
    <w:rsid w:val="0043632A"/>
    <w:rsid w:val="0043642C"/>
    <w:rsid w:val="0043683D"/>
    <w:rsid w:val="00436EFA"/>
    <w:rsid w:val="00436F9B"/>
    <w:rsid w:val="0043744D"/>
    <w:rsid w:val="00437760"/>
    <w:rsid w:val="004377AC"/>
    <w:rsid w:val="004378EF"/>
    <w:rsid w:val="004379DA"/>
    <w:rsid w:val="00437DB9"/>
    <w:rsid w:val="00437FF0"/>
    <w:rsid w:val="00440095"/>
    <w:rsid w:val="004403EE"/>
    <w:rsid w:val="00440492"/>
    <w:rsid w:val="004405A2"/>
    <w:rsid w:val="00441694"/>
    <w:rsid w:val="00441C19"/>
    <w:rsid w:val="00441FDD"/>
    <w:rsid w:val="0044278E"/>
    <w:rsid w:val="00442C41"/>
    <w:rsid w:val="004434EA"/>
    <w:rsid w:val="004439BA"/>
    <w:rsid w:val="00444818"/>
    <w:rsid w:val="0044486C"/>
    <w:rsid w:val="00444A1A"/>
    <w:rsid w:val="00444BA6"/>
    <w:rsid w:val="00444CD9"/>
    <w:rsid w:val="00444EDB"/>
    <w:rsid w:val="004467B6"/>
    <w:rsid w:val="00446C65"/>
    <w:rsid w:val="00446DE2"/>
    <w:rsid w:val="00447123"/>
    <w:rsid w:val="00447CC2"/>
    <w:rsid w:val="00450015"/>
    <w:rsid w:val="004501A6"/>
    <w:rsid w:val="0045041F"/>
    <w:rsid w:val="00450681"/>
    <w:rsid w:val="00450833"/>
    <w:rsid w:val="004508E3"/>
    <w:rsid w:val="004509DD"/>
    <w:rsid w:val="00450C4F"/>
    <w:rsid w:val="00450C71"/>
    <w:rsid w:val="00450D02"/>
    <w:rsid w:val="004519CD"/>
    <w:rsid w:val="00452399"/>
    <w:rsid w:val="004531D2"/>
    <w:rsid w:val="004536F6"/>
    <w:rsid w:val="00453DF1"/>
    <w:rsid w:val="00453F01"/>
    <w:rsid w:val="00454168"/>
    <w:rsid w:val="004541DF"/>
    <w:rsid w:val="004546E0"/>
    <w:rsid w:val="004549A5"/>
    <w:rsid w:val="00454AA1"/>
    <w:rsid w:val="00454B35"/>
    <w:rsid w:val="00454C5B"/>
    <w:rsid w:val="00454FF0"/>
    <w:rsid w:val="004555E2"/>
    <w:rsid w:val="004557DC"/>
    <w:rsid w:val="00455E5E"/>
    <w:rsid w:val="0045624A"/>
    <w:rsid w:val="00456274"/>
    <w:rsid w:val="004562A1"/>
    <w:rsid w:val="00456473"/>
    <w:rsid w:val="004568CC"/>
    <w:rsid w:val="00456B3F"/>
    <w:rsid w:val="00456DD5"/>
    <w:rsid w:val="004570C7"/>
    <w:rsid w:val="004571BD"/>
    <w:rsid w:val="00457520"/>
    <w:rsid w:val="004576D1"/>
    <w:rsid w:val="00457844"/>
    <w:rsid w:val="00457BD9"/>
    <w:rsid w:val="00460142"/>
    <w:rsid w:val="004602F5"/>
    <w:rsid w:val="00460366"/>
    <w:rsid w:val="004617AB"/>
    <w:rsid w:val="00461CEF"/>
    <w:rsid w:val="00462817"/>
    <w:rsid w:val="00462C3B"/>
    <w:rsid w:val="00462C9C"/>
    <w:rsid w:val="00462F9D"/>
    <w:rsid w:val="00463246"/>
    <w:rsid w:val="004634BC"/>
    <w:rsid w:val="00463A38"/>
    <w:rsid w:val="00464143"/>
    <w:rsid w:val="0046441C"/>
    <w:rsid w:val="00464E0E"/>
    <w:rsid w:val="0046501B"/>
    <w:rsid w:val="00465067"/>
    <w:rsid w:val="0046532C"/>
    <w:rsid w:val="00466BD7"/>
    <w:rsid w:val="0046726B"/>
    <w:rsid w:val="004673EF"/>
    <w:rsid w:val="00467444"/>
    <w:rsid w:val="00467578"/>
    <w:rsid w:val="0046769E"/>
    <w:rsid w:val="0046773C"/>
    <w:rsid w:val="004677AC"/>
    <w:rsid w:val="00467C6D"/>
    <w:rsid w:val="00467CF4"/>
    <w:rsid w:val="00467F8B"/>
    <w:rsid w:val="00470A09"/>
    <w:rsid w:val="00470B6A"/>
    <w:rsid w:val="00471274"/>
    <w:rsid w:val="004713E2"/>
    <w:rsid w:val="00471609"/>
    <w:rsid w:val="004716B4"/>
    <w:rsid w:val="00471786"/>
    <w:rsid w:val="0047180D"/>
    <w:rsid w:val="00471A6B"/>
    <w:rsid w:val="00471A98"/>
    <w:rsid w:val="00471E17"/>
    <w:rsid w:val="00471F5F"/>
    <w:rsid w:val="0047295A"/>
    <w:rsid w:val="00472AED"/>
    <w:rsid w:val="00472D7F"/>
    <w:rsid w:val="0047325A"/>
    <w:rsid w:val="0047399C"/>
    <w:rsid w:val="004739DC"/>
    <w:rsid w:val="00473B88"/>
    <w:rsid w:val="00473FFB"/>
    <w:rsid w:val="0047483E"/>
    <w:rsid w:val="00474B3B"/>
    <w:rsid w:val="0047541B"/>
    <w:rsid w:val="00475790"/>
    <w:rsid w:val="00475A15"/>
    <w:rsid w:val="00475E97"/>
    <w:rsid w:val="004761AA"/>
    <w:rsid w:val="0047628C"/>
    <w:rsid w:val="00476374"/>
    <w:rsid w:val="00476403"/>
    <w:rsid w:val="004764A1"/>
    <w:rsid w:val="00476A6B"/>
    <w:rsid w:val="004770F0"/>
    <w:rsid w:val="00477162"/>
    <w:rsid w:val="004775D3"/>
    <w:rsid w:val="004779CD"/>
    <w:rsid w:val="00477A50"/>
    <w:rsid w:val="00477BA5"/>
    <w:rsid w:val="00477EC6"/>
    <w:rsid w:val="00480128"/>
    <w:rsid w:val="004803C6"/>
    <w:rsid w:val="00480432"/>
    <w:rsid w:val="00480D05"/>
    <w:rsid w:val="00480D35"/>
    <w:rsid w:val="00480DDB"/>
    <w:rsid w:val="00481203"/>
    <w:rsid w:val="00481445"/>
    <w:rsid w:val="00481A37"/>
    <w:rsid w:val="00481EFC"/>
    <w:rsid w:val="0048210F"/>
    <w:rsid w:val="00482325"/>
    <w:rsid w:val="004826C2"/>
    <w:rsid w:val="0048297E"/>
    <w:rsid w:val="00482B69"/>
    <w:rsid w:val="00482E18"/>
    <w:rsid w:val="004833F8"/>
    <w:rsid w:val="00483465"/>
    <w:rsid w:val="004839E8"/>
    <w:rsid w:val="00483A33"/>
    <w:rsid w:val="00483BE8"/>
    <w:rsid w:val="00483D5B"/>
    <w:rsid w:val="0048433F"/>
    <w:rsid w:val="00484F06"/>
    <w:rsid w:val="004856D7"/>
    <w:rsid w:val="00485864"/>
    <w:rsid w:val="00485C99"/>
    <w:rsid w:val="00486006"/>
    <w:rsid w:val="00486647"/>
    <w:rsid w:val="004867A0"/>
    <w:rsid w:val="00486EA8"/>
    <w:rsid w:val="00486F7A"/>
    <w:rsid w:val="00486FF0"/>
    <w:rsid w:val="0048700B"/>
    <w:rsid w:val="0048757F"/>
    <w:rsid w:val="00490387"/>
    <w:rsid w:val="00490598"/>
    <w:rsid w:val="004905D4"/>
    <w:rsid w:val="00490863"/>
    <w:rsid w:val="00490D1C"/>
    <w:rsid w:val="00490D62"/>
    <w:rsid w:val="00490D7B"/>
    <w:rsid w:val="0049145E"/>
    <w:rsid w:val="004914A1"/>
    <w:rsid w:val="004914DD"/>
    <w:rsid w:val="00491569"/>
    <w:rsid w:val="004915F7"/>
    <w:rsid w:val="0049191E"/>
    <w:rsid w:val="00491C90"/>
    <w:rsid w:val="00492347"/>
    <w:rsid w:val="0049243C"/>
    <w:rsid w:val="00492A64"/>
    <w:rsid w:val="00492EFA"/>
    <w:rsid w:val="004939F0"/>
    <w:rsid w:val="004939F8"/>
    <w:rsid w:val="00493E5A"/>
    <w:rsid w:val="00494146"/>
    <w:rsid w:val="0049421A"/>
    <w:rsid w:val="004944FE"/>
    <w:rsid w:val="00494528"/>
    <w:rsid w:val="004946AE"/>
    <w:rsid w:val="00494A29"/>
    <w:rsid w:val="004950CD"/>
    <w:rsid w:val="0049573C"/>
    <w:rsid w:val="004957EA"/>
    <w:rsid w:val="0049600D"/>
    <w:rsid w:val="0049615A"/>
    <w:rsid w:val="004962F7"/>
    <w:rsid w:val="004964D7"/>
    <w:rsid w:val="00496948"/>
    <w:rsid w:val="004977F3"/>
    <w:rsid w:val="00497A7C"/>
    <w:rsid w:val="004A0ABD"/>
    <w:rsid w:val="004A0C8E"/>
    <w:rsid w:val="004A152D"/>
    <w:rsid w:val="004A1AE3"/>
    <w:rsid w:val="004A1BCD"/>
    <w:rsid w:val="004A1D3E"/>
    <w:rsid w:val="004A1F2A"/>
    <w:rsid w:val="004A213E"/>
    <w:rsid w:val="004A2734"/>
    <w:rsid w:val="004A27C5"/>
    <w:rsid w:val="004A27D2"/>
    <w:rsid w:val="004A29B4"/>
    <w:rsid w:val="004A2ACE"/>
    <w:rsid w:val="004A2BC7"/>
    <w:rsid w:val="004A2D85"/>
    <w:rsid w:val="004A3039"/>
    <w:rsid w:val="004A303F"/>
    <w:rsid w:val="004A3630"/>
    <w:rsid w:val="004A3E88"/>
    <w:rsid w:val="004A4037"/>
    <w:rsid w:val="004A45DA"/>
    <w:rsid w:val="004A47DD"/>
    <w:rsid w:val="004A4AAC"/>
    <w:rsid w:val="004A4D82"/>
    <w:rsid w:val="004A5708"/>
    <w:rsid w:val="004A5F06"/>
    <w:rsid w:val="004A5F76"/>
    <w:rsid w:val="004A627E"/>
    <w:rsid w:val="004A6D49"/>
    <w:rsid w:val="004A6DC0"/>
    <w:rsid w:val="004A75B8"/>
    <w:rsid w:val="004A7A83"/>
    <w:rsid w:val="004A7B38"/>
    <w:rsid w:val="004A7CA9"/>
    <w:rsid w:val="004A7D3C"/>
    <w:rsid w:val="004B043A"/>
    <w:rsid w:val="004B05FD"/>
    <w:rsid w:val="004B079D"/>
    <w:rsid w:val="004B098E"/>
    <w:rsid w:val="004B099F"/>
    <w:rsid w:val="004B162C"/>
    <w:rsid w:val="004B1643"/>
    <w:rsid w:val="004B1B60"/>
    <w:rsid w:val="004B2A5D"/>
    <w:rsid w:val="004B2D99"/>
    <w:rsid w:val="004B3081"/>
    <w:rsid w:val="004B3086"/>
    <w:rsid w:val="004B3175"/>
    <w:rsid w:val="004B32BA"/>
    <w:rsid w:val="004B3495"/>
    <w:rsid w:val="004B36B2"/>
    <w:rsid w:val="004B38E4"/>
    <w:rsid w:val="004B39EB"/>
    <w:rsid w:val="004B40F3"/>
    <w:rsid w:val="004B42C0"/>
    <w:rsid w:val="004B492B"/>
    <w:rsid w:val="004B4989"/>
    <w:rsid w:val="004B4AFB"/>
    <w:rsid w:val="004B4CE9"/>
    <w:rsid w:val="004B4EFE"/>
    <w:rsid w:val="004B512C"/>
    <w:rsid w:val="004B560D"/>
    <w:rsid w:val="004B56C0"/>
    <w:rsid w:val="004B5A25"/>
    <w:rsid w:val="004B5A90"/>
    <w:rsid w:val="004B5DAF"/>
    <w:rsid w:val="004B60DC"/>
    <w:rsid w:val="004B681C"/>
    <w:rsid w:val="004B6B21"/>
    <w:rsid w:val="004B73C5"/>
    <w:rsid w:val="004B777B"/>
    <w:rsid w:val="004B7A8C"/>
    <w:rsid w:val="004C006C"/>
    <w:rsid w:val="004C00FE"/>
    <w:rsid w:val="004C0488"/>
    <w:rsid w:val="004C05E4"/>
    <w:rsid w:val="004C0A6E"/>
    <w:rsid w:val="004C1166"/>
    <w:rsid w:val="004C1365"/>
    <w:rsid w:val="004C16E2"/>
    <w:rsid w:val="004C19C5"/>
    <w:rsid w:val="004C1E8E"/>
    <w:rsid w:val="004C206B"/>
    <w:rsid w:val="004C20CC"/>
    <w:rsid w:val="004C223A"/>
    <w:rsid w:val="004C2378"/>
    <w:rsid w:val="004C295D"/>
    <w:rsid w:val="004C2E53"/>
    <w:rsid w:val="004C3370"/>
    <w:rsid w:val="004C3741"/>
    <w:rsid w:val="004C3F25"/>
    <w:rsid w:val="004C3FB3"/>
    <w:rsid w:val="004C41D3"/>
    <w:rsid w:val="004C4600"/>
    <w:rsid w:val="004C47C3"/>
    <w:rsid w:val="004C48BD"/>
    <w:rsid w:val="004C48BF"/>
    <w:rsid w:val="004C4F0E"/>
    <w:rsid w:val="004C4F97"/>
    <w:rsid w:val="004C4FEA"/>
    <w:rsid w:val="004C5577"/>
    <w:rsid w:val="004C6169"/>
    <w:rsid w:val="004C61F1"/>
    <w:rsid w:val="004C654A"/>
    <w:rsid w:val="004C6AA2"/>
    <w:rsid w:val="004C6EE6"/>
    <w:rsid w:val="004C7283"/>
    <w:rsid w:val="004C728D"/>
    <w:rsid w:val="004C78D3"/>
    <w:rsid w:val="004C7970"/>
    <w:rsid w:val="004C7B84"/>
    <w:rsid w:val="004C7ED6"/>
    <w:rsid w:val="004D00B3"/>
    <w:rsid w:val="004D04AF"/>
    <w:rsid w:val="004D05DB"/>
    <w:rsid w:val="004D0799"/>
    <w:rsid w:val="004D07B5"/>
    <w:rsid w:val="004D0C2A"/>
    <w:rsid w:val="004D0FC5"/>
    <w:rsid w:val="004D1148"/>
    <w:rsid w:val="004D12E4"/>
    <w:rsid w:val="004D2194"/>
    <w:rsid w:val="004D2C79"/>
    <w:rsid w:val="004D4360"/>
    <w:rsid w:val="004D45A1"/>
    <w:rsid w:val="004D4B5C"/>
    <w:rsid w:val="004D4F76"/>
    <w:rsid w:val="004D5817"/>
    <w:rsid w:val="004D5939"/>
    <w:rsid w:val="004D5A31"/>
    <w:rsid w:val="004D5DB8"/>
    <w:rsid w:val="004D5F1C"/>
    <w:rsid w:val="004D60D8"/>
    <w:rsid w:val="004D6BEE"/>
    <w:rsid w:val="004D6E56"/>
    <w:rsid w:val="004D7679"/>
    <w:rsid w:val="004D7AC9"/>
    <w:rsid w:val="004D7C6C"/>
    <w:rsid w:val="004E0046"/>
    <w:rsid w:val="004E00BF"/>
    <w:rsid w:val="004E01C4"/>
    <w:rsid w:val="004E0292"/>
    <w:rsid w:val="004E1102"/>
    <w:rsid w:val="004E1182"/>
    <w:rsid w:val="004E1290"/>
    <w:rsid w:val="004E13AB"/>
    <w:rsid w:val="004E1ADE"/>
    <w:rsid w:val="004E1F3A"/>
    <w:rsid w:val="004E1FE1"/>
    <w:rsid w:val="004E2312"/>
    <w:rsid w:val="004E231B"/>
    <w:rsid w:val="004E23A8"/>
    <w:rsid w:val="004E2A97"/>
    <w:rsid w:val="004E2B57"/>
    <w:rsid w:val="004E2E8A"/>
    <w:rsid w:val="004E3348"/>
    <w:rsid w:val="004E3683"/>
    <w:rsid w:val="004E3A73"/>
    <w:rsid w:val="004E419A"/>
    <w:rsid w:val="004E42BC"/>
    <w:rsid w:val="004E435B"/>
    <w:rsid w:val="004E4835"/>
    <w:rsid w:val="004E52BF"/>
    <w:rsid w:val="004E5505"/>
    <w:rsid w:val="004E56E3"/>
    <w:rsid w:val="004E5873"/>
    <w:rsid w:val="004E59D7"/>
    <w:rsid w:val="004E6097"/>
    <w:rsid w:val="004E61A7"/>
    <w:rsid w:val="004E61C1"/>
    <w:rsid w:val="004E70E6"/>
    <w:rsid w:val="004E7AAE"/>
    <w:rsid w:val="004E7F7F"/>
    <w:rsid w:val="004F01EA"/>
    <w:rsid w:val="004F04D0"/>
    <w:rsid w:val="004F04D3"/>
    <w:rsid w:val="004F0D5B"/>
    <w:rsid w:val="004F0E6C"/>
    <w:rsid w:val="004F0E83"/>
    <w:rsid w:val="004F0E84"/>
    <w:rsid w:val="004F142B"/>
    <w:rsid w:val="004F1F7F"/>
    <w:rsid w:val="004F2A1C"/>
    <w:rsid w:val="004F33E3"/>
    <w:rsid w:val="004F34F9"/>
    <w:rsid w:val="004F3603"/>
    <w:rsid w:val="004F3D92"/>
    <w:rsid w:val="004F4AB4"/>
    <w:rsid w:val="004F4E2A"/>
    <w:rsid w:val="004F4EB2"/>
    <w:rsid w:val="004F521C"/>
    <w:rsid w:val="004F5FAD"/>
    <w:rsid w:val="004F5FD7"/>
    <w:rsid w:val="004F60B6"/>
    <w:rsid w:val="004F6392"/>
    <w:rsid w:val="004F684B"/>
    <w:rsid w:val="004F6CC2"/>
    <w:rsid w:val="004F6FA4"/>
    <w:rsid w:val="004F7242"/>
    <w:rsid w:val="00500C94"/>
    <w:rsid w:val="00500F9A"/>
    <w:rsid w:val="0050108C"/>
    <w:rsid w:val="005010C4"/>
    <w:rsid w:val="00501E93"/>
    <w:rsid w:val="00501EB9"/>
    <w:rsid w:val="005022C2"/>
    <w:rsid w:val="0050247C"/>
    <w:rsid w:val="00502B1E"/>
    <w:rsid w:val="00503E05"/>
    <w:rsid w:val="0050455B"/>
    <w:rsid w:val="00504903"/>
    <w:rsid w:val="00504AD8"/>
    <w:rsid w:val="00504E69"/>
    <w:rsid w:val="005050C4"/>
    <w:rsid w:val="00505C07"/>
    <w:rsid w:val="00505DC0"/>
    <w:rsid w:val="0050609A"/>
    <w:rsid w:val="005062F1"/>
    <w:rsid w:val="0050659E"/>
    <w:rsid w:val="005069A1"/>
    <w:rsid w:val="00506A5A"/>
    <w:rsid w:val="00506E35"/>
    <w:rsid w:val="00507735"/>
    <w:rsid w:val="00507AEA"/>
    <w:rsid w:val="00507EC1"/>
    <w:rsid w:val="005108C4"/>
    <w:rsid w:val="00510AA5"/>
    <w:rsid w:val="00510B4E"/>
    <w:rsid w:val="00510FE0"/>
    <w:rsid w:val="00511034"/>
    <w:rsid w:val="0051125D"/>
    <w:rsid w:val="005114DA"/>
    <w:rsid w:val="005115A7"/>
    <w:rsid w:val="00511FCC"/>
    <w:rsid w:val="00512051"/>
    <w:rsid w:val="005122DE"/>
    <w:rsid w:val="00512842"/>
    <w:rsid w:val="005129A7"/>
    <w:rsid w:val="00512A14"/>
    <w:rsid w:val="00512BCA"/>
    <w:rsid w:val="00513838"/>
    <w:rsid w:val="00513D68"/>
    <w:rsid w:val="00513F10"/>
    <w:rsid w:val="0051419A"/>
    <w:rsid w:val="005142CC"/>
    <w:rsid w:val="00514750"/>
    <w:rsid w:val="00514B6F"/>
    <w:rsid w:val="00515148"/>
    <w:rsid w:val="0051536A"/>
    <w:rsid w:val="00515733"/>
    <w:rsid w:val="005157EA"/>
    <w:rsid w:val="00515E5A"/>
    <w:rsid w:val="0051618E"/>
    <w:rsid w:val="005162EC"/>
    <w:rsid w:val="005165F2"/>
    <w:rsid w:val="00516E30"/>
    <w:rsid w:val="00517512"/>
    <w:rsid w:val="005178FE"/>
    <w:rsid w:val="00517C4B"/>
    <w:rsid w:val="00517EDE"/>
    <w:rsid w:val="005204B9"/>
    <w:rsid w:val="00520A35"/>
    <w:rsid w:val="00520F3B"/>
    <w:rsid w:val="00521488"/>
    <w:rsid w:val="00521DB5"/>
    <w:rsid w:val="005228BC"/>
    <w:rsid w:val="00523036"/>
    <w:rsid w:val="00523220"/>
    <w:rsid w:val="005233DF"/>
    <w:rsid w:val="005233E7"/>
    <w:rsid w:val="00523901"/>
    <w:rsid w:val="00523A79"/>
    <w:rsid w:val="00523CE9"/>
    <w:rsid w:val="00523F56"/>
    <w:rsid w:val="005240B8"/>
    <w:rsid w:val="0052423E"/>
    <w:rsid w:val="005246B7"/>
    <w:rsid w:val="005254BB"/>
    <w:rsid w:val="005255DD"/>
    <w:rsid w:val="005259F7"/>
    <w:rsid w:val="00525A82"/>
    <w:rsid w:val="00526726"/>
    <w:rsid w:val="005271F0"/>
    <w:rsid w:val="00527F47"/>
    <w:rsid w:val="005304FA"/>
    <w:rsid w:val="00530517"/>
    <w:rsid w:val="00530579"/>
    <w:rsid w:val="00530684"/>
    <w:rsid w:val="00530814"/>
    <w:rsid w:val="00530ABD"/>
    <w:rsid w:val="00530D5B"/>
    <w:rsid w:val="00531102"/>
    <w:rsid w:val="005311B8"/>
    <w:rsid w:val="005313AC"/>
    <w:rsid w:val="0053199C"/>
    <w:rsid w:val="00531A09"/>
    <w:rsid w:val="005326EC"/>
    <w:rsid w:val="00532CAE"/>
    <w:rsid w:val="00532D51"/>
    <w:rsid w:val="00533518"/>
    <w:rsid w:val="00533690"/>
    <w:rsid w:val="005337D7"/>
    <w:rsid w:val="00533D71"/>
    <w:rsid w:val="0053484F"/>
    <w:rsid w:val="0053507F"/>
    <w:rsid w:val="00535DD1"/>
    <w:rsid w:val="0053642D"/>
    <w:rsid w:val="00536C24"/>
    <w:rsid w:val="00536E88"/>
    <w:rsid w:val="00537137"/>
    <w:rsid w:val="00537190"/>
    <w:rsid w:val="00537D30"/>
    <w:rsid w:val="0054043F"/>
    <w:rsid w:val="005405A5"/>
    <w:rsid w:val="005406B3"/>
    <w:rsid w:val="005408BE"/>
    <w:rsid w:val="00540CF1"/>
    <w:rsid w:val="00540E03"/>
    <w:rsid w:val="00540EE8"/>
    <w:rsid w:val="00541247"/>
    <w:rsid w:val="00541B04"/>
    <w:rsid w:val="0054210F"/>
    <w:rsid w:val="0054234B"/>
    <w:rsid w:val="00542CED"/>
    <w:rsid w:val="00542D54"/>
    <w:rsid w:val="00542DC6"/>
    <w:rsid w:val="005430F8"/>
    <w:rsid w:val="005434DE"/>
    <w:rsid w:val="00543E44"/>
    <w:rsid w:val="005443B4"/>
    <w:rsid w:val="0054479F"/>
    <w:rsid w:val="00544EC8"/>
    <w:rsid w:val="0054500C"/>
    <w:rsid w:val="00545057"/>
    <w:rsid w:val="00545737"/>
    <w:rsid w:val="005462E4"/>
    <w:rsid w:val="005463D8"/>
    <w:rsid w:val="00546D50"/>
    <w:rsid w:val="00546D51"/>
    <w:rsid w:val="00546D54"/>
    <w:rsid w:val="00546FF6"/>
    <w:rsid w:val="005475D0"/>
    <w:rsid w:val="005477A6"/>
    <w:rsid w:val="00550040"/>
    <w:rsid w:val="005502E0"/>
    <w:rsid w:val="005505D5"/>
    <w:rsid w:val="00550818"/>
    <w:rsid w:val="00550857"/>
    <w:rsid w:val="00550BB1"/>
    <w:rsid w:val="00550E6F"/>
    <w:rsid w:val="005510D0"/>
    <w:rsid w:val="005515E8"/>
    <w:rsid w:val="0055168A"/>
    <w:rsid w:val="005519B3"/>
    <w:rsid w:val="00551BFE"/>
    <w:rsid w:val="00551E5D"/>
    <w:rsid w:val="00552246"/>
    <w:rsid w:val="0055261C"/>
    <w:rsid w:val="00552695"/>
    <w:rsid w:val="00552CB8"/>
    <w:rsid w:val="005530C1"/>
    <w:rsid w:val="0055347F"/>
    <w:rsid w:val="005535E9"/>
    <w:rsid w:val="0055488F"/>
    <w:rsid w:val="00554B0F"/>
    <w:rsid w:val="00554EBD"/>
    <w:rsid w:val="00554EC9"/>
    <w:rsid w:val="00554F1B"/>
    <w:rsid w:val="00555010"/>
    <w:rsid w:val="00555177"/>
    <w:rsid w:val="00555545"/>
    <w:rsid w:val="0055581F"/>
    <w:rsid w:val="00555CB5"/>
    <w:rsid w:val="0055610E"/>
    <w:rsid w:val="005566A6"/>
    <w:rsid w:val="005566D8"/>
    <w:rsid w:val="005568B1"/>
    <w:rsid w:val="005568C9"/>
    <w:rsid w:val="005573D0"/>
    <w:rsid w:val="00557868"/>
    <w:rsid w:val="00557870"/>
    <w:rsid w:val="00557A92"/>
    <w:rsid w:val="005603FB"/>
    <w:rsid w:val="00560713"/>
    <w:rsid w:val="00560AA9"/>
    <w:rsid w:val="00560C03"/>
    <w:rsid w:val="00560C3E"/>
    <w:rsid w:val="00560C3F"/>
    <w:rsid w:val="00560D52"/>
    <w:rsid w:val="00561215"/>
    <w:rsid w:val="005615A4"/>
    <w:rsid w:val="00562032"/>
    <w:rsid w:val="0056216F"/>
    <w:rsid w:val="00562648"/>
    <w:rsid w:val="00562CF2"/>
    <w:rsid w:val="00562D49"/>
    <w:rsid w:val="00563143"/>
    <w:rsid w:val="00563527"/>
    <w:rsid w:val="0056382C"/>
    <w:rsid w:val="005638C7"/>
    <w:rsid w:val="00563D88"/>
    <w:rsid w:val="00563E2D"/>
    <w:rsid w:val="005644DF"/>
    <w:rsid w:val="00564B07"/>
    <w:rsid w:val="00564D4B"/>
    <w:rsid w:val="00564E9D"/>
    <w:rsid w:val="00565235"/>
    <w:rsid w:val="00565923"/>
    <w:rsid w:val="00565B34"/>
    <w:rsid w:val="00565B74"/>
    <w:rsid w:val="00565CD8"/>
    <w:rsid w:val="005661D7"/>
    <w:rsid w:val="005663E6"/>
    <w:rsid w:val="005669AE"/>
    <w:rsid w:val="00566BB4"/>
    <w:rsid w:val="0056707B"/>
    <w:rsid w:val="0056746E"/>
    <w:rsid w:val="00567CC2"/>
    <w:rsid w:val="00567D92"/>
    <w:rsid w:val="00567E8C"/>
    <w:rsid w:val="00567F73"/>
    <w:rsid w:val="00570574"/>
    <w:rsid w:val="00570E15"/>
    <w:rsid w:val="00571050"/>
    <w:rsid w:val="00571898"/>
    <w:rsid w:val="00571BFC"/>
    <w:rsid w:val="00571D30"/>
    <w:rsid w:val="00572201"/>
    <w:rsid w:val="005724C5"/>
    <w:rsid w:val="005736E6"/>
    <w:rsid w:val="00573C8C"/>
    <w:rsid w:val="00573D22"/>
    <w:rsid w:val="00573FA0"/>
    <w:rsid w:val="0057418E"/>
    <w:rsid w:val="00574459"/>
    <w:rsid w:val="00574524"/>
    <w:rsid w:val="00574846"/>
    <w:rsid w:val="005748AF"/>
    <w:rsid w:val="00574FD6"/>
    <w:rsid w:val="005753AE"/>
    <w:rsid w:val="005757CA"/>
    <w:rsid w:val="005759F4"/>
    <w:rsid w:val="00575A9B"/>
    <w:rsid w:val="00576F09"/>
    <w:rsid w:val="005771A8"/>
    <w:rsid w:val="005771CA"/>
    <w:rsid w:val="005772ED"/>
    <w:rsid w:val="005803FE"/>
    <w:rsid w:val="00580AFB"/>
    <w:rsid w:val="00581466"/>
    <w:rsid w:val="005817A4"/>
    <w:rsid w:val="00581FC6"/>
    <w:rsid w:val="005826B4"/>
    <w:rsid w:val="00582E1D"/>
    <w:rsid w:val="00582EBD"/>
    <w:rsid w:val="0058326E"/>
    <w:rsid w:val="005833B5"/>
    <w:rsid w:val="00583696"/>
    <w:rsid w:val="005836AE"/>
    <w:rsid w:val="005837F1"/>
    <w:rsid w:val="0058411C"/>
    <w:rsid w:val="00584507"/>
    <w:rsid w:val="00584672"/>
    <w:rsid w:val="00584A3B"/>
    <w:rsid w:val="00584C78"/>
    <w:rsid w:val="00584F21"/>
    <w:rsid w:val="00585014"/>
    <w:rsid w:val="00585D4B"/>
    <w:rsid w:val="00585ED3"/>
    <w:rsid w:val="00585FC0"/>
    <w:rsid w:val="00585FF6"/>
    <w:rsid w:val="00586306"/>
    <w:rsid w:val="00586A69"/>
    <w:rsid w:val="005870E1"/>
    <w:rsid w:val="005871BB"/>
    <w:rsid w:val="005871D6"/>
    <w:rsid w:val="00587222"/>
    <w:rsid w:val="0058769F"/>
    <w:rsid w:val="00587752"/>
    <w:rsid w:val="00587DC0"/>
    <w:rsid w:val="00587E04"/>
    <w:rsid w:val="00590343"/>
    <w:rsid w:val="00590598"/>
    <w:rsid w:val="005907E1"/>
    <w:rsid w:val="0059082F"/>
    <w:rsid w:val="005910EA"/>
    <w:rsid w:val="0059115B"/>
    <w:rsid w:val="005912B4"/>
    <w:rsid w:val="005912BC"/>
    <w:rsid w:val="00591464"/>
    <w:rsid w:val="005918AE"/>
    <w:rsid w:val="00591BEA"/>
    <w:rsid w:val="00591C47"/>
    <w:rsid w:val="00591CE5"/>
    <w:rsid w:val="00591F29"/>
    <w:rsid w:val="005928D0"/>
    <w:rsid w:val="00592C57"/>
    <w:rsid w:val="00592C9E"/>
    <w:rsid w:val="00592CA2"/>
    <w:rsid w:val="0059362D"/>
    <w:rsid w:val="00593764"/>
    <w:rsid w:val="005939C6"/>
    <w:rsid w:val="00594320"/>
    <w:rsid w:val="00594368"/>
    <w:rsid w:val="005947D2"/>
    <w:rsid w:val="005949C4"/>
    <w:rsid w:val="00594BD2"/>
    <w:rsid w:val="00594C36"/>
    <w:rsid w:val="00594FC0"/>
    <w:rsid w:val="00595525"/>
    <w:rsid w:val="00595900"/>
    <w:rsid w:val="00595986"/>
    <w:rsid w:val="00596518"/>
    <w:rsid w:val="00596663"/>
    <w:rsid w:val="00596853"/>
    <w:rsid w:val="00596856"/>
    <w:rsid w:val="00596B18"/>
    <w:rsid w:val="00597748"/>
    <w:rsid w:val="00597CBD"/>
    <w:rsid w:val="00597DBA"/>
    <w:rsid w:val="005A05A4"/>
    <w:rsid w:val="005A0A90"/>
    <w:rsid w:val="005A0D1A"/>
    <w:rsid w:val="005A0E1A"/>
    <w:rsid w:val="005A0E95"/>
    <w:rsid w:val="005A0FC3"/>
    <w:rsid w:val="005A16CC"/>
    <w:rsid w:val="005A16D3"/>
    <w:rsid w:val="005A25C3"/>
    <w:rsid w:val="005A2631"/>
    <w:rsid w:val="005A264B"/>
    <w:rsid w:val="005A2FB9"/>
    <w:rsid w:val="005A332B"/>
    <w:rsid w:val="005A337B"/>
    <w:rsid w:val="005A354D"/>
    <w:rsid w:val="005A397E"/>
    <w:rsid w:val="005A419A"/>
    <w:rsid w:val="005A4CF0"/>
    <w:rsid w:val="005A4F0C"/>
    <w:rsid w:val="005A5768"/>
    <w:rsid w:val="005A5902"/>
    <w:rsid w:val="005A5AC4"/>
    <w:rsid w:val="005A5E4B"/>
    <w:rsid w:val="005A6089"/>
    <w:rsid w:val="005A62BC"/>
    <w:rsid w:val="005A6381"/>
    <w:rsid w:val="005A672F"/>
    <w:rsid w:val="005A6E62"/>
    <w:rsid w:val="005A7259"/>
    <w:rsid w:val="005A73F8"/>
    <w:rsid w:val="005A75DC"/>
    <w:rsid w:val="005A78BE"/>
    <w:rsid w:val="005A7ADB"/>
    <w:rsid w:val="005A7C95"/>
    <w:rsid w:val="005A7F44"/>
    <w:rsid w:val="005B06E0"/>
    <w:rsid w:val="005B08A1"/>
    <w:rsid w:val="005B09C8"/>
    <w:rsid w:val="005B09F7"/>
    <w:rsid w:val="005B0BEF"/>
    <w:rsid w:val="005B0F86"/>
    <w:rsid w:val="005B15E6"/>
    <w:rsid w:val="005B173E"/>
    <w:rsid w:val="005B2001"/>
    <w:rsid w:val="005B238B"/>
    <w:rsid w:val="005B25AC"/>
    <w:rsid w:val="005B27CE"/>
    <w:rsid w:val="005B28E2"/>
    <w:rsid w:val="005B290F"/>
    <w:rsid w:val="005B2D60"/>
    <w:rsid w:val="005B31A5"/>
    <w:rsid w:val="005B33FB"/>
    <w:rsid w:val="005B344D"/>
    <w:rsid w:val="005B360F"/>
    <w:rsid w:val="005B3975"/>
    <w:rsid w:val="005B3DE6"/>
    <w:rsid w:val="005B3E10"/>
    <w:rsid w:val="005B44B8"/>
    <w:rsid w:val="005B5FB8"/>
    <w:rsid w:val="005B605C"/>
    <w:rsid w:val="005B6142"/>
    <w:rsid w:val="005B619C"/>
    <w:rsid w:val="005B6247"/>
    <w:rsid w:val="005B6822"/>
    <w:rsid w:val="005B68DF"/>
    <w:rsid w:val="005B6A61"/>
    <w:rsid w:val="005B6FF8"/>
    <w:rsid w:val="005B73F4"/>
    <w:rsid w:val="005B744A"/>
    <w:rsid w:val="005B7CDA"/>
    <w:rsid w:val="005C0152"/>
    <w:rsid w:val="005C0476"/>
    <w:rsid w:val="005C0589"/>
    <w:rsid w:val="005C07C8"/>
    <w:rsid w:val="005C0E55"/>
    <w:rsid w:val="005C1292"/>
    <w:rsid w:val="005C172D"/>
    <w:rsid w:val="005C1998"/>
    <w:rsid w:val="005C2329"/>
    <w:rsid w:val="005C27EF"/>
    <w:rsid w:val="005C2852"/>
    <w:rsid w:val="005C31D9"/>
    <w:rsid w:val="005C3397"/>
    <w:rsid w:val="005C35F1"/>
    <w:rsid w:val="005C35FE"/>
    <w:rsid w:val="005C3987"/>
    <w:rsid w:val="005C3C65"/>
    <w:rsid w:val="005C3F1C"/>
    <w:rsid w:val="005C4347"/>
    <w:rsid w:val="005C440E"/>
    <w:rsid w:val="005C4E33"/>
    <w:rsid w:val="005C5AD0"/>
    <w:rsid w:val="005C63EA"/>
    <w:rsid w:val="005C64AE"/>
    <w:rsid w:val="005C661E"/>
    <w:rsid w:val="005C66BD"/>
    <w:rsid w:val="005C671F"/>
    <w:rsid w:val="005C6966"/>
    <w:rsid w:val="005C6BFC"/>
    <w:rsid w:val="005C769D"/>
    <w:rsid w:val="005C7ED7"/>
    <w:rsid w:val="005D0BB6"/>
    <w:rsid w:val="005D1110"/>
    <w:rsid w:val="005D1BBD"/>
    <w:rsid w:val="005D201A"/>
    <w:rsid w:val="005D2256"/>
    <w:rsid w:val="005D24E7"/>
    <w:rsid w:val="005D26B7"/>
    <w:rsid w:val="005D2C18"/>
    <w:rsid w:val="005D300A"/>
    <w:rsid w:val="005D3058"/>
    <w:rsid w:val="005D3D49"/>
    <w:rsid w:val="005D49DA"/>
    <w:rsid w:val="005D4C20"/>
    <w:rsid w:val="005D4D35"/>
    <w:rsid w:val="005D5081"/>
    <w:rsid w:val="005D5281"/>
    <w:rsid w:val="005D5598"/>
    <w:rsid w:val="005D5F1A"/>
    <w:rsid w:val="005D5FCE"/>
    <w:rsid w:val="005D65CF"/>
    <w:rsid w:val="005D673A"/>
    <w:rsid w:val="005D68D5"/>
    <w:rsid w:val="005D69C5"/>
    <w:rsid w:val="005D7215"/>
    <w:rsid w:val="005D7459"/>
    <w:rsid w:val="005D7475"/>
    <w:rsid w:val="005E0065"/>
    <w:rsid w:val="005E03EE"/>
    <w:rsid w:val="005E1475"/>
    <w:rsid w:val="005E1492"/>
    <w:rsid w:val="005E1DD0"/>
    <w:rsid w:val="005E1F28"/>
    <w:rsid w:val="005E20A5"/>
    <w:rsid w:val="005E2322"/>
    <w:rsid w:val="005E266D"/>
    <w:rsid w:val="005E2CED"/>
    <w:rsid w:val="005E37A4"/>
    <w:rsid w:val="005E3F69"/>
    <w:rsid w:val="005E413D"/>
    <w:rsid w:val="005E4B4D"/>
    <w:rsid w:val="005E4C97"/>
    <w:rsid w:val="005E4E62"/>
    <w:rsid w:val="005E4EC6"/>
    <w:rsid w:val="005E5CE3"/>
    <w:rsid w:val="005E66F0"/>
    <w:rsid w:val="005E6A09"/>
    <w:rsid w:val="005E6C49"/>
    <w:rsid w:val="005E6EB3"/>
    <w:rsid w:val="005E71FB"/>
    <w:rsid w:val="005E782B"/>
    <w:rsid w:val="005F059F"/>
    <w:rsid w:val="005F05BC"/>
    <w:rsid w:val="005F0618"/>
    <w:rsid w:val="005F084C"/>
    <w:rsid w:val="005F08F1"/>
    <w:rsid w:val="005F0907"/>
    <w:rsid w:val="005F091E"/>
    <w:rsid w:val="005F0D54"/>
    <w:rsid w:val="005F1063"/>
    <w:rsid w:val="005F17EE"/>
    <w:rsid w:val="005F1C20"/>
    <w:rsid w:val="005F1EA4"/>
    <w:rsid w:val="005F1F9A"/>
    <w:rsid w:val="005F216D"/>
    <w:rsid w:val="005F2264"/>
    <w:rsid w:val="005F2CEA"/>
    <w:rsid w:val="005F2EEA"/>
    <w:rsid w:val="005F3388"/>
    <w:rsid w:val="005F3509"/>
    <w:rsid w:val="005F3C00"/>
    <w:rsid w:val="005F4574"/>
    <w:rsid w:val="005F45D8"/>
    <w:rsid w:val="005F478B"/>
    <w:rsid w:val="005F5055"/>
    <w:rsid w:val="005F561E"/>
    <w:rsid w:val="005F56FA"/>
    <w:rsid w:val="005F61A2"/>
    <w:rsid w:val="005F63BC"/>
    <w:rsid w:val="005F65B6"/>
    <w:rsid w:val="005F66E3"/>
    <w:rsid w:val="005F69BC"/>
    <w:rsid w:val="005F6A5A"/>
    <w:rsid w:val="005F6B80"/>
    <w:rsid w:val="005F6F0C"/>
    <w:rsid w:val="005F70B9"/>
    <w:rsid w:val="005F7388"/>
    <w:rsid w:val="005F75FE"/>
    <w:rsid w:val="005F76BD"/>
    <w:rsid w:val="005F77A3"/>
    <w:rsid w:val="00600101"/>
    <w:rsid w:val="0060013D"/>
    <w:rsid w:val="0060015B"/>
    <w:rsid w:val="00600341"/>
    <w:rsid w:val="006007E3"/>
    <w:rsid w:val="00600EE6"/>
    <w:rsid w:val="006011BD"/>
    <w:rsid w:val="0060169A"/>
    <w:rsid w:val="006023EF"/>
    <w:rsid w:val="006024AD"/>
    <w:rsid w:val="00603221"/>
    <w:rsid w:val="00603623"/>
    <w:rsid w:val="00603E0F"/>
    <w:rsid w:val="00604255"/>
    <w:rsid w:val="00604B2E"/>
    <w:rsid w:val="00604E0B"/>
    <w:rsid w:val="0060527E"/>
    <w:rsid w:val="00605464"/>
    <w:rsid w:val="0060549B"/>
    <w:rsid w:val="00605ADE"/>
    <w:rsid w:val="00605D76"/>
    <w:rsid w:val="00605F57"/>
    <w:rsid w:val="00606899"/>
    <w:rsid w:val="00606A8B"/>
    <w:rsid w:val="00606BA9"/>
    <w:rsid w:val="006079A6"/>
    <w:rsid w:val="00607A22"/>
    <w:rsid w:val="00607A8C"/>
    <w:rsid w:val="00607EF0"/>
    <w:rsid w:val="00607F23"/>
    <w:rsid w:val="00607F45"/>
    <w:rsid w:val="00610206"/>
    <w:rsid w:val="00610227"/>
    <w:rsid w:val="00610586"/>
    <w:rsid w:val="006106F5"/>
    <w:rsid w:val="006107C5"/>
    <w:rsid w:val="006108BF"/>
    <w:rsid w:val="006109E9"/>
    <w:rsid w:val="00610E71"/>
    <w:rsid w:val="006111BE"/>
    <w:rsid w:val="006111F1"/>
    <w:rsid w:val="006112C3"/>
    <w:rsid w:val="006113FF"/>
    <w:rsid w:val="00611B14"/>
    <w:rsid w:val="00611D81"/>
    <w:rsid w:val="0061249A"/>
    <w:rsid w:val="00612A33"/>
    <w:rsid w:val="0061308B"/>
    <w:rsid w:val="006133FF"/>
    <w:rsid w:val="00613A40"/>
    <w:rsid w:val="00613BE1"/>
    <w:rsid w:val="00613D0E"/>
    <w:rsid w:val="00613D36"/>
    <w:rsid w:val="00614085"/>
    <w:rsid w:val="006146BD"/>
    <w:rsid w:val="00615114"/>
    <w:rsid w:val="00615603"/>
    <w:rsid w:val="00615C37"/>
    <w:rsid w:val="00615E34"/>
    <w:rsid w:val="006161AE"/>
    <w:rsid w:val="00616592"/>
    <w:rsid w:val="00616847"/>
    <w:rsid w:val="00617260"/>
    <w:rsid w:val="00617378"/>
    <w:rsid w:val="006175D5"/>
    <w:rsid w:val="00617F34"/>
    <w:rsid w:val="006207D1"/>
    <w:rsid w:val="00620CFE"/>
    <w:rsid w:val="00620DF9"/>
    <w:rsid w:val="0062144D"/>
    <w:rsid w:val="006214E0"/>
    <w:rsid w:val="00621807"/>
    <w:rsid w:val="00621AAE"/>
    <w:rsid w:val="00621F32"/>
    <w:rsid w:val="0062214B"/>
    <w:rsid w:val="0062232C"/>
    <w:rsid w:val="006226FA"/>
    <w:rsid w:val="0062273E"/>
    <w:rsid w:val="00622741"/>
    <w:rsid w:val="00622E2F"/>
    <w:rsid w:val="00623175"/>
    <w:rsid w:val="006231EA"/>
    <w:rsid w:val="0062378E"/>
    <w:rsid w:val="00623A35"/>
    <w:rsid w:val="00623B65"/>
    <w:rsid w:val="00623BAC"/>
    <w:rsid w:val="00623E8E"/>
    <w:rsid w:val="006244A9"/>
    <w:rsid w:val="0062491B"/>
    <w:rsid w:val="006250C4"/>
    <w:rsid w:val="006251EB"/>
    <w:rsid w:val="00625429"/>
    <w:rsid w:val="00626530"/>
    <w:rsid w:val="0062674D"/>
    <w:rsid w:val="006268D5"/>
    <w:rsid w:val="00626A51"/>
    <w:rsid w:val="00626AD6"/>
    <w:rsid w:val="00627422"/>
    <w:rsid w:val="00627C08"/>
    <w:rsid w:val="00627C99"/>
    <w:rsid w:val="00630737"/>
    <w:rsid w:val="00630933"/>
    <w:rsid w:val="00631647"/>
    <w:rsid w:val="006316F5"/>
    <w:rsid w:val="00631963"/>
    <w:rsid w:val="00631FC5"/>
    <w:rsid w:val="006337B0"/>
    <w:rsid w:val="00633D46"/>
    <w:rsid w:val="00633D82"/>
    <w:rsid w:val="0063400B"/>
    <w:rsid w:val="0063414D"/>
    <w:rsid w:val="00634756"/>
    <w:rsid w:val="00634A78"/>
    <w:rsid w:val="00634F74"/>
    <w:rsid w:val="006350F8"/>
    <w:rsid w:val="00635451"/>
    <w:rsid w:val="00635948"/>
    <w:rsid w:val="00635A40"/>
    <w:rsid w:val="00636B0F"/>
    <w:rsid w:val="00636D6B"/>
    <w:rsid w:val="006371E1"/>
    <w:rsid w:val="006374D0"/>
    <w:rsid w:val="00637548"/>
    <w:rsid w:val="00637BFA"/>
    <w:rsid w:val="00640156"/>
    <w:rsid w:val="006404F0"/>
    <w:rsid w:val="006409B5"/>
    <w:rsid w:val="00640CA2"/>
    <w:rsid w:val="00640DE8"/>
    <w:rsid w:val="006412BF"/>
    <w:rsid w:val="00641545"/>
    <w:rsid w:val="0064181A"/>
    <w:rsid w:val="00641A4F"/>
    <w:rsid w:val="00641AFC"/>
    <w:rsid w:val="0064201D"/>
    <w:rsid w:val="0064221C"/>
    <w:rsid w:val="00642760"/>
    <w:rsid w:val="0064277A"/>
    <w:rsid w:val="00642F72"/>
    <w:rsid w:val="00642FDA"/>
    <w:rsid w:val="00643190"/>
    <w:rsid w:val="00643AFB"/>
    <w:rsid w:val="00643AFF"/>
    <w:rsid w:val="00644054"/>
    <w:rsid w:val="00644313"/>
    <w:rsid w:val="00644CE6"/>
    <w:rsid w:val="00644FA4"/>
    <w:rsid w:val="00644FC1"/>
    <w:rsid w:val="00645051"/>
    <w:rsid w:val="006450DA"/>
    <w:rsid w:val="00645673"/>
    <w:rsid w:val="006458C4"/>
    <w:rsid w:val="00645C9F"/>
    <w:rsid w:val="00645E58"/>
    <w:rsid w:val="00645ED7"/>
    <w:rsid w:val="00645F7C"/>
    <w:rsid w:val="006464B9"/>
    <w:rsid w:val="00646C15"/>
    <w:rsid w:val="006471E2"/>
    <w:rsid w:val="006475BA"/>
    <w:rsid w:val="00647D57"/>
    <w:rsid w:val="006500ED"/>
    <w:rsid w:val="00650188"/>
    <w:rsid w:val="0065049C"/>
    <w:rsid w:val="006504F7"/>
    <w:rsid w:val="006506E4"/>
    <w:rsid w:val="0065092B"/>
    <w:rsid w:val="00650D58"/>
    <w:rsid w:val="00650DD8"/>
    <w:rsid w:val="00650EEF"/>
    <w:rsid w:val="00651102"/>
    <w:rsid w:val="00651505"/>
    <w:rsid w:val="006515DC"/>
    <w:rsid w:val="00651722"/>
    <w:rsid w:val="00651D3A"/>
    <w:rsid w:val="0065201B"/>
    <w:rsid w:val="006524B1"/>
    <w:rsid w:val="00652974"/>
    <w:rsid w:val="006529E3"/>
    <w:rsid w:val="00652A69"/>
    <w:rsid w:val="00653008"/>
    <w:rsid w:val="0065362F"/>
    <w:rsid w:val="006538B6"/>
    <w:rsid w:val="00653C8F"/>
    <w:rsid w:val="006541BA"/>
    <w:rsid w:val="00654323"/>
    <w:rsid w:val="006547E8"/>
    <w:rsid w:val="00654D1F"/>
    <w:rsid w:val="0065576F"/>
    <w:rsid w:val="006559D8"/>
    <w:rsid w:val="006559E0"/>
    <w:rsid w:val="00655DA0"/>
    <w:rsid w:val="006563E3"/>
    <w:rsid w:val="006565C9"/>
    <w:rsid w:val="0065693F"/>
    <w:rsid w:val="00656C91"/>
    <w:rsid w:val="00656F49"/>
    <w:rsid w:val="00657C03"/>
    <w:rsid w:val="00660284"/>
    <w:rsid w:val="006608D0"/>
    <w:rsid w:val="006617F5"/>
    <w:rsid w:val="0066183B"/>
    <w:rsid w:val="00661B5A"/>
    <w:rsid w:val="00661C9D"/>
    <w:rsid w:val="00661DBB"/>
    <w:rsid w:val="00662066"/>
    <w:rsid w:val="00662089"/>
    <w:rsid w:val="0066260B"/>
    <w:rsid w:val="006629BE"/>
    <w:rsid w:val="00662A1F"/>
    <w:rsid w:val="00662AA6"/>
    <w:rsid w:val="00662C57"/>
    <w:rsid w:val="00662E67"/>
    <w:rsid w:val="00663643"/>
    <w:rsid w:val="00663709"/>
    <w:rsid w:val="00664384"/>
    <w:rsid w:val="00664731"/>
    <w:rsid w:val="0066473D"/>
    <w:rsid w:val="00664D4D"/>
    <w:rsid w:val="00664DBF"/>
    <w:rsid w:val="006654EB"/>
    <w:rsid w:val="006658D9"/>
    <w:rsid w:val="00665D13"/>
    <w:rsid w:val="00665DA2"/>
    <w:rsid w:val="00665E89"/>
    <w:rsid w:val="00665EC4"/>
    <w:rsid w:val="0066649B"/>
    <w:rsid w:val="0066659F"/>
    <w:rsid w:val="006665D0"/>
    <w:rsid w:val="006669F8"/>
    <w:rsid w:val="00666A8D"/>
    <w:rsid w:val="00667B62"/>
    <w:rsid w:val="00667C04"/>
    <w:rsid w:val="006700C8"/>
    <w:rsid w:val="0067038D"/>
    <w:rsid w:val="00670623"/>
    <w:rsid w:val="00670E5B"/>
    <w:rsid w:val="006712A6"/>
    <w:rsid w:val="006718F8"/>
    <w:rsid w:val="00671D29"/>
    <w:rsid w:val="00672591"/>
    <w:rsid w:val="00672696"/>
    <w:rsid w:val="00672B48"/>
    <w:rsid w:val="00672C42"/>
    <w:rsid w:val="00672C7B"/>
    <w:rsid w:val="00673285"/>
    <w:rsid w:val="0067329D"/>
    <w:rsid w:val="00673670"/>
    <w:rsid w:val="0067462C"/>
    <w:rsid w:val="006748B5"/>
    <w:rsid w:val="006749A1"/>
    <w:rsid w:val="00675072"/>
    <w:rsid w:val="00675954"/>
    <w:rsid w:val="00675974"/>
    <w:rsid w:val="00675CFB"/>
    <w:rsid w:val="006763DC"/>
    <w:rsid w:val="0067642A"/>
    <w:rsid w:val="006764B0"/>
    <w:rsid w:val="00676DC9"/>
    <w:rsid w:val="00676E85"/>
    <w:rsid w:val="0067728D"/>
    <w:rsid w:val="00677555"/>
    <w:rsid w:val="00677A38"/>
    <w:rsid w:val="00677A9C"/>
    <w:rsid w:val="00677C5D"/>
    <w:rsid w:val="00680307"/>
    <w:rsid w:val="00680579"/>
    <w:rsid w:val="00680CC8"/>
    <w:rsid w:val="00680CDE"/>
    <w:rsid w:val="00680EA1"/>
    <w:rsid w:val="00680EFF"/>
    <w:rsid w:val="00681434"/>
    <w:rsid w:val="00681AB9"/>
    <w:rsid w:val="00681AD8"/>
    <w:rsid w:val="00682460"/>
    <w:rsid w:val="00682945"/>
    <w:rsid w:val="00682A80"/>
    <w:rsid w:val="00682AE8"/>
    <w:rsid w:val="0068301F"/>
    <w:rsid w:val="00683398"/>
    <w:rsid w:val="0068370C"/>
    <w:rsid w:val="00683EF6"/>
    <w:rsid w:val="00683F22"/>
    <w:rsid w:val="006843F2"/>
    <w:rsid w:val="00684AF8"/>
    <w:rsid w:val="00684C42"/>
    <w:rsid w:val="00684DBF"/>
    <w:rsid w:val="00684F64"/>
    <w:rsid w:val="0068564D"/>
    <w:rsid w:val="0068568F"/>
    <w:rsid w:val="00685A5B"/>
    <w:rsid w:val="00685C3B"/>
    <w:rsid w:val="00686012"/>
    <w:rsid w:val="006871B3"/>
    <w:rsid w:val="006872FC"/>
    <w:rsid w:val="006900DD"/>
    <w:rsid w:val="006902CA"/>
    <w:rsid w:val="0069039E"/>
    <w:rsid w:val="006903C9"/>
    <w:rsid w:val="00691681"/>
    <w:rsid w:val="006919A1"/>
    <w:rsid w:val="00691FBB"/>
    <w:rsid w:val="00692240"/>
    <w:rsid w:val="0069237D"/>
    <w:rsid w:val="006925FD"/>
    <w:rsid w:val="00692D60"/>
    <w:rsid w:val="00692EA9"/>
    <w:rsid w:val="00692ECB"/>
    <w:rsid w:val="0069339F"/>
    <w:rsid w:val="0069377F"/>
    <w:rsid w:val="00693886"/>
    <w:rsid w:val="006938DF"/>
    <w:rsid w:val="00693B7C"/>
    <w:rsid w:val="00693E30"/>
    <w:rsid w:val="006947DD"/>
    <w:rsid w:val="00694B0D"/>
    <w:rsid w:val="00694C0E"/>
    <w:rsid w:val="00694EA9"/>
    <w:rsid w:val="00695260"/>
    <w:rsid w:val="00695619"/>
    <w:rsid w:val="00695A6D"/>
    <w:rsid w:val="00695ABC"/>
    <w:rsid w:val="006964A8"/>
    <w:rsid w:val="00696658"/>
    <w:rsid w:val="00696F2B"/>
    <w:rsid w:val="00696FB5"/>
    <w:rsid w:val="0069708B"/>
    <w:rsid w:val="0069713E"/>
    <w:rsid w:val="00697155"/>
    <w:rsid w:val="0069724C"/>
    <w:rsid w:val="00697D33"/>
    <w:rsid w:val="00697E1F"/>
    <w:rsid w:val="00697EC5"/>
    <w:rsid w:val="006A03DF"/>
    <w:rsid w:val="006A0C05"/>
    <w:rsid w:val="006A1292"/>
    <w:rsid w:val="006A1687"/>
    <w:rsid w:val="006A205B"/>
    <w:rsid w:val="006A21E0"/>
    <w:rsid w:val="006A2A94"/>
    <w:rsid w:val="006A2B8A"/>
    <w:rsid w:val="006A300B"/>
    <w:rsid w:val="006A332F"/>
    <w:rsid w:val="006A379E"/>
    <w:rsid w:val="006A3D05"/>
    <w:rsid w:val="006A3E4F"/>
    <w:rsid w:val="006A3F55"/>
    <w:rsid w:val="006A4139"/>
    <w:rsid w:val="006A4687"/>
    <w:rsid w:val="006A47B5"/>
    <w:rsid w:val="006A4821"/>
    <w:rsid w:val="006A494D"/>
    <w:rsid w:val="006A51CE"/>
    <w:rsid w:val="006A520B"/>
    <w:rsid w:val="006A5BA8"/>
    <w:rsid w:val="006A5C1B"/>
    <w:rsid w:val="006A615F"/>
    <w:rsid w:val="006A693F"/>
    <w:rsid w:val="006A6A90"/>
    <w:rsid w:val="006A6B21"/>
    <w:rsid w:val="006A6FBE"/>
    <w:rsid w:val="006A75E6"/>
    <w:rsid w:val="006A7859"/>
    <w:rsid w:val="006A79EF"/>
    <w:rsid w:val="006A7B7E"/>
    <w:rsid w:val="006B002E"/>
    <w:rsid w:val="006B01B9"/>
    <w:rsid w:val="006B0249"/>
    <w:rsid w:val="006B0513"/>
    <w:rsid w:val="006B080B"/>
    <w:rsid w:val="006B15CF"/>
    <w:rsid w:val="006B19B1"/>
    <w:rsid w:val="006B1D43"/>
    <w:rsid w:val="006B232D"/>
    <w:rsid w:val="006B2C2C"/>
    <w:rsid w:val="006B2DF7"/>
    <w:rsid w:val="006B3168"/>
    <w:rsid w:val="006B3515"/>
    <w:rsid w:val="006B36E9"/>
    <w:rsid w:val="006B397D"/>
    <w:rsid w:val="006B3C2C"/>
    <w:rsid w:val="006B421C"/>
    <w:rsid w:val="006B5368"/>
    <w:rsid w:val="006B5381"/>
    <w:rsid w:val="006B53CE"/>
    <w:rsid w:val="006B54DD"/>
    <w:rsid w:val="006B5658"/>
    <w:rsid w:val="006B5A9D"/>
    <w:rsid w:val="006B5BA9"/>
    <w:rsid w:val="006B6BCE"/>
    <w:rsid w:val="006B7189"/>
    <w:rsid w:val="006B7885"/>
    <w:rsid w:val="006B793E"/>
    <w:rsid w:val="006B7A24"/>
    <w:rsid w:val="006B7B90"/>
    <w:rsid w:val="006C01D8"/>
    <w:rsid w:val="006C04FC"/>
    <w:rsid w:val="006C1727"/>
    <w:rsid w:val="006C1B4B"/>
    <w:rsid w:val="006C1C43"/>
    <w:rsid w:val="006C1DB5"/>
    <w:rsid w:val="006C1F86"/>
    <w:rsid w:val="006C222C"/>
    <w:rsid w:val="006C27B3"/>
    <w:rsid w:val="006C2A26"/>
    <w:rsid w:val="006C2A86"/>
    <w:rsid w:val="006C33DA"/>
    <w:rsid w:val="006C3ED4"/>
    <w:rsid w:val="006C41C6"/>
    <w:rsid w:val="006C42E1"/>
    <w:rsid w:val="006C463D"/>
    <w:rsid w:val="006C4C00"/>
    <w:rsid w:val="006C52EB"/>
    <w:rsid w:val="006C53CF"/>
    <w:rsid w:val="006C54AB"/>
    <w:rsid w:val="006C55C0"/>
    <w:rsid w:val="006C599F"/>
    <w:rsid w:val="006C5B07"/>
    <w:rsid w:val="006C5B0C"/>
    <w:rsid w:val="006C5B2C"/>
    <w:rsid w:val="006C5BCD"/>
    <w:rsid w:val="006C61A4"/>
    <w:rsid w:val="006C67F3"/>
    <w:rsid w:val="006C6B0E"/>
    <w:rsid w:val="006C6F8C"/>
    <w:rsid w:val="006C778D"/>
    <w:rsid w:val="006C7FB9"/>
    <w:rsid w:val="006D01C4"/>
    <w:rsid w:val="006D07E2"/>
    <w:rsid w:val="006D08AF"/>
    <w:rsid w:val="006D0B5B"/>
    <w:rsid w:val="006D1008"/>
    <w:rsid w:val="006D11C5"/>
    <w:rsid w:val="006D12A5"/>
    <w:rsid w:val="006D13DB"/>
    <w:rsid w:val="006D165D"/>
    <w:rsid w:val="006D1C56"/>
    <w:rsid w:val="006D1F40"/>
    <w:rsid w:val="006D2009"/>
    <w:rsid w:val="006D24E1"/>
    <w:rsid w:val="006D29FE"/>
    <w:rsid w:val="006D2DD2"/>
    <w:rsid w:val="006D2F6B"/>
    <w:rsid w:val="006D3054"/>
    <w:rsid w:val="006D332F"/>
    <w:rsid w:val="006D357A"/>
    <w:rsid w:val="006D3EFE"/>
    <w:rsid w:val="006D4067"/>
    <w:rsid w:val="006D47A1"/>
    <w:rsid w:val="006D4C83"/>
    <w:rsid w:val="006D4FCE"/>
    <w:rsid w:val="006D52D8"/>
    <w:rsid w:val="006D58A1"/>
    <w:rsid w:val="006D590B"/>
    <w:rsid w:val="006D5E66"/>
    <w:rsid w:val="006D6311"/>
    <w:rsid w:val="006D66DE"/>
    <w:rsid w:val="006D7224"/>
    <w:rsid w:val="006D72D8"/>
    <w:rsid w:val="006D7822"/>
    <w:rsid w:val="006D7A4B"/>
    <w:rsid w:val="006D7ADD"/>
    <w:rsid w:val="006D7F22"/>
    <w:rsid w:val="006E01EA"/>
    <w:rsid w:val="006E0320"/>
    <w:rsid w:val="006E0538"/>
    <w:rsid w:val="006E058D"/>
    <w:rsid w:val="006E0C6B"/>
    <w:rsid w:val="006E0C80"/>
    <w:rsid w:val="006E0E4E"/>
    <w:rsid w:val="006E129B"/>
    <w:rsid w:val="006E1BD8"/>
    <w:rsid w:val="006E1C5D"/>
    <w:rsid w:val="006E26E2"/>
    <w:rsid w:val="006E2D19"/>
    <w:rsid w:val="006E3A92"/>
    <w:rsid w:val="006E4233"/>
    <w:rsid w:val="006E4340"/>
    <w:rsid w:val="006E4686"/>
    <w:rsid w:val="006E4693"/>
    <w:rsid w:val="006E4785"/>
    <w:rsid w:val="006E4F67"/>
    <w:rsid w:val="006E5413"/>
    <w:rsid w:val="006E579E"/>
    <w:rsid w:val="006E5FDA"/>
    <w:rsid w:val="006E6934"/>
    <w:rsid w:val="006E6A1D"/>
    <w:rsid w:val="006E6AED"/>
    <w:rsid w:val="006E6FF8"/>
    <w:rsid w:val="006E7761"/>
    <w:rsid w:val="006E796B"/>
    <w:rsid w:val="006E7C9F"/>
    <w:rsid w:val="006E7CB8"/>
    <w:rsid w:val="006E7ECF"/>
    <w:rsid w:val="006E7ED0"/>
    <w:rsid w:val="006E7FDA"/>
    <w:rsid w:val="006F0076"/>
    <w:rsid w:val="006F0AEF"/>
    <w:rsid w:val="006F0B85"/>
    <w:rsid w:val="006F0D12"/>
    <w:rsid w:val="006F0EDB"/>
    <w:rsid w:val="006F2631"/>
    <w:rsid w:val="006F2987"/>
    <w:rsid w:val="006F2FCE"/>
    <w:rsid w:val="006F3357"/>
    <w:rsid w:val="006F3614"/>
    <w:rsid w:val="006F3AAB"/>
    <w:rsid w:val="006F3FE8"/>
    <w:rsid w:val="006F4B82"/>
    <w:rsid w:val="006F4F24"/>
    <w:rsid w:val="006F518F"/>
    <w:rsid w:val="006F5516"/>
    <w:rsid w:val="006F5713"/>
    <w:rsid w:val="006F5FD0"/>
    <w:rsid w:val="006F626E"/>
    <w:rsid w:val="006F63E1"/>
    <w:rsid w:val="006F6509"/>
    <w:rsid w:val="006F6A84"/>
    <w:rsid w:val="006F70F5"/>
    <w:rsid w:val="006F7491"/>
    <w:rsid w:val="006F74F9"/>
    <w:rsid w:val="006F7778"/>
    <w:rsid w:val="006F793C"/>
    <w:rsid w:val="0070005E"/>
    <w:rsid w:val="0070018E"/>
    <w:rsid w:val="0070021C"/>
    <w:rsid w:val="00700D68"/>
    <w:rsid w:val="007014F4"/>
    <w:rsid w:val="00702119"/>
    <w:rsid w:val="007022C3"/>
    <w:rsid w:val="007026D9"/>
    <w:rsid w:val="00702972"/>
    <w:rsid w:val="00702A10"/>
    <w:rsid w:val="00702B29"/>
    <w:rsid w:val="00703324"/>
    <w:rsid w:val="0070359A"/>
    <w:rsid w:val="007035B0"/>
    <w:rsid w:val="00703C35"/>
    <w:rsid w:val="00703F54"/>
    <w:rsid w:val="00703FC6"/>
    <w:rsid w:val="0070479D"/>
    <w:rsid w:val="00704A14"/>
    <w:rsid w:val="00704A88"/>
    <w:rsid w:val="00704C1A"/>
    <w:rsid w:val="00704EA6"/>
    <w:rsid w:val="00705052"/>
    <w:rsid w:val="00705813"/>
    <w:rsid w:val="00705F5B"/>
    <w:rsid w:val="007065D9"/>
    <w:rsid w:val="0070734B"/>
    <w:rsid w:val="00707364"/>
    <w:rsid w:val="00707461"/>
    <w:rsid w:val="0070789E"/>
    <w:rsid w:val="00707C6D"/>
    <w:rsid w:val="00710215"/>
    <w:rsid w:val="00710773"/>
    <w:rsid w:val="0071084E"/>
    <w:rsid w:val="007113CD"/>
    <w:rsid w:val="0071173B"/>
    <w:rsid w:val="00711AD7"/>
    <w:rsid w:val="00712849"/>
    <w:rsid w:val="00712BA9"/>
    <w:rsid w:val="00712BDD"/>
    <w:rsid w:val="00712D38"/>
    <w:rsid w:val="0071305D"/>
    <w:rsid w:val="00713183"/>
    <w:rsid w:val="00713D2A"/>
    <w:rsid w:val="00713F15"/>
    <w:rsid w:val="00714364"/>
    <w:rsid w:val="00715205"/>
    <w:rsid w:val="007158A4"/>
    <w:rsid w:val="00715953"/>
    <w:rsid w:val="00715A4B"/>
    <w:rsid w:val="00715FF5"/>
    <w:rsid w:val="00716A7B"/>
    <w:rsid w:val="00716E5D"/>
    <w:rsid w:val="00717193"/>
    <w:rsid w:val="00717266"/>
    <w:rsid w:val="007172DD"/>
    <w:rsid w:val="007178F8"/>
    <w:rsid w:val="00717952"/>
    <w:rsid w:val="00717AD4"/>
    <w:rsid w:val="007202EC"/>
    <w:rsid w:val="00720424"/>
    <w:rsid w:val="00721170"/>
    <w:rsid w:val="007218FE"/>
    <w:rsid w:val="0072226C"/>
    <w:rsid w:val="00722385"/>
    <w:rsid w:val="0072256A"/>
    <w:rsid w:val="007228F3"/>
    <w:rsid w:val="00722A53"/>
    <w:rsid w:val="007233DA"/>
    <w:rsid w:val="0072373B"/>
    <w:rsid w:val="00723B34"/>
    <w:rsid w:val="00723D4D"/>
    <w:rsid w:val="0072427D"/>
    <w:rsid w:val="0072478C"/>
    <w:rsid w:val="007249B7"/>
    <w:rsid w:val="00724A2E"/>
    <w:rsid w:val="00724A46"/>
    <w:rsid w:val="00724A7D"/>
    <w:rsid w:val="00724B0B"/>
    <w:rsid w:val="007253F5"/>
    <w:rsid w:val="007254F9"/>
    <w:rsid w:val="007255A4"/>
    <w:rsid w:val="00725A65"/>
    <w:rsid w:val="00725F9C"/>
    <w:rsid w:val="00726AA4"/>
    <w:rsid w:val="00726ED5"/>
    <w:rsid w:val="007277E0"/>
    <w:rsid w:val="00727DF9"/>
    <w:rsid w:val="00727FB7"/>
    <w:rsid w:val="0073020B"/>
    <w:rsid w:val="0073026A"/>
    <w:rsid w:val="007306B4"/>
    <w:rsid w:val="00730A17"/>
    <w:rsid w:val="00730B62"/>
    <w:rsid w:val="007317DE"/>
    <w:rsid w:val="00731B30"/>
    <w:rsid w:val="00731DE6"/>
    <w:rsid w:val="00732192"/>
    <w:rsid w:val="00732417"/>
    <w:rsid w:val="00732441"/>
    <w:rsid w:val="00732805"/>
    <w:rsid w:val="00732A01"/>
    <w:rsid w:val="007337CB"/>
    <w:rsid w:val="00733AEA"/>
    <w:rsid w:val="007340BF"/>
    <w:rsid w:val="00734107"/>
    <w:rsid w:val="007343D7"/>
    <w:rsid w:val="0073586C"/>
    <w:rsid w:val="00736297"/>
    <w:rsid w:val="007362F3"/>
    <w:rsid w:val="00736646"/>
    <w:rsid w:val="00736D6E"/>
    <w:rsid w:val="0073715D"/>
    <w:rsid w:val="0073728E"/>
    <w:rsid w:val="0073757A"/>
    <w:rsid w:val="00737BF7"/>
    <w:rsid w:val="00737C4B"/>
    <w:rsid w:val="007404EB"/>
    <w:rsid w:val="00740557"/>
    <w:rsid w:val="0074125C"/>
    <w:rsid w:val="00741EF9"/>
    <w:rsid w:val="0074287A"/>
    <w:rsid w:val="00742E29"/>
    <w:rsid w:val="00743B03"/>
    <w:rsid w:val="00743B70"/>
    <w:rsid w:val="00743D9F"/>
    <w:rsid w:val="00743F79"/>
    <w:rsid w:val="00744402"/>
    <w:rsid w:val="00744455"/>
    <w:rsid w:val="00744B2E"/>
    <w:rsid w:val="00744BBE"/>
    <w:rsid w:val="00745049"/>
    <w:rsid w:val="0074542C"/>
    <w:rsid w:val="00745530"/>
    <w:rsid w:val="00745D5D"/>
    <w:rsid w:val="00746319"/>
    <w:rsid w:val="007469DC"/>
    <w:rsid w:val="00746AD3"/>
    <w:rsid w:val="00746C4A"/>
    <w:rsid w:val="007476FD"/>
    <w:rsid w:val="007479EA"/>
    <w:rsid w:val="00747C23"/>
    <w:rsid w:val="00747CF9"/>
    <w:rsid w:val="00747E71"/>
    <w:rsid w:val="00747F89"/>
    <w:rsid w:val="007507F1"/>
    <w:rsid w:val="00751114"/>
    <w:rsid w:val="007516AC"/>
    <w:rsid w:val="00751903"/>
    <w:rsid w:val="00751B72"/>
    <w:rsid w:val="00752097"/>
    <w:rsid w:val="007520DF"/>
    <w:rsid w:val="007524FC"/>
    <w:rsid w:val="007528FC"/>
    <w:rsid w:val="00752BEA"/>
    <w:rsid w:val="00752C0A"/>
    <w:rsid w:val="00752F15"/>
    <w:rsid w:val="00753111"/>
    <w:rsid w:val="00753244"/>
    <w:rsid w:val="007534AA"/>
    <w:rsid w:val="00754246"/>
    <w:rsid w:val="007552CF"/>
    <w:rsid w:val="007552EA"/>
    <w:rsid w:val="00755608"/>
    <w:rsid w:val="007557F6"/>
    <w:rsid w:val="007558C1"/>
    <w:rsid w:val="007559EF"/>
    <w:rsid w:val="00755A56"/>
    <w:rsid w:val="007561F8"/>
    <w:rsid w:val="0075670B"/>
    <w:rsid w:val="00757471"/>
    <w:rsid w:val="007601B0"/>
    <w:rsid w:val="007601D8"/>
    <w:rsid w:val="00760E0B"/>
    <w:rsid w:val="0076177C"/>
    <w:rsid w:val="00761793"/>
    <w:rsid w:val="00761BF2"/>
    <w:rsid w:val="00761DA5"/>
    <w:rsid w:val="00762494"/>
    <w:rsid w:val="0076274A"/>
    <w:rsid w:val="0076284E"/>
    <w:rsid w:val="00762BFF"/>
    <w:rsid w:val="00762F11"/>
    <w:rsid w:val="00763735"/>
    <w:rsid w:val="0076396C"/>
    <w:rsid w:val="00763F46"/>
    <w:rsid w:val="007644F0"/>
    <w:rsid w:val="00764946"/>
    <w:rsid w:val="00765276"/>
    <w:rsid w:val="0076536C"/>
    <w:rsid w:val="0076547E"/>
    <w:rsid w:val="007654B0"/>
    <w:rsid w:val="0076571A"/>
    <w:rsid w:val="007657EE"/>
    <w:rsid w:val="00766317"/>
    <w:rsid w:val="00766369"/>
    <w:rsid w:val="0076647A"/>
    <w:rsid w:val="0076652F"/>
    <w:rsid w:val="007667AE"/>
    <w:rsid w:val="00766C64"/>
    <w:rsid w:val="00766ED0"/>
    <w:rsid w:val="007672FE"/>
    <w:rsid w:val="007700AC"/>
    <w:rsid w:val="00770651"/>
    <w:rsid w:val="00770708"/>
    <w:rsid w:val="0077076E"/>
    <w:rsid w:val="00770907"/>
    <w:rsid w:val="00770EF3"/>
    <w:rsid w:val="007716B2"/>
    <w:rsid w:val="00771841"/>
    <w:rsid w:val="007718D2"/>
    <w:rsid w:val="00771B42"/>
    <w:rsid w:val="00771D10"/>
    <w:rsid w:val="00771D54"/>
    <w:rsid w:val="00771F1D"/>
    <w:rsid w:val="007721D8"/>
    <w:rsid w:val="00772EC9"/>
    <w:rsid w:val="00773796"/>
    <w:rsid w:val="007737B6"/>
    <w:rsid w:val="00773BC0"/>
    <w:rsid w:val="00773F9F"/>
    <w:rsid w:val="007747BA"/>
    <w:rsid w:val="00774D1D"/>
    <w:rsid w:val="0077507A"/>
    <w:rsid w:val="0077557A"/>
    <w:rsid w:val="00775BB5"/>
    <w:rsid w:val="00775E72"/>
    <w:rsid w:val="00776543"/>
    <w:rsid w:val="007765FA"/>
    <w:rsid w:val="007766C4"/>
    <w:rsid w:val="00776AB7"/>
    <w:rsid w:val="00776B0A"/>
    <w:rsid w:val="00776CA7"/>
    <w:rsid w:val="007779BD"/>
    <w:rsid w:val="00777A4B"/>
    <w:rsid w:val="00777FFB"/>
    <w:rsid w:val="0078071B"/>
    <w:rsid w:val="0078134D"/>
    <w:rsid w:val="0078184B"/>
    <w:rsid w:val="0078251F"/>
    <w:rsid w:val="00782621"/>
    <w:rsid w:val="007827DF"/>
    <w:rsid w:val="00782A12"/>
    <w:rsid w:val="0078319F"/>
    <w:rsid w:val="00783245"/>
    <w:rsid w:val="0078329C"/>
    <w:rsid w:val="0078359B"/>
    <w:rsid w:val="00783647"/>
    <w:rsid w:val="007838DB"/>
    <w:rsid w:val="00783B74"/>
    <w:rsid w:val="00783EA2"/>
    <w:rsid w:val="00784AE0"/>
    <w:rsid w:val="007852A7"/>
    <w:rsid w:val="00785C17"/>
    <w:rsid w:val="00785CA3"/>
    <w:rsid w:val="007876CB"/>
    <w:rsid w:val="00787DCA"/>
    <w:rsid w:val="007900B8"/>
    <w:rsid w:val="007909A9"/>
    <w:rsid w:val="00791155"/>
    <w:rsid w:val="0079118C"/>
    <w:rsid w:val="00791B01"/>
    <w:rsid w:val="00791EC3"/>
    <w:rsid w:val="00791F99"/>
    <w:rsid w:val="00792101"/>
    <w:rsid w:val="007923F4"/>
    <w:rsid w:val="0079249E"/>
    <w:rsid w:val="00792CD4"/>
    <w:rsid w:val="00792D1A"/>
    <w:rsid w:val="00792E07"/>
    <w:rsid w:val="00792E75"/>
    <w:rsid w:val="00793031"/>
    <w:rsid w:val="00793137"/>
    <w:rsid w:val="00793401"/>
    <w:rsid w:val="0079370C"/>
    <w:rsid w:val="00793EB8"/>
    <w:rsid w:val="00793F26"/>
    <w:rsid w:val="00793F3D"/>
    <w:rsid w:val="00794174"/>
    <w:rsid w:val="0079420D"/>
    <w:rsid w:val="00794336"/>
    <w:rsid w:val="00794438"/>
    <w:rsid w:val="0079454C"/>
    <w:rsid w:val="00794FF2"/>
    <w:rsid w:val="00795362"/>
    <w:rsid w:val="007953BE"/>
    <w:rsid w:val="007953FD"/>
    <w:rsid w:val="00795583"/>
    <w:rsid w:val="00796431"/>
    <w:rsid w:val="0079678B"/>
    <w:rsid w:val="00796C5E"/>
    <w:rsid w:val="00796E20"/>
    <w:rsid w:val="00796E85"/>
    <w:rsid w:val="007970D1"/>
    <w:rsid w:val="0079733A"/>
    <w:rsid w:val="00797459"/>
    <w:rsid w:val="0079745C"/>
    <w:rsid w:val="00797561"/>
    <w:rsid w:val="00797E4A"/>
    <w:rsid w:val="007A0387"/>
    <w:rsid w:val="007A04F9"/>
    <w:rsid w:val="007A07D7"/>
    <w:rsid w:val="007A0A0F"/>
    <w:rsid w:val="007A0A1D"/>
    <w:rsid w:val="007A0C49"/>
    <w:rsid w:val="007A118A"/>
    <w:rsid w:val="007A1262"/>
    <w:rsid w:val="007A22D6"/>
    <w:rsid w:val="007A2403"/>
    <w:rsid w:val="007A28CF"/>
    <w:rsid w:val="007A297D"/>
    <w:rsid w:val="007A2C19"/>
    <w:rsid w:val="007A3166"/>
    <w:rsid w:val="007A321D"/>
    <w:rsid w:val="007A36A8"/>
    <w:rsid w:val="007A4242"/>
    <w:rsid w:val="007A459A"/>
    <w:rsid w:val="007A45A2"/>
    <w:rsid w:val="007A4678"/>
    <w:rsid w:val="007A4A24"/>
    <w:rsid w:val="007A4AAB"/>
    <w:rsid w:val="007A4AF6"/>
    <w:rsid w:val="007A4BB2"/>
    <w:rsid w:val="007A4C09"/>
    <w:rsid w:val="007A4C67"/>
    <w:rsid w:val="007A4D7F"/>
    <w:rsid w:val="007A4F58"/>
    <w:rsid w:val="007A4FEE"/>
    <w:rsid w:val="007A57B6"/>
    <w:rsid w:val="007A5999"/>
    <w:rsid w:val="007A67FF"/>
    <w:rsid w:val="007A6CF4"/>
    <w:rsid w:val="007A7398"/>
    <w:rsid w:val="007A73C1"/>
    <w:rsid w:val="007A792D"/>
    <w:rsid w:val="007A7A1E"/>
    <w:rsid w:val="007B0093"/>
    <w:rsid w:val="007B0277"/>
    <w:rsid w:val="007B04F9"/>
    <w:rsid w:val="007B05B1"/>
    <w:rsid w:val="007B06D1"/>
    <w:rsid w:val="007B06F9"/>
    <w:rsid w:val="007B10AB"/>
    <w:rsid w:val="007B12E5"/>
    <w:rsid w:val="007B13A2"/>
    <w:rsid w:val="007B19C7"/>
    <w:rsid w:val="007B1B9D"/>
    <w:rsid w:val="007B297D"/>
    <w:rsid w:val="007B2E1B"/>
    <w:rsid w:val="007B388F"/>
    <w:rsid w:val="007B3D21"/>
    <w:rsid w:val="007B3DA6"/>
    <w:rsid w:val="007B3E5A"/>
    <w:rsid w:val="007B4168"/>
    <w:rsid w:val="007B430F"/>
    <w:rsid w:val="007B4464"/>
    <w:rsid w:val="007B44A0"/>
    <w:rsid w:val="007B459A"/>
    <w:rsid w:val="007B488B"/>
    <w:rsid w:val="007B4AE2"/>
    <w:rsid w:val="007B540E"/>
    <w:rsid w:val="007B602E"/>
    <w:rsid w:val="007B6356"/>
    <w:rsid w:val="007B65FF"/>
    <w:rsid w:val="007B6847"/>
    <w:rsid w:val="007B6884"/>
    <w:rsid w:val="007B6B4F"/>
    <w:rsid w:val="007B6D63"/>
    <w:rsid w:val="007B7B12"/>
    <w:rsid w:val="007B7BBA"/>
    <w:rsid w:val="007B7F00"/>
    <w:rsid w:val="007C00E7"/>
    <w:rsid w:val="007C0286"/>
    <w:rsid w:val="007C0813"/>
    <w:rsid w:val="007C0A35"/>
    <w:rsid w:val="007C0F9C"/>
    <w:rsid w:val="007C1245"/>
    <w:rsid w:val="007C1D1F"/>
    <w:rsid w:val="007C1ED5"/>
    <w:rsid w:val="007C236C"/>
    <w:rsid w:val="007C23EF"/>
    <w:rsid w:val="007C2584"/>
    <w:rsid w:val="007C2874"/>
    <w:rsid w:val="007C2C91"/>
    <w:rsid w:val="007C2D25"/>
    <w:rsid w:val="007C2E82"/>
    <w:rsid w:val="007C2F6D"/>
    <w:rsid w:val="007C33B6"/>
    <w:rsid w:val="007C364E"/>
    <w:rsid w:val="007C3790"/>
    <w:rsid w:val="007C3A79"/>
    <w:rsid w:val="007C3AC5"/>
    <w:rsid w:val="007C3AF3"/>
    <w:rsid w:val="007C419D"/>
    <w:rsid w:val="007C4374"/>
    <w:rsid w:val="007C46EB"/>
    <w:rsid w:val="007C492C"/>
    <w:rsid w:val="007C4EDC"/>
    <w:rsid w:val="007C5218"/>
    <w:rsid w:val="007C5595"/>
    <w:rsid w:val="007C5C8B"/>
    <w:rsid w:val="007C6BD9"/>
    <w:rsid w:val="007C6CB0"/>
    <w:rsid w:val="007C6FB4"/>
    <w:rsid w:val="007C7EEF"/>
    <w:rsid w:val="007D0095"/>
    <w:rsid w:val="007D01B6"/>
    <w:rsid w:val="007D05E8"/>
    <w:rsid w:val="007D0C3C"/>
    <w:rsid w:val="007D0D2F"/>
    <w:rsid w:val="007D123F"/>
    <w:rsid w:val="007D12F8"/>
    <w:rsid w:val="007D1364"/>
    <w:rsid w:val="007D1F99"/>
    <w:rsid w:val="007D2743"/>
    <w:rsid w:val="007D2D66"/>
    <w:rsid w:val="007D2F50"/>
    <w:rsid w:val="007D3105"/>
    <w:rsid w:val="007D31E9"/>
    <w:rsid w:val="007D35BC"/>
    <w:rsid w:val="007D3963"/>
    <w:rsid w:val="007D3B73"/>
    <w:rsid w:val="007D5603"/>
    <w:rsid w:val="007D56F8"/>
    <w:rsid w:val="007D5CE6"/>
    <w:rsid w:val="007D626F"/>
    <w:rsid w:val="007D62F0"/>
    <w:rsid w:val="007D6448"/>
    <w:rsid w:val="007D673E"/>
    <w:rsid w:val="007D6A81"/>
    <w:rsid w:val="007D7395"/>
    <w:rsid w:val="007D77A9"/>
    <w:rsid w:val="007E0586"/>
    <w:rsid w:val="007E09DB"/>
    <w:rsid w:val="007E127F"/>
    <w:rsid w:val="007E1332"/>
    <w:rsid w:val="007E150E"/>
    <w:rsid w:val="007E1572"/>
    <w:rsid w:val="007E16BF"/>
    <w:rsid w:val="007E229A"/>
    <w:rsid w:val="007E2308"/>
    <w:rsid w:val="007E2469"/>
    <w:rsid w:val="007E262B"/>
    <w:rsid w:val="007E2C2E"/>
    <w:rsid w:val="007E2E33"/>
    <w:rsid w:val="007E2F9E"/>
    <w:rsid w:val="007E31D0"/>
    <w:rsid w:val="007E33AB"/>
    <w:rsid w:val="007E345B"/>
    <w:rsid w:val="007E364D"/>
    <w:rsid w:val="007E373D"/>
    <w:rsid w:val="007E37F4"/>
    <w:rsid w:val="007E3A55"/>
    <w:rsid w:val="007E3A87"/>
    <w:rsid w:val="007E3B64"/>
    <w:rsid w:val="007E418E"/>
    <w:rsid w:val="007E446D"/>
    <w:rsid w:val="007E45B2"/>
    <w:rsid w:val="007E471A"/>
    <w:rsid w:val="007E4B0C"/>
    <w:rsid w:val="007E5B59"/>
    <w:rsid w:val="007E685E"/>
    <w:rsid w:val="007E6A85"/>
    <w:rsid w:val="007E6C14"/>
    <w:rsid w:val="007E6DE7"/>
    <w:rsid w:val="007E6FA6"/>
    <w:rsid w:val="007E7019"/>
    <w:rsid w:val="007E7102"/>
    <w:rsid w:val="007E72E2"/>
    <w:rsid w:val="007E7BCC"/>
    <w:rsid w:val="007E7DA6"/>
    <w:rsid w:val="007F022A"/>
    <w:rsid w:val="007F0383"/>
    <w:rsid w:val="007F05B1"/>
    <w:rsid w:val="007F07D5"/>
    <w:rsid w:val="007F08FC"/>
    <w:rsid w:val="007F1345"/>
    <w:rsid w:val="007F1943"/>
    <w:rsid w:val="007F1CF1"/>
    <w:rsid w:val="007F1EA7"/>
    <w:rsid w:val="007F21EB"/>
    <w:rsid w:val="007F2729"/>
    <w:rsid w:val="007F27E6"/>
    <w:rsid w:val="007F2A12"/>
    <w:rsid w:val="007F2CAD"/>
    <w:rsid w:val="007F3C28"/>
    <w:rsid w:val="007F3DC1"/>
    <w:rsid w:val="007F3E1D"/>
    <w:rsid w:val="007F498B"/>
    <w:rsid w:val="007F4FA2"/>
    <w:rsid w:val="007F5612"/>
    <w:rsid w:val="007F5FEC"/>
    <w:rsid w:val="007F60F1"/>
    <w:rsid w:val="007F62A1"/>
    <w:rsid w:val="007F6469"/>
    <w:rsid w:val="007F7022"/>
    <w:rsid w:val="007F76DC"/>
    <w:rsid w:val="007F77DA"/>
    <w:rsid w:val="007F79AE"/>
    <w:rsid w:val="007F79B8"/>
    <w:rsid w:val="007F7E9F"/>
    <w:rsid w:val="0080018B"/>
    <w:rsid w:val="00800232"/>
    <w:rsid w:val="008007BF"/>
    <w:rsid w:val="00800CAF"/>
    <w:rsid w:val="008014FB"/>
    <w:rsid w:val="0080170D"/>
    <w:rsid w:val="0080187D"/>
    <w:rsid w:val="0080188F"/>
    <w:rsid w:val="008018AF"/>
    <w:rsid w:val="008023AD"/>
    <w:rsid w:val="00802ABC"/>
    <w:rsid w:val="00802CDB"/>
    <w:rsid w:val="008031B3"/>
    <w:rsid w:val="008033A1"/>
    <w:rsid w:val="008035B1"/>
    <w:rsid w:val="008035F4"/>
    <w:rsid w:val="00803AFE"/>
    <w:rsid w:val="00803C72"/>
    <w:rsid w:val="008045DC"/>
    <w:rsid w:val="008052B2"/>
    <w:rsid w:val="008059C8"/>
    <w:rsid w:val="00805BFD"/>
    <w:rsid w:val="00805C07"/>
    <w:rsid w:val="00805F26"/>
    <w:rsid w:val="00805F3C"/>
    <w:rsid w:val="00806735"/>
    <w:rsid w:val="008067A8"/>
    <w:rsid w:val="00806DC2"/>
    <w:rsid w:val="00807206"/>
    <w:rsid w:val="008073C1"/>
    <w:rsid w:val="0080764E"/>
    <w:rsid w:val="00807E29"/>
    <w:rsid w:val="00807F47"/>
    <w:rsid w:val="008101D8"/>
    <w:rsid w:val="00810345"/>
    <w:rsid w:val="00810D6D"/>
    <w:rsid w:val="008111C4"/>
    <w:rsid w:val="008112F5"/>
    <w:rsid w:val="0081169B"/>
    <w:rsid w:val="00811AF0"/>
    <w:rsid w:val="00811E0E"/>
    <w:rsid w:val="00811E4E"/>
    <w:rsid w:val="00811EB0"/>
    <w:rsid w:val="008120F9"/>
    <w:rsid w:val="008121BE"/>
    <w:rsid w:val="0081228B"/>
    <w:rsid w:val="00812787"/>
    <w:rsid w:val="008127A9"/>
    <w:rsid w:val="00812C52"/>
    <w:rsid w:val="0081300A"/>
    <w:rsid w:val="0081346E"/>
    <w:rsid w:val="00813627"/>
    <w:rsid w:val="00813869"/>
    <w:rsid w:val="00813A2F"/>
    <w:rsid w:val="00813F17"/>
    <w:rsid w:val="00814189"/>
    <w:rsid w:val="00814943"/>
    <w:rsid w:val="00814BAB"/>
    <w:rsid w:val="00814F96"/>
    <w:rsid w:val="0081505F"/>
    <w:rsid w:val="00815076"/>
    <w:rsid w:val="00815131"/>
    <w:rsid w:val="008151D1"/>
    <w:rsid w:val="00815598"/>
    <w:rsid w:val="00815914"/>
    <w:rsid w:val="00815BDA"/>
    <w:rsid w:val="0081678C"/>
    <w:rsid w:val="00816811"/>
    <w:rsid w:val="00816A60"/>
    <w:rsid w:val="00816C00"/>
    <w:rsid w:val="00816C3B"/>
    <w:rsid w:val="00816DE1"/>
    <w:rsid w:val="00816EF6"/>
    <w:rsid w:val="00816FB0"/>
    <w:rsid w:val="00817043"/>
    <w:rsid w:val="0081704C"/>
    <w:rsid w:val="008171B6"/>
    <w:rsid w:val="008177BE"/>
    <w:rsid w:val="00817B77"/>
    <w:rsid w:val="00817EA6"/>
    <w:rsid w:val="00820077"/>
    <w:rsid w:val="00820887"/>
    <w:rsid w:val="00820903"/>
    <w:rsid w:val="00821643"/>
    <w:rsid w:val="00821784"/>
    <w:rsid w:val="00821906"/>
    <w:rsid w:val="00821B02"/>
    <w:rsid w:val="00822092"/>
    <w:rsid w:val="008222A4"/>
    <w:rsid w:val="00822300"/>
    <w:rsid w:val="008226F8"/>
    <w:rsid w:val="00822D3F"/>
    <w:rsid w:val="00822D8C"/>
    <w:rsid w:val="0082317D"/>
    <w:rsid w:val="00823243"/>
    <w:rsid w:val="00823599"/>
    <w:rsid w:val="008236E2"/>
    <w:rsid w:val="008238D0"/>
    <w:rsid w:val="0082395D"/>
    <w:rsid w:val="00823DA4"/>
    <w:rsid w:val="00823FF0"/>
    <w:rsid w:val="00824EF7"/>
    <w:rsid w:val="008259CB"/>
    <w:rsid w:val="00825C51"/>
    <w:rsid w:val="00825D90"/>
    <w:rsid w:val="0082612E"/>
    <w:rsid w:val="008264C0"/>
    <w:rsid w:val="00826A1D"/>
    <w:rsid w:val="00826A6D"/>
    <w:rsid w:val="00826D51"/>
    <w:rsid w:val="00826E17"/>
    <w:rsid w:val="0082767C"/>
    <w:rsid w:val="008276E0"/>
    <w:rsid w:val="00827986"/>
    <w:rsid w:val="00827B14"/>
    <w:rsid w:val="00827E54"/>
    <w:rsid w:val="00827E6C"/>
    <w:rsid w:val="008300BC"/>
    <w:rsid w:val="0083022A"/>
    <w:rsid w:val="0083050A"/>
    <w:rsid w:val="00831176"/>
    <w:rsid w:val="008313ED"/>
    <w:rsid w:val="00831A5A"/>
    <w:rsid w:val="00831CA8"/>
    <w:rsid w:val="008326E3"/>
    <w:rsid w:val="008327EE"/>
    <w:rsid w:val="00832A5F"/>
    <w:rsid w:val="00832E5D"/>
    <w:rsid w:val="0083303D"/>
    <w:rsid w:val="008330F2"/>
    <w:rsid w:val="008332ED"/>
    <w:rsid w:val="00833493"/>
    <w:rsid w:val="008338AB"/>
    <w:rsid w:val="00833C30"/>
    <w:rsid w:val="0083441B"/>
    <w:rsid w:val="008347D7"/>
    <w:rsid w:val="00834988"/>
    <w:rsid w:val="008351C5"/>
    <w:rsid w:val="008361C2"/>
    <w:rsid w:val="00836306"/>
    <w:rsid w:val="00836CFE"/>
    <w:rsid w:val="00836E83"/>
    <w:rsid w:val="008374AF"/>
    <w:rsid w:val="0083772C"/>
    <w:rsid w:val="00837A08"/>
    <w:rsid w:val="00837B01"/>
    <w:rsid w:val="00837D11"/>
    <w:rsid w:val="00837F94"/>
    <w:rsid w:val="008402E9"/>
    <w:rsid w:val="0084078F"/>
    <w:rsid w:val="00840B11"/>
    <w:rsid w:val="00840DB4"/>
    <w:rsid w:val="00840E56"/>
    <w:rsid w:val="00841D5B"/>
    <w:rsid w:val="00842C88"/>
    <w:rsid w:val="008430E2"/>
    <w:rsid w:val="00843AAC"/>
    <w:rsid w:val="00843B9C"/>
    <w:rsid w:val="00844D3F"/>
    <w:rsid w:val="00844F67"/>
    <w:rsid w:val="008456A6"/>
    <w:rsid w:val="00845B50"/>
    <w:rsid w:val="00845CFB"/>
    <w:rsid w:val="00845FC7"/>
    <w:rsid w:val="0084605D"/>
    <w:rsid w:val="0084659A"/>
    <w:rsid w:val="0084665E"/>
    <w:rsid w:val="00846B69"/>
    <w:rsid w:val="008473EC"/>
    <w:rsid w:val="00847466"/>
    <w:rsid w:val="00847676"/>
    <w:rsid w:val="00850379"/>
    <w:rsid w:val="008505C6"/>
    <w:rsid w:val="00850815"/>
    <w:rsid w:val="00850A27"/>
    <w:rsid w:val="0085115C"/>
    <w:rsid w:val="008512FA"/>
    <w:rsid w:val="0085161E"/>
    <w:rsid w:val="008516B4"/>
    <w:rsid w:val="008516D8"/>
    <w:rsid w:val="0085177D"/>
    <w:rsid w:val="0085238B"/>
    <w:rsid w:val="00852655"/>
    <w:rsid w:val="00852C8D"/>
    <w:rsid w:val="00852CA1"/>
    <w:rsid w:val="00852E1B"/>
    <w:rsid w:val="00852E20"/>
    <w:rsid w:val="00852EA0"/>
    <w:rsid w:val="00852ED1"/>
    <w:rsid w:val="008531DF"/>
    <w:rsid w:val="008532AD"/>
    <w:rsid w:val="0085375C"/>
    <w:rsid w:val="00853B0B"/>
    <w:rsid w:val="00853DCD"/>
    <w:rsid w:val="00853DE7"/>
    <w:rsid w:val="00853E8C"/>
    <w:rsid w:val="00854028"/>
    <w:rsid w:val="008542A9"/>
    <w:rsid w:val="00855036"/>
    <w:rsid w:val="00855C12"/>
    <w:rsid w:val="00856202"/>
    <w:rsid w:val="008563A3"/>
    <w:rsid w:val="00856827"/>
    <w:rsid w:val="00856A4C"/>
    <w:rsid w:val="00856C2E"/>
    <w:rsid w:val="00856E82"/>
    <w:rsid w:val="00857C9F"/>
    <w:rsid w:val="0086041F"/>
    <w:rsid w:val="008604DE"/>
    <w:rsid w:val="00860870"/>
    <w:rsid w:val="00860CD2"/>
    <w:rsid w:val="00860E01"/>
    <w:rsid w:val="0086137D"/>
    <w:rsid w:val="008616FA"/>
    <w:rsid w:val="00861790"/>
    <w:rsid w:val="0086203B"/>
    <w:rsid w:val="008627D6"/>
    <w:rsid w:val="008632B1"/>
    <w:rsid w:val="00863500"/>
    <w:rsid w:val="008637FB"/>
    <w:rsid w:val="0086393B"/>
    <w:rsid w:val="008639C4"/>
    <w:rsid w:val="00863BCD"/>
    <w:rsid w:val="00863C24"/>
    <w:rsid w:val="00864311"/>
    <w:rsid w:val="0086446F"/>
    <w:rsid w:val="008646C8"/>
    <w:rsid w:val="008648EC"/>
    <w:rsid w:val="008654E7"/>
    <w:rsid w:val="00865553"/>
    <w:rsid w:val="00865636"/>
    <w:rsid w:val="0086603B"/>
    <w:rsid w:val="00866586"/>
    <w:rsid w:val="008665BF"/>
    <w:rsid w:val="008670AC"/>
    <w:rsid w:val="0086749E"/>
    <w:rsid w:val="008679D6"/>
    <w:rsid w:val="00867AB9"/>
    <w:rsid w:val="00867F72"/>
    <w:rsid w:val="00870084"/>
    <w:rsid w:val="008703F0"/>
    <w:rsid w:val="008704C4"/>
    <w:rsid w:val="00870BA3"/>
    <w:rsid w:val="0087110C"/>
    <w:rsid w:val="00871993"/>
    <w:rsid w:val="00871B05"/>
    <w:rsid w:val="008720AB"/>
    <w:rsid w:val="00872279"/>
    <w:rsid w:val="00872314"/>
    <w:rsid w:val="00872CB1"/>
    <w:rsid w:val="00872F01"/>
    <w:rsid w:val="00873110"/>
    <w:rsid w:val="00873876"/>
    <w:rsid w:val="008738F4"/>
    <w:rsid w:val="00873A65"/>
    <w:rsid w:val="00873E8F"/>
    <w:rsid w:val="008745FF"/>
    <w:rsid w:val="00874616"/>
    <w:rsid w:val="00874760"/>
    <w:rsid w:val="00874890"/>
    <w:rsid w:val="0087535B"/>
    <w:rsid w:val="008753F2"/>
    <w:rsid w:val="0087551B"/>
    <w:rsid w:val="008764BE"/>
    <w:rsid w:val="0087695B"/>
    <w:rsid w:val="00876CC0"/>
    <w:rsid w:val="00876EA5"/>
    <w:rsid w:val="00877558"/>
    <w:rsid w:val="00877759"/>
    <w:rsid w:val="008777D4"/>
    <w:rsid w:val="00877861"/>
    <w:rsid w:val="00877B45"/>
    <w:rsid w:val="00880113"/>
    <w:rsid w:val="0088086B"/>
    <w:rsid w:val="00881E2F"/>
    <w:rsid w:val="00881F14"/>
    <w:rsid w:val="00882456"/>
    <w:rsid w:val="0088263E"/>
    <w:rsid w:val="00882890"/>
    <w:rsid w:val="00882A39"/>
    <w:rsid w:val="00883373"/>
    <w:rsid w:val="00884156"/>
    <w:rsid w:val="00885729"/>
    <w:rsid w:val="00885730"/>
    <w:rsid w:val="00885799"/>
    <w:rsid w:val="00885B27"/>
    <w:rsid w:val="00885FC1"/>
    <w:rsid w:val="0088634B"/>
    <w:rsid w:val="00886776"/>
    <w:rsid w:val="00886B7E"/>
    <w:rsid w:val="00886BDE"/>
    <w:rsid w:val="00886DF9"/>
    <w:rsid w:val="00887506"/>
    <w:rsid w:val="0088773A"/>
    <w:rsid w:val="008877A8"/>
    <w:rsid w:val="00890717"/>
    <w:rsid w:val="0089081D"/>
    <w:rsid w:val="00890AFA"/>
    <w:rsid w:val="00890DCC"/>
    <w:rsid w:val="00891033"/>
    <w:rsid w:val="008917A0"/>
    <w:rsid w:val="00891F09"/>
    <w:rsid w:val="008928A8"/>
    <w:rsid w:val="00892A74"/>
    <w:rsid w:val="00892AC9"/>
    <w:rsid w:val="00892B12"/>
    <w:rsid w:val="0089309C"/>
    <w:rsid w:val="0089343B"/>
    <w:rsid w:val="0089379B"/>
    <w:rsid w:val="00893A4A"/>
    <w:rsid w:val="00893B64"/>
    <w:rsid w:val="00893CEF"/>
    <w:rsid w:val="00894310"/>
    <w:rsid w:val="00894973"/>
    <w:rsid w:val="008949C0"/>
    <w:rsid w:val="0089508D"/>
    <w:rsid w:val="00895139"/>
    <w:rsid w:val="0089548E"/>
    <w:rsid w:val="008955A0"/>
    <w:rsid w:val="00895740"/>
    <w:rsid w:val="00895844"/>
    <w:rsid w:val="0089602A"/>
    <w:rsid w:val="008962E1"/>
    <w:rsid w:val="00896387"/>
    <w:rsid w:val="008966AF"/>
    <w:rsid w:val="0089674C"/>
    <w:rsid w:val="00896F3D"/>
    <w:rsid w:val="00897668"/>
    <w:rsid w:val="0089798A"/>
    <w:rsid w:val="008A0277"/>
    <w:rsid w:val="008A029D"/>
    <w:rsid w:val="008A1026"/>
    <w:rsid w:val="008A13B2"/>
    <w:rsid w:val="008A182B"/>
    <w:rsid w:val="008A1B6D"/>
    <w:rsid w:val="008A25FB"/>
    <w:rsid w:val="008A2892"/>
    <w:rsid w:val="008A2B17"/>
    <w:rsid w:val="008A2C59"/>
    <w:rsid w:val="008A3135"/>
    <w:rsid w:val="008A3652"/>
    <w:rsid w:val="008A36AB"/>
    <w:rsid w:val="008A379C"/>
    <w:rsid w:val="008A3B4A"/>
    <w:rsid w:val="008A3E0C"/>
    <w:rsid w:val="008A409C"/>
    <w:rsid w:val="008A4612"/>
    <w:rsid w:val="008A47D8"/>
    <w:rsid w:val="008A4C70"/>
    <w:rsid w:val="008A4DA8"/>
    <w:rsid w:val="008A4FA8"/>
    <w:rsid w:val="008A50EC"/>
    <w:rsid w:val="008A5236"/>
    <w:rsid w:val="008A52AC"/>
    <w:rsid w:val="008A53ED"/>
    <w:rsid w:val="008A583A"/>
    <w:rsid w:val="008A5977"/>
    <w:rsid w:val="008A5B82"/>
    <w:rsid w:val="008A5BE5"/>
    <w:rsid w:val="008A5C3A"/>
    <w:rsid w:val="008A5D33"/>
    <w:rsid w:val="008A5F03"/>
    <w:rsid w:val="008A6182"/>
    <w:rsid w:val="008A664D"/>
    <w:rsid w:val="008A67C2"/>
    <w:rsid w:val="008A6A8B"/>
    <w:rsid w:val="008A73F5"/>
    <w:rsid w:val="008A7679"/>
    <w:rsid w:val="008A798D"/>
    <w:rsid w:val="008A7EED"/>
    <w:rsid w:val="008B02A9"/>
    <w:rsid w:val="008B03D1"/>
    <w:rsid w:val="008B05AE"/>
    <w:rsid w:val="008B08EC"/>
    <w:rsid w:val="008B0A66"/>
    <w:rsid w:val="008B10A2"/>
    <w:rsid w:val="008B178B"/>
    <w:rsid w:val="008B1F6C"/>
    <w:rsid w:val="008B2070"/>
    <w:rsid w:val="008B30A2"/>
    <w:rsid w:val="008B327B"/>
    <w:rsid w:val="008B3C6C"/>
    <w:rsid w:val="008B3E22"/>
    <w:rsid w:val="008B3F41"/>
    <w:rsid w:val="008B427D"/>
    <w:rsid w:val="008B4637"/>
    <w:rsid w:val="008B4758"/>
    <w:rsid w:val="008B48C0"/>
    <w:rsid w:val="008B4E6A"/>
    <w:rsid w:val="008B4E8C"/>
    <w:rsid w:val="008B5126"/>
    <w:rsid w:val="008B54EE"/>
    <w:rsid w:val="008B56BA"/>
    <w:rsid w:val="008B5BB2"/>
    <w:rsid w:val="008B6315"/>
    <w:rsid w:val="008B66E8"/>
    <w:rsid w:val="008B6755"/>
    <w:rsid w:val="008B6C52"/>
    <w:rsid w:val="008B72E0"/>
    <w:rsid w:val="008B76D4"/>
    <w:rsid w:val="008B7C9B"/>
    <w:rsid w:val="008C0785"/>
    <w:rsid w:val="008C0D29"/>
    <w:rsid w:val="008C10B6"/>
    <w:rsid w:val="008C10BB"/>
    <w:rsid w:val="008C1387"/>
    <w:rsid w:val="008C18D3"/>
    <w:rsid w:val="008C1B72"/>
    <w:rsid w:val="008C27DE"/>
    <w:rsid w:val="008C2B9A"/>
    <w:rsid w:val="008C30F2"/>
    <w:rsid w:val="008C3182"/>
    <w:rsid w:val="008C3542"/>
    <w:rsid w:val="008C3FFF"/>
    <w:rsid w:val="008C421C"/>
    <w:rsid w:val="008C43CA"/>
    <w:rsid w:val="008C4A13"/>
    <w:rsid w:val="008C516C"/>
    <w:rsid w:val="008C5837"/>
    <w:rsid w:val="008C5A2B"/>
    <w:rsid w:val="008C5C73"/>
    <w:rsid w:val="008C5EA5"/>
    <w:rsid w:val="008C5F62"/>
    <w:rsid w:val="008C6014"/>
    <w:rsid w:val="008C604C"/>
    <w:rsid w:val="008C6281"/>
    <w:rsid w:val="008C69FF"/>
    <w:rsid w:val="008C6B5D"/>
    <w:rsid w:val="008C6B8E"/>
    <w:rsid w:val="008C6E0F"/>
    <w:rsid w:val="008C72AB"/>
    <w:rsid w:val="008D0280"/>
    <w:rsid w:val="008D02C7"/>
    <w:rsid w:val="008D0945"/>
    <w:rsid w:val="008D0AC8"/>
    <w:rsid w:val="008D0D84"/>
    <w:rsid w:val="008D13E5"/>
    <w:rsid w:val="008D13EE"/>
    <w:rsid w:val="008D16B4"/>
    <w:rsid w:val="008D16FB"/>
    <w:rsid w:val="008D1717"/>
    <w:rsid w:val="008D226A"/>
    <w:rsid w:val="008D2A43"/>
    <w:rsid w:val="008D309E"/>
    <w:rsid w:val="008D3115"/>
    <w:rsid w:val="008D3870"/>
    <w:rsid w:val="008D3A2B"/>
    <w:rsid w:val="008D49EB"/>
    <w:rsid w:val="008D4A4C"/>
    <w:rsid w:val="008D4C58"/>
    <w:rsid w:val="008D4E19"/>
    <w:rsid w:val="008D555A"/>
    <w:rsid w:val="008D5DE4"/>
    <w:rsid w:val="008D60E9"/>
    <w:rsid w:val="008D648B"/>
    <w:rsid w:val="008D67FF"/>
    <w:rsid w:val="008D6BD3"/>
    <w:rsid w:val="008D6CD3"/>
    <w:rsid w:val="008D71CC"/>
    <w:rsid w:val="008D7D87"/>
    <w:rsid w:val="008E02F1"/>
    <w:rsid w:val="008E036B"/>
    <w:rsid w:val="008E03EC"/>
    <w:rsid w:val="008E0B64"/>
    <w:rsid w:val="008E144A"/>
    <w:rsid w:val="008E17CE"/>
    <w:rsid w:val="008E1C81"/>
    <w:rsid w:val="008E1CD2"/>
    <w:rsid w:val="008E1EF9"/>
    <w:rsid w:val="008E21EA"/>
    <w:rsid w:val="008E2770"/>
    <w:rsid w:val="008E2797"/>
    <w:rsid w:val="008E28A3"/>
    <w:rsid w:val="008E2B0D"/>
    <w:rsid w:val="008E2B5E"/>
    <w:rsid w:val="008E2CA1"/>
    <w:rsid w:val="008E2D0B"/>
    <w:rsid w:val="008E3051"/>
    <w:rsid w:val="008E32FF"/>
    <w:rsid w:val="008E331B"/>
    <w:rsid w:val="008E3A60"/>
    <w:rsid w:val="008E3E5E"/>
    <w:rsid w:val="008E3F1E"/>
    <w:rsid w:val="008E419D"/>
    <w:rsid w:val="008E4908"/>
    <w:rsid w:val="008E4A30"/>
    <w:rsid w:val="008E4B87"/>
    <w:rsid w:val="008E4C81"/>
    <w:rsid w:val="008E4D9F"/>
    <w:rsid w:val="008E533C"/>
    <w:rsid w:val="008E54AF"/>
    <w:rsid w:val="008E58B9"/>
    <w:rsid w:val="008E6744"/>
    <w:rsid w:val="008E6EA4"/>
    <w:rsid w:val="008E6EFF"/>
    <w:rsid w:val="008E7327"/>
    <w:rsid w:val="008E74DF"/>
    <w:rsid w:val="008E76B0"/>
    <w:rsid w:val="008E7971"/>
    <w:rsid w:val="008F0921"/>
    <w:rsid w:val="008F0B3F"/>
    <w:rsid w:val="008F0E0B"/>
    <w:rsid w:val="008F109E"/>
    <w:rsid w:val="008F22F8"/>
    <w:rsid w:val="008F246E"/>
    <w:rsid w:val="008F257D"/>
    <w:rsid w:val="008F2617"/>
    <w:rsid w:val="008F3144"/>
    <w:rsid w:val="008F35F1"/>
    <w:rsid w:val="008F3794"/>
    <w:rsid w:val="008F385D"/>
    <w:rsid w:val="008F3BD8"/>
    <w:rsid w:val="008F3DE2"/>
    <w:rsid w:val="008F408A"/>
    <w:rsid w:val="008F4210"/>
    <w:rsid w:val="008F4CE5"/>
    <w:rsid w:val="008F4D34"/>
    <w:rsid w:val="008F4D5D"/>
    <w:rsid w:val="008F4F5A"/>
    <w:rsid w:val="008F5303"/>
    <w:rsid w:val="008F55A9"/>
    <w:rsid w:val="008F5630"/>
    <w:rsid w:val="008F5686"/>
    <w:rsid w:val="008F5698"/>
    <w:rsid w:val="008F664D"/>
    <w:rsid w:val="008F6BA9"/>
    <w:rsid w:val="008F79FF"/>
    <w:rsid w:val="008F7ADF"/>
    <w:rsid w:val="0090055A"/>
    <w:rsid w:val="00900639"/>
    <w:rsid w:val="00900783"/>
    <w:rsid w:val="00900B58"/>
    <w:rsid w:val="00900B5A"/>
    <w:rsid w:val="0090107D"/>
    <w:rsid w:val="009011C2"/>
    <w:rsid w:val="00901C8B"/>
    <w:rsid w:val="00901CAD"/>
    <w:rsid w:val="00902203"/>
    <w:rsid w:val="00902914"/>
    <w:rsid w:val="00902CD5"/>
    <w:rsid w:val="00903078"/>
    <w:rsid w:val="0090318B"/>
    <w:rsid w:val="00903E65"/>
    <w:rsid w:val="00904344"/>
    <w:rsid w:val="00904D81"/>
    <w:rsid w:val="00905420"/>
    <w:rsid w:val="00905556"/>
    <w:rsid w:val="00905AED"/>
    <w:rsid w:val="00905F1E"/>
    <w:rsid w:val="00906BFB"/>
    <w:rsid w:val="00906EDB"/>
    <w:rsid w:val="00907234"/>
    <w:rsid w:val="0090726D"/>
    <w:rsid w:val="009076E4"/>
    <w:rsid w:val="0090789C"/>
    <w:rsid w:val="00907B4F"/>
    <w:rsid w:val="00910565"/>
    <w:rsid w:val="00911CD9"/>
    <w:rsid w:val="00912BC2"/>
    <w:rsid w:val="00912F25"/>
    <w:rsid w:val="0091358A"/>
    <w:rsid w:val="0091379B"/>
    <w:rsid w:val="00913B35"/>
    <w:rsid w:val="00913CA3"/>
    <w:rsid w:val="009140CF"/>
    <w:rsid w:val="009142BC"/>
    <w:rsid w:val="009145CC"/>
    <w:rsid w:val="00914D18"/>
    <w:rsid w:val="009161CC"/>
    <w:rsid w:val="00916341"/>
    <w:rsid w:val="009164B7"/>
    <w:rsid w:val="00916666"/>
    <w:rsid w:val="00916BF5"/>
    <w:rsid w:val="0091731D"/>
    <w:rsid w:val="009176EE"/>
    <w:rsid w:val="009177BB"/>
    <w:rsid w:val="00920BA9"/>
    <w:rsid w:val="00920BEB"/>
    <w:rsid w:val="00920D87"/>
    <w:rsid w:val="00921246"/>
    <w:rsid w:val="009214F2"/>
    <w:rsid w:val="00921872"/>
    <w:rsid w:val="00921BAE"/>
    <w:rsid w:val="00922C6E"/>
    <w:rsid w:val="00922C98"/>
    <w:rsid w:val="009231A0"/>
    <w:rsid w:val="00923C65"/>
    <w:rsid w:val="00923C9C"/>
    <w:rsid w:val="00923FC2"/>
    <w:rsid w:val="009244D4"/>
    <w:rsid w:val="00924658"/>
    <w:rsid w:val="009250AC"/>
    <w:rsid w:val="009258F2"/>
    <w:rsid w:val="00925E30"/>
    <w:rsid w:val="00926222"/>
    <w:rsid w:val="009263F0"/>
    <w:rsid w:val="009267A2"/>
    <w:rsid w:val="00926ADE"/>
    <w:rsid w:val="00927468"/>
    <w:rsid w:val="00927C8B"/>
    <w:rsid w:val="00930028"/>
    <w:rsid w:val="0093029C"/>
    <w:rsid w:val="0093094D"/>
    <w:rsid w:val="00930A80"/>
    <w:rsid w:val="00930EF7"/>
    <w:rsid w:val="009312B9"/>
    <w:rsid w:val="00931377"/>
    <w:rsid w:val="0093180B"/>
    <w:rsid w:val="0093186C"/>
    <w:rsid w:val="00931BF0"/>
    <w:rsid w:val="0093202C"/>
    <w:rsid w:val="009328A1"/>
    <w:rsid w:val="00932EDF"/>
    <w:rsid w:val="00933222"/>
    <w:rsid w:val="00933AE5"/>
    <w:rsid w:val="0093409A"/>
    <w:rsid w:val="009349D7"/>
    <w:rsid w:val="009352CD"/>
    <w:rsid w:val="009356A2"/>
    <w:rsid w:val="0093596C"/>
    <w:rsid w:val="00935D4D"/>
    <w:rsid w:val="0093623A"/>
    <w:rsid w:val="009365C5"/>
    <w:rsid w:val="009367CB"/>
    <w:rsid w:val="00936975"/>
    <w:rsid w:val="00936C69"/>
    <w:rsid w:val="00936FEA"/>
    <w:rsid w:val="009370F3"/>
    <w:rsid w:val="009376AB"/>
    <w:rsid w:val="0093772A"/>
    <w:rsid w:val="009377FA"/>
    <w:rsid w:val="009378BB"/>
    <w:rsid w:val="00937AEE"/>
    <w:rsid w:val="00937F63"/>
    <w:rsid w:val="009400B2"/>
    <w:rsid w:val="00940149"/>
    <w:rsid w:val="00940339"/>
    <w:rsid w:val="009403D4"/>
    <w:rsid w:val="00940742"/>
    <w:rsid w:val="00940BBF"/>
    <w:rsid w:val="0094217F"/>
    <w:rsid w:val="009421EF"/>
    <w:rsid w:val="00942921"/>
    <w:rsid w:val="009431A8"/>
    <w:rsid w:val="00943592"/>
    <w:rsid w:val="00943969"/>
    <w:rsid w:val="00943BB3"/>
    <w:rsid w:val="00943BEE"/>
    <w:rsid w:val="00943D57"/>
    <w:rsid w:val="00944036"/>
    <w:rsid w:val="00944541"/>
    <w:rsid w:val="0094506A"/>
    <w:rsid w:val="00945177"/>
    <w:rsid w:val="0094522F"/>
    <w:rsid w:val="009452C3"/>
    <w:rsid w:val="0094541A"/>
    <w:rsid w:val="00946232"/>
    <w:rsid w:val="00946480"/>
    <w:rsid w:val="00946593"/>
    <w:rsid w:val="00946E59"/>
    <w:rsid w:val="00946F82"/>
    <w:rsid w:val="009471AB"/>
    <w:rsid w:val="009478D7"/>
    <w:rsid w:val="009478E9"/>
    <w:rsid w:val="00947E94"/>
    <w:rsid w:val="009502D9"/>
    <w:rsid w:val="00950506"/>
    <w:rsid w:val="00950C30"/>
    <w:rsid w:val="00950CDB"/>
    <w:rsid w:val="00950EA7"/>
    <w:rsid w:val="00951ACA"/>
    <w:rsid w:val="00951F02"/>
    <w:rsid w:val="009521A4"/>
    <w:rsid w:val="0095228D"/>
    <w:rsid w:val="00952587"/>
    <w:rsid w:val="00952854"/>
    <w:rsid w:val="009528B3"/>
    <w:rsid w:val="009529CA"/>
    <w:rsid w:val="00952B01"/>
    <w:rsid w:val="00952E33"/>
    <w:rsid w:val="00953061"/>
    <w:rsid w:val="009530A7"/>
    <w:rsid w:val="0095316F"/>
    <w:rsid w:val="00953422"/>
    <w:rsid w:val="009536BE"/>
    <w:rsid w:val="009536FD"/>
    <w:rsid w:val="00953889"/>
    <w:rsid w:val="00954A48"/>
    <w:rsid w:val="00954AE4"/>
    <w:rsid w:val="00955498"/>
    <w:rsid w:val="00955674"/>
    <w:rsid w:val="00955889"/>
    <w:rsid w:val="00955ACE"/>
    <w:rsid w:val="00955ECA"/>
    <w:rsid w:val="00955FC7"/>
    <w:rsid w:val="009564ED"/>
    <w:rsid w:val="009565D9"/>
    <w:rsid w:val="00956C78"/>
    <w:rsid w:val="00956E25"/>
    <w:rsid w:val="0095707E"/>
    <w:rsid w:val="009571B5"/>
    <w:rsid w:val="00957246"/>
    <w:rsid w:val="00957468"/>
    <w:rsid w:val="009575F0"/>
    <w:rsid w:val="00957875"/>
    <w:rsid w:val="009578C5"/>
    <w:rsid w:val="00957C69"/>
    <w:rsid w:val="00960289"/>
    <w:rsid w:val="0096042F"/>
    <w:rsid w:val="00960E33"/>
    <w:rsid w:val="009613D1"/>
    <w:rsid w:val="0096183A"/>
    <w:rsid w:val="009618ED"/>
    <w:rsid w:val="00961A3F"/>
    <w:rsid w:val="00961B06"/>
    <w:rsid w:val="00961DF4"/>
    <w:rsid w:val="009621D4"/>
    <w:rsid w:val="0096225F"/>
    <w:rsid w:val="00962435"/>
    <w:rsid w:val="009629EF"/>
    <w:rsid w:val="00962B9F"/>
    <w:rsid w:val="00963038"/>
    <w:rsid w:val="00963223"/>
    <w:rsid w:val="009634E5"/>
    <w:rsid w:val="00963705"/>
    <w:rsid w:val="00963895"/>
    <w:rsid w:val="009644BB"/>
    <w:rsid w:val="0096490B"/>
    <w:rsid w:val="00964CC0"/>
    <w:rsid w:val="00965927"/>
    <w:rsid w:val="009659D1"/>
    <w:rsid w:val="00965C20"/>
    <w:rsid w:val="00965C33"/>
    <w:rsid w:val="00965FFE"/>
    <w:rsid w:val="00966D05"/>
    <w:rsid w:val="00966D3E"/>
    <w:rsid w:val="00966FBE"/>
    <w:rsid w:val="009672DB"/>
    <w:rsid w:val="009676B1"/>
    <w:rsid w:val="00967828"/>
    <w:rsid w:val="00967A54"/>
    <w:rsid w:val="009702D4"/>
    <w:rsid w:val="00970373"/>
    <w:rsid w:val="009708F9"/>
    <w:rsid w:val="00970932"/>
    <w:rsid w:val="00970B8D"/>
    <w:rsid w:val="009710BC"/>
    <w:rsid w:val="0097129B"/>
    <w:rsid w:val="009712EA"/>
    <w:rsid w:val="00971488"/>
    <w:rsid w:val="0097179C"/>
    <w:rsid w:val="00971922"/>
    <w:rsid w:val="00971B4A"/>
    <w:rsid w:val="00971B74"/>
    <w:rsid w:val="009720D3"/>
    <w:rsid w:val="00972F9A"/>
    <w:rsid w:val="0097325F"/>
    <w:rsid w:val="0097369B"/>
    <w:rsid w:val="0097379E"/>
    <w:rsid w:val="0097380A"/>
    <w:rsid w:val="00973CA4"/>
    <w:rsid w:val="00973D1C"/>
    <w:rsid w:val="00973E21"/>
    <w:rsid w:val="00973ED5"/>
    <w:rsid w:val="00974524"/>
    <w:rsid w:val="009746BD"/>
    <w:rsid w:val="0097478C"/>
    <w:rsid w:val="00974B8B"/>
    <w:rsid w:val="00974D2A"/>
    <w:rsid w:val="0097509F"/>
    <w:rsid w:val="00975586"/>
    <w:rsid w:val="00975A6A"/>
    <w:rsid w:val="00975CFE"/>
    <w:rsid w:val="00976453"/>
    <w:rsid w:val="00976CFB"/>
    <w:rsid w:val="00977193"/>
    <w:rsid w:val="009771D8"/>
    <w:rsid w:val="00977B11"/>
    <w:rsid w:val="00977FDA"/>
    <w:rsid w:val="009800E3"/>
    <w:rsid w:val="009802B1"/>
    <w:rsid w:val="0098044B"/>
    <w:rsid w:val="00980848"/>
    <w:rsid w:val="009809E5"/>
    <w:rsid w:val="00980E71"/>
    <w:rsid w:val="009811C1"/>
    <w:rsid w:val="00981628"/>
    <w:rsid w:val="00981CFE"/>
    <w:rsid w:val="00982329"/>
    <w:rsid w:val="009828A2"/>
    <w:rsid w:val="00982E65"/>
    <w:rsid w:val="00983089"/>
    <w:rsid w:val="009832B9"/>
    <w:rsid w:val="00984B29"/>
    <w:rsid w:val="009850B2"/>
    <w:rsid w:val="009850C4"/>
    <w:rsid w:val="00985DF1"/>
    <w:rsid w:val="00985DF9"/>
    <w:rsid w:val="00986269"/>
    <w:rsid w:val="009863CE"/>
    <w:rsid w:val="009868DA"/>
    <w:rsid w:val="00986B02"/>
    <w:rsid w:val="00986B89"/>
    <w:rsid w:val="00986BD1"/>
    <w:rsid w:val="00986E87"/>
    <w:rsid w:val="00986FFA"/>
    <w:rsid w:val="0098783F"/>
    <w:rsid w:val="00987BA3"/>
    <w:rsid w:val="0099032B"/>
    <w:rsid w:val="0099125D"/>
    <w:rsid w:val="00991899"/>
    <w:rsid w:val="00991BAF"/>
    <w:rsid w:val="00991C39"/>
    <w:rsid w:val="00991C65"/>
    <w:rsid w:val="00991F5E"/>
    <w:rsid w:val="0099227A"/>
    <w:rsid w:val="00992ADC"/>
    <w:rsid w:val="00992B3B"/>
    <w:rsid w:val="009933CF"/>
    <w:rsid w:val="00993C1E"/>
    <w:rsid w:val="00994624"/>
    <w:rsid w:val="00994919"/>
    <w:rsid w:val="00994FD6"/>
    <w:rsid w:val="0099539A"/>
    <w:rsid w:val="009953CC"/>
    <w:rsid w:val="0099592D"/>
    <w:rsid w:val="00995B7A"/>
    <w:rsid w:val="00995B83"/>
    <w:rsid w:val="00995C78"/>
    <w:rsid w:val="00995DE7"/>
    <w:rsid w:val="00995F81"/>
    <w:rsid w:val="0099616C"/>
    <w:rsid w:val="00996644"/>
    <w:rsid w:val="009966A9"/>
    <w:rsid w:val="009969E1"/>
    <w:rsid w:val="00996E77"/>
    <w:rsid w:val="0099719B"/>
    <w:rsid w:val="00997A01"/>
    <w:rsid w:val="00997A77"/>
    <w:rsid w:val="00997EF6"/>
    <w:rsid w:val="009A01CF"/>
    <w:rsid w:val="009A05B3"/>
    <w:rsid w:val="009A05EB"/>
    <w:rsid w:val="009A0736"/>
    <w:rsid w:val="009A0E19"/>
    <w:rsid w:val="009A1278"/>
    <w:rsid w:val="009A1361"/>
    <w:rsid w:val="009A14C9"/>
    <w:rsid w:val="009A157F"/>
    <w:rsid w:val="009A1841"/>
    <w:rsid w:val="009A1EB4"/>
    <w:rsid w:val="009A2863"/>
    <w:rsid w:val="009A2FD1"/>
    <w:rsid w:val="009A3294"/>
    <w:rsid w:val="009A351D"/>
    <w:rsid w:val="009A3838"/>
    <w:rsid w:val="009A3C44"/>
    <w:rsid w:val="009A3E04"/>
    <w:rsid w:val="009A3FA8"/>
    <w:rsid w:val="009A4027"/>
    <w:rsid w:val="009A44C6"/>
    <w:rsid w:val="009A48A1"/>
    <w:rsid w:val="009A54E5"/>
    <w:rsid w:val="009A56A1"/>
    <w:rsid w:val="009A5DE8"/>
    <w:rsid w:val="009A6121"/>
    <w:rsid w:val="009A634C"/>
    <w:rsid w:val="009A65CF"/>
    <w:rsid w:val="009A69A3"/>
    <w:rsid w:val="009A7A32"/>
    <w:rsid w:val="009A7A77"/>
    <w:rsid w:val="009B0561"/>
    <w:rsid w:val="009B0A0B"/>
    <w:rsid w:val="009B0D8A"/>
    <w:rsid w:val="009B1348"/>
    <w:rsid w:val="009B1822"/>
    <w:rsid w:val="009B1F5C"/>
    <w:rsid w:val="009B215F"/>
    <w:rsid w:val="009B2164"/>
    <w:rsid w:val="009B2629"/>
    <w:rsid w:val="009B267F"/>
    <w:rsid w:val="009B29E5"/>
    <w:rsid w:val="009B2F91"/>
    <w:rsid w:val="009B377F"/>
    <w:rsid w:val="009B40C0"/>
    <w:rsid w:val="009B45A7"/>
    <w:rsid w:val="009B4792"/>
    <w:rsid w:val="009B4C25"/>
    <w:rsid w:val="009B4CD0"/>
    <w:rsid w:val="009B4D86"/>
    <w:rsid w:val="009B4DB9"/>
    <w:rsid w:val="009B4DEA"/>
    <w:rsid w:val="009B5078"/>
    <w:rsid w:val="009B511A"/>
    <w:rsid w:val="009B5501"/>
    <w:rsid w:val="009B556C"/>
    <w:rsid w:val="009B5690"/>
    <w:rsid w:val="009B593F"/>
    <w:rsid w:val="009B5BE2"/>
    <w:rsid w:val="009B5F01"/>
    <w:rsid w:val="009B6041"/>
    <w:rsid w:val="009B60E1"/>
    <w:rsid w:val="009B66C2"/>
    <w:rsid w:val="009B6BC4"/>
    <w:rsid w:val="009B70AA"/>
    <w:rsid w:val="009B74D6"/>
    <w:rsid w:val="009B74F6"/>
    <w:rsid w:val="009B7610"/>
    <w:rsid w:val="009B785F"/>
    <w:rsid w:val="009C0022"/>
    <w:rsid w:val="009C0348"/>
    <w:rsid w:val="009C0374"/>
    <w:rsid w:val="009C055E"/>
    <w:rsid w:val="009C0877"/>
    <w:rsid w:val="009C0A5A"/>
    <w:rsid w:val="009C0D5A"/>
    <w:rsid w:val="009C1918"/>
    <w:rsid w:val="009C1987"/>
    <w:rsid w:val="009C247C"/>
    <w:rsid w:val="009C2488"/>
    <w:rsid w:val="009C2515"/>
    <w:rsid w:val="009C29D6"/>
    <w:rsid w:val="009C2E97"/>
    <w:rsid w:val="009C36EA"/>
    <w:rsid w:val="009C39E7"/>
    <w:rsid w:val="009C3DFB"/>
    <w:rsid w:val="009C3F23"/>
    <w:rsid w:val="009C4038"/>
    <w:rsid w:val="009C405B"/>
    <w:rsid w:val="009C42B2"/>
    <w:rsid w:val="009C483C"/>
    <w:rsid w:val="009C510D"/>
    <w:rsid w:val="009C567E"/>
    <w:rsid w:val="009C5B99"/>
    <w:rsid w:val="009C5D00"/>
    <w:rsid w:val="009C5F17"/>
    <w:rsid w:val="009C6D48"/>
    <w:rsid w:val="009C72DD"/>
    <w:rsid w:val="009C744F"/>
    <w:rsid w:val="009C77D9"/>
    <w:rsid w:val="009D01ED"/>
    <w:rsid w:val="009D0408"/>
    <w:rsid w:val="009D1BA0"/>
    <w:rsid w:val="009D2017"/>
    <w:rsid w:val="009D2072"/>
    <w:rsid w:val="009D2F66"/>
    <w:rsid w:val="009D300F"/>
    <w:rsid w:val="009D316F"/>
    <w:rsid w:val="009D3235"/>
    <w:rsid w:val="009D32A7"/>
    <w:rsid w:val="009D34DE"/>
    <w:rsid w:val="009D3585"/>
    <w:rsid w:val="009D368A"/>
    <w:rsid w:val="009D3772"/>
    <w:rsid w:val="009D382E"/>
    <w:rsid w:val="009D396A"/>
    <w:rsid w:val="009D41A4"/>
    <w:rsid w:val="009D41CE"/>
    <w:rsid w:val="009D41E1"/>
    <w:rsid w:val="009D430F"/>
    <w:rsid w:val="009D4452"/>
    <w:rsid w:val="009D4939"/>
    <w:rsid w:val="009D4AFC"/>
    <w:rsid w:val="009D4C7A"/>
    <w:rsid w:val="009D5BBF"/>
    <w:rsid w:val="009D5E5D"/>
    <w:rsid w:val="009D6088"/>
    <w:rsid w:val="009D63F7"/>
    <w:rsid w:val="009D6F2F"/>
    <w:rsid w:val="009D7055"/>
    <w:rsid w:val="009D719F"/>
    <w:rsid w:val="009D7244"/>
    <w:rsid w:val="009D725B"/>
    <w:rsid w:val="009D7526"/>
    <w:rsid w:val="009D7545"/>
    <w:rsid w:val="009E058F"/>
    <w:rsid w:val="009E0C9F"/>
    <w:rsid w:val="009E0CA5"/>
    <w:rsid w:val="009E1173"/>
    <w:rsid w:val="009E12D8"/>
    <w:rsid w:val="009E130D"/>
    <w:rsid w:val="009E1B22"/>
    <w:rsid w:val="009E1D4B"/>
    <w:rsid w:val="009E2898"/>
    <w:rsid w:val="009E3024"/>
    <w:rsid w:val="009E3136"/>
    <w:rsid w:val="009E329B"/>
    <w:rsid w:val="009E330E"/>
    <w:rsid w:val="009E35D4"/>
    <w:rsid w:val="009E3799"/>
    <w:rsid w:val="009E37BB"/>
    <w:rsid w:val="009E3AC1"/>
    <w:rsid w:val="009E462E"/>
    <w:rsid w:val="009E47D4"/>
    <w:rsid w:val="009E4919"/>
    <w:rsid w:val="009E4B07"/>
    <w:rsid w:val="009E4C7B"/>
    <w:rsid w:val="009E558B"/>
    <w:rsid w:val="009E5E2F"/>
    <w:rsid w:val="009E6086"/>
    <w:rsid w:val="009E6885"/>
    <w:rsid w:val="009E6C75"/>
    <w:rsid w:val="009E6C7E"/>
    <w:rsid w:val="009E71AE"/>
    <w:rsid w:val="009E7221"/>
    <w:rsid w:val="009E73C7"/>
    <w:rsid w:val="009E7465"/>
    <w:rsid w:val="009E7B95"/>
    <w:rsid w:val="009E7EB2"/>
    <w:rsid w:val="009F00B5"/>
    <w:rsid w:val="009F047C"/>
    <w:rsid w:val="009F0637"/>
    <w:rsid w:val="009F0C6D"/>
    <w:rsid w:val="009F12BA"/>
    <w:rsid w:val="009F14D4"/>
    <w:rsid w:val="009F1E9C"/>
    <w:rsid w:val="009F22F1"/>
    <w:rsid w:val="009F2670"/>
    <w:rsid w:val="009F27D4"/>
    <w:rsid w:val="009F2BDC"/>
    <w:rsid w:val="009F2DFB"/>
    <w:rsid w:val="009F2F15"/>
    <w:rsid w:val="009F303A"/>
    <w:rsid w:val="009F3094"/>
    <w:rsid w:val="009F3645"/>
    <w:rsid w:val="009F3729"/>
    <w:rsid w:val="009F3C7D"/>
    <w:rsid w:val="009F44E4"/>
    <w:rsid w:val="009F54B0"/>
    <w:rsid w:val="009F54C3"/>
    <w:rsid w:val="009F59E5"/>
    <w:rsid w:val="009F5A07"/>
    <w:rsid w:val="009F5E4A"/>
    <w:rsid w:val="009F620B"/>
    <w:rsid w:val="009F6220"/>
    <w:rsid w:val="009F625C"/>
    <w:rsid w:val="009F63CC"/>
    <w:rsid w:val="009F6AB6"/>
    <w:rsid w:val="009F75C4"/>
    <w:rsid w:val="009F78C1"/>
    <w:rsid w:val="009F7975"/>
    <w:rsid w:val="009F7A78"/>
    <w:rsid w:val="009F7D00"/>
    <w:rsid w:val="00A0053E"/>
    <w:rsid w:val="00A0059E"/>
    <w:rsid w:val="00A00677"/>
    <w:rsid w:val="00A00C03"/>
    <w:rsid w:val="00A01018"/>
    <w:rsid w:val="00A011DB"/>
    <w:rsid w:val="00A015E9"/>
    <w:rsid w:val="00A01D6E"/>
    <w:rsid w:val="00A0212D"/>
    <w:rsid w:val="00A023E2"/>
    <w:rsid w:val="00A02625"/>
    <w:rsid w:val="00A02657"/>
    <w:rsid w:val="00A02A9D"/>
    <w:rsid w:val="00A02F7D"/>
    <w:rsid w:val="00A03667"/>
    <w:rsid w:val="00A0370A"/>
    <w:rsid w:val="00A039E9"/>
    <w:rsid w:val="00A03F11"/>
    <w:rsid w:val="00A04145"/>
    <w:rsid w:val="00A04153"/>
    <w:rsid w:val="00A043A5"/>
    <w:rsid w:val="00A04988"/>
    <w:rsid w:val="00A04A07"/>
    <w:rsid w:val="00A04BB6"/>
    <w:rsid w:val="00A0509A"/>
    <w:rsid w:val="00A05112"/>
    <w:rsid w:val="00A05315"/>
    <w:rsid w:val="00A055E3"/>
    <w:rsid w:val="00A06291"/>
    <w:rsid w:val="00A06E2A"/>
    <w:rsid w:val="00A072F3"/>
    <w:rsid w:val="00A07716"/>
    <w:rsid w:val="00A07A2D"/>
    <w:rsid w:val="00A07B2F"/>
    <w:rsid w:val="00A07BE9"/>
    <w:rsid w:val="00A07C98"/>
    <w:rsid w:val="00A10058"/>
    <w:rsid w:val="00A1060D"/>
    <w:rsid w:val="00A11030"/>
    <w:rsid w:val="00A11394"/>
    <w:rsid w:val="00A11545"/>
    <w:rsid w:val="00A1161D"/>
    <w:rsid w:val="00A11974"/>
    <w:rsid w:val="00A1224E"/>
    <w:rsid w:val="00A124FD"/>
    <w:rsid w:val="00A12523"/>
    <w:rsid w:val="00A13369"/>
    <w:rsid w:val="00A138F0"/>
    <w:rsid w:val="00A13968"/>
    <w:rsid w:val="00A140C9"/>
    <w:rsid w:val="00A146F9"/>
    <w:rsid w:val="00A14990"/>
    <w:rsid w:val="00A14BE8"/>
    <w:rsid w:val="00A14D2B"/>
    <w:rsid w:val="00A14DB0"/>
    <w:rsid w:val="00A1535A"/>
    <w:rsid w:val="00A159E9"/>
    <w:rsid w:val="00A16CB6"/>
    <w:rsid w:val="00A17613"/>
    <w:rsid w:val="00A1773D"/>
    <w:rsid w:val="00A17E4E"/>
    <w:rsid w:val="00A20195"/>
    <w:rsid w:val="00A204D1"/>
    <w:rsid w:val="00A2111F"/>
    <w:rsid w:val="00A21640"/>
    <w:rsid w:val="00A21ACA"/>
    <w:rsid w:val="00A21B3E"/>
    <w:rsid w:val="00A21C72"/>
    <w:rsid w:val="00A21D49"/>
    <w:rsid w:val="00A21E2A"/>
    <w:rsid w:val="00A21FE6"/>
    <w:rsid w:val="00A22333"/>
    <w:rsid w:val="00A22865"/>
    <w:rsid w:val="00A22A73"/>
    <w:rsid w:val="00A22B4A"/>
    <w:rsid w:val="00A22BE2"/>
    <w:rsid w:val="00A231EB"/>
    <w:rsid w:val="00A235FA"/>
    <w:rsid w:val="00A2397B"/>
    <w:rsid w:val="00A23C69"/>
    <w:rsid w:val="00A23E53"/>
    <w:rsid w:val="00A23EB7"/>
    <w:rsid w:val="00A23F04"/>
    <w:rsid w:val="00A23F45"/>
    <w:rsid w:val="00A24298"/>
    <w:rsid w:val="00A244E4"/>
    <w:rsid w:val="00A2487E"/>
    <w:rsid w:val="00A24F26"/>
    <w:rsid w:val="00A250F6"/>
    <w:rsid w:val="00A25CA5"/>
    <w:rsid w:val="00A26111"/>
    <w:rsid w:val="00A26767"/>
    <w:rsid w:val="00A26987"/>
    <w:rsid w:val="00A26DE1"/>
    <w:rsid w:val="00A2734C"/>
    <w:rsid w:val="00A2755C"/>
    <w:rsid w:val="00A276A4"/>
    <w:rsid w:val="00A302EA"/>
    <w:rsid w:val="00A30302"/>
    <w:rsid w:val="00A3097B"/>
    <w:rsid w:val="00A3098A"/>
    <w:rsid w:val="00A30B51"/>
    <w:rsid w:val="00A30E8A"/>
    <w:rsid w:val="00A31109"/>
    <w:rsid w:val="00A313DD"/>
    <w:rsid w:val="00A3158C"/>
    <w:rsid w:val="00A315EC"/>
    <w:rsid w:val="00A3187E"/>
    <w:rsid w:val="00A32411"/>
    <w:rsid w:val="00A32802"/>
    <w:rsid w:val="00A32A1F"/>
    <w:rsid w:val="00A33594"/>
    <w:rsid w:val="00A33702"/>
    <w:rsid w:val="00A33718"/>
    <w:rsid w:val="00A3371E"/>
    <w:rsid w:val="00A33A5B"/>
    <w:rsid w:val="00A33C61"/>
    <w:rsid w:val="00A340E4"/>
    <w:rsid w:val="00A34247"/>
    <w:rsid w:val="00A34E86"/>
    <w:rsid w:val="00A34EF3"/>
    <w:rsid w:val="00A355AD"/>
    <w:rsid w:val="00A356D1"/>
    <w:rsid w:val="00A36081"/>
    <w:rsid w:val="00A36BE5"/>
    <w:rsid w:val="00A36FEE"/>
    <w:rsid w:val="00A370B2"/>
    <w:rsid w:val="00A37969"/>
    <w:rsid w:val="00A37BC9"/>
    <w:rsid w:val="00A37E60"/>
    <w:rsid w:val="00A37FE2"/>
    <w:rsid w:val="00A40017"/>
    <w:rsid w:val="00A402C8"/>
    <w:rsid w:val="00A40A9C"/>
    <w:rsid w:val="00A40EBD"/>
    <w:rsid w:val="00A419DA"/>
    <w:rsid w:val="00A41DC9"/>
    <w:rsid w:val="00A4205B"/>
    <w:rsid w:val="00A421A3"/>
    <w:rsid w:val="00A422CF"/>
    <w:rsid w:val="00A426A2"/>
    <w:rsid w:val="00A42D77"/>
    <w:rsid w:val="00A43459"/>
    <w:rsid w:val="00A4363A"/>
    <w:rsid w:val="00A43D08"/>
    <w:rsid w:val="00A43F99"/>
    <w:rsid w:val="00A442D5"/>
    <w:rsid w:val="00A44C22"/>
    <w:rsid w:val="00A44E11"/>
    <w:rsid w:val="00A44FCA"/>
    <w:rsid w:val="00A4508E"/>
    <w:rsid w:val="00A452C9"/>
    <w:rsid w:val="00A4610C"/>
    <w:rsid w:val="00A4615C"/>
    <w:rsid w:val="00A461DF"/>
    <w:rsid w:val="00A46280"/>
    <w:rsid w:val="00A47C2B"/>
    <w:rsid w:val="00A47D77"/>
    <w:rsid w:val="00A507CB"/>
    <w:rsid w:val="00A5080B"/>
    <w:rsid w:val="00A509E0"/>
    <w:rsid w:val="00A50ADE"/>
    <w:rsid w:val="00A51084"/>
    <w:rsid w:val="00A5132C"/>
    <w:rsid w:val="00A5155D"/>
    <w:rsid w:val="00A51C3E"/>
    <w:rsid w:val="00A5201D"/>
    <w:rsid w:val="00A52035"/>
    <w:rsid w:val="00A5213D"/>
    <w:rsid w:val="00A528E4"/>
    <w:rsid w:val="00A5395C"/>
    <w:rsid w:val="00A53C70"/>
    <w:rsid w:val="00A5450B"/>
    <w:rsid w:val="00A54A26"/>
    <w:rsid w:val="00A54B03"/>
    <w:rsid w:val="00A54E1D"/>
    <w:rsid w:val="00A54E35"/>
    <w:rsid w:val="00A54EA7"/>
    <w:rsid w:val="00A554C1"/>
    <w:rsid w:val="00A55714"/>
    <w:rsid w:val="00A5606E"/>
    <w:rsid w:val="00A5615C"/>
    <w:rsid w:val="00A56202"/>
    <w:rsid w:val="00A5624A"/>
    <w:rsid w:val="00A566B8"/>
    <w:rsid w:val="00A566E5"/>
    <w:rsid w:val="00A56727"/>
    <w:rsid w:val="00A56CDC"/>
    <w:rsid w:val="00A573CC"/>
    <w:rsid w:val="00A5788B"/>
    <w:rsid w:val="00A57C7D"/>
    <w:rsid w:val="00A57E31"/>
    <w:rsid w:val="00A57ED5"/>
    <w:rsid w:val="00A613C4"/>
    <w:rsid w:val="00A613DB"/>
    <w:rsid w:val="00A622C2"/>
    <w:rsid w:val="00A62451"/>
    <w:rsid w:val="00A62A4C"/>
    <w:rsid w:val="00A62CC4"/>
    <w:rsid w:val="00A62EE7"/>
    <w:rsid w:val="00A6357C"/>
    <w:rsid w:val="00A6365B"/>
    <w:rsid w:val="00A63A70"/>
    <w:rsid w:val="00A63B31"/>
    <w:rsid w:val="00A63BEC"/>
    <w:rsid w:val="00A63DF7"/>
    <w:rsid w:val="00A64EA1"/>
    <w:rsid w:val="00A64FFB"/>
    <w:rsid w:val="00A658A8"/>
    <w:rsid w:val="00A659D6"/>
    <w:rsid w:val="00A65AC7"/>
    <w:rsid w:val="00A66790"/>
    <w:rsid w:val="00A66B93"/>
    <w:rsid w:val="00A66E05"/>
    <w:rsid w:val="00A66FB5"/>
    <w:rsid w:val="00A67190"/>
    <w:rsid w:val="00A6725E"/>
    <w:rsid w:val="00A676F4"/>
    <w:rsid w:val="00A67727"/>
    <w:rsid w:val="00A678B2"/>
    <w:rsid w:val="00A678F7"/>
    <w:rsid w:val="00A67AB1"/>
    <w:rsid w:val="00A67FE8"/>
    <w:rsid w:val="00A703AB"/>
    <w:rsid w:val="00A703BC"/>
    <w:rsid w:val="00A710F5"/>
    <w:rsid w:val="00A71535"/>
    <w:rsid w:val="00A719BD"/>
    <w:rsid w:val="00A720D9"/>
    <w:rsid w:val="00A72456"/>
    <w:rsid w:val="00A72CA1"/>
    <w:rsid w:val="00A72EB1"/>
    <w:rsid w:val="00A73201"/>
    <w:rsid w:val="00A7347D"/>
    <w:rsid w:val="00A73995"/>
    <w:rsid w:val="00A73B15"/>
    <w:rsid w:val="00A73BBF"/>
    <w:rsid w:val="00A73D97"/>
    <w:rsid w:val="00A73E8E"/>
    <w:rsid w:val="00A74096"/>
    <w:rsid w:val="00A744C6"/>
    <w:rsid w:val="00A7543A"/>
    <w:rsid w:val="00A759C1"/>
    <w:rsid w:val="00A76669"/>
    <w:rsid w:val="00A76B46"/>
    <w:rsid w:val="00A76BB4"/>
    <w:rsid w:val="00A76C0E"/>
    <w:rsid w:val="00A76DB5"/>
    <w:rsid w:val="00A80092"/>
    <w:rsid w:val="00A80287"/>
    <w:rsid w:val="00A8062D"/>
    <w:rsid w:val="00A8093F"/>
    <w:rsid w:val="00A80A0B"/>
    <w:rsid w:val="00A80B1D"/>
    <w:rsid w:val="00A80D57"/>
    <w:rsid w:val="00A811DA"/>
    <w:rsid w:val="00A81959"/>
    <w:rsid w:val="00A81CA1"/>
    <w:rsid w:val="00A8201E"/>
    <w:rsid w:val="00A82400"/>
    <w:rsid w:val="00A82430"/>
    <w:rsid w:val="00A82724"/>
    <w:rsid w:val="00A82B28"/>
    <w:rsid w:val="00A82B4D"/>
    <w:rsid w:val="00A82BBE"/>
    <w:rsid w:val="00A82D7A"/>
    <w:rsid w:val="00A83487"/>
    <w:rsid w:val="00A83688"/>
    <w:rsid w:val="00A83FBB"/>
    <w:rsid w:val="00A842ED"/>
    <w:rsid w:val="00A84319"/>
    <w:rsid w:val="00A843B5"/>
    <w:rsid w:val="00A844AC"/>
    <w:rsid w:val="00A8454A"/>
    <w:rsid w:val="00A84A49"/>
    <w:rsid w:val="00A84B41"/>
    <w:rsid w:val="00A84DDF"/>
    <w:rsid w:val="00A8500D"/>
    <w:rsid w:val="00A85043"/>
    <w:rsid w:val="00A850C2"/>
    <w:rsid w:val="00A857CA"/>
    <w:rsid w:val="00A85D7E"/>
    <w:rsid w:val="00A861CB"/>
    <w:rsid w:val="00A865D4"/>
    <w:rsid w:val="00A874DC"/>
    <w:rsid w:val="00A87615"/>
    <w:rsid w:val="00A8771B"/>
    <w:rsid w:val="00A87848"/>
    <w:rsid w:val="00A87D15"/>
    <w:rsid w:val="00A87DAA"/>
    <w:rsid w:val="00A87F83"/>
    <w:rsid w:val="00A9044B"/>
    <w:rsid w:val="00A905C8"/>
    <w:rsid w:val="00A907BC"/>
    <w:rsid w:val="00A908C9"/>
    <w:rsid w:val="00A90BA6"/>
    <w:rsid w:val="00A90C81"/>
    <w:rsid w:val="00A90EEB"/>
    <w:rsid w:val="00A90F33"/>
    <w:rsid w:val="00A910A0"/>
    <w:rsid w:val="00A9122F"/>
    <w:rsid w:val="00A915AA"/>
    <w:rsid w:val="00A915E1"/>
    <w:rsid w:val="00A91B4D"/>
    <w:rsid w:val="00A925DE"/>
    <w:rsid w:val="00A9298B"/>
    <w:rsid w:val="00A92FB4"/>
    <w:rsid w:val="00A93615"/>
    <w:rsid w:val="00A93CD1"/>
    <w:rsid w:val="00A93DDA"/>
    <w:rsid w:val="00A93FA5"/>
    <w:rsid w:val="00A94835"/>
    <w:rsid w:val="00A94E94"/>
    <w:rsid w:val="00A94EDF"/>
    <w:rsid w:val="00A95334"/>
    <w:rsid w:val="00A953ED"/>
    <w:rsid w:val="00A95933"/>
    <w:rsid w:val="00A95AEE"/>
    <w:rsid w:val="00A95C8C"/>
    <w:rsid w:val="00A95CF4"/>
    <w:rsid w:val="00A9704C"/>
    <w:rsid w:val="00A97152"/>
    <w:rsid w:val="00A971F1"/>
    <w:rsid w:val="00A977A0"/>
    <w:rsid w:val="00A97A0C"/>
    <w:rsid w:val="00AA0103"/>
    <w:rsid w:val="00AA0160"/>
    <w:rsid w:val="00AA0D21"/>
    <w:rsid w:val="00AA0F12"/>
    <w:rsid w:val="00AA15A2"/>
    <w:rsid w:val="00AA18B2"/>
    <w:rsid w:val="00AA19BE"/>
    <w:rsid w:val="00AA1A4A"/>
    <w:rsid w:val="00AA1BE6"/>
    <w:rsid w:val="00AA1EE6"/>
    <w:rsid w:val="00AA1F2D"/>
    <w:rsid w:val="00AA1F84"/>
    <w:rsid w:val="00AA2084"/>
    <w:rsid w:val="00AA21A3"/>
    <w:rsid w:val="00AA2547"/>
    <w:rsid w:val="00AA2D70"/>
    <w:rsid w:val="00AA2F92"/>
    <w:rsid w:val="00AA303A"/>
    <w:rsid w:val="00AA353A"/>
    <w:rsid w:val="00AA362F"/>
    <w:rsid w:val="00AA39EC"/>
    <w:rsid w:val="00AA3A30"/>
    <w:rsid w:val="00AA3A43"/>
    <w:rsid w:val="00AA3DF3"/>
    <w:rsid w:val="00AA4B87"/>
    <w:rsid w:val="00AA5332"/>
    <w:rsid w:val="00AA5DB6"/>
    <w:rsid w:val="00AA5ECC"/>
    <w:rsid w:val="00AA6723"/>
    <w:rsid w:val="00AA697F"/>
    <w:rsid w:val="00AA6DB6"/>
    <w:rsid w:val="00AA77AF"/>
    <w:rsid w:val="00AA7A4A"/>
    <w:rsid w:val="00AA7AC4"/>
    <w:rsid w:val="00AA7B94"/>
    <w:rsid w:val="00AA7C34"/>
    <w:rsid w:val="00AB05F3"/>
    <w:rsid w:val="00AB0864"/>
    <w:rsid w:val="00AB0897"/>
    <w:rsid w:val="00AB1284"/>
    <w:rsid w:val="00AB182B"/>
    <w:rsid w:val="00AB1CBD"/>
    <w:rsid w:val="00AB1E6A"/>
    <w:rsid w:val="00AB287F"/>
    <w:rsid w:val="00AB28C6"/>
    <w:rsid w:val="00AB2D33"/>
    <w:rsid w:val="00AB37B3"/>
    <w:rsid w:val="00AB3D5D"/>
    <w:rsid w:val="00AB3F66"/>
    <w:rsid w:val="00AB462C"/>
    <w:rsid w:val="00AB4A4C"/>
    <w:rsid w:val="00AB4A9C"/>
    <w:rsid w:val="00AB4CFA"/>
    <w:rsid w:val="00AB5205"/>
    <w:rsid w:val="00AB541A"/>
    <w:rsid w:val="00AB56EB"/>
    <w:rsid w:val="00AB5809"/>
    <w:rsid w:val="00AB5FC7"/>
    <w:rsid w:val="00AB60CC"/>
    <w:rsid w:val="00AB62F0"/>
    <w:rsid w:val="00AB6771"/>
    <w:rsid w:val="00AB6774"/>
    <w:rsid w:val="00AB691B"/>
    <w:rsid w:val="00AB6C99"/>
    <w:rsid w:val="00AB78AD"/>
    <w:rsid w:val="00AB7A7E"/>
    <w:rsid w:val="00AC0396"/>
    <w:rsid w:val="00AC03C6"/>
    <w:rsid w:val="00AC0444"/>
    <w:rsid w:val="00AC0535"/>
    <w:rsid w:val="00AC0626"/>
    <w:rsid w:val="00AC0FEA"/>
    <w:rsid w:val="00AC1B86"/>
    <w:rsid w:val="00AC2842"/>
    <w:rsid w:val="00AC28BE"/>
    <w:rsid w:val="00AC298D"/>
    <w:rsid w:val="00AC2C92"/>
    <w:rsid w:val="00AC339B"/>
    <w:rsid w:val="00AC3A60"/>
    <w:rsid w:val="00AC4ADD"/>
    <w:rsid w:val="00AC4C3E"/>
    <w:rsid w:val="00AC4C8E"/>
    <w:rsid w:val="00AC4F4D"/>
    <w:rsid w:val="00AC5071"/>
    <w:rsid w:val="00AC5458"/>
    <w:rsid w:val="00AC551C"/>
    <w:rsid w:val="00AC5F65"/>
    <w:rsid w:val="00AC60E4"/>
    <w:rsid w:val="00AC64FF"/>
    <w:rsid w:val="00AC65B7"/>
    <w:rsid w:val="00AC6718"/>
    <w:rsid w:val="00AC6C6E"/>
    <w:rsid w:val="00AC78CB"/>
    <w:rsid w:val="00AC7BD0"/>
    <w:rsid w:val="00AD0681"/>
    <w:rsid w:val="00AD0DDF"/>
    <w:rsid w:val="00AD0F36"/>
    <w:rsid w:val="00AD119F"/>
    <w:rsid w:val="00AD16F2"/>
    <w:rsid w:val="00AD1F14"/>
    <w:rsid w:val="00AD2322"/>
    <w:rsid w:val="00AD2BAC"/>
    <w:rsid w:val="00AD2CBE"/>
    <w:rsid w:val="00AD2E6E"/>
    <w:rsid w:val="00AD312D"/>
    <w:rsid w:val="00AD3AD0"/>
    <w:rsid w:val="00AD3B72"/>
    <w:rsid w:val="00AD4CF9"/>
    <w:rsid w:val="00AD4DFD"/>
    <w:rsid w:val="00AD4F0B"/>
    <w:rsid w:val="00AD50F0"/>
    <w:rsid w:val="00AD584D"/>
    <w:rsid w:val="00AD5A02"/>
    <w:rsid w:val="00AD5A21"/>
    <w:rsid w:val="00AD5A63"/>
    <w:rsid w:val="00AD5AAE"/>
    <w:rsid w:val="00AD5CB2"/>
    <w:rsid w:val="00AD5DF8"/>
    <w:rsid w:val="00AD6181"/>
    <w:rsid w:val="00AD6453"/>
    <w:rsid w:val="00AD6540"/>
    <w:rsid w:val="00AD6C04"/>
    <w:rsid w:val="00AD7095"/>
    <w:rsid w:val="00AD74FF"/>
    <w:rsid w:val="00AD77A3"/>
    <w:rsid w:val="00AE03D4"/>
    <w:rsid w:val="00AE193C"/>
    <w:rsid w:val="00AE1C15"/>
    <w:rsid w:val="00AE230B"/>
    <w:rsid w:val="00AE2603"/>
    <w:rsid w:val="00AE2B44"/>
    <w:rsid w:val="00AE2CB5"/>
    <w:rsid w:val="00AE2CBA"/>
    <w:rsid w:val="00AE2D57"/>
    <w:rsid w:val="00AE2DFA"/>
    <w:rsid w:val="00AE30FF"/>
    <w:rsid w:val="00AE35E0"/>
    <w:rsid w:val="00AE4211"/>
    <w:rsid w:val="00AE4235"/>
    <w:rsid w:val="00AE46AC"/>
    <w:rsid w:val="00AE518D"/>
    <w:rsid w:val="00AE54F2"/>
    <w:rsid w:val="00AE5C10"/>
    <w:rsid w:val="00AE5FFA"/>
    <w:rsid w:val="00AE6197"/>
    <w:rsid w:val="00AE6BEC"/>
    <w:rsid w:val="00AE6D7D"/>
    <w:rsid w:val="00AE6F96"/>
    <w:rsid w:val="00AE77BF"/>
    <w:rsid w:val="00AE7D27"/>
    <w:rsid w:val="00AE7F0D"/>
    <w:rsid w:val="00AE7F1B"/>
    <w:rsid w:val="00AF0483"/>
    <w:rsid w:val="00AF069F"/>
    <w:rsid w:val="00AF0928"/>
    <w:rsid w:val="00AF0B27"/>
    <w:rsid w:val="00AF1839"/>
    <w:rsid w:val="00AF1A34"/>
    <w:rsid w:val="00AF1B1B"/>
    <w:rsid w:val="00AF1BAC"/>
    <w:rsid w:val="00AF22B5"/>
    <w:rsid w:val="00AF2CC5"/>
    <w:rsid w:val="00AF3248"/>
    <w:rsid w:val="00AF3385"/>
    <w:rsid w:val="00AF3B1E"/>
    <w:rsid w:val="00AF3E96"/>
    <w:rsid w:val="00AF436D"/>
    <w:rsid w:val="00AF4B03"/>
    <w:rsid w:val="00AF5503"/>
    <w:rsid w:val="00AF584B"/>
    <w:rsid w:val="00AF5C6D"/>
    <w:rsid w:val="00AF606F"/>
    <w:rsid w:val="00AF607D"/>
    <w:rsid w:val="00AF615F"/>
    <w:rsid w:val="00AF642D"/>
    <w:rsid w:val="00AF665F"/>
    <w:rsid w:val="00AF7152"/>
    <w:rsid w:val="00AF76A0"/>
    <w:rsid w:val="00AF76AC"/>
    <w:rsid w:val="00AF79EE"/>
    <w:rsid w:val="00B00424"/>
    <w:rsid w:val="00B016EB"/>
    <w:rsid w:val="00B0177E"/>
    <w:rsid w:val="00B02532"/>
    <w:rsid w:val="00B02902"/>
    <w:rsid w:val="00B032B3"/>
    <w:rsid w:val="00B03C47"/>
    <w:rsid w:val="00B03C56"/>
    <w:rsid w:val="00B0410B"/>
    <w:rsid w:val="00B0436C"/>
    <w:rsid w:val="00B0445A"/>
    <w:rsid w:val="00B04539"/>
    <w:rsid w:val="00B0464D"/>
    <w:rsid w:val="00B050F6"/>
    <w:rsid w:val="00B056BE"/>
    <w:rsid w:val="00B0624A"/>
    <w:rsid w:val="00B06483"/>
    <w:rsid w:val="00B068DD"/>
    <w:rsid w:val="00B07058"/>
    <w:rsid w:val="00B072EE"/>
    <w:rsid w:val="00B07796"/>
    <w:rsid w:val="00B1004C"/>
    <w:rsid w:val="00B1032A"/>
    <w:rsid w:val="00B10688"/>
    <w:rsid w:val="00B10D4A"/>
    <w:rsid w:val="00B1108B"/>
    <w:rsid w:val="00B112DD"/>
    <w:rsid w:val="00B11817"/>
    <w:rsid w:val="00B11A37"/>
    <w:rsid w:val="00B123ED"/>
    <w:rsid w:val="00B1284F"/>
    <w:rsid w:val="00B12988"/>
    <w:rsid w:val="00B12A43"/>
    <w:rsid w:val="00B12E36"/>
    <w:rsid w:val="00B138DB"/>
    <w:rsid w:val="00B1392A"/>
    <w:rsid w:val="00B141F0"/>
    <w:rsid w:val="00B14341"/>
    <w:rsid w:val="00B14720"/>
    <w:rsid w:val="00B14778"/>
    <w:rsid w:val="00B147C7"/>
    <w:rsid w:val="00B148F7"/>
    <w:rsid w:val="00B14FE3"/>
    <w:rsid w:val="00B151E8"/>
    <w:rsid w:val="00B15365"/>
    <w:rsid w:val="00B1549A"/>
    <w:rsid w:val="00B154F0"/>
    <w:rsid w:val="00B1572A"/>
    <w:rsid w:val="00B158BF"/>
    <w:rsid w:val="00B15EE3"/>
    <w:rsid w:val="00B16B37"/>
    <w:rsid w:val="00B174D1"/>
    <w:rsid w:val="00B1769D"/>
    <w:rsid w:val="00B1781B"/>
    <w:rsid w:val="00B17F40"/>
    <w:rsid w:val="00B201DD"/>
    <w:rsid w:val="00B2058D"/>
    <w:rsid w:val="00B20934"/>
    <w:rsid w:val="00B20EB7"/>
    <w:rsid w:val="00B21534"/>
    <w:rsid w:val="00B21B8D"/>
    <w:rsid w:val="00B21DEB"/>
    <w:rsid w:val="00B22773"/>
    <w:rsid w:val="00B227A4"/>
    <w:rsid w:val="00B22C1C"/>
    <w:rsid w:val="00B22CE8"/>
    <w:rsid w:val="00B22F10"/>
    <w:rsid w:val="00B22F17"/>
    <w:rsid w:val="00B231A0"/>
    <w:rsid w:val="00B239C2"/>
    <w:rsid w:val="00B2407B"/>
    <w:rsid w:val="00B241EA"/>
    <w:rsid w:val="00B24261"/>
    <w:rsid w:val="00B24BBA"/>
    <w:rsid w:val="00B24CEB"/>
    <w:rsid w:val="00B24D73"/>
    <w:rsid w:val="00B25170"/>
    <w:rsid w:val="00B2546A"/>
    <w:rsid w:val="00B25828"/>
    <w:rsid w:val="00B258E2"/>
    <w:rsid w:val="00B25C69"/>
    <w:rsid w:val="00B25CFD"/>
    <w:rsid w:val="00B25D6D"/>
    <w:rsid w:val="00B26159"/>
    <w:rsid w:val="00B262FC"/>
    <w:rsid w:val="00B26D3D"/>
    <w:rsid w:val="00B27006"/>
    <w:rsid w:val="00B271A0"/>
    <w:rsid w:val="00B2793C"/>
    <w:rsid w:val="00B279AC"/>
    <w:rsid w:val="00B27F93"/>
    <w:rsid w:val="00B3011E"/>
    <w:rsid w:val="00B3019B"/>
    <w:rsid w:val="00B30FCC"/>
    <w:rsid w:val="00B31845"/>
    <w:rsid w:val="00B31CE9"/>
    <w:rsid w:val="00B32A56"/>
    <w:rsid w:val="00B32B2A"/>
    <w:rsid w:val="00B32DA7"/>
    <w:rsid w:val="00B334D6"/>
    <w:rsid w:val="00B33A6C"/>
    <w:rsid w:val="00B33D57"/>
    <w:rsid w:val="00B34294"/>
    <w:rsid w:val="00B34586"/>
    <w:rsid w:val="00B34651"/>
    <w:rsid w:val="00B35335"/>
    <w:rsid w:val="00B35D5F"/>
    <w:rsid w:val="00B35E1F"/>
    <w:rsid w:val="00B36112"/>
    <w:rsid w:val="00B366C5"/>
    <w:rsid w:val="00B3676B"/>
    <w:rsid w:val="00B375D6"/>
    <w:rsid w:val="00B3765B"/>
    <w:rsid w:val="00B40CBE"/>
    <w:rsid w:val="00B410AB"/>
    <w:rsid w:val="00B4123E"/>
    <w:rsid w:val="00B4183E"/>
    <w:rsid w:val="00B41A2E"/>
    <w:rsid w:val="00B41F6A"/>
    <w:rsid w:val="00B42255"/>
    <w:rsid w:val="00B4235B"/>
    <w:rsid w:val="00B42396"/>
    <w:rsid w:val="00B429B9"/>
    <w:rsid w:val="00B42CF4"/>
    <w:rsid w:val="00B430DA"/>
    <w:rsid w:val="00B4366C"/>
    <w:rsid w:val="00B436C5"/>
    <w:rsid w:val="00B4382D"/>
    <w:rsid w:val="00B43E09"/>
    <w:rsid w:val="00B4457A"/>
    <w:rsid w:val="00B44979"/>
    <w:rsid w:val="00B44BD5"/>
    <w:rsid w:val="00B44F20"/>
    <w:rsid w:val="00B44FB2"/>
    <w:rsid w:val="00B44FCA"/>
    <w:rsid w:val="00B450F0"/>
    <w:rsid w:val="00B459A2"/>
    <w:rsid w:val="00B45ED6"/>
    <w:rsid w:val="00B46224"/>
    <w:rsid w:val="00B464F3"/>
    <w:rsid w:val="00B46D5D"/>
    <w:rsid w:val="00B47752"/>
    <w:rsid w:val="00B477D5"/>
    <w:rsid w:val="00B47B52"/>
    <w:rsid w:val="00B47D10"/>
    <w:rsid w:val="00B47D2F"/>
    <w:rsid w:val="00B5037F"/>
    <w:rsid w:val="00B506C5"/>
    <w:rsid w:val="00B50B85"/>
    <w:rsid w:val="00B51C2F"/>
    <w:rsid w:val="00B51CCE"/>
    <w:rsid w:val="00B52183"/>
    <w:rsid w:val="00B527A9"/>
    <w:rsid w:val="00B52828"/>
    <w:rsid w:val="00B52888"/>
    <w:rsid w:val="00B531A7"/>
    <w:rsid w:val="00B535C7"/>
    <w:rsid w:val="00B53902"/>
    <w:rsid w:val="00B541A3"/>
    <w:rsid w:val="00B550FF"/>
    <w:rsid w:val="00B559FF"/>
    <w:rsid w:val="00B55E05"/>
    <w:rsid w:val="00B565D5"/>
    <w:rsid w:val="00B57404"/>
    <w:rsid w:val="00B576F4"/>
    <w:rsid w:val="00B57913"/>
    <w:rsid w:val="00B57C64"/>
    <w:rsid w:val="00B57E51"/>
    <w:rsid w:val="00B57F59"/>
    <w:rsid w:val="00B60407"/>
    <w:rsid w:val="00B60A7B"/>
    <w:rsid w:val="00B60B41"/>
    <w:rsid w:val="00B61401"/>
    <w:rsid w:val="00B617B0"/>
    <w:rsid w:val="00B618E9"/>
    <w:rsid w:val="00B61BA8"/>
    <w:rsid w:val="00B61CA7"/>
    <w:rsid w:val="00B62793"/>
    <w:rsid w:val="00B629E5"/>
    <w:rsid w:val="00B62CA5"/>
    <w:rsid w:val="00B62EB0"/>
    <w:rsid w:val="00B63BCA"/>
    <w:rsid w:val="00B63C7D"/>
    <w:rsid w:val="00B63CE1"/>
    <w:rsid w:val="00B645C1"/>
    <w:rsid w:val="00B6478D"/>
    <w:rsid w:val="00B647AE"/>
    <w:rsid w:val="00B64BC2"/>
    <w:rsid w:val="00B64FEC"/>
    <w:rsid w:val="00B6509D"/>
    <w:rsid w:val="00B65692"/>
    <w:rsid w:val="00B656A3"/>
    <w:rsid w:val="00B65743"/>
    <w:rsid w:val="00B65E62"/>
    <w:rsid w:val="00B65FA4"/>
    <w:rsid w:val="00B66226"/>
    <w:rsid w:val="00B664C0"/>
    <w:rsid w:val="00B665CB"/>
    <w:rsid w:val="00B666C6"/>
    <w:rsid w:val="00B667D6"/>
    <w:rsid w:val="00B66FB2"/>
    <w:rsid w:val="00B67334"/>
    <w:rsid w:val="00B67721"/>
    <w:rsid w:val="00B677A4"/>
    <w:rsid w:val="00B67F28"/>
    <w:rsid w:val="00B706C1"/>
    <w:rsid w:val="00B70803"/>
    <w:rsid w:val="00B7123D"/>
    <w:rsid w:val="00B71993"/>
    <w:rsid w:val="00B71C9C"/>
    <w:rsid w:val="00B71E38"/>
    <w:rsid w:val="00B71E42"/>
    <w:rsid w:val="00B71FAD"/>
    <w:rsid w:val="00B72132"/>
    <w:rsid w:val="00B725AE"/>
    <w:rsid w:val="00B7266E"/>
    <w:rsid w:val="00B72828"/>
    <w:rsid w:val="00B7296D"/>
    <w:rsid w:val="00B72A84"/>
    <w:rsid w:val="00B72B55"/>
    <w:rsid w:val="00B72B9E"/>
    <w:rsid w:val="00B72CB1"/>
    <w:rsid w:val="00B72E03"/>
    <w:rsid w:val="00B72E32"/>
    <w:rsid w:val="00B73099"/>
    <w:rsid w:val="00B7350E"/>
    <w:rsid w:val="00B73829"/>
    <w:rsid w:val="00B73B90"/>
    <w:rsid w:val="00B74610"/>
    <w:rsid w:val="00B748E9"/>
    <w:rsid w:val="00B74A98"/>
    <w:rsid w:val="00B74DD9"/>
    <w:rsid w:val="00B752FC"/>
    <w:rsid w:val="00B753A2"/>
    <w:rsid w:val="00B7547E"/>
    <w:rsid w:val="00B75D8B"/>
    <w:rsid w:val="00B7618D"/>
    <w:rsid w:val="00B762EA"/>
    <w:rsid w:val="00B768BA"/>
    <w:rsid w:val="00B76CF4"/>
    <w:rsid w:val="00B7736B"/>
    <w:rsid w:val="00B77677"/>
    <w:rsid w:val="00B779FC"/>
    <w:rsid w:val="00B77A79"/>
    <w:rsid w:val="00B77C40"/>
    <w:rsid w:val="00B77EB3"/>
    <w:rsid w:val="00B77FCD"/>
    <w:rsid w:val="00B802A2"/>
    <w:rsid w:val="00B803D1"/>
    <w:rsid w:val="00B80B5A"/>
    <w:rsid w:val="00B80D1C"/>
    <w:rsid w:val="00B80EC3"/>
    <w:rsid w:val="00B80FFF"/>
    <w:rsid w:val="00B811A1"/>
    <w:rsid w:val="00B818BF"/>
    <w:rsid w:val="00B82B6E"/>
    <w:rsid w:val="00B82C00"/>
    <w:rsid w:val="00B83568"/>
    <w:rsid w:val="00B839BF"/>
    <w:rsid w:val="00B83ACB"/>
    <w:rsid w:val="00B8478D"/>
    <w:rsid w:val="00B84EFD"/>
    <w:rsid w:val="00B85257"/>
    <w:rsid w:val="00B85633"/>
    <w:rsid w:val="00B859B2"/>
    <w:rsid w:val="00B85B04"/>
    <w:rsid w:val="00B85B05"/>
    <w:rsid w:val="00B85EBF"/>
    <w:rsid w:val="00B86BD0"/>
    <w:rsid w:val="00B86D6B"/>
    <w:rsid w:val="00B870FB"/>
    <w:rsid w:val="00B875BF"/>
    <w:rsid w:val="00B8764A"/>
    <w:rsid w:val="00B87829"/>
    <w:rsid w:val="00B87A78"/>
    <w:rsid w:val="00B90135"/>
    <w:rsid w:val="00B902F5"/>
    <w:rsid w:val="00B9031A"/>
    <w:rsid w:val="00B903AB"/>
    <w:rsid w:val="00B9044E"/>
    <w:rsid w:val="00B90545"/>
    <w:rsid w:val="00B90773"/>
    <w:rsid w:val="00B90A38"/>
    <w:rsid w:val="00B9110D"/>
    <w:rsid w:val="00B911B8"/>
    <w:rsid w:val="00B91E51"/>
    <w:rsid w:val="00B91EEA"/>
    <w:rsid w:val="00B91F36"/>
    <w:rsid w:val="00B9254A"/>
    <w:rsid w:val="00B92807"/>
    <w:rsid w:val="00B92BA4"/>
    <w:rsid w:val="00B92D9B"/>
    <w:rsid w:val="00B92EEC"/>
    <w:rsid w:val="00B9318B"/>
    <w:rsid w:val="00B93B2E"/>
    <w:rsid w:val="00B93CBC"/>
    <w:rsid w:val="00B93D37"/>
    <w:rsid w:val="00B94174"/>
    <w:rsid w:val="00B943F3"/>
    <w:rsid w:val="00B9477E"/>
    <w:rsid w:val="00B94D22"/>
    <w:rsid w:val="00B9508E"/>
    <w:rsid w:val="00B9547C"/>
    <w:rsid w:val="00B95645"/>
    <w:rsid w:val="00B9568F"/>
    <w:rsid w:val="00B9598A"/>
    <w:rsid w:val="00B95A69"/>
    <w:rsid w:val="00B95BFF"/>
    <w:rsid w:val="00B96195"/>
    <w:rsid w:val="00B96997"/>
    <w:rsid w:val="00B96B2F"/>
    <w:rsid w:val="00B978C0"/>
    <w:rsid w:val="00B97A80"/>
    <w:rsid w:val="00BA0C19"/>
    <w:rsid w:val="00BA0D33"/>
    <w:rsid w:val="00BA14E3"/>
    <w:rsid w:val="00BA1BA2"/>
    <w:rsid w:val="00BA1C5C"/>
    <w:rsid w:val="00BA1F06"/>
    <w:rsid w:val="00BA1F46"/>
    <w:rsid w:val="00BA264F"/>
    <w:rsid w:val="00BA272C"/>
    <w:rsid w:val="00BA28E8"/>
    <w:rsid w:val="00BA2FBA"/>
    <w:rsid w:val="00BA3261"/>
    <w:rsid w:val="00BA39B0"/>
    <w:rsid w:val="00BA4001"/>
    <w:rsid w:val="00BA4561"/>
    <w:rsid w:val="00BA460C"/>
    <w:rsid w:val="00BA4C3D"/>
    <w:rsid w:val="00BA4ED1"/>
    <w:rsid w:val="00BA5DC2"/>
    <w:rsid w:val="00BA67EF"/>
    <w:rsid w:val="00BA6D69"/>
    <w:rsid w:val="00BA726D"/>
    <w:rsid w:val="00BA72B7"/>
    <w:rsid w:val="00BB008B"/>
    <w:rsid w:val="00BB0CF4"/>
    <w:rsid w:val="00BB114C"/>
    <w:rsid w:val="00BB12C7"/>
    <w:rsid w:val="00BB1E29"/>
    <w:rsid w:val="00BB221D"/>
    <w:rsid w:val="00BB2445"/>
    <w:rsid w:val="00BB2503"/>
    <w:rsid w:val="00BB29C0"/>
    <w:rsid w:val="00BB2F1E"/>
    <w:rsid w:val="00BB33AA"/>
    <w:rsid w:val="00BB3790"/>
    <w:rsid w:val="00BB3B8D"/>
    <w:rsid w:val="00BB3CEA"/>
    <w:rsid w:val="00BB4314"/>
    <w:rsid w:val="00BB473C"/>
    <w:rsid w:val="00BB497A"/>
    <w:rsid w:val="00BB4C78"/>
    <w:rsid w:val="00BB5002"/>
    <w:rsid w:val="00BB510B"/>
    <w:rsid w:val="00BB5510"/>
    <w:rsid w:val="00BB5824"/>
    <w:rsid w:val="00BB5B59"/>
    <w:rsid w:val="00BB6378"/>
    <w:rsid w:val="00BB6502"/>
    <w:rsid w:val="00BB6653"/>
    <w:rsid w:val="00BB667F"/>
    <w:rsid w:val="00BB6687"/>
    <w:rsid w:val="00BB74F0"/>
    <w:rsid w:val="00BB7B09"/>
    <w:rsid w:val="00BC00C9"/>
    <w:rsid w:val="00BC06EF"/>
    <w:rsid w:val="00BC0794"/>
    <w:rsid w:val="00BC08C8"/>
    <w:rsid w:val="00BC0B8F"/>
    <w:rsid w:val="00BC0E9F"/>
    <w:rsid w:val="00BC111E"/>
    <w:rsid w:val="00BC197A"/>
    <w:rsid w:val="00BC1C40"/>
    <w:rsid w:val="00BC20A6"/>
    <w:rsid w:val="00BC25B1"/>
    <w:rsid w:val="00BC26FD"/>
    <w:rsid w:val="00BC2EBF"/>
    <w:rsid w:val="00BC3011"/>
    <w:rsid w:val="00BC3B94"/>
    <w:rsid w:val="00BC4146"/>
    <w:rsid w:val="00BC4990"/>
    <w:rsid w:val="00BC52B2"/>
    <w:rsid w:val="00BC54D1"/>
    <w:rsid w:val="00BC59B1"/>
    <w:rsid w:val="00BC5BBD"/>
    <w:rsid w:val="00BC5EAE"/>
    <w:rsid w:val="00BC5F01"/>
    <w:rsid w:val="00BC653B"/>
    <w:rsid w:val="00BC656A"/>
    <w:rsid w:val="00BC6A18"/>
    <w:rsid w:val="00BC6ED3"/>
    <w:rsid w:val="00BC6F53"/>
    <w:rsid w:val="00BC7627"/>
    <w:rsid w:val="00BC767D"/>
    <w:rsid w:val="00BC77F2"/>
    <w:rsid w:val="00BD0010"/>
    <w:rsid w:val="00BD007F"/>
    <w:rsid w:val="00BD07F1"/>
    <w:rsid w:val="00BD0C0B"/>
    <w:rsid w:val="00BD0C73"/>
    <w:rsid w:val="00BD17EE"/>
    <w:rsid w:val="00BD18AF"/>
    <w:rsid w:val="00BD18E9"/>
    <w:rsid w:val="00BD1C5F"/>
    <w:rsid w:val="00BD1E20"/>
    <w:rsid w:val="00BD1F87"/>
    <w:rsid w:val="00BD2217"/>
    <w:rsid w:val="00BD273F"/>
    <w:rsid w:val="00BD2BBC"/>
    <w:rsid w:val="00BD2ED1"/>
    <w:rsid w:val="00BD3048"/>
    <w:rsid w:val="00BD31EB"/>
    <w:rsid w:val="00BD339F"/>
    <w:rsid w:val="00BD3AD2"/>
    <w:rsid w:val="00BD3B7A"/>
    <w:rsid w:val="00BD3BD9"/>
    <w:rsid w:val="00BD3D32"/>
    <w:rsid w:val="00BD3EEA"/>
    <w:rsid w:val="00BD3FA6"/>
    <w:rsid w:val="00BD42BB"/>
    <w:rsid w:val="00BD4CCC"/>
    <w:rsid w:val="00BD5372"/>
    <w:rsid w:val="00BD5B7D"/>
    <w:rsid w:val="00BD63FD"/>
    <w:rsid w:val="00BD66A0"/>
    <w:rsid w:val="00BD66EE"/>
    <w:rsid w:val="00BD6D00"/>
    <w:rsid w:val="00BD6EB1"/>
    <w:rsid w:val="00BD6EC1"/>
    <w:rsid w:val="00BD7A3D"/>
    <w:rsid w:val="00BE042F"/>
    <w:rsid w:val="00BE0551"/>
    <w:rsid w:val="00BE0759"/>
    <w:rsid w:val="00BE0788"/>
    <w:rsid w:val="00BE0AE5"/>
    <w:rsid w:val="00BE0D01"/>
    <w:rsid w:val="00BE0E2A"/>
    <w:rsid w:val="00BE0E46"/>
    <w:rsid w:val="00BE113C"/>
    <w:rsid w:val="00BE11C3"/>
    <w:rsid w:val="00BE1659"/>
    <w:rsid w:val="00BE17DC"/>
    <w:rsid w:val="00BE1E14"/>
    <w:rsid w:val="00BE23FE"/>
    <w:rsid w:val="00BE245B"/>
    <w:rsid w:val="00BE2478"/>
    <w:rsid w:val="00BE2A29"/>
    <w:rsid w:val="00BE2F56"/>
    <w:rsid w:val="00BE310A"/>
    <w:rsid w:val="00BE3250"/>
    <w:rsid w:val="00BE33DE"/>
    <w:rsid w:val="00BE366A"/>
    <w:rsid w:val="00BE3839"/>
    <w:rsid w:val="00BE3B74"/>
    <w:rsid w:val="00BE3BC7"/>
    <w:rsid w:val="00BE476B"/>
    <w:rsid w:val="00BE4CB7"/>
    <w:rsid w:val="00BE5134"/>
    <w:rsid w:val="00BE5410"/>
    <w:rsid w:val="00BE55EE"/>
    <w:rsid w:val="00BE57C8"/>
    <w:rsid w:val="00BE603D"/>
    <w:rsid w:val="00BE60FA"/>
    <w:rsid w:val="00BE61C7"/>
    <w:rsid w:val="00BE6667"/>
    <w:rsid w:val="00BE6D3C"/>
    <w:rsid w:val="00BE777B"/>
    <w:rsid w:val="00BE78BF"/>
    <w:rsid w:val="00BE7E89"/>
    <w:rsid w:val="00BF076E"/>
    <w:rsid w:val="00BF0B33"/>
    <w:rsid w:val="00BF0C66"/>
    <w:rsid w:val="00BF0C6F"/>
    <w:rsid w:val="00BF1330"/>
    <w:rsid w:val="00BF1944"/>
    <w:rsid w:val="00BF1EEA"/>
    <w:rsid w:val="00BF206B"/>
    <w:rsid w:val="00BF2384"/>
    <w:rsid w:val="00BF2688"/>
    <w:rsid w:val="00BF3014"/>
    <w:rsid w:val="00BF30E3"/>
    <w:rsid w:val="00BF3784"/>
    <w:rsid w:val="00BF380C"/>
    <w:rsid w:val="00BF4878"/>
    <w:rsid w:val="00BF4953"/>
    <w:rsid w:val="00BF4CAD"/>
    <w:rsid w:val="00BF4F8D"/>
    <w:rsid w:val="00BF4FB0"/>
    <w:rsid w:val="00BF53BD"/>
    <w:rsid w:val="00BF53CF"/>
    <w:rsid w:val="00BF59B1"/>
    <w:rsid w:val="00BF5AA8"/>
    <w:rsid w:val="00BF5FDE"/>
    <w:rsid w:val="00BF60EF"/>
    <w:rsid w:val="00BF664B"/>
    <w:rsid w:val="00BF6EE9"/>
    <w:rsid w:val="00BF7239"/>
    <w:rsid w:val="00BF7E10"/>
    <w:rsid w:val="00C00198"/>
    <w:rsid w:val="00C003B3"/>
    <w:rsid w:val="00C0089E"/>
    <w:rsid w:val="00C00A30"/>
    <w:rsid w:val="00C00F72"/>
    <w:rsid w:val="00C011DF"/>
    <w:rsid w:val="00C01437"/>
    <w:rsid w:val="00C0152F"/>
    <w:rsid w:val="00C01852"/>
    <w:rsid w:val="00C01EDA"/>
    <w:rsid w:val="00C02114"/>
    <w:rsid w:val="00C02596"/>
    <w:rsid w:val="00C0317A"/>
    <w:rsid w:val="00C033DF"/>
    <w:rsid w:val="00C03667"/>
    <w:rsid w:val="00C03896"/>
    <w:rsid w:val="00C03962"/>
    <w:rsid w:val="00C03E80"/>
    <w:rsid w:val="00C046D0"/>
    <w:rsid w:val="00C049F2"/>
    <w:rsid w:val="00C04F91"/>
    <w:rsid w:val="00C0563C"/>
    <w:rsid w:val="00C05A47"/>
    <w:rsid w:val="00C05DA0"/>
    <w:rsid w:val="00C05F67"/>
    <w:rsid w:val="00C06EE0"/>
    <w:rsid w:val="00C06F5E"/>
    <w:rsid w:val="00C076CB"/>
    <w:rsid w:val="00C0777B"/>
    <w:rsid w:val="00C07D14"/>
    <w:rsid w:val="00C07F0A"/>
    <w:rsid w:val="00C106F8"/>
    <w:rsid w:val="00C10ABF"/>
    <w:rsid w:val="00C10C4E"/>
    <w:rsid w:val="00C10C59"/>
    <w:rsid w:val="00C11115"/>
    <w:rsid w:val="00C11323"/>
    <w:rsid w:val="00C1144C"/>
    <w:rsid w:val="00C11488"/>
    <w:rsid w:val="00C11637"/>
    <w:rsid w:val="00C117A0"/>
    <w:rsid w:val="00C11917"/>
    <w:rsid w:val="00C119D8"/>
    <w:rsid w:val="00C11D37"/>
    <w:rsid w:val="00C120B0"/>
    <w:rsid w:val="00C1259C"/>
    <w:rsid w:val="00C1283C"/>
    <w:rsid w:val="00C129A3"/>
    <w:rsid w:val="00C12D63"/>
    <w:rsid w:val="00C12F16"/>
    <w:rsid w:val="00C13AA5"/>
    <w:rsid w:val="00C13AA6"/>
    <w:rsid w:val="00C13EB3"/>
    <w:rsid w:val="00C13F84"/>
    <w:rsid w:val="00C140A7"/>
    <w:rsid w:val="00C141B7"/>
    <w:rsid w:val="00C14579"/>
    <w:rsid w:val="00C146BA"/>
    <w:rsid w:val="00C14712"/>
    <w:rsid w:val="00C14C17"/>
    <w:rsid w:val="00C14E38"/>
    <w:rsid w:val="00C151B8"/>
    <w:rsid w:val="00C1572F"/>
    <w:rsid w:val="00C15754"/>
    <w:rsid w:val="00C15A5A"/>
    <w:rsid w:val="00C15CBF"/>
    <w:rsid w:val="00C15D91"/>
    <w:rsid w:val="00C16A2A"/>
    <w:rsid w:val="00C16AA3"/>
    <w:rsid w:val="00C1724D"/>
    <w:rsid w:val="00C17B39"/>
    <w:rsid w:val="00C20377"/>
    <w:rsid w:val="00C20B1B"/>
    <w:rsid w:val="00C20B44"/>
    <w:rsid w:val="00C21B53"/>
    <w:rsid w:val="00C21D25"/>
    <w:rsid w:val="00C21E5B"/>
    <w:rsid w:val="00C224A9"/>
    <w:rsid w:val="00C2284F"/>
    <w:rsid w:val="00C22D0D"/>
    <w:rsid w:val="00C22E1A"/>
    <w:rsid w:val="00C23C32"/>
    <w:rsid w:val="00C23CE2"/>
    <w:rsid w:val="00C242E8"/>
    <w:rsid w:val="00C24B56"/>
    <w:rsid w:val="00C24BFD"/>
    <w:rsid w:val="00C24D07"/>
    <w:rsid w:val="00C25104"/>
    <w:rsid w:val="00C25287"/>
    <w:rsid w:val="00C253E0"/>
    <w:rsid w:val="00C254CF"/>
    <w:rsid w:val="00C25709"/>
    <w:rsid w:val="00C25D90"/>
    <w:rsid w:val="00C26112"/>
    <w:rsid w:val="00C2617F"/>
    <w:rsid w:val="00C262CD"/>
    <w:rsid w:val="00C26F79"/>
    <w:rsid w:val="00C2729E"/>
    <w:rsid w:val="00C273A9"/>
    <w:rsid w:val="00C2752A"/>
    <w:rsid w:val="00C279D6"/>
    <w:rsid w:val="00C27B3D"/>
    <w:rsid w:val="00C27C1A"/>
    <w:rsid w:val="00C30139"/>
    <w:rsid w:val="00C30373"/>
    <w:rsid w:val="00C3065C"/>
    <w:rsid w:val="00C30680"/>
    <w:rsid w:val="00C306C2"/>
    <w:rsid w:val="00C30CEB"/>
    <w:rsid w:val="00C31112"/>
    <w:rsid w:val="00C31212"/>
    <w:rsid w:val="00C3250B"/>
    <w:rsid w:val="00C3263F"/>
    <w:rsid w:val="00C32965"/>
    <w:rsid w:val="00C32AA1"/>
    <w:rsid w:val="00C32D7E"/>
    <w:rsid w:val="00C33227"/>
    <w:rsid w:val="00C335AE"/>
    <w:rsid w:val="00C33A3B"/>
    <w:rsid w:val="00C33B69"/>
    <w:rsid w:val="00C33BE1"/>
    <w:rsid w:val="00C34D85"/>
    <w:rsid w:val="00C34FA7"/>
    <w:rsid w:val="00C350F2"/>
    <w:rsid w:val="00C351B6"/>
    <w:rsid w:val="00C360F7"/>
    <w:rsid w:val="00C36470"/>
    <w:rsid w:val="00C36879"/>
    <w:rsid w:val="00C3698E"/>
    <w:rsid w:val="00C369CA"/>
    <w:rsid w:val="00C36BD2"/>
    <w:rsid w:val="00C3707D"/>
    <w:rsid w:val="00C3720B"/>
    <w:rsid w:val="00C376B7"/>
    <w:rsid w:val="00C37B86"/>
    <w:rsid w:val="00C37F71"/>
    <w:rsid w:val="00C4064A"/>
    <w:rsid w:val="00C40A53"/>
    <w:rsid w:val="00C410D2"/>
    <w:rsid w:val="00C410E6"/>
    <w:rsid w:val="00C41194"/>
    <w:rsid w:val="00C411CF"/>
    <w:rsid w:val="00C4176E"/>
    <w:rsid w:val="00C417EC"/>
    <w:rsid w:val="00C4197D"/>
    <w:rsid w:val="00C42102"/>
    <w:rsid w:val="00C4212D"/>
    <w:rsid w:val="00C42D7C"/>
    <w:rsid w:val="00C432A1"/>
    <w:rsid w:val="00C433FD"/>
    <w:rsid w:val="00C4354D"/>
    <w:rsid w:val="00C43845"/>
    <w:rsid w:val="00C442E3"/>
    <w:rsid w:val="00C442F2"/>
    <w:rsid w:val="00C4482D"/>
    <w:rsid w:val="00C449C9"/>
    <w:rsid w:val="00C44B58"/>
    <w:rsid w:val="00C44EA0"/>
    <w:rsid w:val="00C4518C"/>
    <w:rsid w:val="00C45436"/>
    <w:rsid w:val="00C456B3"/>
    <w:rsid w:val="00C457E3"/>
    <w:rsid w:val="00C46682"/>
    <w:rsid w:val="00C46D15"/>
    <w:rsid w:val="00C476B8"/>
    <w:rsid w:val="00C47706"/>
    <w:rsid w:val="00C4770F"/>
    <w:rsid w:val="00C47A6D"/>
    <w:rsid w:val="00C47C16"/>
    <w:rsid w:val="00C47C61"/>
    <w:rsid w:val="00C47E71"/>
    <w:rsid w:val="00C50161"/>
    <w:rsid w:val="00C50302"/>
    <w:rsid w:val="00C50503"/>
    <w:rsid w:val="00C50A70"/>
    <w:rsid w:val="00C50DC2"/>
    <w:rsid w:val="00C510CE"/>
    <w:rsid w:val="00C5237C"/>
    <w:rsid w:val="00C528F3"/>
    <w:rsid w:val="00C52B21"/>
    <w:rsid w:val="00C53126"/>
    <w:rsid w:val="00C5375E"/>
    <w:rsid w:val="00C53B52"/>
    <w:rsid w:val="00C53D9F"/>
    <w:rsid w:val="00C53FF4"/>
    <w:rsid w:val="00C540C1"/>
    <w:rsid w:val="00C5436B"/>
    <w:rsid w:val="00C544E8"/>
    <w:rsid w:val="00C54B75"/>
    <w:rsid w:val="00C54BBB"/>
    <w:rsid w:val="00C55017"/>
    <w:rsid w:val="00C55028"/>
    <w:rsid w:val="00C552A4"/>
    <w:rsid w:val="00C553B4"/>
    <w:rsid w:val="00C554CC"/>
    <w:rsid w:val="00C5580A"/>
    <w:rsid w:val="00C5649E"/>
    <w:rsid w:val="00C56D08"/>
    <w:rsid w:val="00C56E7E"/>
    <w:rsid w:val="00C56F16"/>
    <w:rsid w:val="00C57508"/>
    <w:rsid w:val="00C57B38"/>
    <w:rsid w:val="00C57D42"/>
    <w:rsid w:val="00C60559"/>
    <w:rsid w:val="00C6076A"/>
    <w:rsid w:val="00C60876"/>
    <w:rsid w:val="00C60DB3"/>
    <w:rsid w:val="00C60DBC"/>
    <w:rsid w:val="00C60FB3"/>
    <w:rsid w:val="00C61019"/>
    <w:rsid w:val="00C613FA"/>
    <w:rsid w:val="00C61561"/>
    <w:rsid w:val="00C615FD"/>
    <w:rsid w:val="00C61988"/>
    <w:rsid w:val="00C61991"/>
    <w:rsid w:val="00C61A21"/>
    <w:rsid w:val="00C61A5C"/>
    <w:rsid w:val="00C61C6C"/>
    <w:rsid w:val="00C61D7B"/>
    <w:rsid w:val="00C625D3"/>
    <w:rsid w:val="00C6264A"/>
    <w:rsid w:val="00C62B66"/>
    <w:rsid w:val="00C62FBA"/>
    <w:rsid w:val="00C63141"/>
    <w:rsid w:val="00C6386F"/>
    <w:rsid w:val="00C63B9B"/>
    <w:rsid w:val="00C64081"/>
    <w:rsid w:val="00C64319"/>
    <w:rsid w:val="00C647DB"/>
    <w:rsid w:val="00C648FE"/>
    <w:rsid w:val="00C64AE9"/>
    <w:rsid w:val="00C64CEA"/>
    <w:rsid w:val="00C650E3"/>
    <w:rsid w:val="00C6519A"/>
    <w:rsid w:val="00C66A49"/>
    <w:rsid w:val="00C67063"/>
    <w:rsid w:val="00C6737A"/>
    <w:rsid w:val="00C67AE4"/>
    <w:rsid w:val="00C67B3A"/>
    <w:rsid w:val="00C67D0C"/>
    <w:rsid w:val="00C700CC"/>
    <w:rsid w:val="00C702F7"/>
    <w:rsid w:val="00C7040A"/>
    <w:rsid w:val="00C70975"/>
    <w:rsid w:val="00C70C0D"/>
    <w:rsid w:val="00C70EA6"/>
    <w:rsid w:val="00C7100E"/>
    <w:rsid w:val="00C71561"/>
    <w:rsid w:val="00C71DED"/>
    <w:rsid w:val="00C71FF6"/>
    <w:rsid w:val="00C724A1"/>
    <w:rsid w:val="00C73596"/>
    <w:rsid w:val="00C73F49"/>
    <w:rsid w:val="00C74B64"/>
    <w:rsid w:val="00C74BB1"/>
    <w:rsid w:val="00C74FE1"/>
    <w:rsid w:val="00C751CE"/>
    <w:rsid w:val="00C752FF"/>
    <w:rsid w:val="00C7592B"/>
    <w:rsid w:val="00C7592D"/>
    <w:rsid w:val="00C75ABB"/>
    <w:rsid w:val="00C75B6F"/>
    <w:rsid w:val="00C76110"/>
    <w:rsid w:val="00C76417"/>
    <w:rsid w:val="00C764F3"/>
    <w:rsid w:val="00C765CC"/>
    <w:rsid w:val="00C76605"/>
    <w:rsid w:val="00C76C3E"/>
    <w:rsid w:val="00C77560"/>
    <w:rsid w:val="00C77DEC"/>
    <w:rsid w:val="00C77F9C"/>
    <w:rsid w:val="00C804C6"/>
    <w:rsid w:val="00C80632"/>
    <w:rsid w:val="00C807A2"/>
    <w:rsid w:val="00C810B9"/>
    <w:rsid w:val="00C81D7F"/>
    <w:rsid w:val="00C81E63"/>
    <w:rsid w:val="00C826F4"/>
    <w:rsid w:val="00C8281A"/>
    <w:rsid w:val="00C82840"/>
    <w:rsid w:val="00C828C2"/>
    <w:rsid w:val="00C830F4"/>
    <w:rsid w:val="00C83374"/>
    <w:rsid w:val="00C8337C"/>
    <w:rsid w:val="00C834CF"/>
    <w:rsid w:val="00C83825"/>
    <w:rsid w:val="00C8498B"/>
    <w:rsid w:val="00C84B68"/>
    <w:rsid w:val="00C85075"/>
    <w:rsid w:val="00C85827"/>
    <w:rsid w:val="00C85859"/>
    <w:rsid w:val="00C85D4F"/>
    <w:rsid w:val="00C85E13"/>
    <w:rsid w:val="00C85F1C"/>
    <w:rsid w:val="00C85F5D"/>
    <w:rsid w:val="00C8612F"/>
    <w:rsid w:val="00C86605"/>
    <w:rsid w:val="00C86B56"/>
    <w:rsid w:val="00C86C36"/>
    <w:rsid w:val="00C86E45"/>
    <w:rsid w:val="00C871EB"/>
    <w:rsid w:val="00C87B5B"/>
    <w:rsid w:val="00C9000B"/>
    <w:rsid w:val="00C90C3F"/>
    <w:rsid w:val="00C90DF4"/>
    <w:rsid w:val="00C91003"/>
    <w:rsid w:val="00C91572"/>
    <w:rsid w:val="00C919D6"/>
    <w:rsid w:val="00C91BDA"/>
    <w:rsid w:val="00C92AAD"/>
    <w:rsid w:val="00C92E0B"/>
    <w:rsid w:val="00C92E84"/>
    <w:rsid w:val="00C9370F"/>
    <w:rsid w:val="00C9380B"/>
    <w:rsid w:val="00C939C3"/>
    <w:rsid w:val="00C939EC"/>
    <w:rsid w:val="00C93F67"/>
    <w:rsid w:val="00C942EA"/>
    <w:rsid w:val="00C9438B"/>
    <w:rsid w:val="00C94412"/>
    <w:rsid w:val="00C948A3"/>
    <w:rsid w:val="00C94E8C"/>
    <w:rsid w:val="00C94F50"/>
    <w:rsid w:val="00C9538D"/>
    <w:rsid w:val="00C95406"/>
    <w:rsid w:val="00C95800"/>
    <w:rsid w:val="00C95DE8"/>
    <w:rsid w:val="00C95F80"/>
    <w:rsid w:val="00C9615B"/>
    <w:rsid w:val="00C962BC"/>
    <w:rsid w:val="00C964CA"/>
    <w:rsid w:val="00C97016"/>
    <w:rsid w:val="00C9768E"/>
    <w:rsid w:val="00C97FAA"/>
    <w:rsid w:val="00CA12A8"/>
    <w:rsid w:val="00CA1322"/>
    <w:rsid w:val="00CA195A"/>
    <w:rsid w:val="00CA1E28"/>
    <w:rsid w:val="00CA2391"/>
    <w:rsid w:val="00CA2631"/>
    <w:rsid w:val="00CA284E"/>
    <w:rsid w:val="00CA2909"/>
    <w:rsid w:val="00CA30CD"/>
    <w:rsid w:val="00CA3244"/>
    <w:rsid w:val="00CA32A4"/>
    <w:rsid w:val="00CA34E0"/>
    <w:rsid w:val="00CA3754"/>
    <w:rsid w:val="00CA37F6"/>
    <w:rsid w:val="00CA3AD7"/>
    <w:rsid w:val="00CA4545"/>
    <w:rsid w:val="00CA45B9"/>
    <w:rsid w:val="00CA4A40"/>
    <w:rsid w:val="00CA4A48"/>
    <w:rsid w:val="00CA5071"/>
    <w:rsid w:val="00CA54BC"/>
    <w:rsid w:val="00CA5801"/>
    <w:rsid w:val="00CA5F81"/>
    <w:rsid w:val="00CA6527"/>
    <w:rsid w:val="00CA770B"/>
    <w:rsid w:val="00CA7A67"/>
    <w:rsid w:val="00CA7FA9"/>
    <w:rsid w:val="00CB03B4"/>
    <w:rsid w:val="00CB04CA"/>
    <w:rsid w:val="00CB0812"/>
    <w:rsid w:val="00CB086F"/>
    <w:rsid w:val="00CB0929"/>
    <w:rsid w:val="00CB0A02"/>
    <w:rsid w:val="00CB0B24"/>
    <w:rsid w:val="00CB0D56"/>
    <w:rsid w:val="00CB135C"/>
    <w:rsid w:val="00CB1392"/>
    <w:rsid w:val="00CB162B"/>
    <w:rsid w:val="00CB17F2"/>
    <w:rsid w:val="00CB1A9B"/>
    <w:rsid w:val="00CB1D55"/>
    <w:rsid w:val="00CB1E25"/>
    <w:rsid w:val="00CB2022"/>
    <w:rsid w:val="00CB21D6"/>
    <w:rsid w:val="00CB2369"/>
    <w:rsid w:val="00CB2699"/>
    <w:rsid w:val="00CB2934"/>
    <w:rsid w:val="00CB2ABA"/>
    <w:rsid w:val="00CB2DF1"/>
    <w:rsid w:val="00CB3966"/>
    <w:rsid w:val="00CB3A70"/>
    <w:rsid w:val="00CB3FC8"/>
    <w:rsid w:val="00CB4C81"/>
    <w:rsid w:val="00CB51A4"/>
    <w:rsid w:val="00CB5C9C"/>
    <w:rsid w:val="00CB5F8D"/>
    <w:rsid w:val="00CB61BF"/>
    <w:rsid w:val="00CB6BA2"/>
    <w:rsid w:val="00CB7244"/>
    <w:rsid w:val="00CB7264"/>
    <w:rsid w:val="00CB7438"/>
    <w:rsid w:val="00CB74E4"/>
    <w:rsid w:val="00CB76A9"/>
    <w:rsid w:val="00CB784A"/>
    <w:rsid w:val="00CB796B"/>
    <w:rsid w:val="00CB7ACC"/>
    <w:rsid w:val="00CB7F70"/>
    <w:rsid w:val="00CC0008"/>
    <w:rsid w:val="00CC01BD"/>
    <w:rsid w:val="00CC01F1"/>
    <w:rsid w:val="00CC0755"/>
    <w:rsid w:val="00CC0BB1"/>
    <w:rsid w:val="00CC1C50"/>
    <w:rsid w:val="00CC1DE0"/>
    <w:rsid w:val="00CC202A"/>
    <w:rsid w:val="00CC2213"/>
    <w:rsid w:val="00CC26DA"/>
    <w:rsid w:val="00CC28E5"/>
    <w:rsid w:val="00CC3168"/>
    <w:rsid w:val="00CC3584"/>
    <w:rsid w:val="00CC3E57"/>
    <w:rsid w:val="00CC41A4"/>
    <w:rsid w:val="00CC48BE"/>
    <w:rsid w:val="00CC4975"/>
    <w:rsid w:val="00CC4BCE"/>
    <w:rsid w:val="00CC4DBD"/>
    <w:rsid w:val="00CC4E44"/>
    <w:rsid w:val="00CC4EDB"/>
    <w:rsid w:val="00CC4F3B"/>
    <w:rsid w:val="00CC5290"/>
    <w:rsid w:val="00CC537B"/>
    <w:rsid w:val="00CC56AD"/>
    <w:rsid w:val="00CC5D1F"/>
    <w:rsid w:val="00CC5F70"/>
    <w:rsid w:val="00CC6436"/>
    <w:rsid w:val="00CC6F3E"/>
    <w:rsid w:val="00CC6F51"/>
    <w:rsid w:val="00CC706E"/>
    <w:rsid w:val="00CC7205"/>
    <w:rsid w:val="00CC7900"/>
    <w:rsid w:val="00CC7ABD"/>
    <w:rsid w:val="00CC7B27"/>
    <w:rsid w:val="00CC7B98"/>
    <w:rsid w:val="00CD07D0"/>
    <w:rsid w:val="00CD08AE"/>
    <w:rsid w:val="00CD118A"/>
    <w:rsid w:val="00CD15A3"/>
    <w:rsid w:val="00CD17C5"/>
    <w:rsid w:val="00CD1E6F"/>
    <w:rsid w:val="00CD2554"/>
    <w:rsid w:val="00CD29EB"/>
    <w:rsid w:val="00CD33FC"/>
    <w:rsid w:val="00CD3938"/>
    <w:rsid w:val="00CD3B2D"/>
    <w:rsid w:val="00CD45B5"/>
    <w:rsid w:val="00CD45EE"/>
    <w:rsid w:val="00CD4B16"/>
    <w:rsid w:val="00CD548F"/>
    <w:rsid w:val="00CD5A7F"/>
    <w:rsid w:val="00CD5C55"/>
    <w:rsid w:val="00CD5F18"/>
    <w:rsid w:val="00CD5FED"/>
    <w:rsid w:val="00CD602D"/>
    <w:rsid w:val="00CD61B1"/>
    <w:rsid w:val="00CD6362"/>
    <w:rsid w:val="00CD66D6"/>
    <w:rsid w:val="00CD6D51"/>
    <w:rsid w:val="00CD7167"/>
    <w:rsid w:val="00CD733D"/>
    <w:rsid w:val="00CD7483"/>
    <w:rsid w:val="00CD756E"/>
    <w:rsid w:val="00CD77FC"/>
    <w:rsid w:val="00CD7E98"/>
    <w:rsid w:val="00CD7FC0"/>
    <w:rsid w:val="00CE05B4"/>
    <w:rsid w:val="00CE05D0"/>
    <w:rsid w:val="00CE0B65"/>
    <w:rsid w:val="00CE0C39"/>
    <w:rsid w:val="00CE0E8C"/>
    <w:rsid w:val="00CE1F04"/>
    <w:rsid w:val="00CE1F2C"/>
    <w:rsid w:val="00CE213A"/>
    <w:rsid w:val="00CE2609"/>
    <w:rsid w:val="00CE29A3"/>
    <w:rsid w:val="00CE2B82"/>
    <w:rsid w:val="00CE3002"/>
    <w:rsid w:val="00CE315D"/>
    <w:rsid w:val="00CE32A8"/>
    <w:rsid w:val="00CE36C3"/>
    <w:rsid w:val="00CE3752"/>
    <w:rsid w:val="00CE381D"/>
    <w:rsid w:val="00CE39E3"/>
    <w:rsid w:val="00CE3FD6"/>
    <w:rsid w:val="00CE402E"/>
    <w:rsid w:val="00CE4132"/>
    <w:rsid w:val="00CE4612"/>
    <w:rsid w:val="00CE4699"/>
    <w:rsid w:val="00CE478B"/>
    <w:rsid w:val="00CE4AE2"/>
    <w:rsid w:val="00CE5A26"/>
    <w:rsid w:val="00CE61C8"/>
    <w:rsid w:val="00CE62FF"/>
    <w:rsid w:val="00CE6352"/>
    <w:rsid w:val="00CE6389"/>
    <w:rsid w:val="00CE6A95"/>
    <w:rsid w:val="00CE6CFA"/>
    <w:rsid w:val="00CE7350"/>
    <w:rsid w:val="00CE7CDA"/>
    <w:rsid w:val="00CF012F"/>
    <w:rsid w:val="00CF02D3"/>
    <w:rsid w:val="00CF0500"/>
    <w:rsid w:val="00CF053E"/>
    <w:rsid w:val="00CF0CF1"/>
    <w:rsid w:val="00CF17A8"/>
    <w:rsid w:val="00CF1BAF"/>
    <w:rsid w:val="00CF1EB6"/>
    <w:rsid w:val="00CF1F80"/>
    <w:rsid w:val="00CF31BC"/>
    <w:rsid w:val="00CF37DF"/>
    <w:rsid w:val="00CF3BAC"/>
    <w:rsid w:val="00CF3C59"/>
    <w:rsid w:val="00CF403D"/>
    <w:rsid w:val="00CF44C0"/>
    <w:rsid w:val="00CF484C"/>
    <w:rsid w:val="00CF5229"/>
    <w:rsid w:val="00CF574B"/>
    <w:rsid w:val="00CF5791"/>
    <w:rsid w:val="00CF5F1A"/>
    <w:rsid w:val="00CF67E3"/>
    <w:rsid w:val="00CF6A6A"/>
    <w:rsid w:val="00CF6C97"/>
    <w:rsid w:val="00CF73ED"/>
    <w:rsid w:val="00D00245"/>
    <w:rsid w:val="00D0068B"/>
    <w:rsid w:val="00D00B42"/>
    <w:rsid w:val="00D01666"/>
    <w:rsid w:val="00D02000"/>
    <w:rsid w:val="00D0232F"/>
    <w:rsid w:val="00D0233F"/>
    <w:rsid w:val="00D0310B"/>
    <w:rsid w:val="00D035CD"/>
    <w:rsid w:val="00D03D6B"/>
    <w:rsid w:val="00D03FB2"/>
    <w:rsid w:val="00D040B3"/>
    <w:rsid w:val="00D04255"/>
    <w:rsid w:val="00D043E5"/>
    <w:rsid w:val="00D0453D"/>
    <w:rsid w:val="00D04B63"/>
    <w:rsid w:val="00D04E6C"/>
    <w:rsid w:val="00D04F7E"/>
    <w:rsid w:val="00D051C5"/>
    <w:rsid w:val="00D0555D"/>
    <w:rsid w:val="00D05A1E"/>
    <w:rsid w:val="00D05B45"/>
    <w:rsid w:val="00D05CA4"/>
    <w:rsid w:val="00D063AE"/>
    <w:rsid w:val="00D06593"/>
    <w:rsid w:val="00D06669"/>
    <w:rsid w:val="00D0682F"/>
    <w:rsid w:val="00D07952"/>
    <w:rsid w:val="00D101AA"/>
    <w:rsid w:val="00D102EB"/>
    <w:rsid w:val="00D10643"/>
    <w:rsid w:val="00D106F5"/>
    <w:rsid w:val="00D1087F"/>
    <w:rsid w:val="00D109F8"/>
    <w:rsid w:val="00D116B4"/>
    <w:rsid w:val="00D11CA0"/>
    <w:rsid w:val="00D11FC7"/>
    <w:rsid w:val="00D12597"/>
    <w:rsid w:val="00D13182"/>
    <w:rsid w:val="00D13400"/>
    <w:rsid w:val="00D13B88"/>
    <w:rsid w:val="00D14264"/>
    <w:rsid w:val="00D14ACA"/>
    <w:rsid w:val="00D15B15"/>
    <w:rsid w:val="00D15D6C"/>
    <w:rsid w:val="00D1615B"/>
    <w:rsid w:val="00D165C2"/>
    <w:rsid w:val="00D168D8"/>
    <w:rsid w:val="00D16F29"/>
    <w:rsid w:val="00D17085"/>
    <w:rsid w:val="00D17B6C"/>
    <w:rsid w:val="00D20437"/>
    <w:rsid w:val="00D20446"/>
    <w:rsid w:val="00D208D3"/>
    <w:rsid w:val="00D208EA"/>
    <w:rsid w:val="00D20AD6"/>
    <w:rsid w:val="00D214A5"/>
    <w:rsid w:val="00D21625"/>
    <w:rsid w:val="00D21800"/>
    <w:rsid w:val="00D236F9"/>
    <w:rsid w:val="00D239E9"/>
    <w:rsid w:val="00D23A34"/>
    <w:rsid w:val="00D23A41"/>
    <w:rsid w:val="00D23D4D"/>
    <w:rsid w:val="00D23D64"/>
    <w:rsid w:val="00D23E63"/>
    <w:rsid w:val="00D24121"/>
    <w:rsid w:val="00D24262"/>
    <w:rsid w:val="00D24A73"/>
    <w:rsid w:val="00D24B6E"/>
    <w:rsid w:val="00D24B95"/>
    <w:rsid w:val="00D24E09"/>
    <w:rsid w:val="00D25500"/>
    <w:rsid w:val="00D25630"/>
    <w:rsid w:val="00D2570D"/>
    <w:rsid w:val="00D25883"/>
    <w:rsid w:val="00D259DF"/>
    <w:rsid w:val="00D25A45"/>
    <w:rsid w:val="00D25AA0"/>
    <w:rsid w:val="00D2604E"/>
    <w:rsid w:val="00D2660C"/>
    <w:rsid w:val="00D26879"/>
    <w:rsid w:val="00D26CB2"/>
    <w:rsid w:val="00D274DA"/>
    <w:rsid w:val="00D27713"/>
    <w:rsid w:val="00D277A4"/>
    <w:rsid w:val="00D27DB2"/>
    <w:rsid w:val="00D3079D"/>
    <w:rsid w:val="00D307F7"/>
    <w:rsid w:val="00D3091D"/>
    <w:rsid w:val="00D309E5"/>
    <w:rsid w:val="00D30BB5"/>
    <w:rsid w:val="00D30FC3"/>
    <w:rsid w:val="00D31326"/>
    <w:rsid w:val="00D314AD"/>
    <w:rsid w:val="00D315D9"/>
    <w:rsid w:val="00D31E7F"/>
    <w:rsid w:val="00D320C3"/>
    <w:rsid w:val="00D3252F"/>
    <w:rsid w:val="00D328EB"/>
    <w:rsid w:val="00D32AA1"/>
    <w:rsid w:val="00D32D72"/>
    <w:rsid w:val="00D33DEA"/>
    <w:rsid w:val="00D34EB3"/>
    <w:rsid w:val="00D353D6"/>
    <w:rsid w:val="00D3565D"/>
    <w:rsid w:val="00D356D6"/>
    <w:rsid w:val="00D35A55"/>
    <w:rsid w:val="00D35C18"/>
    <w:rsid w:val="00D35C50"/>
    <w:rsid w:val="00D36222"/>
    <w:rsid w:val="00D3622A"/>
    <w:rsid w:val="00D366BF"/>
    <w:rsid w:val="00D36AB6"/>
    <w:rsid w:val="00D36CAC"/>
    <w:rsid w:val="00D36FBD"/>
    <w:rsid w:val="00D37480"/>
    <w:rsid w:val="00D37CDC"/>
    <w:rsid w:val="00D4021A"/>
    <w:rsid w:val="00D4096D"/>
    <w:rsid w:val="00D40EB6"/>
    <w:rsid w:val="00D40F0A"/>
    <w:rsid w:val="00D41023"/>
    <w:rsid w:val="00D41175"/>
    <w:rsid w:val="00D411D9"/>
    <w:rsid w:val="00D4144F"/>
    <w:rsid w:val="00D42070"/>
    <w:rsid w:val="00D423EF"/>
    <w:rsid w:val="00D4255A"/>
    <w:rsid w:val="00D427CC"/>
    <w:rsid w:val="00D42F35"/>
    <w:rsid w:val="00D42F45"/>
    <w:rsid w:val="00D431B3"/>
    <w:rsid w:val="00D43839"/>
    <w:rsid w:val="00D43ACB"/>
    <w:rsid w:val="00D43E67"/>
    <w:rsid w:val="00D44340"/>
    <w:rsid w:val="00D44574"/>
    <w:rsid w:val="00D4468C"/>
    <w:rsid w:val="00D448A6"/>
    <w:rsid w:val="00D450C5"/>
    <w:rsid w:val="00D45525"/>
    <w:rsid w:val="00D45566"/>
    <w:rsid w:val="00D4562A"/>
    <w:rsid w:val="00D4576B"/>
    <w:rsid w:val="00D457A8"/>
    <w:rsid w:val="00D4592F"/>
    <w:rsid w:val="00D46388"/>
    <w:rsid w:val="00D4686B"/>
    <w:rsid w:val="00D4693F"/>
    <w:rsid w:val="00D46A9E"/>
    <w:rsid w:val="00D46B25"/>
    <w:rsid w:val="00D47076"/>
    <w:rsid w:val="00D47511"/>
    <w:rsid w:val="00D4756D"/>
    <w:rsid w:val="00D47A01"/>
    <w:rsid w:val="00D47C6D"/>
    <w:rsid w:val="00D47D96"/>
    <w:rsid w:val="00D47DF8"/>
    <w:rsid w:val="00D504CA"/>
    <w:rsid w:val="00D50718"/>
    <w:rsid w:val="00D50E36"/>
    <w:rsid w:val="00D51485"/>
    <w:rsid w:val="00D515E9"/>
    <w:rsid w:val="00D51618"/>
    <w:rsid w:val="00D51D0D"/>
    <w:rsid w:val="00D522FB"/>
    <w:rsid w:val="00D5239A"/>
    <w:rsid w:val="00D53167"/>
    <w:rsid w:val="00D5323F"/>
    <w:rsid w:val="00D534E3"/>
    <w:rsid w:val="00D536A8"/>
    <w:rsid w:val="00D53D26"/>
    <w:rsid w:val="00D5433B"/>
    <w:rsid w:val="00D54709"/>
    <w:rsid w:val="00D54A55"/>
    <w:rsid w:val="00D54BE5"/>
    <w:rsid w:val="00D5581A"/>
    <w:rsid w:val="00D5581F"/>
    <w:rsid w:val="00D5582D"/>
    <w:rsid w:val="00D55F57"/>
    <w:rsid w:val="00D564EC"/>
    <w:rsid w:val="00D57CB6"/>
    <w:rsid w:val="00D57FCF"/>
    <w:rsid w:val="00D606AD"/>
    <w:rsid w:val="00D60BF6"/>
    <w:rsid w:val="00D60C96"/>
    <w:rsid w:val="00D61255"/>
    <w:rsid w:val="00D6128D"/>
    <w:rsid w:val="00D61377"/>
    <w:rsid w:val="00D61422"/>
    <w:rsid w:val="00D6162A"/>
    <w:rsid w:val="00D617C0"/>
    <w:rsid w:val="00D61B7D"/>
    <w:rsid w:val="00D622C9"/>
    <w:rsid w:val="00D625D8"/>
    <w:rsid w:val="00D62D7E"/>
    <w:rsid w:val="00D62E10"/>
    <w:rsid w:val="00D62EB0"/>
    <w:rsid w:val="00D63348"/>
    <w:rsid w:val="00D634DE"/>
    <w:rsid w:val="00D6351A"/>
    <w:rsid w:val="00D63558"/>
    <w:rsid w:val="00D6364F"/>
    <w:rsid w:val="00D63752"/>
    <w:rsid w:val="00D63AA0"/>
    <w:rsid w:val="00D63C6D"/>
    <w:rsid w:val="00D63D75"/>
    <w:rsid w:val="00D6438F"/>
    <w:rsid w:val="00D647EF"/>
    <w:rsid w:val="00D64B8B"/>
    <w:rsid w:val="00D650D3"/>
    <w:rsid w:val="00D65B1F"/>
    <w:rsid w:val="00D65F25"/>
    <w:rsid w:val="00D663B3"/>
    <w:rsid w:val="00D6679E"/>
    <w:rsid w:val="00D667AC"/>
    <w:rsid w:val="00D66E39"/>
    <w:rsid w:val="00D66FAA"/>
    <w:rsid w:val="00D670BE"/>
    <w:rsid w:val="00D67F30"/>
    <w:rsid w:val="00D705B4"/>
    <w:rsid w:val="00D71038"/>
    <w:rsid w:val="00D71043"/>
    <w:rsid w:val="00D712B1"/>
    <w:rsid w:val="00D71EF3"/>
    <w:rsid w:val="00D724CC"/>
    <w:rsid w:val="00D72CEF"/>
    <w:rsid w:val="00D72EE8"/>
    <w:rsid w:val="00D73170"/>
    <w:rsid w:val="00D733C4"/>
    <w:rsid w:val="00D7392A"/>
    <w:rsid w:val="00D73CF0"/>
    <w:rsid w:val="00D73EE9"/>
    <w:rsid w:val="00D740E3"/>
    <w:rsid w:val="00D7417F"/>
    <w:rsid w:val="00D743E5"/>
    <w:rsid w:val="00D745B3"/>
    <w:rsid w:val="00D74EF7"/>
    <w:rsid w:val="00D750C3"/>
    <w:rsid w:val="00D75217"/>
    <w:rsid w:val="00D75396"/>
    <w:rsid w:val="00D758D0"/>
    <w:rsid w:val="00D759EA"/>
    <w:rsid w:val="00D76245"/>
    <w:rsid w:val="00D76307"/>
    <w:rsid w:val="00D76850"/>
    <w:rsid w:val="00D769D9"/>
    <w:rsid w:val="00D77193"/>
    <w:rsid w:val="00D77AD1"/>
    <w:rsid w:val="00D77C56"/>
    <w:rsid w:val="00D80F48"/>
    <w:rsid w:val="00D80FD0"/>
    <w:rsid w:val="00D80FE5"/>
    <w:rsid w:val="00D813D7"/>
    <w:rsid w:val="00D81509"/>
    <w:rsid w:val="00D8172C"/>
    <w:rsid w:val="00D81C55"/>
    <w:rsid w:val="00D8220C"/>
    <w:rsid w:val="00D835BB"/>
    <w:rsid w:val="00D83EA7"/>
    <w:rsid w:val="00D84196"/>
    <w:rsid w:val="00D861C0"/>
    <w:rsid w:val="00D862AF"/>
    <w:rsid w:val="00D86360"/>
    <w:rsid w:val="00D8657A"/>
    <w:rsid w:val="00D86622"/>
    <w:rsid w:val="00D86DD3"/>
    <w:rsid w:val="00D87088"/>
    <w:rsid w:val="00D87289"/>
    <w:rsid w:val="00D87506"/>
    <w:rsid w:val="00D87625"/>
    <w:rsid w:val="00D878D8"/>
    <w:rsid w:val="00D87A5B"/>
    <w:rsid w:val="00D87C3F"/>
    <w:rsid w:val="00D901A0"/>
    <w:rsid w:val="00D908D5"/>
    <w:rsid w:val="00D90921"/>
    <w:rsid w:val="00D90CB7"/>
    <w:rsid w:val="00D90D9B"/>
    <w:rsid w:val="00D90DBC"/>
    <w:rsid w:val="00D90FE5"/>
    <w:rsid w:val="00D910AA"/>
    <w:rsid w:val="00D91573"/>
    <w:rsid w:val="00D91609"/>
    <w:rsid w:val="00D91912"/>
    <w:rsid w:val="00D91AF5"/>
    <w:rsid w:val="00D91BA2"/>
    <w:rsid w:val="00D91F12"/>
    <w:rsid w:val="00D91F78"/>
    <w:rsid w:val="00D92766"/>
    <w:rsid w:val="00D92822"/>
    <w:rsid w:val="00D931D6"/>
    <w:rsid w:val="00D9346A"/>
    <w:rsid w:val="00D938AD"/>
    <w:rsid w:val="00D93CA1"/>
    <w:rsid w:val="00D93D7E"/>
    <w:rsid w:val="00D94076"/>
    <w:rsid w:val="00D94D36"/>
    <w:rsid w:val="00D94EC0"/>
    <w:rsid w:val="00D956D2"/>
    <w:rsid w:val="00D95704"/>
    <w:rsid w:val="00D95A97"/>
    <w:rsid w:val="00D95C6B"/>
    <w:rsid w:val="00D95D35"/>
    <w:rsid w:val="00D95DD8"/>
    <w:rsid w:val="00D961BE"/>
    <w:rsid w:val="00D963F3"/>
    <w:rsid w:val="00D96464"/>
    <w:rsid w:val="00D9691E"/>
    <w:rsid w:val="00D9692D"/>
    <w:rsid w:val="00D97043"/>
    <w:rsid w:val="00D972BF"/>
    <w:rsid w:val="00D978F9"/>
    <w:rsid w:val="00D97E2B"/>
    <w:rsid w:val="00D97EA5"/>
    <w:rsid w:val="00D97FE4"/>
    <w:rsid w:val="00DA02AE"/>
    <w:rsid w:val="00DA0660"/>
    <w:rsid w:val="00DA0971"/>
    <w:rsid w:val="00DA0CEE"/>
    <w:rsid w:val="00DA0DE6"/>
    <w:rsid w:val="00DA0F4B"/>
    <w:rsid w:val="00DA1E3D"/>
    <w:rsid w:val="00DA23AA"/>
    <w:rsid w:val="00DA359E"/>
    <w:rsid w:val="00DA3778"/>
    <w:rsid w:val="00DA37B6"/>
    <w:rsid w:val="00DA3958"/>
    <w:rsid w:val="00DA3B58"/>
    <w:rsid w:val="00DA3D0D"/>
    <w:rsid w:val="00DA3FD7"/>
    <w:rsid w:val="00DA473C"/>
    <w:rsid w:val="00DA4864"/>
    <w:rsid w:val="00DA48D8"/>
    <w:rsid w:val="00DA51EF"/>
    <w:rsid w:val="00DA51FF"/>
    <w:rsid w:val="00DA520F"/>
    <w:rsid w:val="00DA5C14"/>
    <w:rsid w:val="00DA5FB4"/>
    <w:rsid w:val="00DA6507"/>
    <w:rsid w:val="00DA66D4"/>
    <w:rsid w:val="00DA6A8D"/>
    <w:rsid w:val="00DA6AA6"/>
    <w:rsid w:val="00DA708E"/>
    <w:rsid w:val="00DA70C2"/>
    <w:rsid w:val="00DA7460"/>
    <w:rsid w:val="00DA7543"/>
    <w:rsid w:val="00DA763E"/>
    <w:rsid w:val="00DA788C"/>
    <w:rsid w:val="00DB07BD"/>
    <w:rsid w:val="00DB0B10"/>
    <w:rsid w:val="00DB0B26"/>
    <w:rsid w:val="00DB0E85"/>
    <w:rsid w:val="00DB14BA"/>
    <w:rsid w:val="00DB17D6"/>
    <w:rsid w:val="00DB1FFC"/>
    <w:rsid w:val="00DB2E5F"/>
    <w:rsid w:val="00DB350A"/>
    <w:rsid w:val="00DB36BE"/>
    <w:rsid w:val="00DB3791"/>
    <w:rsid w:val="00DB3D68"/>
    <w:rsid w:val="00DB3E22"/>
    <w:rsid w:val="00DB40AF"/>
    <w:rsid w:val="00DB4195"/>
    <w:rsid w:val="00DB430C"/>
    <w:rsid w:val="00DB4620"/>
    <w:rsid w:val="00DB4CEA"/>
    <w:rsid w:val="00DB4D42"/>
    <w:rsid w:val="00DB4E47"/>
    <w:rsid w:val="00DB6960"/>
    <w:rsid w:val="00DB76DE"/>
    <w:rsid w:val="00DB7790"/>
    <w:rsid w:val="00DB78D4"/>
    <w:rsid w:val="00DB7A1D"/>
    <w:rsid w:val="00DB7D2A"/>
    <w:rsid w:val="00DC00AC"/>
    <w:rsid w:val="00DC03FA"/>
    <w:rsid w:val="00DC0799"/>
    <w:rsid w:val="00DC07F8"/>
    <w:rsid w:val="00DC08DA"/>
    <w:rsid w:val="00DC09EC"/>
    <w:rsid w:val="00DC0CA4"/>
    <w:rsid w:val="00DC0DFA"/>
    <w:rsid w:val="00DC13DC"/>
    <w:rsid w:val="00DC13F1"/>
    <w:rsid w:val="00DC14D4"/>
    <w:rsid w:val="00DC158B"/>
    <w:rsid w:val="00DC169C"/>
    <w:rsid w:val="00DC1B66"/>
    <w:rsid w:val="00DC1E5B"/>
    <w:rsid w:val="00DC2459"/>
    <w:rsid w:val="00DC2B66"/>
    <w:rsid w:val="00DC2CFF"/>
    <w:rsid w:val="00DC3546"/>
    <w:rsid w:val="00DC3678"/>
    <w:rsid w:val="00DC3B88"/>
    <w:rsid w:val="00DC3F91"/>
    <w:rsid w:val="00DC4273"/>
    <w:rsid w:val="00DC49A0"/>
    <w:rsid w:val="00DC4F44"/>
    <w:rsid w:val="00DC5A12"/>
    <w:rsid w:val="00DC636D"/>
    <w:rsid w:val="00DC69E1"/>
    <w:rsid w:val="00DC6FB7"/>
    <w:rsid w:val="00DC7446"/>
    <w:rsid w:val="00DC74F4"/>
    <w:rsid w:val="00DC7749"/>
    <w:rsid w:val="00DC7780"/>
    <w:rsid w:val="00DC7841"/>
    <w:rsid w:val="00DC7B18"/>
    <w:rsid w:val="00DC7CF1"/>
    <w:rsid w:val="00DC7FCA"/>
    <w:rsid w:val="00DD0260"/>
    <w:rsid w:val="00DD0A03"/>
    <w:rsid w:val="00DD0D6C"/>
    <w:rsid w:val="00DD0EEB"/>
    <w:rsid w:val="00DD13CD"/>
    <w:rsid w:val="00DD14B3"/>
    <w:rsid w:val="00DD16A0"/>
    <w:rsid w:val="00DD17B5"/>
    <w:rsid w:val="00DD24B5"/>
    <w:rsid w:val="00DD286E"/>
    <w:rsid w:val="00DD2BB5"/>
    <w:rsid w:val="00DD2E46"/>
    <w:rsid w:val="00DD2F7E"/>
    <w:rsid w:val="00DD31B7"/>
    <w:rsid w:val="00DD32D3"/>
    <w:rsid w:val="00DD3415"/>
    <w:rsid w:val="00DD38CD"/>
    <w:rsid w:val="00DD3A50"/>
    <w:rsid w:val="00DD3AD1"/>
    <w:rsid w:val="00DD3C5B"/>
    <w:rsid w:val="00DD4050"/>
    <w:rsid w:val="00DD4554"/>
    <w:rsid w:val="00DD459E"/>
    <w:rsid w:val="00DD4A4F"/>
    <w:rsid w:val="00DD4D65"/>
    <w:rsid w:val="00DD4F5C"/>
    <w:rsid w:val="00DD57DC"/>
    <w:rsid w:val="00DD632C"/>
    <w:rsid w:val="00DD6C7F"/>
    <w:rsid w:val="00DD713A"/>
    <w:rsid w:val="00DD7305"/>
    <w:rsid w:val="00DD766A"/>
    <w:rsid w:val="00DD779F"/>
    <w:rsid w:val="00DD7829"/>
    <w:rsid w:val="00DD7899"/>
    <w:rsid w:val="00DD7D78"/>
    <w:rsid w:val="00DD7DC5"/>
    <w:rsid w:val="00DE028F"/>
    <w:rsid w:val="00DE0413"/>
    <w:rsid w:val="00DE0693"/>
    <w:rsid w:val="00DE0743"/>
    <w:rsid w:val="00DE09ED"/>
    <w:rsid w:val="00DE1014"/>
    <w:rsid w:val="00DE1890"/>
    <w:rsid w:val="00DE1CE5"/>
    <w:rsid w:val="00DE208E"/>
    <w:rsid w:val="00DE2989"/>
    <w:rsid w:val="00DE2FFD"/>
    <w:rsid w:val="00DE3056"/>
    <w:rsid w:val="00DE322D"/>
    <w:rsid w:val="00DE339E"/>
    <w:rsid w:val="00DE36FC"/>
    <w:rsid w:val="00DE3784"/>
    <w:rsid w:val="00DE38EF"/>
    <w:rsid w:val="00DE3D2C"/>
    <w:rsid w:val="00DE3F7D"/>
    <w:rsid w:val="00DE41B0"/>
    <w:rsid w:val="00DE4278"/>
    <w:rsid w:val="00DE42ED"/>
    <w:rsid w:val="00DE46A4"/>
    <w:rsid w:val="00DE4E50"/>
    <w:rsid w:val="00DE559A"/>
    <w:rsid w:val="00DE5A88"/>
    <w:rsid w:val="00DE5D59"/>
    <w:rsid w:val="00DE5E08"/>
    <w:rsid w:val="00DE6136"/>
    <w:rsid w:val="00DE6172"/>
    <w:rsid w:val="00DE7098"/>
    <w:rsid w:val="00DE795D"/>
    <w:rsid w:val="00DE799F"/>
    <w:rsid w:val="00DE7FCF"/>
    <w:rsid w:val="00DF022F"/>
    <w:rsid w:val="00DF02A7"/>
    <w:rsid w:val="00DF0429"/>
    <w:rsid w:val="00DF04E0"/>
    <w:rsid w:val="00DF05DA"/>
    <w:rsid w:val="00DF0843"/>
    <w:rsid w:val="00DF0DBF"/>
    <w:rsid w:val="00DF1180"/>
    <w:rsid w:val="00DF17A3"/>
    <w:rsid w:val="00DF1DF3"/>
    <w:rsid w:val="00DF246C"/>
    <w:rsid w:val="00DF2586"/>
    <w:rsid w:val="00DF290F"/>
    <w:rsid w:val="00DF2A70"/>
    <w:rsid w:val="00DF2B5D"/>
    <w:rsid w:val="00DF33BB"/>
    <w:rsid w:val="00DF348D"/>
    <w:rsid w:val="00DF4193"/>
    <w:rsid w:val="00DF4436"/>
    <w:rsid w:val="00DF4898"/>
    <w:rsid w:val="00DF4A28"/>
    <w:rsid w:val="00DF4AC7"/>
    <w:rsid w:val="00DF4BF2"/>
    <w:rsid w:val="00DF4C83"/>
    <w:rsid w:val="00DF4F5F"/>
    <w:rsid w:val="00DF51B0"/>
    <w:rsid w:val="00DF5321"/>
    <w:rsid w:val="00DF5D1B"/>
    <w:rsid w:val="00DF61D1"/>
    <w:rsid w:val="00DF620A"/>
    <w:rsid w:val="00DF65FF"/>
    <w:rsid w:val="00DF71E4"/>
    <w:rsid w:val="00DF7E20"/>
    <w:rsid w:val="00E00092"/>
    <w:rsid w:val="00E001EC"/>
    <w:rsid w:val="00E00452"/>
    <w:rsid w:val="00E00756"/>
    <w:rsid w:val="00E00F74"/>
    <w:rsid w:val="00E0109D"/>
    <w:rsid w:val="00E0143F"/>
    <w:rsid w:val="00E01B80"/>
    <w:rsid w:val="00E02101"/>
    <w:rsid w:val="00E02848"/>
    <w:rsid w:val="00E02D18"/>
    <w:rsid w:val="00E03060"/>
    <w:rsid w:val="00E0389E"/>
    <w:rsid w:val="00E03963"/>
    <w:rsid w:val="00E03CF3"/>
    <w:rsid w:val="00E04051"/>
    <w:rsid w:val="00E04184"/>
    <w:rsid w:val="00E04400"/>
    <w:rsid w:val="00E044DC"/>
    <w:rsid w:val="00E0462E"/>
    <w:rsid w:val="00E04759"/>
    <w:rsid w:val="00E0497C"/>
    <w:rsid w:val="00E04B69"/>
    <w:rsid w:val="00E04C52"/>
    <w:rsid w:val="00E04E11"/>
    <w:rsid w:val="00E050EC"/>
    <w:rsid w:val="00E0512F"/>
    <w:rsid w:val="00E05504"/>
    <w:rsid w:val="00E05979"/>
    <w:rsid w:val="00E05BE4"/>
    <w:rsid w:val="00E06565"/>
    <w:rsid w:val="00E06CA8"/>
    <w:rsid w:val="00E06DAF"/>
    <w:rsid w:val="00E074F6"/>
    <w:rsid w:val="00E1003D"/>
    <w:rsid w:val="00E10409"/>
    <w:rsid w:val="00E10CF8"/>
    <w:rsid w:val="00E10F3F"/>
    <w:rsid w:val="00E1149B"/>
    <w:rsid w:val="00E12213"/>
    <w:rsid w:val="00E12753"/>
    <w:rsid w:val="00E12837"/>
    <w:rsid w:val="00E1284F"/>
    <w:rsid w:val="00E12C1B"/>
    <w:rsid w:val="00E13004"/>
    <w:rsid w:val="00E13E76"/>
    <w:rsid w:val="00E13FAB"/>
    <w:rsid w:val="00E1439B"/>
    <w:rsid w:val="00E1477D"/>
    <w:rsid w:val="00E147D2"/>
    <w:rsid w:val="00E14831"/>
    <w:rsid w:val="00E14B23"/>
    <w:rsid w:val="00E14EB6"/>
    <w:rsid w:val="00E14F30"/>
    <w:rsid w:val="00E15706"/>
    <w:rsid w:val="00E15B0E"/>
    <w:rsid w:val="00E15D69"/>
    <w:rsid w:val="00E15D6D"/>
    <w:rsid w:val="00E163D0"/>
    <w:rsid w:val="00E16919"/>
    <w:rsid w:val="00E16F61"/>
    <w:rsid w:val="00E17BB1"/>
    <w:rsid w:val="00E17BEE"/>
    <w:rsid w:val="00E17EE5"/>
    <w:rsid w:val="00E17F73"/>
    <w:rsid w:val="00E20409"/>
    <w:rsid w:val="00E20474"/>
    <w:rsid w:val="00E20F58"/>
    <w:rsid w:val="00E20F75"/>
    <w:rsid w:val="00E21384"/>
    <w:rsid w:val="00E214E8"/>
    <w:rsid w:val="00E2158D"/>
    <w:rsid w:val="00E21CB7"/>
    <w:rsid w:val="00E21F60"/>
    <w:rsid w:val="00E2260C"/>
    <w:rsid w:val="00E22EAE"/>
    <w:rsid w:val="00E23388"/>
    <w:rsid w:val="00E23602"/>
    <w:rsid w:val="00E23646"/>
    <w:rsid w:val="00E2387D"/>
    <w:rsid w:val="00E23E33"/>
    <w:rsid w:val="00E240A9"/>
    <w:rsid w:val="00E241E8"/>
    <w:rsid w:val="00E243EC"/>
    <w:rsid w:val="00E245FD"/>
    <w:rsid w:val="00E24EAE"/>
    <w:rsid w:val="00E25332"/>
    <w:rsid w:val="00E257B7"/>
    <w:rsid w:val="00E257C2"/>
    <w:rsid w:val="00E25A5A"/>
    <w:rsid w:val="00E25F4A"/>
    <w:rsid w:val="00E276D1"/>
    <w:rsid w:val="00E276E4"/>
    <w:rsid w:val="00E27937"/>
    <w:rsid w:val="00E27AE8"/>
    <w:rsid w:val="00E27C7D"/>
    <w:rsid w:val="00E30181"/>
    <w:rsid w:val="00E30226"/>
    <w:rsid w:val="00E305AA"/>
    <w:rsid w:val="00E30925"/>
    <w:rsid w:val="00E30A3A"/>
    <w:rsid w:val="00E312EA"/>
    <w:rsid w:val="00E3132C"/>
    <w:rsid w:val="00E31397"/>
    <w:rsid w:val="00E31EEB"/>
    <w:rsid w:val="00E32110"/>
    <w:rsid w:val="00E32122"/>
    <w:rsid w:val="00E32370"/>
    <w:rsid w:val="00E3359B"/>
    <w:rsid w:val="00E33784"/>
    <w:rsid w:val="00E337A1"/>
    <w:rsid w:val="00E33B66"/>
    <w:rsid w:val="00E33BBB"/>
    <w:rsid w:val="00E33BC4"/>
    <w:rsid w:val="00E33D77"/>
    <w:rsid w:val="00E3403D"/>
    <w:rsid w:val="00E34150"/>
    <w:rsid w:val="00E34261"/>
    <w:rsid w:val="00E3454D"/>
    <w:rsid w:val="00E34A79"/>
    <w:rsid w:val="00E34D51"/>
    <w:rsid w:val="00E34E3D"/>
    <w:rsid w:val="00E356FC"/>
    <w:rsid w:val="00E35F63"/>
    <w:rsid w:val="00E36871"/>
    <w:rsid w:val="00E36B56"/>
    <w:rsid w:val="00E36BA4"/>
    <w:rsid w:val="00E36CC2"/>
    <w:rsid w:val="00E36D2A"/>
    <w:rsid w:val="00E36E9F"/>
    <w:rsid w:val="00E37174"/>
    <w:rsid w:val="00E372B2"/>
    <w:rsid w:val="00E406DC"/>
    <w:rsid w:val="00E40B09"/>
    <w:rsid w:val="00E4146E"/>
    <w:rsid w:val="00E418C1"/>
    <w:rsid w:val="00E41D54"/>
    <w:rsid w:val="00E4211C"/>
    <w:rsid w:val="00E42388"/>
    <w:rsid w:val="00E42957"/>
    <w:rsid w:val="00E4357B"/>
    <w:rsid w:val="00E4377B"/>
    <w:rsid w:val="00E437EE"/>
    <w:rsid w:val="00E43B5D"/>
    <w:rsid w:val="00E43DD7"/>
    <w:rsid w:val="00E4478D"/>
    <w:rsid w:val="00E44B9E"/>
    <w:rsid w:val="00E44D1D"/>
    <w:rsid w:val="00E45095"/>
    <w:rsid w:val="00E45148"/>
    <w:rsid w:val="00E46196"/>
    <w:rsid w:val="00E461D4"/>
    <w:rsid w:val="00E4654F"/>
    <w:rsid w:val="00E500C2"/>
    <w:rsid w:val="00E50F5B"/>
    <w:rsid w:val="00E512BF"/>
    <w:rsid w:val="00E5164E"/>
    <w:rsid w:val="00E5165A"/>
    <w:rsid w:val="00E516A4"/>
    <w:rsid w:val="00E51A38"/>
    <w:rsid w:val="00E51AC6"/>
    <w:rsid w:val="00E51FA9"/>
    <w:rsid w:val="00E52B71"/>
    <w:rsid w:val="00E52F8C"/>
    <w:rsid w:val="00E531B7"/>
    <w:rsid w:val="00E5453D"/>
    <w:rsid w:val="00E5465B"/>
    <w:rsid w:val="00E546C6"/>
    <w:rsid w:val="00E54757"/>
    <w:rsid w:val="00E54C76"/>
    <w:rsid w:val="00E55170"/>
    <w:rsid w:val="00E556FF"/>
    <w:rsid w:val="00E5593F"/>
    <w:rsid w:val="00E55976"/>
    <w:rsid w:val="00E55AE2"/>
    <w:rsid w:val="00E55D13"/>
    <w:rsid w:val="00E55D51"/>
    <w:rsid w:val="00E56C8D"/>
    <w:rsid w:val="00E56D0F"/>
    <w:rsid w:val="00E57157"/>
    <w:rsid w:val="00E5748F"/>
    <w:rsid w:val="00E574FC"/>
    <w:rsid w:val="00E57B61"/>
    <w:rsid w:val="00E57CD9"/>
    <w:rsid w:val="00E57EBA"/>
    <w:rsid w:val="00E60565"/>
    <w:rsid w:val="00E60B2B"/>
    <w:rsid w:val="00E60BD1"/>
    <w:rsid w:val="00E60EF6"/>
    <w:rsid w:val="00E6140F"/>
    <w:rsid w:val="00E6168B"/>
    <w:rsid w:val="00E6191E"/>
    <w:rsid w:val="00E61B9F"/>
    <w:rsid w:val="00E61BAE"/>
    <w:rsid w:val="00E61C3D"/>
    <w:rsid w:val="00E61D7E"/>
    <w:rsid w:val="00E62416"/>
    <w:rsid w:val="00E6315A"/>
    <w:rsid w:val="00E632E7"/>
    <w:rsid w:val="00E64262"/>
    <w:rsid w:val="00E645FA"/>
    <w:rsid w:val="00E64E9B"/>
    <w:rsid w:val="00E64EB7"/>
    <w:rsid w:val="00E64FEC"/>
    <w:rsid w:val="00E65E95"/>
    <w:rsid w:val="00E65EFB"/>
    <w:rsid w:val="00E668A4"/>
    <w:rsid w:val="00E66912"/>
    <w:rsid w:val="00E669D1"/>
    <w:rsid w:val="00E670D2"/>
    <w:rsid w:val="00E67191"/>
    <w:rsid w:val="00E6778F"/>
    <w:rsid w:val="00E678AB"/>
    <w:rsid w:val="00E7012E"/>
    <w:rsid w:val="00E70B47"/>
    <w:rsid w:val="00E70B56"/>
    <w:rsid w:val="00E71E2C"/>
    <w:rsid w:val="00E72264"/>
    <w:rsid w:val="00E72D02"/>
    <w:rsid w:val="00E72F49"/>
    <w:rsid w:val="00E733DF"/>
    <w:rsid w:val="00E73969"/>
    <w:rsid w:val="00E7419A"/>
    <w:rsid w:val="00E743C9"/>
    <w:rsid w:val="00E74811"/>
    <w:rsid w:val="00E751CA"/>
    <w:rsid w:val="00E7526E"/>
    <w:rsid w:val="00E759A8"/>
    <w:rsid w:val="00E75B3D"/>
    <w:rsid w:val="00E75C66"/>
    <w:rsid w:val="00E75D4F"/>
    <w:rsid w:val="00E7670C"/>
    <w:rsid w:val="00E76988"/>
    <w:rsid w:val="00E76F1A"/>
    <w:rsid w:val="00E775AF"/>
    <w:rsid w:val="00E77920"/>
    <w:rsid w:val="00E80CD5"/>
    <w:rsid w:val="00E81328"/>
    <w:rsid w:val="00E817FA"/>
    <w:rsid w:val="00E81A98"/>
    <w:rsid w:val="00E82079"/>
    <w:rsid w:val="00E827C4"/>
    <w:rsid w:val="00E82933"/>
    <w:rsid w:val="00E82ACB"/>
    <w:rsid w:val="00E8326B"/>
    <w:rsid w:val="00E835BE"/>
    <w:rsid w:val="00E83686"/>
    <w:rsid w:val="00E83919"/>
    <w:rsid w:val="00E83A12"/>
    <w:rsid w:val="00E83D12"/>
    <w:rsid w:val="00E84092"/>
    <w:rsid w:val="00E8415E"/>
    <w:rsid w:val="00E84A66"/>
    <w:rsid w:val="00E84D6E"/>
    <w:rsid w:val="00E8522C"/>
    <w:rsid w:val="00E85587"/>
    <w:rsid w:val="00E8641E"/>
    <w:rsid w:val="00E864E6"/>
    <w:rsid w:val="00E86813"/>
    <w:rsid w:val="00E8693D"/>
    <w:rsid w:val="00E86C41"/>
    <w:rsid w:val="00E86D02"/>
    <w:rsid w:val="00E87777"/>
    <w:rsid w:val="00E87E2E"/>
    <w:rsid w:val="00E90272"/>
    <w:rsid w:val="00E907D4"/>
    <w:rsid w:val="00E90AD3"/>
    <w:rsid w:val="00E91259"/>
    <w:rsid w:val="00E913B3"/>
    <w:rsid w:val="00E913C3"/>
    <w:rsid w:val="00E919C9"/>
    <w:rsid w:val="00E921E1"/>
    <w:rsid w:val="00E92865"/>
    <w:rsid w:val="00E9311D"/>
    <w:rsid w:val="00E9333C"/>
    <w:rsid w:val="00E93DC6"/>
    <w:rsid w:val="00E93EC1"/>
    <w:rsid w:val="00E93F15"/>
    <w:rsid w:val="00E93FC2"/>
    <w:rsid w:val="00E94340"/>
    <w:rsid w:val="00E9475F"/>
    <w:rsid w:val="00E948F2"/>
    <w:rsid w:val="00E94A64"/>
    <w:rsid w:val="00E94B01"/>
    <w:rsid w:val="00E94C41"/>
    <w:rsid w:val="00E94F24"/>
    <w:rsid w:val="00E95490"/>
    <w:rsid w:val="00E95794"/>
    <w:rsid w:val="00E957E1"/>
    <w:rsid w:val="00E95BD7"/>
    <w:rsid w:val="00E95C0A"/>
    <w:rsid w:val="00E95CA7"/>
    <w:rsid w:val="00E96298"/>
    <w:rsid w:val="00E963A7"/>
    <w:rsid w:val="00E96577"/>
    <w:rsid w:val="00E96728"/>
    <w:rsid w:val="00E967A9"/>
    <w:rsid w:val="00E967D8"/>
    <w:rsid w:val="00E96803"/>
    <w:rsid w:val="00E96838"/>
    <w:rsid w:val="00E96A70"/>
    <w:rsid w:val="00E96BD4"/>
    <w:rsid w:val="00E96E47"/>
    <w:rsid w:val="00E97065"/>
    <w:rsid w:val="00EA002B"/>
    <w:rsid w:val="00EA02DC"/>
    <w:rsid w:val="00EA06E6"/>
    <w:rsid w:val="00EA08D4"/>
    <w:rsid w:val="00EA0B5C"/>
    <w:rsid w:val="00EA0EA7"/>
    <w:rsid w:val="00EA0EB1"/>
    <w:rsid w:val="00EA1392"/>
    <w:rsid w:val="00EA1714"/>
    <w:rsid w:val="00EA1D6C"/>
    <w:rsid w:val="00EA2431"/>
    <w:rsid w:val="00EA2518"/>
    <w:rsid w:val="00EA2571"/>
    <w:rsid w:val="00EA2854"/>
    <w:rsid w:val="00EA2E80"/>
    <w:rsid w:val="00EA2E94"/>
    <w:rsid w:val="00EA2F88"/>
    <w:rsid w:val="00EA336A"/>
    <w:rsid w:val="00EA362A"/>
    <w:rsid w:val="00EA3738"/>
    <w:rsid w:val="00EA3A79"/>
    <w:rsid w:val="00EA3EB6"/>
    <w:rsid w:val="00EA3FA7"/>
    <w:rsid w:val="00EA423F"/>
    <w:rsid w:val="00EA42DA"/>
    <w:rsid w:val="00EA460A"/>
    <w:rsid w:val="00EA4727"/>
    <w:rsid w:val="00EA4A99"/>
    <w:rsid w:val="00EA4BE4"/>
    <w:rsid w:val="00EA564A"/>
    <w:rsid w:val="00EA574D"/>
    <w:rsid w:val="00EA624E"/>
    <w:rsid w:val="00EA6B93"/>
    <w:rsid w:val="00EA6F08"/>
    <w:rsid w:val="00EA742A"/>
    <w:rsid w:val="00EA7A44"/>
    <w:rsid w:val="00EB064E"/>
    <w:rsid w:val="00EB075E"/>
    <w:rsid w:val="00EB08BB"/>
    <w:rsid w:val="00EB1040"/>
    <w:rsid w:val="00EB1455"/>
    <w:rsid w:val="00EB1F59"/>
    <w:rsid w:val="00EB25B4"/>
    <w:rsid w:val="00EB268C"/>
    <w:rsid w:val="00EB26AE"/>
    <w:rsid w:val="00EB2E6C"/>
    <w:rsid w:val="00EB3396"/>
    <w:rsid w:val="00EB377F"/>
    <w:rsid w:val="00EB3C4B"/>
    <w:rsid w:val="00EB4E1B"/>
    <w:rsid w:val="00EB5347"/>
    <w:rsid w:val="00EB54EB"/>
    <w:rsid w:val="00EB5745"/>
    <w:rsid w:val="00EB5C74"/>
    <w:rsid w:val="00EB62EC"/>
    <w:rsid w:val="00EB6A4B"/>
    <w:rsid w:val="00EB6C77"/>
    <w:rsid w:val="00EB6E5F"/>
    <w:rsid w:val="00EB6F5F"/>
    <w:rsid w:val="00EB77DC"/>
    <w:rsid w:val="00EC009D"/>
    <w:rsid w:val="00EC0430"/>
    <w:rsid w:val="00EC08AF"/>
    <w:rsid w:val="00EC0A36"/>
    <w:rsid w:val="00EC0D17"/>
    <w:rsid w:val="00EC0F06"/>
    <w:rsid w:val="00EC18AB"/>
    <w:rsid w:val="00EC1CDF"/>
    <w:rsid w:val="00EC24CB"/>
    <w:rsid w:val="00EC24F0"/>
    <w:rsid w:val="00EC2BF6"/>
    <w:rsid w:val="00EC2C0C"/>
    <w:rsid w:val="00EC2DD6"/>
    <w:rsid w:val="00EC3131"/>
    <w:rsid w:val="00EC33FB"/>
    <w:rsid w:val="00EC3E91"/>
    <w:rsid w:val="00EC476A"/>
    <w:rsid w:val="00EC4B5F"/>
    <w:rsid w:val="00EC5085"/>
    <w:rsid w:val="00EC5373"/>
    <w:rsid w:val="00EC571B"/>
    <w:rsid w:val="00EC58B6"/>
    <w:rsid w:val="00EC5D06"/>
    <w:rsid w:val="00EC6749"/>
    <w:rsid w:val="00EC68AD"/>
    <w:rsid w:val="00EC696A"/>
    <w:rsid w:val="00EC7141"/>
    <w:rsid w:val="00EC71A9"/>
    <w:rsid w:val="00EC75AE"/>
    <w:rsid w:val="00EC793E"/>
    <w:rsid w:val="00EC7DC8"/>
    <w:rsid w:val="00EC7FE8"/>
    <w:rsid w:val="00ED00CE"/>
    <w:rsid w:val="00ED0157"/>
    <w:rsid w:val="00ED023A"/>
    <w:rsid w:val="00ED06A5"/>
    <w:rsid w:val="00ED07FA"/>
    <w:rsid w:val="00ED0D2E"/>
    <w:rsid w:val="00ED214F"/>
    <w:rsid w:val="00ED23B1"/>
    <w:rsid w:val="00ED2AE2"/>
    <w:rsid w:val="00ED2CB4"/>
    <w:rsid w:val="00ED31BF"/>
    <w:rsid w:val="00ED3355"/>
    <w:rsid w:val="00ED39D2"/>
    <w:rsid w:val="00ED3DEC"/>
    <w:rsid w:val="00ED4713"/>
    <w:rsid w:val="00ED4D76"/>
    <w:rsid w:val="00ED4FB9"/>
    <w:rsid w:val="00ED59D7"/>
    <w:rsid w:val="00ED5BC4"/>
    <w:rsid w:val="00ED5BC8"/>
    <w:rsid w:val="00ED5C97"/>
    <w:rsid w:val="00ED627B"/>
    <w:rsid w:val="00ED6555"/>
    <w:rsid w:val="00ED65BB"/>
    <w:rsid w:val="00ED7C3F"/>
    <w:rsid w:val="00ED7EB5"/>
    <w:rsid w:val="00EE015B"/>
    <w:rsid w:val="00EE123D"/>
    <w:rsid w:val="00EE18DB"/>
    <w:rsid w:val="00EE19A5"/>
    <w:rsid w:val="00EE1E5C"/>
    <w:rsid w:val="00EE1F47"/>
    <w:rsid w:val="00EE1FE6"/>
    <w:rsid w:val="00EE39F3"/>
    <w:rsid w:val="00EE434D"/>
    <w:rsid w:val="00EE453B"/>
    <w:rsid w:val="00EE45C1"/>
    <w:rsid w:val="00EE491F"/>
    <w:rsid w:val="00EE4D15"/>
    <w:rsid w:val="00EE4E03"/>
    <w:rsid w:val="00EE4EE5"/>
    <w:rsid w:val="00EE4F08"/>
    <w:rsid w:val="00EE5039"/>
    <w:rsid w:val="00EE53FF"/>
    <w:rsid w:val="00EE5837"/>
    <w:rsid w:val="00EE5DF1"/>
    <w:rsid w:val="00EE5FE9"/>
    <w:rsid w:val="00EE62AB"/>
    <w:rsid w:val="00EE6613"/>
    <w:rsid w:val="00EE6845"/>
    <w:rsid w:val="00EE6B6C"/>
    <w:rsid w:val="00EE6E7B"/>
    <w:rsid w:val="00EE6FB5"/>
    <w:rsid w:val="00EE7034"/>
    <w:rsid w:val="00EE7558"/>
    <w:rsid w:val="00EE76CE"/>
    <w:rsid w:val="00EE79DE"/>
    <w:rsid w:val="00EE7B6B"/>
    <w:rsid w:val="00EF01E6"/>
    <w:rsid w:val="00EF04DC"/>
    <w:rsid w:val="00EF07EC"/>
    <w:rsid w:val="00EF093D"/>
    <w:rsid w:val="00EF1163"/>
    <w:rsid w:val="00EF12C4"/>
    <w:rsid w:val="00EF12DE"/>
    <w:rsid w:val="00EF1D9B"/>
    <w:rsid w:val="00EF21C2"/>
    <w:rsid w:val="00EF256D"/>
    <w:rsid w:val="00EF2890"/>
    <w:rsid w:val="00EF2B3D"/>
    <w:rsid w:val="00EF32F4"/>
    <w:rsid w:val="00EF3519"/>
    <w:rsid w:val="00EF386D"/>
    <w:rsid w:val="00EF3B30"/>
    <w:rsid w:val="00EF3B69"/>
    <w:rsid w:val="00EF3BE7"/>
    <w:rsid w:val="00EF4357"/>
    <w:rsid w:val="00EF435E"/>
    <w:rsid w:val="00EF49C4"/>
    <w:rsid w:val="00EF4C15"/>
    <w:rsid w:val="00EF4D5A"/>
    <w:rsid w:val="00EF57AF"/>
    <w:rsid w:val="00EF5806"/>
    <w:rsid w:val="00EF5DCF"/>
    <w:rsid w:val="00EF5E00"/>
    <w:rsid w:val="00EF632D"/>
    <w:rsid w:val="00EF6AEB"/>
    <w:rsid w:val="00EF6BEE"/>
    <w:rsid w:val="00EF7071"/>
    <w:rsid w:val="00EF715B"/>
    <w:rsid w:val="00EF75BA"/>
    <w:rsid w:val="00EF773F"/>
    <w:rsid w:val="00EF79E8"/>
    <w:rsid w:val="00EF7AD4"/>
    <w:rsid w:val="00EF7DA4"/>
    <w:rsid w:val="00F00EA2"/>
    <w:rsid w:val="00F013C7"/>
    <w:rsid w:val="00F02418"/>
    <w:rsid w:val="00F0267A"/>
    <w:rsid w:val="00F02A6C"/>
    <w:rsid w:val="00F03115"/>
    <w:rsid w:val="00F0346F"/>
    <w:rsid w:val="00F03661"/>
    <w:rsid w:val="00F03839"/>
    <w:rsid w:val="00F03A59"/>
    <w:rsid w:val="00F03CF6"/>
    <w:rsid w:val="00F03D73"/>
    <w:rsid w:val="00F03D84"/>
    <w:rsid w:val="00F040A3"/>
    <w:rsid w:val="00F044BF"/>
    <w:rsid w:val="00F047B6"/>
    <w:rsid w:val="00F054FF"/>
    <w:rsid w:val="00F058F0"/>
    <w:rsid w:val="00F05D65"/>
    <w:rsid w:val="00F06036"/>
    <w:rsid w:val="00F067FF"/>
    <w:rsid w:val="00F070A3"/>
    <w:rsid w:val="00F070DF"/>
    <w:rsid w:val="00F072F6"/>
    <w:rsid w:val="00F0732C"/>
    <w:rsid w:val="00F07D80"/>
    <w:rsid w:val="00F103DC"/>
    <w:rsid w:val="00F103E3"/>
    <w:rsid w:val="00F10AE6"/>
    <w:rsid w:val="00F10C77"/>
    <w:rsid w:val="00F1157F"/>
    <w:rsid w:val="00F11639"/>
    <w:rsid w:val="00F116AA"/>
    <w:rsid w:val="00F11762"/>
    <w:rsid w:val="00F11B7C"/>
    <w:rsid w:val="00F11D63"/>
    <w:rsid w:val="00F11E51"/>
    <w:rsid w:val="00F1211D"/>
    <w:rsid w:val="00F1228E"/>
    <w:rsid w:val="00F126C7"/>
    <w:rsid w:val="00F13059"/>
    <w:rsid w:val="00F13377"/>
    <w:rsid w:val="00F135D3"/>
    <w:rsid w:val="00F141D7"/>
    <w:rsid w:val="00F148C4"/>
    <w:rsid w:val="00F14F28"/>
    <w:rsid w:val="00F15120"/>
    <w:rsid w:val="00F15A44"/>
    <w:rsid w:val="00F15CAF"/>
    <w:rsid w:val="00F15F07"/>
    <w:rsid w:val="00F16306"/>
    <w:rsid w:val="00F16CD2"/>
    <w:rsid w:val="00F17175"/>
    <w:rsid w:val="00F1731E"/>
    <w:rsid w:val="00F17739"/>
    <w:rsid w:val="00F179BA"/>
    <w:rsid w:val="00F20086"/>
    <w:rsid w:val="00F205EA"/>
    <w:rsid w:val="00F206C5"/>
    <w:rsid w:val="00F20C1F"/>
    <w:rsid w:val="00F20DDD"/>
    <w:rsid w:val="00F21252"/>
    <w:rsid w:val="00F212FD"/>
    <w:rsid w:val="00F213F9"/>
    <w:rsid w:val="00F2227B"/>
    <w:rsid w:val="00F224C0"/>
    <w:rsid w:val="00F229EA"/>
    <w:rsid w:val="00F22D77"/>
    <w:rsid w:val="00F22E30"/>
    <w:rsid w:val="00F23BAA"/>
    <w:rsid w:val="00F23BB0"/>
    <w:rsid w:val="00F241F5"/>
    <w:rsid w:val="00F245BA"/>
    <w:rsid w:val="00F247FC"/>
    <w:rsid w:val="00F253C3"/>
    <w:rsid w:val="00F25476"/>
    <w:rsid w:val="00F25A45"/>
    <w:rsid w:val="00F25AD7"/>
    <w:rsid w:val="00F25EF2"/>
    <w:rsid w:val="00F2651E"/>
    <w:rsid w:val="00F26ED9"/>
    <w:rsid w:val="00F27291"/>
    <w:rsid w:val="00F27360"/>
    <w:rsid w:val="00F2740B"/>
    <w:rsid w:val="00F275F7"/>
    <w:rsid w:val="00F2779B"/>
    <w:rsid w:val="00F27843"/>
    <w:rsid w:val="00F27A7E"/>
    <w:rsid w:val="00F27D59"/>
    <w:rsid w:val="00F3015A"/>
    <w:rsid w:val="00F30179"/>
    <w:rsid w:val="00F301D6"/>
    <w:rsid w:val="00F3026E"/>
    <w:rsid w:val="00F30A47"/>
    <w:rsid w:val="00F30B41"/>
    <w:rsid w:val="00F30B7E"/>
    <w:rsid w:val="00F30DEA"/>
    <w:rsid w:val="00F30EA8"/>
    <w:rsid w:val="00F316EC"/>
    <w:rsid w:val="00F31D57"/>
    <w:rsid w:val="00F3214A"/>
    <w:rsid w:val="00F32C96"/>
    <w:rsid w:val="00F3300A"/>
    <w:rsid w:val="00F331E8"/>
    <w:rsid w:val="00F33329"/>
    <w:rsid w:val="00F33513"/>
    <w:rsid w:val="00F33836"/>
    <w:rsid w:val="00F33A19"/>
    <w:rsid w:val="00F33BBF"/>
    <w:rsid w:val="00F33D46"/>
    <w:rsid w:val="00F341F0"/>
    <w:rsid w:val="00F34334"/>
    <w:rsid w:val="00F347A3"/>
    <w:rsid w:val="00F348F8"/>
    <w:rsid w:val="00F34A21"/>
    <w:rsid w:val="00F34FF9"/>
    <w:rsid w:val="00F35083"/>
    <w:rsid w:val="00F351EE"/>
    <w:rsid w:val="00F35A14"/>
    <w:rsid w:val="00F35EDF"/>
    <w:rsid w:val="00F3645D"/>
    <w:rsid w:val="00F3664B"/>
    <w:rsid w:val="00F3680B"/>
    <w:rsid w:val="00F369B7"/>
    <w:rsid w:val="00F36A1E"/>
    <w:rsid w:val="00F36ACA"/>
    <w:rsid w:val="00F36EB2"/>
    <w:rsid w:val="00F37345"/>
    <w:rsid w:val="00F37996"/>
    <w:rsid w:val="00F404B1"/>
    <w:rsid w:val="00F405F8"/>
    <w:rsid w:val="00F4079B"/>
    <w:rsid w:val="00F4084B"/>
    <w:rsid w:val="00F40B7E"/>
    <w:rsid w:val="00F40C5D"/>
    <w:rsid w:val="00F415D8"/>
    <w:rsid w:val="00F41695"/>
    <w:rsid w:val="00F4173B"/>
    <w:rsid w:val="00F4179F"/>
    <w:rsid w:val="00F41812"/>
    <w:rsid w:val="00F419DE"/>
    <w:rsid w:val="00F42141"/>
    <w:rsid w:val="00F42147"/>
    <w:rsid w:val="00F42295"/>
    <w:rsid w:val="00F42989"/>
    <w:rsid w:val="00F42B35"/>
    <w:rsid w:val="00F441AF"/>
    <w:rsid w:val="00F44774"/>
    <w:rsid w:val="00F44813"/>
    <w:rsid w:val="00F44872"/>
    <w:rsid w:val="00F44A5B"/>
    <w:rsid w:val="00F44A7C"/>
    <w:rsid w:val="00F44EB4"/>
    <w:rsid w:val="00F451E8"/>
    <w:rsid w:val="00F45500"/>
    <w:rsid w:val="00F45B07"/>
    <w:rsid w:val="00F46059"/>
    <w:rsid w:val="00F463B0"/>
    <w:rsid w:val="00F463CF"/>
    <w:rsid w:val="00F4669E"/>
    <w:rsid w:val="00F4687A"/>
    <w:rsid w:val="00F468AC"/>
    <w:rsid w:val="00F4719B"/>
    <w:rsid w:val="00F502E1"/>
    <w:rsid w:val="00F50496"/>
    <w:rsid w:val="00F509D2"/>
    <w:rsid w:val="00F50A3F"/>
    <w:rsid w:val="00F50EB7"/>
    <w:rsid w:val="00F5113A"/>
    <w:rsid w:val="00F514C9"/>
    <w:rsid w:val="00F51B41"/>
    <w:rsid w:val="00F51DA6"/>
    <w:rsid w:val="00F51DF8"/>
    <w:rsid w:val="00F51ED4"/>
    <w:rsid w:val="00F53188"/>
    <w:rsid w:val="00F53224"/>
    <w:rsid w:val="00F5342D"/>
    <w:rsid w:val="00F536E2"/>
    <w:rsid w:val="00F538E5"/>
    <w:rsid w:val="00F539B5"/>
    <w:rsid w:val="00F53A18"/>
    <w:rsid w:val="00F53F42"/>
    <w:rsid w:val="00F542AB"/>
    <w:rsid w:val="00F546C2"/>
    <w:rsid w:val="00F54D8E"/>
    <w:rsid w:val="00F551F2"/>
    <w:rsid w:val="00F554F5"/>
    <w:rsid w:val="00F55831"/>
    <w:rsid w:val="00F55963"/>
    <w:rsid w:val="00F55BD0"/>
    <w:rsid w:val="00F56048"/>
    <w:rsid w:val="00F5655B"/>
    <w:rsid w:val="00F5659C"/>
    <w:rsid w:val="00F56747"/>
    <w:rsid w:val="00F57184"/>
    <w:rsid w:val="00F5725A"/>
    <w:rsid w:val="00F575E9"/>
    <w:rsid w:val="00F57AA1"/>
    <w:rsid w:val="00F57EE9"/>
    <w:rsid w:val="00F60027"/>
    <w:rsid w:val="00F601A8"/>
    <w:rsid w:val="00F6020A"/>
    <w:rsid w:val="00F607F4"/>
    <w:rsid w:val="00F60CE0"/>
    <w:rsid w:val="00F60EF8"/>
    <w:rsid w:val="00F61084"/>
    <w:rsid w:val="00F6163F"/>
    <w:rsid w:val="00F616EC"/>
    <w:rsid w:val="00F61B3A"/>
    <w:rsid w:val="00F61D8B"/>
    <w:rsid w:val="00F61EE8"/>
    <w:rsid w:val="00F61F86"/>
    <w:rsid w:val="00F6207D"/>
    <w:rsid w:val="00F623E4"/>
    <w:rsid w:val="00F62590"/>
    <w:rsid w:val="00F62606"/>
    <w:rsid w:val="00F62817"/>
    <w:rsid w:val="00F62982"/>
    <w:rsid w:val="00F62D91"/>
    <w:rsid w:val="00F63135"/>
    <w:rsid w:val="00F63886"/>
    <w:rsid w:val="00F638FD"/>
    <w:rsid w:val="00F63CC1"/>
    <w:rsid w:val="00F63D61"/>
    <w:rsid w:val="00F6456F"/>
    <w:rsid w:val="00F64765"/>
    <w:rsid w:val="00F6476F"/>
    <w:rsid w:val="00F647A3"/>
    <w:rsid w:val="00F64CAF"/>
    <w:rsid w:val="00F6503B"/>
    <w:rsid w:val="00F651C8"/>
    <w:rsid w:val="00F6607F"/>
    <w:rsid w:val="00F66430"/>
    <w:rsid w:val="00F66A04"/>
    <w:rsid w:val="00F66B1B"/>
    <w:rsid w:val="00F67115"/>
    <w:rsid w:val="00F67435"/>
    <w:rsid w:val="00F6748A"/>
    <w:rsid w:val="00F674A5"/>
    <w:rsid w:val="00F67686"/>
    <w:rsid w:val="00F67949"/>
    <w:rsid w:val="00F67B2C"/>
    <w:rsid w:val="00F67C5A"/>
    <w:rsid w:val="00F67E7F"/>
    <w:rsid w:val="00F7051B"/>
    <w:rsid w:val="00F712A9"/>
    <w:rsid w:val="00F713CE"/>
    <w:rsid w:val="00F715A0"/>
    <w:rsid w:val="00F71F90"/>
    <w:rsid w:val="00F722EB"/>
    <w:rsid w:val="00F726D8"/>
    <w:rsid w:val="00F72EF0"/>
    <w:rsid w:val="00F7330A"/>
    <w:rsid w:val="00F737A3"/>
    <w:rsid w:val="00F73B2B"/>
    <w:rsid w:val="00F74578"/>
    <w:rsid w:val="00F74967"/>
    <w:rsid w:val="00F75112"/>
    <w:rsid w:val="00F75623"/>
    <w:rsid w:val="00F7592F"/>
    <w:rsid w:val="00F768B7"/>
    <w:rsid w:val="00F76C39"/>
    <w:rsid w:val="00F76EFC"/>
    <w:rsid w:val="00F77419"/>
    <w:rsid w:val="00F7762E"/>
    <w:rsid w:val="00F77782"/>
    <w:rsid w:val="00F778B9"/>
    <w:rsid w:val="00F77E61"/>
    <w:rsid w:val="00F77E99"/>
    <w:rsid w:val="00F8011B"/>
    <w:rsid w:val="00F808AD"/>
    <w:rsid w:val="00F808F2"/>
    <w:rsid w:val="00F80C03"/>
    <w:rsid w:val="00F81603"/>
    <w:rsid w:val="00F81BC7"/>
    <w:rsid w:val="00F81FDE"/>
    <w:rsid w:val="00F82401"/>
    <w:rsid w:val="00F82805"/>
    <w:rsid w:val="00F8289F"/>
    <w:rsid w:val="00F82AC5"/>
    <w:rsid w:val="00F82BFF"/>
    <w:rsid w:val="00F83183"/>
    <w:rsid w:val="00F83248"/>
    <w:rsid w:val="00F833A7"/>
    <w:rsid w:val="00F83595"/>
    <w:rsid w:val="00F8386E"/>
    <w:rsid w:val="00F84843"/>
    <w:rsid w:val="00F84912"/>
    <w:rsid w:val="00F84D0A"/>
    <w:rsid w:val="00F84E16"/>
    <w:rsid w:val="00F84F13"/>
    <w:rsid w:val="00F8571A"/>
    <w:rsid w:val="00F85856"/>
    <w:rsid w:val="00F858F6"/>
    <w:rsid w:val="00F85CAE"/>
    <w:rsid w:val="00F85CB1"/>
    <w:rsid w:val="00F85FFA"/>
    <w:rsid w:val="00F86144"/>
    <w:rsid w:val="00F861B2"/>
    <w:rsid w:val="00F86B2A"/>
    <w:rsid w:val="00F86D23"/>
    <w:rsid w:val="00F86EB2"/>
    <w:rsid w:val="00F86F6F"/>
    <w:rsid w:val="00F8753B"/>
    <w:rsid w:val="00F87F69"/>
    <w:rsid w:val="00F90010"/>
    <w:rsid w:val="00F90593"/>
    <w:rsid w:val="00F90787"/>
    <w:rsid w:val="00F907B2"/>
    <w:rsid w:val="00F909E5"/>
    <w:rsid w:val="00F91503"/>
    <w:rsid w:val="00F91C9A"/>
    <w:rsid w:val="00F91D79"/>
    <w:rsid w:val="00F91E41"/>
    <w:rsid w:val="00F9265E"/>
    <w:rsid w:val="00F92AA2"/>
    <w:rsid w:val="00F92C5D"/>
    <w:rsid w:val="00F92C6B"/>
    <w:rsid w:val="00F937B5"/>
    <w:rsid w:val="00F93954"/>
    <w:rsid w:val="00F9402E"/>
    <w:rsid w:val="00F940CD"/>
    <w:rsid w:val="00F942A1"/>
    <w:rsid w:val="00F945D1"/>
    <w:rsid w:val="00F94726"/>
    <w:rsid w:val="00F95441"/>
    <w:rsid w:val="00F959C1"/>
    <w:rsid w:val="00F95D59"/>
    <w:rsid w:val="00F95E9C"/>
    <w:rsid w:val="00F962C1"/>
    <w:rsid w:val="00F9682E"/>
    <w:rsid w:val="00F96E69"/>
    <w:rsid w:val="00F975DE"/>
    <w:rsid w:val="00F97927"/>
    <w:rsid w:val="00F97C5D"/>
    <w:rsid w:val="00F97DB8"/>
    <w:rsid w:val="00F97DC8"/>
    <w:rsid w:val="00F97FE7"/>
    <w:rsid w:val="00FA002D"/>
    <w:rsid w:val="00FA0146"/>
    <w:rsid w:val="00FA0652"/>
    <w:rsid w:val="00FA08C3"/>
    <w:rsid w:val="00FA0B8F"/>
    <w:rsid w:val="00FA1234"/>
    <w:rsid w:val="00FA14CC"/>
    <w:rsid w:val="00FA1DFE"/>
    <w:rsid w:val="00FA233E"/>
    <w:rsid w:val="00FA2855"/>
    <w:rsid w:val="00FA37BB"/>
    <w:rsid w:val="00FA439E"/>
    <w:rsid w:val="00FA4504"/>
    <w:rsid w:val="00FA46A7"/>
    <w:rsid w:val="00FA552C"/>
    <w:rsid w:val="00FA5665"/>
    <w:rsid w:val="00FA5C1B"/>
    <w:rsid w:val="00FA5D40"/>
    <w:rsid w:val="00FA5DAC"/>
    <w:rsid w:val="00FA61FF"/>
    <w:rsid w:val="00FA6239"/>
    <w:rsid w:val="00FA66F8"/>
    <w:rsid w:val="00FA6ACA"/>
    <w:rsid w:val="00FA6C05"/>
    <w:rsid w:val="00FA6DD4"/>
    <w:rsid w:val="00FA7220"/>
    <w:rsid w:val="00FA74FC"/>
    <w:rsid w:val="00FA76BA"/>
    <w:rsid w:val="00FA7C44"/>
    <w:rsid w:val="00FA7EC6"/>
    <w:rsid w:val="00FB0C58"/>
    <w:rsid w:val="00FB0D76"/>
    <w:rsid w:val="00FB1AF3"/>
    <w:rsid w:val="00FB1C55"/>
    <w:rsid w:val="00FB25FC"/>
    <w:rsid w:val="00FB2E43"/>
    <w:rsid w:val="00FB3074"/>
    <w:rsid w:val="00FB37E2"/>
    <w:rsid w:val="00FB3910"/>
    <w:rsid w:val="00FB4320"/>
    <w:rsid w:val="00FB46ED"/>
    <w:rsid w:val="00FB4973"/>
    <w:rsid w:val="00FB4F98"/>
    <w:rsid w:val="00FB5613"/>
    <w:rsid w:val="00FB5849"/>
    <w:rsid w:val="00FB5ABD"/>
    <w:rsid w:val="00FB61A8"/>
    <w:rsid w:val="00FB677E"/>
    <w:rsid w:val="00FB69E0"/>
    <w:rsid w:val="00FB6DC7"/>
    <w:rsid w:val="00FB6E5C"/>
    <w:rsid w:val="00FB7994"/>
    <w:rsid w:val="00FC02A2"/>
    <w:rsid w:val="00FC059C"/>
    <w:rsid w:val="00FC09A8"/>
    <w:rsid w:val="00FC0B7E"/>
    <w:rsid w:val="00FC0CB0"/>
    <w:rsid w:val="00FC0CCA"/>
    <w:rsid w:val="00FC1A17"/>
    <w:rsid w:val="00FC1F14"/>
    <w:rsid w:val="00FC2417"/>
    <w:rsid w:val="00FC2C19"/>
    <w:rsid w:val="00FC339D"/>
    <w:rsid w:val="00FC39EF"/>
    <w:rsid w:val="00FC3B9F"/>
    <w:rsid w:val="00FC4691"/>
    <w:rsid w:val="00FC470C"/>
    <w:rsid w:val="00FC48C6"/>
    <w:rsid w:val="00FC4950"/>
    <w:rsid w:val="00FC4A88"/>
    <w:rsid w:val="00FC5771"/>
    <w:rsid w:val="00FC5C2B"/>
    <w:rsid w:val="00FC6153"/>
    <w:rsid w:val="00FC673F"/>
    <w:rsid w:val="00FC6F10"/>
    <w:rsid w:val="00FC727A"/>
    <w:rsid w:val="00FC72B2"/>
    <w:rsid w:val="00FC782D"/>
    <w:rsid w:val="00FD079B"/>
    <w:rsid w:val="00FD0A3B"/>
    <w:rsid w:val="00FD0EE9"/>
    <w:rsid w:val="00FD1569"/>
    <w:rsid w:val="00FD161E"/>
    <w:rsid w:val="00FD16F1"/>
    <w:rsid w:val="00FD1A16"/>
    <w:rsid w:val="00FD1D32"/>
    <w:rsid w:val="00FD1F9B"/>
    <w:rsid w:val="00FD2584"/>
    <w:rsid w:val="00FD28A6"/>
    <w:rsid w:val="00FD3017"/>
    <w:rsid w:val="00FD32BA"/>
    <w:rsid w:val="00FD3844"/>
    <w:rsid w:val="00FD39EE"/>
    <w:rsid w:val="00FD3D2B"/>
    <w:rsid w:val="00FD3F8E"/>
    <w:rsid w:val="00FD4B63"/>
    <w:rsid w:val="00FD512D"/>
    <w:rsid w:val="00FD5A68"/>
    <w:rsid w:val="00FD63B4"/>
    <w:rsid w:val="00FD65BA"/>
    <w:rsid w:val="00FD65FC"/>
    <w:rsid w:val="00FD6A9E"/>
    <w:rsid w:val="00FD6AB4"/>
    <w:rsid w:val="00FD6AC8"/>
    <w:rsid w:val="00FD6B57"/>
    <w:rsid w:val="00FD6E17"/>
    <w:rsid w:val="00FD6F82"/>
    <w:rsid w:val="00FD6FD9"/>
    <w:rsid w:val="00FD7223"/>
    <w:rsid w:val="00FD746E"/>
    <w:rsid w:val="00FD770B"/>
    <w:rsid w:val="00FD78DC"/>
    <w:rsid w:val="00FD7E20"/>
    <w:rsid w:val="00FE007C"/>
    <w:rsid w:val="00FE02BD"/>
    <w:rsid w:val="00FE02D3"/>
    <w:rsid w:val="00FE0442"/>
    <w:rsid w:val="00FE0A19"/>
    <w:rsid w:val="00FE0E19"/>
    <w:rsid w:val="00FE1521"/>
    <w:rsid w:val="00FE197A"/>
    <w:rsid w:val="00FE1BB2"/>
    <w:rsid w:val="00FE1F2A"/>
    <w:rsid w:val="00FE24E0"/>
    <w:rsid w:val="00FE2D47"/>
    <w:rsid w:val="00FE3A4C"/>
    <w:rsid w:val="00FE43FF"/>
    <w:rsid w:val="00FE4540"/>
    <w:rsid w:val="00FE50C1"/>
    <w:rsid w:val="00FE51D9"/>
    <w:rsid w:val="00FE5316"/>
    <w:rsid w:val="00FE5CB8"/>
    <w:rsid w:val="00FE5D4E"/>
    <w:rsid w:val="00FE5EE3"/>
    <w:rsid w:val="00FE63D2"/>
    <w:rsid w:val="00FE68E7"/>
    <w:rsid w:val="00FE6CC0"/>
    <w:rsid w:val="00FE73FD"/>
    <w:rsid w:val="00FE7464"/>
    <w:rsid w:val="00FE74E4"/>
    <w:rsid w:val="00FE7837"/>
    <w:rsid w:val="00FE78C0"/>
    <w:rsid w:val="00FE7926"/>
    <w:rsid w:val="00FE7A9B"/>
    <w:rsid w:val="00FE7B53"/>
    <w:rsid w:val="00FE7D2F"/>
    <w:rsid w:val="00FE7E14"/>
    <w:rsid w:val="00FE7F62"/>
    <w:rsid w:val="00FF0802"/>
    <w:rsid w:val="00FF1063"/>
    <w:rsid w:val="00FF1221"/>
    <w:rsid w:val="00FF1323"/>
    <w:rsid w:val="00FF1BE4"/>
    <w:rsid w:val="00FF1D9E"/>
    <w:rsid w:val="00FF20E8"/>
    <w:rsid w:val="00FF24EC"/>
    <w:rsid w:val="00FF2A60"/>
    <w:rsid w:val="00FF3CF7"/>
    <w:rsid w:val="00FF3F97"/>
    <w:rsid w:val="00FF4107"/>
    <w:rsid w:val="00FF435A"/>
    <w:rsid w:val="00FF4626"/>
    <w:rsid w:val="00FF4D08"/>
    <w:rsid w:val="00FF4F16"/>
    <w:rsid w:val="00FF506B"/>
    <w:rsid w:val="00FF5129"/>
    <w:rsid w:val="00FF529D"/>
    <w:rsid w:val="00FF598C"/>
    <w:rsid w:val="00FF5D49"/>
    <w:rsid w:val="00FF5E88"/>
    <w:rsid w:val="00FF6E85"/>
    <w:rsid w:val="00FF7159"/>
    <w:rsid w:val="00FF71D6"/>
    <w:rsid w:val="00FF756B"/>
    <w:rsid w:val="00FF790E"/>
    <w:rsid w:val="00FF79FB"/>
    <w:rsid w:val="00FF7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EDF96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Body Text First Indent" w:uiPriority="99"/>
    <w:lsdException w:name="FollowedHyperlink" w:uiPriority="99"/>
    <w:lsdException w:name="Strong" w:uiPriority="22" w:qFormat="1"/>
    <w:lsdException w:name="Emphasis" w:uiPriority="20" w:qFormat="1"/>
    <w:lsdException w:name="HTML Top of Form" w:uiPriority="99"/>
    <w:lsdException w:name="Normal (Web)" w:uiPriority="99"/>
    <w:lsdException w:name="HTML Code"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840"/>
    <w:pPr>
      <w:widowControl w:val="0"/>
      <w:spacing w:line="360" w:lineRule="auto"/>
      <w:ind w:firstLine="567"/>
      <w:jc w:val="both"/>
    </w:pPr>
    <w:rPr>
      <w:lang w:val="pt-BR" w:eastAsia="pt-BR"/>
    </w:rPr>
  </w:style>
  <w:style w:type="paragraph" w:styleId="Heading1">
    <w:name w:val="heading 1"/>
    <w:basedOn w:val="Normal"/>
    <w:next w:val="Normal"/>
    <w:link w:val="Heading1Char1"/>
    <w:autoRedefine/>
    <w:qFormat/>
    <w:rsid w:val="00F85CAE"/>
    <w:pPr>
      <w:keepNext/>
      <w:pageBreakBefore/>
      <w:widowControl/>
      <w:numPr>
        <w:numId w:val="18"/>
      </w:numPr>
      <w:spacing w:after="1680" w:line="240" w:lineRule="auto"/>
      <w:jc w:val="left"/>
      <w:outlineLvl w:val="0"/>
    </w:pPr>
    <w:rPr>
      <w:rFonts w:ascii="Arial" w:hAnsi="Arial"/>
      <w:b/>
      <w:kern w:val="28"/>
      <w:sz w:val="28"/>
    </w:rPr>
  </w:style>
  <w:style w:type="paragraph" w:styleId="Heading2">
    <w:name w:val="heading 2"/>
    <w:basedOn w:val="Heading1"/>
    <w:next w:val="Normal"/>
    <w:qFormat/>
    <w:rsid w:val="00882456"/>
    <w:pPr>
      <w:pageBreakBefore w:val="0"/>
      <w:numPr>
        <w:ilvl w:val="1"/>
      </w:numPr>
      <w:spacing w:after="360"/>
      <w:outlineLvl w:val="1"/>
    </w:pPr>
    <w:rPr>
      <w:sz w:val="24"/>
    </w:rPr>
  </w:style>
  <w:style w:type="paragraph" w:styleId="Heading3">
    <w:name w:val="heading 3"/>
    <w:basedOn w:val="Heading2"/>
    <w:next w:val="Normal"/>
    <w:qFormat/>
    <w:rsid w:val="00F85CAE"/>
    <w:pPr>
      <w:numPr>
        <w:ilvl w:val="2"/>
      </w:numPr>
      <w:outlineLvl w:val="2"/>
    </w:pPr>
  </w:style>
  <w:style w:type="paragraph" w:styleId="Heading4">
    <w:name w:val="heading 4"/>
    <w:basedOn w:val="Heading3"/>
    <w:next w:val="Normal"/>
    <w:qFormat/>
    <w:rsid w:val="00F85CAE"/>
    <w:pPr>
      <w:numPr>
        <w:ilvl w:val="3"/>
      </w:numPr>
      <w:outlineLvl w:val="3"/>
    </w:pPr>
  </w:style>
  <w:style w:type="paragraph" w:styleId="Heading5">
    <w:name w:val="heading 5"/>
    <w:basedOn w:val="Heading4"/>
    <w:next w:val="Normal"/>
    <w:qFormat/>
    <w:rsid w:val="00377939"/>
    <w:pPr>
      <w:numPr>
        <w:ilvl w:val="4"/>
      </w:numPr>
      <w:outlineLvl w:val="4"/>
    </w:pPr>
  </w:style>
  <w:style w:type="paragraph" w:styleId="Heading6">
    <w:name w:val="heading 6"/>
    <w:basedOn w:val="Heading5"/>
    <w:next w:val="Normal"/>
    <w:qFormat/>
    <w:rsid w:val="00377939"/>
    <w:pPr>
      <w:numPr>
        <w:ilvl w:val="5"/>
      </w:numPr>
      <w:outlineLvl w:val="5"/>
    </w:pPr>
  </w:style>
  <w:style w:type="paragraph" w:styleId="Heading7">
    <w:name w:val="heading 7"/>
    <w:basedOn w:val="Heading6"/>
    <w:next w:val="Normal"/>
    <w:qFormat/>
    <w:rsid w:val="003919B3"/>
    <w:pPr>
      <w:pageBreakBefore/>
      <w:numPr>
        <w:ilvl w:val="6"/>
      </w:numPr>
      <w:spacing w:after="1680"/>
      <w:outlineLvl w:val="6"/>
    </w:pPr>
    <w:rPr>
      <w:sz w:val="28"/>
    </w:rPr>
  </w:style>
  <w:style w:type="paragraph" w:styleId="Heading8">
    <w:name w:val="heading 8"/>
    <w:basedOn w:val="Heading7"/>
    <w:next w:val="Normal"/>
    <w:qFormat/>
    <w:rsid w:val="00377939"/>
    <w:pPr>
      <w:numPr>
        <w:ilvl w:val="7"/>
      </w:numPr>
      <w:outlineLvl w:val="7"/>
    </w:pPr>
  </w:style>
  <w:style w:type="paragraph" w:styleId="Heading9">
    <w:name w:val="heading 9"/>
    <w:basedOn w:val="Heading8"/>
    <w:next w:val="Normal"/>
    <w:qFormat/>
    <w:rsid w:val="0037793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Sumrio-Corpo"/>
    <w:next w:val="Normal"/>
    <w:autoRedefine/>
    <w:uiPriority w:val="39"/>
    <w:rsid w:val="00F213F9"/>
    <w:pPr>
      <w:numPr>
        <w:numId w:val="0"/>
      </w:numPr>
      <w:tabs>
        <w:tab w:val="clear" w:pos="7920"/>
        <w:tab w:val="right" w:pos="7938"/>
      </w:tabs>
      <w:spacing w:before="360"/>
      <w:ind w:right="-198"/>
    </w:pPr>
    <w:rPr>
      <w:noProof/>
    </w:rPr>
  </w:style>
  <w:style w:type="paragraph" w:customStyle="1" w:styleId="Sumrio-Corpo">
    <w:name w:val="Sumário - Corpo"/>
    <w:basedOn w:val="Normal"/>
    <w:rsid w:val="00377939"/>
    <w:pPr>
      <w:numPr>
        <w:numId w:val="3"/>
      </w:numPr>
      <w:tabs>
        <w:tab w:val="right" w:pos="7920"/>
      </w:tabs>
      <w:jc w:val="left"/>
    </w:pPr>
    <w:rPr>
      <w:rFonts w:ascii="Arial" w:hAnsi="Arial"/>
    </w:rPr>
  </w:style>
  <w:style w:type="paragraph" w:customStyle="1" w:styleId="Citaolongamaisde3linhas">
    <w:name w:val="Citação longa (mais de 3 linhas)"/>
    <w:basedOn w:val="Normal"/>
    <w:rsid w:val="00377939"/>
    <w:pPr>
      <w:spacing w:line="240" w:lineRule="auto"/>
      <w:ind w:left="567" w:firstLine="0"/>
    </w:pPr>
    <w:rPr>
      <w:sz w:val="22"/>
    </w:rPr>
  </w:style>
  <w:style w:type="paragraph" w:customStyle="1" w:styleId="Citaolongamaisde3linhasII">
    <w:name w:val="Citação longa (mais de 3 linhas) II"/>
    <w:basedOn w:val="Normal"/>
    <w:rsid w:val="00377939"/>
    <w:pPr>
      <w:spacing w:line="240" w:lineRule="auto"/>
      <w:ind w:left="567" w:firstLine="0"/>
    </w:pPr>
    <w:rPr>
      <w:rFonts w:ascii="Arial" w:hAnsi="Arial"/>
      <w:sz w:val="22"/>
    </w:rPr>
  </w:style>
  <w:style w:type="paragraph" w:customStyle="1" w:styleId="Resumo">
    <w:name w:val="Resumo"/>
    <w:basedOn w:val="Normal"/>
    <w:rsid w:val="00377939"/>
  </w:style>
  <w:style w:type="paragraph" w:customStyle="1" w:styleId="Refernciasistemaalfabtico">
    <w:name w:val="Referência (sistema alfabético)"/>
    <w:basedOn w:val="Normal"/>
    <w:rsid w:val="00377939"/>
    <w:pPr>
      <w:spacing w:after="120" w:line="240" w:lineRule="auto"/>
      <w:ind w:firstLine="0"/>
    </w:pPr>
  </w:style>
  <w:style w:type="paragraph" w:customStyle="1" w:styleId="Notaderodap">
    <w:name w:val="Nota de rodapé"/>
    <w:basedOn w:val="Normal"/>
    <w:rsid w:val="00377939"/>
    <w:pPr>
      <w:spacing w:line="240" w:lineRule="auto"/>
    </w:pPr>
    <w:rPr>
      <w:sz w:val="20"/>
    </w:rPr>
  </w:style>
  <w:style w:type="paragraph" w:customStyle="1" w:styleId="Epgrafe">
    <w:name w:val="Epígrafe"/>
    <w:basedOn w:val="Normal"/>
    <w:autoRedefine/>
    <w:rsid w:val="00377939"/>
    <w:pPr>
      <w:spacing w:line="240" w:lineRule="auto"/>
      <w:ind w:firstLine="0"/>
    </w:pPr>
  </w:style>
  <w:style w:type="paragraph" w:styleId="Caption">
    <w:name w:val="caption"/>
    <w:basedOn w:val="Normal"/>
    <w:next w:val="Normal"/>
    <w:uiPriority w:val="35"/>
    <w:qFormat/>
    <w:rsid w:val="00377939"/>
    <w:pPr>
      <w:spacing w:before="120" w:after="120"/>
    </w:pPr>
    <w:rPr>
      <w:b/>
    </w:rPr>
  </w:style>
  <w:style w:type="paragraph" w:customStyle="1" w:styleId="Tabela">
    <w:name w:val="Tabela"/>
    <w:basedOn w:val="Notaderodap"/>
    <w:rsid w:val="00377939"/>
  </w:style>
  <w:style w:type="paragraph" w:customStyle="1" w:styleId="QuadroIlustrao">
    <w:name w:val="Quadro/Ilustração"/>
    <w:basedOn w:val="Notaderodap"/>
    <w:rsid w:val="00377939"/>
  </w:style>
  <w:style w:type="paragraph" w:styleId="Header">
    <w:name w:val="header"/>
    <w:basedOn w:val="Normal"/>
    <w:rsid w:val="00377939"/>
    <w:pPr>
      <w:numPr>
        <w:ilvl w:val="5"/>
        <w:numId w:val="3"/>
      </w:numPr>
      <w:tabs>
        <w:tab w:val="right" w:pos="9072"/>
      </w:tabs>
      <w:spacing w:line="240" w:lineRule="auto"/>
      <w:jc w:val="left"/>
    </w:pPr>
    <w:rPr>
      <w:rFonts w:ascii="Arial" w:hAnsi="Arial"/>
      <w:sz w:val="20"/>
    </w:rPr>
  </w:style>
  <w:style w:type="paragraph" w:customStyle="1" w:styleId="Imagem">
    <w:name w:val="Imagem"/>
    <w:basedOn w:val="Epgrafe"/>
    <w:uiPriority w:val="99"/>
    <w:rsid w:val="00377939"/>
  </w:style>
  <w:style w:type="paragraph" w:customStyle="1" w:styleId="LegendadeImagem">
    <w:name w:val="Legenda de Imagem"/>
    <w:basedOn w:val="Caption"/>
    <w:next w:val="Normal"/>
    <w:rsid w:val="00377939"/>
    <w:pPr>
      <w:spacing w:before="0" w:after="0"/>
      <w:ind w:firstLine="0"/>
      <w:jc w:val="left"/>
    </w:pPr>
    <w:rPr>
      <w:rFonts w:ascii="Arial" w:hAnsi="Arial"/>
      <w:b w:val="0"/>
      <w:sz w:val="20"/>
    </w:rPr>
  </w:style>
  <w:style w:type="paragraph" w:customStyle="1" w:styleId="FolhaRNomedoautor">
    <w:name w:val="Folha R.: Nome do autor"/>
    <w:basedOn w:val="Ttulo-Alinhdir"/>
    <w:rsid w:val="00377939"/>
    <w:pPr>
      <w:spacing w:after="2100"/>
    </w:pPr>
    <w:rPr>
      <w:sz w:val="28"/>
    </w:rPr>
  </w:style>
  <w:style w:type="paragraph" w:customStyle="1" w:styleId="Ttulo-Alinhdir">
    <w:name w:val="Título - Alinh. dir."/>
    <w:basedOn w:val="Ttulo-Alinhesq"/>
    <w:rsid w:val="00377939"/>
    <w:pPr>
      <w:spacing w:line="360" w:lineRule="auto"/>
      <w:jc w:val="right"/>
    </w:pPr>
  </w:style>
  <w:style w:type="paragraph" w:customStyle="1" w:styleId="Ttulo-Alinhesq">
    <w:name w:val="Título - Alinh. esq."/>
    <w:basedOn w:val="Normal"/>
    <w:rsid w:val="00377939"/>
    <w:pPr>
      <w:spacing w:line="240" w:lineRule="auto"/>
      <w:ind w:firstLine="0"/>
      <w:jc w:val="left"/>
    </w:pPr>
    <w:rPr>
      <w:rFonts w:ascii="Arial" w:hAnsi="Arial"/>
      <w:b/>
    </w:rPr>
  </w:style>
  <w:style w:type="paragraph" w:customStyle="1" w:styleId="FolhaRTtulodatesedissertao">
    <w:name w:val="Folha R.: Título da tese/dissertação"/>
    <w:basedOn w:val="Ttulo-Alinhdir"/>
    <w:rsid w:val="00377939"/>
    <w:rPr>
      <w:sz w:val="28"/>
    </w:rPr>
  </w:style>
  <w:style w:type="paragraph" w:customStyle="1" w:styleId="FolhaRSub-ttulodatesedissertao">
    <w:name w:val="Folha R.: Sub-título da tese/dissertação"/>
    <w:basedOn w:val="Ttulo-Alinhdir"/>
    <w:rsid w:val="00377939"/>
  </w:style>
  <w:style w:type="paragraph" w:customStyle="1" w:styleId="FolhaRNaturezaacadmica-Corpo">
    <w:name w:val="Folha R.: Natureza acadêmica - Corpo"/>
    <w:basedOn w:val="Ttulo-Alinhdir"/>
    <w:next w:val="FolhaRProfessororientador"/>
    <w:rsid w:val="00377939"/>
    <w:pPr>
      <w:spacing w:after="240" w:line="240" w:lineRule="auto"/>
      <w:ind w:left="2268"/>
      <w:jc w:val="both"/>
    </w:pPr>
    <w:rPr>
      <w:b w:val="0"/>
    </w:rPr>
  </w:style>
  <w:style w:type="paragraph" w:customStyle="1" w:styleId="FolhaRProfessororientador">
    <w:name w:val="Folha R.: Professor orientador"/>
    <w:basedOn w:val="Ttulo-Alinhdir"/>
    <w:rsid w:val="00377939"/>
    <w:pPr>
      <w:spacing w:line="240" w:lineRule="auto"/>
    </w:pPr>
    <w:rPr>
      <w:b w:val="0"/>
    </w:rPr>
  </w:style>
  <w:style w:type="paragraph" w:customStyle="1" w:styleId="FolhaRVolume">
    <w:name w:val="Folha R.: Volume"/>
    <w:basedOn w:val="Ttulo-Alinhdir"/>
    <w:rsid w:val="00377939"/>
    <w:pPr>
      <w:spacing w:after="720"/>
    </w:pPr>
    <w:rPr>
      <w:b w:val="0"/>
      <w:sz w:val="22"/>
    </w:rPr>
  </w:style>
  <w:style w:type="paragraph" w:styleId="TOC2">
    <w:name w:val="toc 2"/>
    <w:basedOn w:val="Sumrio-Corpo"/>
    <w:next w:val="Normal"/>
    <w:autoRedefine/>
    <w:uiPriority w:val="39"/>
    <w:rsid w:val="00EB5745"/>
    <w:pPr>
      <w:numPr>
        <w:numId w:val="0"/>
      </w:numPr>
      <w:tabs>
        <w:tab w:val="clear" w:pos="7920"/>
        <w:tab w:val="right" w:pos="7938"/>
      </w:tabs>
    </w:pPr>
  </w:style>
  <w:style w:type="paragraph" w:customStyle="1" w:styleId="Refernciasistemanumrico">
    <w:name w:val="Referência (sistema numérico)"/>
    <w:basedOn w:val="Refernciasistemaalfabtico"/>
    <w:autoRedefine/>
    <w:rsid w:val="0069377F"/>
    <w:pPr>
      <w:numPr>
        <w:numId w:val="4"/>
      </w:numPr>
      <w:spacing w:line="360" w:lineRule="auto"/>
    </w:pPr>
    <w:rPr>
      <w:smallCaps/>
    </w:rPr>
  </w:style>
  <w:style w:type="paragraph" w:styleId="TOC3">
    <w:name w:val="toc 3"/>
    <w:basedOn w:val="Sumrio-Corpo"/>
    <w:next w:val="Normal"/>
    <w:autoRedefine/>
    <w:uiPriority w:val="39"/>
    <w:rsid w:val="00EB5745"/>
    <w:pPr>
      <w:numPr>
        <w:numId w:val="0"/>
      </w:numPr>
      <w:tabs>
        <w:tab w:val="clear" w:pos="7920"/>
        <w:tab w:val="right" w:pos="7938"/>
      </w:tabs>
    </w:pPr>
  </w:style>
  <w:style w:type="paragraph" w:styleId="TOC4">
    <w:name w:val="toc 4"/>
    <w:basedOn w:val="Sumrio-Corpo"/>
    <w:next w:val="Normal"/>
    <w:autoRedefine/>
    <w:semiHidden/>
    <w:rsid w:val="00377939"/>
    <w:pPr>
      <w:tabs>
        <w:tab w:val="clear" w:pos="7920"/>
        <w:tab w:val="right" w:pos="7938"/>
      </w:tabs>
    </w:pPr>
  </w:style>
  <w:style w:type="paragraph" w:customStyle="1" w:styleId="Agradecimentos-Ttulo">
    <w:name w:val="Agradecimentos - Título"/>
    <w:basedOn w:val="Ttulo-Alinhesq"/>
    <w:next w:val="Agradecimentos-Corpo"/>
    <w:rsid w:val="00377939"/>
    <w:rPr>
      <w:sz w:val="28"/>
    </w:rPr>
  </w:style>
  <w:style w:type="paragraph" w:customStyle="1" w:styleId="Agradecimentos-Corpo">
    <w:name w:val="Agradecimentos - Corpo"/>
    <w:basedOn w:val="Normal"/>
    <w:autoRedefine/>
    <w:rsid w:val="00377939"/>
    <w:pPr>
      <w:spacing w:before="360"/>
      <w:ind w:firstLine="0"/>
    </w:pPr>
  </w:style>
  <w:style w:type="paragraph" w:customStyle="1" w:styleId="Resumo-Ttulo">
    <w:name w:val="Resumo - Título"/>
    <w:basedOn w:val="Ttulo-Alinhesq"/>
    <w:next w:val="Resumo-Parte1"/>
    <w:autoRedefine/>
    <w:rsid w:val="00377939"/>
    <w:pPr>
      <w:spacing w:after="120"/>
    </w:pPr>
    <w:rPr>
      <w:sz w:val="28"/>
    </w:rPr>
  </w:style>
  <w:style w:type="paragraph" w:customStyle="1" w:styleId="Resumo-Parte1">
    <w:name w:val="Resumo - Parte 1"/>
    <w:basedOn w:val="Normal"/>
    <w:next w:val="Resumo-Parte2"/>
    <w:rsid w:val="00377939"/>
    <w:pPr>
      <w:spacing w:after="480" w:line="240" w:lineRule="auto"/>
      <w:ind w:left="562" w:firstLine="0"/>
    </w:pPr>
  </w:style>
  <w:style w:type="paragraph" w:customStyle="1" w:styleId="Resumo-Parte2">
    <w:name w:val="Resumo - Parte 2"/>
    <w:basedOn w:val="Normal"/>
    <w:autoRedefine/>
    <w:rsid w:val="009F14D4"/>
    <w:pPr>
      <w:ind w:firstLine="562"/>
    </w:pPr>
  </w:style>
  <w:style w:type="paragraph" w:customStyle="1" w:styleId="FolhaRNaturezaacadmica-Ttulo">
    <w:name w:val="Folha R.: Natureza acadêmica - Título"/>
    <w:basedOn w:val="Ttulo-Alinhdir"/>
    <w:next w:val="FolhaRNaturezaacadmica-Corpo"/>
    <w:rsid w:val="00377939"/>
    <w:pPr>
      <w:spacing w:after="240" w:line="240" w:lineRule="auto"/>
    </w:pPr>
  </w:style>
  <w:style w:type="paragraph" w:customStyle="1" w:styleId="FolhaRLocal">
    <w:name w:val="Folha R.: Local"/>
    <w:basedOn w:val="Ttulo-Alinhdir"/>
    <w:rsid w:val="00377939"/>
    <w:rPr>
      <w:b w:val="0"/>
    </w:rPr>
  </w:style>
  <w:style w:type="paragraph" w:customStyle="1" w:styleId="FolhaRData">
    <w:name w:val="Folha R.: Data"/>
    <w:basedOn w:val="Ttulo-Alinhdir"/>
    <w:rsid w:val="00377939"/>
    <w:pPr>
      <w:spacing w:line="240" w:lineRule="auto"/>
    </w:pPr>
    <w:rPr>
      <w:b w:val="0"/>
    </w:rPr>
  </w:style>
  <w:style w:type="paragraph" w:customStyle="1" w:styleId="AprovNomedoautor">
    <w:name w:val="Aprov.: Nome do autor"/>
    <w:basedOn w:val="Ttulo-Alinhdir"/>
    <w:rsid w:val="00377939"/>
    <w:pPr>
      <w:spacing w:after="720"/>
    </w:pPr>
  </w:style>
  <w:style w:type="paragraph" w:customStyle="1" w:styleId="AprovTtulodadissertao">
    <w:name w:val="Aprov.: Título da dissertação"/>
    <w:basedOn w:val="Ttulo-Alinhdir"/>
    <w:rsid w:val="00377939"/>
    <w:rPr>
      <w:sz w:val="28"/>
    </w:rPr>
  </w:style>
  <w:style w:type="paragraph" w:customStyle="1" w:styleId="AprovSub-ttulodadissertao">
    <w:name w:val="Aprov.: Sub-título da dissertação"/>
    <w:basedOn w:val="Ttulo-Alinhdir"/>
    <w:rsid w:val="00377939"/>
  </w:style>
  <w:style w:type="paragraph" w:customStyle="1" w:styleId="AprovTextodeaprovao">
    <w:name w:val="Aprov.: Texto de aprovação"/>
    <w:basedOn w:val="FolhaRNaturezaacadmica-Corpo"/>
    <w:rsid w:val="00377939"/>
    <w:pPr>
      <w:ind w:left="1701"/>
    </w:pPr>
  </w:style>
  <w:style w:type="paragraph" w:customStyle="1" w:styleId="AprovNomedoorientador">
    <w:name w:val="Aprov.: Nome do orientador"/>
    <w:basedOn w:val="Ttulo-Alinhdir"/>
    <w:autoRedefine/>
    <w:rsid w:val="00377939"/>
    <w:pPr>
      <w:spacing w:before="480" w:line="240" w:lineRule="auto"/>
    </w:pPr>
  </w:style>
  <w:style w:type="paragraph" w:customStyle="1" w:styleId="AprovInstituiodoorientador">
    <w:name w:val="Aprov.: Instituição do orientador"/>
    <w:basedOn w:val="AprovNomedoorientador"/>
    <w:autoRedefine/>
    <w:rsid w:val="00377939"/>
    <w:pPr>
      <w:spacing w:before="0"/>
    </w:pPr>
    <w:rPr>
      <w:b w:val="0"/>
    </w:rPr>
  </w:style>
  <w:style w:type="paragraph" w:customStyle="1" w:styleId="AprovNomedomembrodabanca">
    <w:name w:val="Aprov.: Nome do membro da banca"/>
    <w:basedOn w:val="AprovNomedoorientador"/>
    <w:autoRedefine/>
    <w:rsid w:val="00377939"/>
    <w:pPr>
      <w:spacing w:before="360"/>
    </w:pPr>
  </w:style>
  <w:style w:type="paragraph" w:customStyle="1" w:styleId="AprovInstituiodomembrodabanca">
    <w:name w:val="Aprov.: Instituição do membro da banca"/>
    <w:basedOn w:val="AprovInstituiodoorientador"/>
    <w:autoRedefine/>
    <w:rsid w:val="00377939"/>
  </w:style>
  <w:style w:type="paragraph" w:customStyle="1" w:styleId="AprovLocaledata">
    <w:name w:val="Aprov.: Local e data"/>
    <w:basedOn w:val="FolhaRData"/>
    <w:autoRedefine/>
    <w:rsid w:val="00377939"/>
    <w:pPr>
      <w:spacing w:before="480"/>
    </w:pPr>
  </w:style>
  <w:style w:type="paragraph" w:customStyle="1" w:styleId="DireitosAutorais">
    <w:name w:val="Direitos Autorais"/>
    <w:basedOn w:val="Normal"/>
    <w:autoRedefine/>
    <w:rsid w:val="00377939"/>
    <w:pPr>
      <w:spacing w:after="800" w:line="240" w:lineRule="auto"/>
      <w:ind w:firstLine="0"/>
    </w:pPr>
  </w:style>
  <w:style w:type="paragraph" w:customStyle="1" w:styleId="Perfildoaluno-Nome">
    <w:name w:val="Perfil do aluno - Nome"/>
    <w:basedOn w:val="Ttulo-Alinhdir"/>
    <w:rsid w:val="00377939"/>
  </w:style>
  <w:style w:type="paragraph" w:customStyle="1" w:styleId="Perfildoaluno-Corpo">
    <w:name w:val="Perfil do aluno - Corpo"/>
    <w:basedOn w:val="Normal"/>
    <w:autoRedefine/>
    <w:rsid w:val="00377939"/>
    <w:pPr>
      <w:spacing w:after="800" w:line="240" w:lineRule="auto"/>
      <w:ind w:firstLine="0"/>
    </w:pPr>
  </w:style>
  <w:style w:type="paragraph" w:customStyle="1" w:styleId="Fichacatalogrfica-Ttulo">
    <w:name w:val="Ficha catalográfica - Título"/>
    <w:basedOn w:val="Normal"/>
    <w:rsid w:val="00377939"/>
    <w:pPr>
      <w:ind w:firstLine="0"/>
      <w:jc w:val="right"/>
    </w:pPr>
    <w:rPr>
      <w:rFonts w:ascii="Arial" w:hAnsi="Arial"/>
      <w:sz w:val="22"/>
    </w:rPr>
  </w:style>
  <w:style w:type="paragraph" w:customStyle="1" w:styleId="Fichacatalogrfica-Corpo">
    <w:name w:val="Ficha catalográfica - Corpo"/>
    <w:basedOn w:val="Fichacatalogrfica-Ttulo"/>
    <w:autoRedefine/>
    <w:rsid w:val="00377939"/>
    <w:pPr>
      <w:spacing w:after="660" w:line="240" w:lineRule="auto"/>
      <w:ind w:firstLine="432"/>
      <w:jc w:val="both"/>
    </w:pPr>
  </w:style>
  <w:style w:type="paragraph" w:customStyle="1" w:styleId="Fichacatalogrfica-Nomedoautor">
    <w:name w:val="Ficha catalográfica - Nome do autor"/>
    <w:basedOn w:val="Fichacatalogrfica-Corpo"/>
    <w:rsid w:val="00377939"/>
    <w:pPr>
      <w:spacing w:before="120"/>
      <w:ind w:firstLine="0"/>
      <w:jc w:val="left"/>
    </w:pPr>
  </w:style>
  <w:style w:type="paragraph" w:customStyle="1" w:styleId="Dedicatria">
    <w:name w:val="Dedicatória"/>
    <w:basedOn w:val="Normal"/>
    <w:autoRedefine/>
    <w:rsid w:val="001F6AE3"/>
    <w:pPr>
      <w:spacing w:line="240" w:lineRule="auto"/>
      <w:ind w:firstLine="0"/>
      <w:jc w:val="left"/>
    </w:pPr>
  </w:style>
  <w:style w:type="paragraph" w:customStyle="1" w:styleId="Fichacatalogrfica-Palavras-chave">
    <w:name w:val="Ficha catalográfica - Palavras-chave"/>
    <w:basedOn w:val="Fichacatalogrfica-Corpo"/>
    <w:rsid w:val="00377939"/>
    <w:pPr>
      <w:spacing w:after="120"/>
    </w:pPr>
  </w:style>
  <w:style w:type="paragraph" w:customStyle="1" w:styleId="CapaNomedoautor">
    <w:name w:val="Capa: Nome do autor"/>
    <w:basedOn w:val="Ttulo-Alinhdir"/>
    <w:autoRedefine/>
    <w:rsid w:val="00377939"/>
    <w:rPr>
      <w:sz w:val="36"/>
    </w:rPr>
  </w:style>
  <w:style w:type="paragraph" w:customStyle="1" w:styleId="CapaTtulo">
    <w:name w:val="Capa: Título"/>
    <w:basedOn w:val="Ttulo-Alinhdir"/>
    <w:autoRedefine/>
    <w:rsid w:val="00377939"/>
    <w:pPr>
      <w:spacing w:line="240" w:lineRule="auto"/>
    </w:pPr>
    <w:rPr>
      <w:sz w:val="36"/>
    </w:rPr>
  </w:style>
  <w:style w:type="paragraph" w:customStyle="1" w:styleId="CapaNaturezaacadmica">
    <w:name w:val="Capa: Natureza acadêmica"/>
    <w:basedOn w:val="Ttulo-Alinhdir"/>
    <w:next w:val="CapaDepartamento"/>
    <w:autoRedefine/>
    <w:rsid w:val="00377939"/>
    <w:pPr>
      <w:spacing w:after="720"/>
    </w:pPr>
    <w:rPr>
      <w:smallCaps/>
      <w:sz w:val="32"/>
    </w:rPr>
  </w:style>
  <w:style w:type="paragraph" w:customStyle="1" w:styleId="CapaDepartamento">
    <w:name w:val="Capa: Departamento"/>
    <w:basedOn w:val="Ttulo-Alinhdir"/>
    <w:next w:val="CapaPrograma"/>
    <w:autoRedefine/>
    <w:rsid w:val="00377939"/>
    <w:rPr>
      <w:smallCaps/>
      <w:sz w:val="32"/>
    </w:rPr>
  </w:style>
  <w:style w:type="paragraph" w:customStyle="1" w:styleId="CapaPrograma">
    <w:name w:val="Capa: Programa"/>
    <w:basedOn w:val="Ttulo-Alinhdir"/>
    <w:next w:val="CapaLocaledata"/>
    <w:rsid w:val="00377939"/>
    <w:pPr>
      <w:spacing w:after="1440"/>
    </w:pPr>
    <w:rPr>
      <w:b w:val="0"/>
      <w:sz w:val="32"/>
    </w:rPr>
  </w:style>
  <w:style w:type="paragraph" w:customStyle="1" w:styleId="CapaLocaledata">
    <w:name w:val="Capa: Local e data"/>
    <w:basedOn w:val="Ttulo-Alinhdir"/>
    <w:autoRedefine/>
    <w:rsid w:val="00377939"/>
    <w:rPr>
      <w:b w:val="0"/>
    </w:rPr>
  </w:style>
  <w:style w:type="paragraph" w:customStyle="1" w:styleId="CapaSub-ttulo">
    <w:name w:val="Capa: Sub-título"/>
    <w:basedOn w:val="CapaTtulo"/>
    <w:autoRedefine/>
    <w:rsid w:val="00377939"/>
    <w:rPr>
      <w:b w:val="0"/>
    </w:rPr>
  </w:style>
  <w:style w:type="paragraph" w:styleId="TOC5">
    <w:name w:val="toc 5"/>
    <w:basedOn w:val="Sumrio-Corpo"/>
    <w:next w:val="Normal"/>
    <w:autoRedefine/>
    <w:semiHidden/>
    <w:rsid w:val="00377939"/>
    <w:pPr>
      <w:tabs>
        <w:tab w:val="clear" w:pos="7920"/>
        <w:tab w:val="right" w:pos="7938"/>
      </w:tabs>
    </w:pPr>
  </w:style>
  <w:style w:type="paragraph" w:styleId="TOC6">
    <w:name w:val="toc 6"/>
    <w:basedOn w:val="Sumrio-Corpo"/>
    <w:next w:val="Normal"/>
    <w:autoRedefine/>
    <w:semiHidden/>
    <w:rsid w:val="00377939"/>
    <w:pPr>
      <w:tabs>
        <w:tab w:val="clear" w:pos="7920"/>
        <w:tab w:val="right" w:pos="7938"/>
      </w:tabs>
    </w:pPr>
  </w:style>
  <w:style w:type="paragraph" w:styleId="TOC7">
    <w:name w:val="toc 7"/>
    <w:basedOn w:val="Sumrio-Corpo"/>
    <w:next w:val="Normal"/>
    <w:autoRedefine/>
    <w:semiHidden/>
    <w:rsid w:val="00377939"/>
    <w:pPr>
      <w:tabs>
        <w:tab w:val="clear" w:pos="7920"/>
        <w:tab w:val="right" w:pos="7938"/>
      </w:tabs>
    </w:pPr>
  </w:style>
  <w:style w:type="paragraph" w:styleId="TOC8">
    <w:name w:val="toc 8"/>
    <w:basedOn w:val="Sumrio-Corpo"/>
    <w:next w:val="Normal"/>
    <w:autoRedefine/>
    <w:semiHidden/>
    <w:rsid w:val="00377939"/>
    <w:pPr>
      <w:tabs>
        <w:tab w:val="clear" w:pos="7920"/>
        <w:tab w:val="right" w:pos="7938"/>
      </w:tabs>
    </w:pPr>
  </w:style>
  <w:style w:type="paragraph" w:styleId="TOC9">
    <w:name w:val="toc 9"/>
    <w:basedOn w:val="Sumrio-Corpo"/>
    <w:next w:val="Normal"/>
    <w:autoRedefine/>
    <w:semiHidden/>
    <w:rsid w:val="00377939"/>
    <w:pPr>
      <w:tabs>
        <w:tab w:val="clear" w:pos="7920"/>
        <w:tab w:val="right" w:pos="7938"/>
      </w:tabs>
    </w:pPr>
  </w:style>
  <w:style w:type="paragraph" w:customStyle="1" w:styleId="Sumrio-Ttulo">
    <w:name w:val="Sumário - Título"/>
    <w:basedOn w:val="Ttulo-Alinhesq"/>
    <w:rsid w:val="00377939"/>
    <w:pPr>
      <w:spacing w:after="960"/>
    </w:pPr>
    <w:rPr>
      <w:sz w:val="28"/>
    </w:rPr>
  </w:style>
  <w:style w:type="paragraph" w:customStyle="1" w:styleId="LegendadeFigura">
    <w:name w:val="Legenda de Figura"/>
    <w:next w:val="Normal"/>
    <w:uiPriority w:val="99"/>
    <w:rsid w:val="004A27C5"/>
    <w:pPr>
      <w:spacing w:before="120" w:after="240"/>
    </w:pPr>
    <w:rPr>
      <w:rFonts w:ascii="Arial" w:hAnsi="Arial"/>
      <w:lang w:val="pt-BR" w:eastAsia="pt-BR"/>
    </w:rPr>
  </w:style>
  <w:style w:type="paragraph" w:customStyle="1" w:styleId="LegendadeTabela">
    <w:name w:val="Legenda de Tabela"/>
    <w:basedOn w:val="Caption"/>
    <w:next w:val="Normal"/>
    <w:rsid w:val="00377939"/>
    <w:pPr>
      <w:spacing w:before="0" w:after="0"/>
      <w:ind w:firstLine="0"/>
      <w:jc w:val="left"/>
    </w:pPr>
    <w:rPr>
      <w:rFonts w:ascii="Arial" w:hAnsi="Arial"/>
      <w:b w:val="0"/>
      <w:sz w:val="20"/>
    </w:rPr>
  </w:style>
  <w:style w:type="paragraph" w:customStyle="1" w:styleId="LegendadeIlustrao">
    <w:name w:val="Legenda de Ilustração"/>
    <w:basedOn w:val="Caption"/>
    <w:next w:val="Normal"/>
    <w:rsid w:val="00377939"/>
    <w:pPr>
      <w:spacing w:before="0" w:after="0"/>
      <w:ind w:firstLine="0"/>
      <w:jc w:val="left"/>
    </w:pPr>
    <w:rPr>
      <w:rFonts w:ascii="Arial" w:hAnsi="Arial"/>
      <w:b w:val="0"/>
      <w:sz w:val="20"/>
    </w:rPr>
  </w:style>
  <w:style w:type="paragraph" w:customStyle="1" w:styleId="LegendadeQuadro">
    <w:name w:val="Legenda de Quadro"/>
    <w:basedOn w:val="Caption"/>
    <w:next w:val="Normal"/>
    <w:rsid w:val="00377939"/>
    <w:pPr>
      <w:spacing w:before="0" w:after="0"/>
      <w:ind w:firstLine="0"/>
      <w:jc w:val="left"/>
    </w:pPr>
    <w:rPr>
      <w:rFonts w:ascii="Arial" w:hAnsi="Arial"/>
      <w:b w:val="0"/>
      <w:sz w:val="20"/>
    </w:rPr>
  </w:style>
  <w:style w:type="paragraph" w:styleId="TableofFigures">
    <w:name w:val="table of figures"/>
    <w:basedOn w:val="Normal"/>
    <w:next w:val="Normal"/>
    <w:uiPriority w:val="99"/>
    <w:rsid w:val="005A7259"/>
    <w:pPr>
      <w:ind w:right="567" w:firstLine="0"/>
    </w:pPr>
    <w:rPr>
      <w:rFonts w:ascii="Arial" w:hAnsi="Arial"/>
    </w:rPr>
  </w:style>
  <w:style w:type="paragraph" w:customStyle="1" w:styleId="Lista-Corpo">
    <w:name w:val="Lista - Corpo"/>
    <w:basedOn w:val="Normal"/>
    <w:link w:val="Lista-CorpoChar"/>
    <w:rsid w:val="00172699"/>
    <w:pPr>
      <w:tabs>
        <w:tab w:val="right" w:pos="7938"/>
      </w:tabs>
      <w:ind w:firstLine="0"/>
      <w:jc w:val="left"/>
    </w:pPr>
    <w:rPr>
      <w:rFonts w:ascii="Arial" w:hAnsi="Arial"/>
    </w:rPr>
  </w:style>
  <w:style w:type="paragraph" w:styleId="Footer">
    <w:name w:val="footer"/>
    <w:basedOn w:val="Normal"/>
    <w:rsid w:val="00377939"/>
    <w:pPr>
      <w:numPr>
        <w:ilvl w:val="6"/>
        <w:numId w:val="3"/>
      </w:numPr>
      <w:tabs>
        <w:tab w:val="center" w:pos="4320"/>
        <w:tab w:val="right" w:pos="8640"/>
      </w:tabs>
      <w:ind w:firstLine="567"/>
    </w:pPr>
  </w:style>
  <w:style w:type="character" w:styleId="PageNumber">
    <w:name w:val="page number"/>
    <w:basedOn w:val="DefaultParagraphFont"/>
    <w:rsid w:val="00377939"/>
  </w:style>
  <w:style w:type="paragraph" w:styleId="DocumentMap">
    <w:name w:val="Document Map"/>
    <w:basedOn w:val="Normal"/>
    <w:semiHidden/>
    <w:rsid w:val="00CF02D3"/>
    <w:pPr>
      <w:shd w:val="clear" w:color="auto" w:fill="000080"/>
    </w:pPr>
    <w:rPr>
      <w:rFonts w:ascii="Tahoma" w:hAnsi="Tahoma" w:cs="Tahoma"/>
      <w:sz w:val="20"/>
    </w:rPr>
  </w:style>
  <w:style w:type="paragraph" w:customStyle="1" w:styleId="IEEEParagraph">
    <w:name w:val="IEEE Paragraph"/>
    <w:basedOn w:val="Normal"/>
    <w:link w:val="IEEEParagraphChar"/>
    <w:rsid w:val="00A12523"/>
    <w:pPr>
      <w:adjustRightInd w:val="0"/>
      <w:snapToGrid w:val="0"/>
      <w:spacing w:line="240" w:lineRule="auto"/>
      <w:ind w:firstLine="216"/>
    </w:pPr>
    <w:rPr>
      <w:rFonts w:eastAsia="SimSun"/>
      <w:sz w:val="20"/>
      <w:lang w:val="en-AU" w:eastAsia="zh-CN"/>
    </w:rPr>
  </w:style>
  <w:style w:type="character" w:customStyle="1" w:styleId="IEEEParagraphChar">
    <w:name w:val="IEEE Paragraph Char"/>
    <w:basedOn w:val="DefaultParagraphFont"/>
    <w:link w:val="IEEEParagraph"/>
    <w:rsid w:val="00A12523"/>
    <w:rPr>
      <w:rFonts w:eastAsia="SimSun"/>
      <w:szCs w:val="24"/>
      <w:lang w:val="en-AU" w:eastAsia="zh-CN" w:bidi="ar-SA"/>
    </w:rPr>
  </w:style>
  <w:style w:type="character" w:customStyle="1" w:styleId="StyleCourierNew2">
    <w:name w:val="Style Courier New2"/>
    <w:basedOn w:val="DefaultParagraphFont"/>
    <w:semiHidden/>
    <w:rsid w:val="00A12523"/>
    <w:rPr>
      <w:rFonts w:ascii="Courier New" w:hAnsi="Courier New" w:cs="Courier New"/>
      <w:sz w:val="18"/>
    </w:rPr>
  </w:style>
  <w:style w:type="paragraph" w:styleId="BodyTextIndent">
    <w:name w:val="Body Text Indent"/>
    <w:basedOn w:val="Normal"/>
    <w:link w:val="BodyTextIndentChar"/>
    <w:rsid w:val="004D0C2A"/>
    <w:pPr>
      <w:spacing w:before="120" w:line="240" w:lineRule="auto"/>
      <w:ind w:firstLine="244"/>
    </w:pPr>
    <w:rPr>
      <w:lang w:eastAsia="en-US"/>
    </w:rPr>
  </w:style>
  <w:style w:type="character" w:customStyle="1" w:styleId="BodyTextIndentChar">
    <w:name w:val="Body Text Indent Char"/>
    <w:basedOn w:val="DefaultParagraphFont"/>
    <w:link w:val="BodyTextIndent"/>
    <w:rsid w:val="004D0C2A"/>
    <w:rPr>
      <w:sz w:val="24"/>
      <w:lang w:val="en-US" w:eastAsia="en-US" w:bidi="ar-SA"/>
    </w:rPr>
  </w:style>
  <w:style w:type="character" w:customStyle="1" w:styleId="StyleItalic">
    <w:name w:val="Style Italic"/>
    <w:basedOn w:val="DefaultParagraphFont"/>
    <w:rsid w:val="004D0C2A"/>
    <w:rPr>
      <w:i/>
      <w:iCs/>
    </w:rPr>
  </w:style>
  <w:style w:type="character" w:styleId="Strong">
    <w:name w:val="Strong"/>
    <w:basedOn w:val="DefaultParagraphFont"/>
    <w:uiPriority w:val="22"/>
    <w:qFormat/>
    <w:rsid w:val="004D0C2A"/>
    <w:rPr>
      <w:b/>
      <w:bCs/>
    </w:rPr>
  </w:style>
  <w:style w:type="paragraph" w:styleId="BalloonText">
    <w:name w:val="Balloon Text"/>
    <w:basedOn w:val="Normal"/>
    <w:link w:val="BalloonTextChar"/>
    <w:uiPriority w:val="99"/>
    <w:semiHidden/>
    <w:rsid w:val="00CB3FC8"/>
    <w:rPr>
      <w:rFonts w:ascii="Tahoma" w:hAnsi="Tahoma" w:cs="Tahoma"/>
      <w:sz w:val="16"/>
      <w:szCs w:val="16"/>
    </w:rPr>
  </w:style>
  <w:style w:type="paragraph" w:customStyle="1" w:styleId="abstract">
    <w:name w:val="abstract"/>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Footnote">
    <w:name w:val="Footnote"/>
    <w:basedOn w:val="Normal"/>
    <w:rsid w:val="00841D5B"/>
    <w:pPr>
      <w:spacing w:line="240" w:lineRule="auto"/>
      <w:ind w:firstLine="0"/>
    </w:pPr>
    <w:rPr>
      <w:sz w:val="16"/>
      <w:lang w:eastAsia="en-US"/>
    </w:rPr>
  </w:style>
  <w:style w:type="paragraph" w:styleId="BodyTextIndent2">
    <w:name w:val="Body Text Indent 2"/>
    <w:basedOn w:val="Normal"/>
    <w:rsid w:val="00841D5B"/>
    <w:pPr>
      <w:spacing w:line="240" w:lineRule="auto"/>
      <w:ind w:firstLine="245"/>
    </w:pPr>
    <w:rPr>
      <w:i/>
      <w:sz w:val="20"/>
      <w:lang w:eastAsia="en-US"/>
    </w:rPr>
  </w:style>
  <w:style w:type="paragraph" w:customStyle="1" w:styleId="References">
    <w:name w:val="References"/>
    <w:basedOn w:val="Normal"/>
    <w:rsid w:val="00841D5B"/>
    <w:pPr>
      <w:spacing w:line="240" w:lineRule="auto"/>
      <w:ind w:left="567" w:hanging="567"/>
    </w:pPr>
    <w:rPr>
      <w:lang w:eastAsia="en-US"/>
    </w:rPr>
  </w:style>
  <w:style w:type="paragraph" w:customStyle="1" w:styleId="Author">
    <w:name w:val="Author"/>
    <w:basedOn w:val="Normal"/>
    <w:rsid w:val="00841D5B"/>
    <w:pPr>
      <w:spacing w:line="240" w:lineRule="auto"/>
      <w:ind w:firstLine="0"/>
      <w:jc w:val="center"/>
    </w:pPr>
    <w:rPr>
      <w:lang w:eastAsia="en-US"/>
    </w:rPr>
  </w:style>
  <w:style w:type="paragraph" w:customStyle="1" w:styleId="keywords">
    <w:name w:val="keywords"/>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agenumber0">
    <w:name w:val="Page number"/>
    <w:basedOn w:val="Normal"/>
    <w:rsid w:val="00841D5B"/>
    <w:pPr>
      <w:spacing w:line="240" w:lineRule="auto"/>
      <w:ind w:firstLine="0"/>
      <w:jc w:val="center"/>
    </w:pPr>
    <w:rPr>
      <w:rFonts w:ascii="Times" w:hAnsi="Times"/>
      <w:lang w:eastAsia="en-US"/>
    </w:rPr>
  </w:style>
  <w:style w:type="paragraph" w:styleId="Title">
    <w:name w:val="Title"/>
    <w:basedOn w:val="Normal"/>
    <w:qFormat/>
    <w:rsid w:val="00841D5B"/>
    <w:pPr>
      <w:spacing w:before="480" w:line="240" w:lineRule="auto"/>
      <w:ind w:firstLine="0"/>
      <w:jc w:val="center"/>
    </w:pPr>
    <w:rPr>
      <w:b/>
      <w:sz w:val="28"/>
      <w:lang w:eastAsia="en-US"/>
    </w:rPr>
  </w:style>
  <w:style w:type="paragraph" w:customStyle="1" w:styleId="AbstractText">
    <w:name w:val="Abstract Text"/>
    <w:basedOn w:val="BodyTextIndent2"/>
    <w:rsid w:val="00841D5B"/>
  </w:style>
  <w:style w:type="paragraph" w:customStyle="1" w:styleId="Affiliation">
    <w:name w:val="Affiliation"/>
    <w:basedOn w:val="Normal"/>
    <w:rsid w:val="00841D5B"/>
    <w:pPr>
      <w:spacing w:line="240" w:lineRule="auto"/>
      <w:ind w:firstLine="0"/>
      <w:jc w:val="center"/>
    </w:pPr>
    <w:rPr>
      <w:i/>
      <w:lang w:eastAsia="en-US"/>
    </w:rPr>
  </w:style>
  <w:style w:type="paragraph" w:customStyle="1" w:styleId="AbstractTitle">
    <w:name w:val="Abstract Title"/>
    <w:basedOn w:val="Normal"/>
    <w:rsid w:val="00841D5B"/>
    <w:pPr>
      <w:spacing w:line="240" w:lineRule="auto"/>
      <w:ind w:firstLine="0"/>
      <w:jc w:val="center"/>
    </w:pPr>
    <w:rPr>
      <w:b/>
      <w:lang w:eastAsia="en-US"/>
    </w:rPr>
  </w:style>
  <w:style w:type="paragraph" w:customStyle="1" w:styleId="FigureandCaptionCaptions">
    <w:name w:val="Figure and Caption Captions"/>
    <w:basedOn w:val="Normal"/>
    <w:rsid w:val="00841D5B"/>
    <w:pPr>
      <w:spacing w:before="120" w:after="120" w:line="240" w:lineRule="auto"/>
      <w:ind w:firstLine="0"/>
    </w:pPr>
    <w:rPr>
      <w:b/>
      <w:lang w:eastAsia="en-US"/>
    </w:rPr>
  </w:style>
  <w:style w:type="paragraph" w:customStyle="1" w:styleId="Callouts">
    <w:name w:val="Callouts"/>
    <w:basedOn w:val="Normal"/>
    <w:rsid w:val="00841D5B"/>
    <w:pPr>
      <w:spacing w:line="240" w:lineRule="auto"/>
      <w:ind w:firstLine="0"/>
    </w:pPr>
    <w:rPr>
      <w:rFonts w:ascii="Helvetica" w:hAnsi="Helvetica"/>
      <w:sz w:val="18"/>
      <w:lang w:eastAsia="en-US"/>
    </w:rPr>
  </w:style>
  <w:style w:type="paragraph" w:customStyle="1" w:styleId="abbreviations">
    <w:name w:val="abbreviations"/>
    <w:basedOn w:val="abstract"/>
    <w:next w:val="Normal"/>
    <w:rsid w:val="00841D5B"/>
    <w:pPr>
      <w:tabs>
        <w:tab w:val="left" w:pos="3402"/>
      </w:tabs>
      <w:ind w:left="3402" w:hanging="3402"/>
    </w:pPr>
  </w:style>
  <w:style w:type="paragraph" w:customStyle="1" w:styleId="title0">
    <w:name w:val="title"/>
    <w:basedOn w:val="Normal"/>
    <w:next w:val="author0"/>
    <w:rsid w:val="00841D5B"/>
    <w:pP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uthor0">
    <w:name w:val="author"/>
    <w:basedOn w:val="Normal"/>
    <w:next w:val="affiliation0"/>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affiliation0">
    <w:name w:val="affiliation"/>
    <w:basedOn w:val="Normal"/>
    <w:next w:val="phone"/>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hone">
    <w:name w:val="phone"/>
    <w:basedOn w:val="email"/>
    <w:next w:val="fax"/>
    <w:rsid w:val="00841D5B"/>
  </w:style>
  <w:style w:type="paragraph" w:customStyle="1" w:styleId="email">
    <w:name w:val="email"/>
    <w:basedOn w:val="Normal"/>
    <w:next w:val="ur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url">
    <w:name w:val="url"/>
    <w:basedOn w:val="email"/>
    <w:next w:val="Normal"/>
    <w:rsid w:val="00841D5B"/>
  </w:style>
  <w:style w:type="paragraph" w:customStyle="1" w:styleId="fax">
    <w:name w:val="fax"/>
    <w:basedOn w:val="email"/>
    <w:next w:val="email"/>
    <w:rsid w:val="00841D5B"/>
  </w:style>
  <w:style w:type="paragraph" w:customStyle="1" w:styleId="heading10">
    <w:name w:val="heading1"/>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sz w:val="32"/>
      <w:lang w:eastAsia="en-US" w:bidi="hi-IN"/>
    </w:rPr>
  </w:style>
  <w:style w:type="paragraph" w:customStyle="1" w:styleId="heading20">
    <w:name w:val="heading2"/>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lang w:eastAsia="en-US" w:bidi="hi-IN"/>
    </w:rPr>
  </w:style>
  <w:style w:type="paragraph" w:customStyle="1" w:styleId="heading30">
    <w:name w:val="heading3"/>
    <w:basedOn w:val="Normal"/>
    <w:next w:val="Normal"/>
    <w:rsid w:val="00841D5B"/>
    <w:pPr>
      <w:keepNext/>
      <w:overflowPunct w:val="0"/>
      <w:autoSpaceDE w:val="0"/>
      <w:autoSpaceDN w:val="0"/>
      <w:adjustRightInd w:val="0"/>
      <w:spacing w:before="240" w:after="180" w:line="240" w:lineRule="auto"/>
      <w:ind w:firstLine="227"/>
      <w:textAlignment w:val="baseline"/>
    </w:pPr>
    <w:rPr>
      <w:rFonts w:ascii="Arial" w:hAnsi="Arial" w:cs="Mangal"/>
      <w:i/>
      <w:lang w:eastAsia="en-US" w:bidi="hi-IN"/>
    </w:rPr>
  </w:style>
  <w:style w:type="paragraph" w:customStyle="1" w:styleId="run-in">
    <w:name w:val="run-in"/>
    <w:basedOn w:val="Normal"/>
    <w:next w:val="Normal"/>
    <w:rsid w:val="00841D5B"/>
    <w:pPr>
      <w:keepNext/>
      <w:overflowPunct w:val="0"/>
      <w:autoSpaceDE w:val="0"/>
      <w:autoSpaceDN w:val="0"/>
      <w:adjustRightInd w:val="0"/>
      <w:spacing w:before="120" w:line="240" w:lineRule="auto"/>
      <w:ind w:firstLine="227"/>
      <w:textAlignment w:val="baseline"/>
    </w:pPr>
    <w:rPr>
      <w:rFonts w:ascii="Times" w:hAnsi="Times" w:cs="Mangal"/>
      <w:b/>
      <w:lang w:eastAsia="en-US" w:bidi="hi-IN"/>
    </w:rPr>
  </w:style>
  <w:style w:type="paragraph" w:customStyle="1" w:styleId="figurecitation">
    <w:name w:val="figurecitation"/>
    <w:basedOn w:val="Normal"/>
    <w:rsid w:val="00841D5B"/>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cknowledgements">
    <w:name w:val="acknowledgements"/>
    <w:basedOn w:val="abstract"/>
    <w:next w:val="Normal"/>
    <w:rsid w:val="00841D5B"/>
    <w:pPr>
      <w:spacing w:before="240"/>
    </w:pPr>
  </w:style>
  <w:style w:type="paragraph" w:customStyle="1" w:styleId="extraaddress">
    <w:name w:val="extraaddress"/>
    <w:basedOn w:val="email"/>
    <w:rsid w:val="00841D5B"/>
  </w:style>
  <w:style w:type="paragraph" w:customStyle="1" w:styleId="reference">
    <w:name w:val="reference"/>
    <w:basedOn w:val="Normal"/>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customStyle="1" w:styleId="equation">
    <w:name w:val="equation"/>
    <w:basedOn w:val="Normal"/>
    <w:next w:val="Normal"/>
    <w:rsid w:val="00841D5B"/>
    <w:pPr>
      <w:overflowPunct w:val="0"/>
      <w:autoSpaceDE w:val="0"/>
      <w:autoSpaceDN w:val="0"/>
      <w:adjustRightInd w:val="0"/>
      <w:spacing w:before="120" w:after="120" w:line="240" w:lineRule="auto"/>
      <w:ind w:firstLine="227"/>
      <w:jc w:val="center"/>
      <w:textAlignment w:val="baseline"/>
    </w:pPr>
    <w:rPr>
      <w:rFonts w:ascii="Times" w:hAnsi="Times" w:cs="Mangal"/>
      <w:lang w:eastAsia="en-US" w:bidi="hi-IN"/>
    </w:rPr>
  </w:style>
  <w:style w:type="paragraph" w:customStyle="1" w:styleId="articlenote">
    <w:name w:val="articlenote"/>
    <w:basedOn w:val="Normal"/>
    <w:next w:val="Normal"/>
    <w:rsid w:val="00841D5B"/>
    <w:pPr>
      <w:overflowPunct w:val="0"/>
      <w:autoSpaceDE w:val="0"/>
      <w:autoSpaceDN w:val="0"/>
      <w:adjustRightInd w:val="0"/>
      <w:spacing w:line="240" w:lineRule="auto"/>
      <w:ind w:firstLine="227"/>
      <w:textAlignment w:val="baseline"/>
    </w:pPr>
    <w:rPr>
      <w:rFonts w:ascii="Times" w:hAnsi="Times" w:cs="Mangal"/>
      <w:sz w:val="22"/>
      <w:lang w:eastAsia="en-US" w:bidi="hi-IN"/>
    </w:rPr>
  </w:style>
  <w:style w:type="paragraph" w:customStyle="1" w:styleId="figlegend">
    <w:name w:val="fig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tablelegend">
    <w:name w:val="table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StyleCentered">
    <w:name w:val="Style Centered"/>
    <w:basedOn w:val="Normal"/>
    <w:rsid w:val="00841D5B"/>
    <w:pPr>
      <w:tabs>
        <w:tab w:val="left" w:pos="720"/>
      </w:tabs>
      <w:overflowPunct w:val="0"/>
      <w:autoSpaceDE w:val="0"/>
      <w:autoSpaceDN w:val="0"/>
      <w:adjustRightInd w:val="0"/>
      <w:spacing w:before="120" w:line="240" w:lineRule="auto"/>
      <w:ind w:firstLine="227"/>
      <w:jc w:val="center"/>
      <w:textAlignment w:val="baseline"/>
    </w:pPr>
    <w:rPr>
      <w:rFonts w:ascii="Times" w:hAnsi="Times" w:cs="Mangal"/>
      <w:lang w:bidi="hi-IN"/>
    </w:rPr>
  </w:style>
  <w:style w:type="paragraph" w:customStyle="1" w:styleId="Textodebalo1">
    <w:name w:val="Texto de balão1"/>
    <w:basedOn w:val="Normal"/>
    <w:semiHidden/>
    <w:rsid w:val="00841D5B"/>
    <w:pPr>
      <w:spacing w:line="240" w:lineRule="auto"/>
      <w:ind w:firstLine="0"/>
    </w:pPr>
    <w:rPr>
      <w:rFonts w:ascii="Tahoma" w:hAnsi="Tahoma" w:cs="Tahoma"/>
      <w:sz w:val="16"/>
      <w:szCs w:val="16"/>
      <w:lang w:eastAsia="en-US"/>
    </w:rPr>
  </w:style>
  <w:style w:type="paragraph" w:customStyle="1" w:styleId="StyleAbstractJustified">
    <w:name w:val="Style Abstract + Justified"/>
    <w:basedOn w:val="Normal"/>
    <w:rsid w:val="00841D5B"/>
    <w:pPr>
      <w:overflowPunct w:val="0"/>
      <w:autoSpaceDE w:val="0"/>
      <w:autoSpaceDN w:val="0"/>
      <w:adjustRightInd w:val="0"/>
      <w:spacing w:before="960" w:after="260" w:line="240" w:lineRule="auto"/>
      <w:ind w:left="1100" w:hanging="1100"/>
      <w:textAlignment w:val="baseline"/>
    </w:pPr>
    <w:rPr>
      <w:rFonts w:ascii="Times" w:hAnsi="Times" w:cs="Mangal"/>
      <w:sz w:val="18"/>
      <w:lang w:eastAsia="en-US" w:bidi="hi-IN"/>
    </w:rPr>
  </w:style>
  <w:style w:type="character" w:styleId="Hyperlink">
    <w:name w:val="Hyperlink"/>
    <w:basedOn w:val="DefaultParagraphFont"/>
    <w:rsid w:val="00841D5B"/>
    <w:rPr>
      <w:color w:val="0000FF"/>
      <w:u w:val="single"/>
    </w:rPr>
  </w:style>
  <w:style w:type="paragraph" w:styleId="CommentText">
    <w:name w:val="annotation text"/>
    <w:basedOn w:val="Normal"/>
    <w:link w:val="CommentTextChar"/>
    <w:uiPriority w:val="99"/>
    <w:semiHidden/>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styleId="CommentSubject">
    <w:name w:val="annotation subject"/>
    <w:basedOn w:val="CommentText"/>
    <w:next w:val="CommentText"/>
    <w:semiHidden/>
    <w:rsid w:val="00841D5B"/>
    <w:rPr>
      <w:b/>
      <w:bCs/>
    </w:rPr>
  </w:style>
  <w:style w:type="table" w:styleId="TableGrid7">
    <w:name w:val="Table Grid 7"/>
    <w:basedOn w:val="TableNormal"/>
    <w:rsid w:val="00841D5B"/>
    <w:pPr>
      <w:spacing w:line="220" w:lineRule="exact"/>
      <w:ind w:firstLine="30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uthorinfo">
    <w:name w:val="authorinfo"/>
    <w:basedOn w:val="Normal"/>
    <w:next w:val="email"/>
    <w:rsid w:val="00841D5B"/>
    <w:pPr>
      <w:overflowPunct w:val="0"/>
      <w:autoSpaceDE w:val="0"/>
      <w:autoSpaceDN w:val="0"/>
      <w:adjustRightInd w:val="0"/>
      <w:spacing w:line="240" w:lineRule="auto"/>
      <w:ind w:firstLine="227"/>
      <w:jc w:val="center"/>
      <w:textAlignment w:val="baseline"/>
    </w:pPr>
    <w:rPr>
      <w:rFonts w:ascii="Times" w:hAnsi="Times" w:cs="Mangal"/>
      <w:sz w:val="18"/>
      <w:szCs w:val="18"/>
      <w:lang w:eastAsia="en-US" w:bidi="hi-IN"/>
    </w:rPr>
  </w:style>
  <w:style w:type="paragraph" w:customStyle="1" w:styleId="p1a">
    <w:name w:val="p1a"/>
    <w:basedOn w:val="Normal"/>
    <w:next w:val="Normal"/>
    <w:rsid w:val="00841D5B"/>
    <w:pPr>
      <w:overflowPunct w:val="0"/>
      <w:autoSpaceDE w:val="0"/>
      <w:autoSpaceDN w:val="0"/>
      <w:adjustRightInd w:val="0"/>
      <w:spacing w:line="240" w:lineRule="auto"/>
      <w:ind w:firstLine="0"/>
      <w:textAlignment w:val="baseline"/>
    </w:pPr>
    <w:rPr>
      <w:rFonts w:ascii="Times" w:hAnsi="Times" w:cs="Mangal"/>
      <w:lang w:eastAsia="en-US" w:bidi="hi-IN"/>
    </w:rPr>
  </w:style>
  <w:style w:type="paragraph" w:customStyle="1" w:styleId="Runninghead-left">
    <w:name w:val="Running head - left"/>
    <w:basedOn w:val="Normal"/>
    <w:rsid w:val="00841D5B"/>
    <w:pPr>
      <w:tabs>
        <w:tab w:val="left" w:pos="680"/>
        <w:tab w:val="right" w:pos="6237"/>
        <w:tab w:val="right" w:pos="6917"/>
      </w:tabs>
      <w:overflowPunct w:val="0"/>
      <w:autoSpaceDE w:val="0"/>
      <w:autoSpaceDN w:val="0"/>
      <w:adjustRightInd w:val="0"/>
      <w:spacing w:after="240" w:line="240" w:lineRule="exact"/>
      <w:ind w:firstLine="0"/>
      <w:jc w:val="left"/>
      <w:textAlignment w:val="baseline"/>
    </w:pPr>
    <w:rPr>
      <w:rFonts w:ascii="Times" w:hAnsi="Times" w:cs="Mangal"/>
      <w:sz w:val="18"/>
      <w:szCs w:val="18"/>
      <w:lang w:eastAsia="en-US" w:bidi="hi-IN"/>
    </w:rPr>
  </w:style>
  <w:style w:type="paragraph" w:customStyle="1" w:styleId="Runninghead-right">
    <w:name w:val="Running head - right"/>
    <w:basedOn w:val="Runninghead-left"/>
    <w:rsid w:val="00841D5B"/>
    <w:pPr>
      <w:jc w:val="right"/>
    </w:pPr>
  </w:style>
  <w:style w:type="paragraph" w:customStyle="1" w:styleId="BulletItem">
    <w:name w:val="Bullet Item"/>
    <w:basedOn w:val="Item"/>
    <w:rsid w:val="00841D5B"/>
    <w:pPr>
      <w:numPr>
        <w:numId w:val="2"/>
      </w:numPr>
    </w:pPr>
  </w:style>
  <w:style w:type="paragraph" w:customStyle="1" w:styleId="Item">
    <w:name w:val="Item"/>
    <w:basedOn w:val="Normal"/>
    <w:next w:val="Normal"/>
    <w:rsid w:val="00841D5B"/>
    <w:pPr>
      <w:tabs>
        <w:tab w:val="left" w:pos="227"/>
        <w:tab w:val="left" w:pos="454"/>
      </w:tabs>
      <w:overflowPunct w:val="0"/>
      <w:autoSpaceDE w:val="0"/>
      <w:autoSpaceDN w:val="0"/>
      <w:adjustRightInd w:val="0"/>
      <w:spacing w:line="240" w:lineRule="auto"/>
      <w:ind w:left="227" w:hanging="227"/>
      <w:textAlignment w:val="baseline"/>
    </w:pPr>
    <w:rPr>
      <w:rFonts w:ascii="Times" w:hAnsi="Times" w:cs="Mangal"/>
      <w:lang w:eastAsia="en-US" w:bidi="hi-IN"/>
    </w:rPr>
  </w:style>
  <w:style w:type="paragraph" w:customStyle="1" w:styleId="NumberedItem">
    <w:name w:val="Numbered Item"/>
    <w:basedOn w:val="Item"/>
    <w:rsid w:val="00841D5B"/>
  </w:style>
  <w:style w:type="paragraph" w:styleId="FootnoteText">
    <w:name w:val="footnote text"/>
    <w:basedOn w:val="Normal"/>
    <w:semiHidden/>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programcode">
    <w:name w:val="programcode"/>
    <w:basedOn w:val="Normal"/>
    <w:rsid w:val="00841D5B"/>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line="240" w:lineRule="auto"/>
      <w:ind w:left="227" w:firstLine="0"/>
      <w:jc w:val="left"/>
      <w:textAlignment w:val="baseline"/>
    </w:pPr>
    <w:rPr>
      <w:rFonts w:ascii="Courier" w:hAnsi="Courier" w:cs="Mangal"/>
      <w:lang w:eastAsia="en-US" w:bidi="hi-IN"/>
    </w:rPr>
  </w:style>
  <w:style w:type="paragraph" w:customStyle="1" w:styleId="FunotentextFootnote">
    <w:name w:val="Fußnotentext.Footnote"/>
    <w:basedOn w:val="Normal"/>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heading40">
    <w:name w:val="heading4"/>
    <w:basedOn w:val="Normal"/>
    <w:next w:val="p1a"/>
    <w:rsid w:val="00841D5B"/>
    <w:pPr>
      <w:overflowPunct w:val="0"/>
      <w:autoSpaceDE w:val="0"/>
      <w:autoSpaceDN w:val="0"/>
      <w:adjustRightInd w:val="0"/>
      <w:spacing w:before="320" w:line="240" w:lineRule="auto"/>
      <w:ind w:firstLine="0"/>
      <w:textAlignment w:val="baseline"/>
    </w:pPr>
    <w:rPr>
      <w:rFonts w:ascii="Times" w:hAnsi="Times" w:cs="Mangal"/>
      <w:i/>
      <w:iCs/>
      <w:lang w:eastAsia="en-US" w:bidi="hi-IN"/>
    </w:rPr>
  </w:style>
  <w:style w:type="paragraph" w:customStyle="1" w:styleId="tabletitle">
    <w:name w:val="table title"/>
    <w:basedOn w:val="Normal"/>
    <w:next w:val="Normal"/>
    <w:rsid w:val="00841D5B"/>
    <w:pPr>
      <w:keepNext/>
      <w:keepLines/>
      <w:overflowPunct w:val="0"/>
      <w:autoSpaceDE w:val="0"/>
      <w:autoSpaceDN w:val="0"/>
      <w:adjustRightInd w:val="0"/>
      <w:spacing w:before="240" w:after="120" w:line="220" w:lineRule="exact"/>
      <w:ind w:firstLine="0"/>
      <w:textAlignment w:val="baseline"/>
    </w:pPr>
    <w:rPr>
      <w:rFonts w:ascii="Times" w:hAnsi="Times" w:cs="Mangal"/>
      <w:sz w:val="18"/>
      <w:szCs w:val="18"/>
      <w:lang w:val="de-DE" w:eastAsia="en-US" w:bidi="hi-IN"/>
    </w:rPr>
  </w:style>
  <w:style w:type="paragraph" w:customStyle="1" w:styleId="figurelegend">
    <w:name w:val="figure legend"/>
    <w:basedOn w:val="Normal"/>
    <w:next w:val="Normal"/>
    <w:rsid w:val="00841D5B"/>
    <w:pPr>
      <w:keepNext/>
      <w:keepLines/>
      <w:overflowPunct w:val="0"/>
      <w:autoSpaceDE w:val="0"/>
      <w:autoSpaceDN w:val="0"/>
      <w:adjustRightInd w:val="0"/>
      <w:spacing w:before="120" w:after="240" w:line="220" w:lineRule="exact"/>
      <w:ind w:firstLine="0"/>
      <w:textAlignment w:val="baseline"/>
    </w:pPr>
    <w:rPr>
      <w:rFonts w:ascii="Times" w:hAnsi="Times" w:cs="Mangal"/>
      <w:sz w:val="18"/>
      <w:szCs w:val="18"/>
      <w:lang w:eastAsia="en-US" w:bidi="hi-IN"/>
    </w:rPr>
  </w:style>
  <w:style w:type="paragraph" w:styleId="NormalWeb">
    <w:name w:val="Normal (Web)"/>
    <w:basedOn w:val="Normal"/>
    <w:uiPriority w:val="99"/>
    <w:rsid w:val="00841D5B"/>
    <w:pPr>
      <w:spacing w:before="100" w:beforeAutospacing="1" w:after="100" w:afterAutospacing="1" w:line="240" w:lineRule="auto"/>
      <w:ind w:firstLine="0"/>
      <w:jc w:val="left"/>
    </w:pPr>
  </w:style>
  <w:style w:type="paragraph" w:customStyle="1" w:styleId="Spr1stparagraph">
    <w:name w:val="Spr 1st paragraph"/>
    <w:basedOn w:val="Normal"/>
    <w:next w:val="Normal"/>
    <w:autoRedefine/>
    <w:rsid w:val="00841D5B"/>
    <w:pPr>
      <w:tabs>
        <w:tab w:val="left" w:pos="284"/>
      </w:tabs>
      <w:spacing w:line="240" w:lineRule="auto"/>
      <w:ind w:firstLine="0"/>
    </w:pPr>
    <w:rPr>
      <w:rFonts w:ascii="Times" w:hAnsi="Times"/>
      <w:lang w:eastAsia="fr-FR"/>
    </w:rPr>
  </w:style>
  <w:style w:type="paragraph" w:customStyle="1" w:styleId="Sprheading2">
    <w:name w:val="Spr heading 2"/>
    <w:basedOn w:val="Normal"/>
    <w:next w:val="Spr1stparagraph"/>
    <w:autoRedefine/>
    <w:rsid w:val="00841D5B"/>
    <w:pPr>
      <w:keepNext/>
      <w:tabs>
        <w:tab w:val="left" w:pos="284"/>
      </w:tabs>
      <w:suppressAutoHyphens/>
      <w:spacing w:before="255" w:after="170" w:line="240" w:lineRule="auto"/>
      <w:ind w:firstLine="0"/>
      <w:jc w:val="left"/>
      <w:outlineLvl w:val="1"/>
    </w:pPr>
    <w:rPr>
      <w:rFonts w:ascii="Times" w:hAnsi="Times"/>
      <w:b/>
      <w:sz w:val="22"/>
      <w:lang w:eastAsia="fr-FR"/>
    </w:rPr>
  </w:style>
  <w:style w:type="character" w:customStyle="1" w:styleId="Spr1stparagraphChar">
    <w:name w:val="Spr 1st paragraph Char"/>
    <w:basedOn w:val="DefaultParagraphFont"/>
    <w:rsid w:val="00841D5B"/>
    <w:rPr>
      <w:rFonts w:ascii="Times" w:hAnsi="Times"/>
      <w:lang w:val="en-US" w:eastAsia="fr-FR" w:bidi="ar-SA"/>
    </w:rPr>
  </w:style>
  <w:style w:type="paragraph" w:customStyle="1" w:styleId="Sprfigurecaption">
    <w:name w:val="Spr figure caption"/>
    <w:basedOn w:val="Normal"/>
    <w:next w:val="Normal"/>
    <w:autoRedefine/>
    <w:rsid w:val="00841D5B"/>
    <w:pPr>
      <w:keepLines/>
      <w:tabs>
        <w:tab w:val="left" w:pos="284"/>
      </w:tabs>
      <w:spacing w:before="120" w:after="240" w:line="220" w:lineRule="exact"/>
      <w:ind w:firstLine="0"/>
      <w:jc w:val="center"/>
      <w:outlineLvl w:val="0"/>
    </w:pPr>
    <w:rPr>
      <w:rFonts w:ascii="Times" w:hAnsi="Times"/>
      <w:b/>
      <w:lang w:eastAsia="fr-FR"/>
    </w:rPr>
  </w:style>
  <w:style w:type="paragraph" w:customStyle="1" w:styleId="head">
    <w:name w:val="head"/>
    <w:basedOn w:val="Normal"/>
    <w:rsid w:val="00841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autoSpaceDE w:val="0"/>
      <w:autoSpaceDN w:val="0"/>
      <w:spacing w:line="240" w:lineRule="auto"/>
      <w:ind w:firstLine="0"/>
      <w:jc w:val="center"/>
    </w:pPr>
    <w:rPr>
      <w:rFonts w:ascii="Times" w:hAnsi="Times"/>
      <w:b/>
      <w:sz w:val="18"/>
      <w:lang w:eastAsia="fr-FR"/>
    </w:rPr>
  </w:style>
  <w:style w:type="paragraph" w:customStyle="1" w:styleId="cell">
    <w:name w:val="cell"/>
    <w:basedOn w:val="head"/>
    <w:rsid w:val="00841D5B"/>
    <w:pPr>
      <w:jc w:val="left"/>
    </w:pPr>
    <w:rPr>
      <w:b w:val="0"/>
    </w:rPr>
  </w:style>
  <w:style w:type="character" w:customStyle="1" w:styleId="SprfigurecaptionChar">
    <w:name w:val="Spr figure caption Char"/>
    <w:basedOn w:val="DefaultParagraphFont"/>
    <w:rsid w:val="00841D5B"/>
    <w:rPr>
      <w:rFonts w:ascii="Times" w:hAnsi="Times"/>
      <w:b/>
      <w:lang w:val="en-US" w:eastAsia="fr-FR" w:bidi="ar-SA"/>
    </w:rPr>
  </w:style>
  <w:style w:type="character" w:customStyle="1" w:styleId="Heading2Char">
    <w:name w:val="Heading 2 Char"/>
    <w:basedOn w:val="DefaultParagraphFont"/>
    <w:rsid w:val="00841D5B"/>
    <w:rPr>
      <w:b/>
      <w:sz w:val="24"/>
      <w:lang w:val="en-US" w:eastAsia="en-US" w:bidi="ar-SA"/>
    </w:rPr>
  </w:style>
  <w:style w:type="character" w:customStyle="1" w:styleId="Heading3Char">
    <w:name w:val="Heading 3 Char"/>
    <w:basedOn w:val="DefaultParagraphFont"/>
    <w:rsid w:val="00841D5B"/>
    <w:rPr>
      <w:b/>
      <w:lang w:val="en-US" w:eastAsia="en-US" w:bidi="ar-SA"/>
    </w:rPr>
  </w:style>
  <w:style w:type="character" w:styleId="Emphasis">
    <w:name w:val="Emphasis"/>
    <w:basedOn w:val="DefaultParagraphFont"/>
    <w:uiPriority w:val="20"/>
    <w:qFormat/>
    <w:rsid w:val="00841D5B"/>
    <w:rPr>
      <w:i/>
      <w:iCs/>
    </w:rPr>
  </w:style>
  <w:style w:type="character" w:customStyle="1" w:styleId="Heading1Char">
    <w:name w:val="Heading 1 Char"/>
    <w:basedOn w:val="DefaultParagraphFont"/>
    <w:rsid w:val="00841D5B"/>
    <w:rPr>
      <w:b/>
      <w:kern w:val="28"/>
      <w:sz w:val="28"/>
      <w:lang w:val="en-US" w:eastAsia="en-US" w:bidi="ar-SA"/>
    </w:rPr>
  </w:style>
  <w:style w:type="character" w:customStyle="1" w:styleId="figlegendChar">
    <w:name w:val="figlegend Char"/>
    <w:basedOn w:val="DefaultParagraphFont"/>
    <w:rsid w:val="00841D5B"/>
    <w:rPr>
      <w:rFonts w:ascii="Times" w:hAnsi="Times" w:cs="Mangal"/>
      <w:lang w:val="en-US" w:eastAsia="en-US" w:bidi="hi-IN"/>
    </w:rPr>
  </w:style>
  <w:style w:type="character" w:customStyle="1" w:styleId="articlenoteChar">
    <w:name w:val="articlenote Char"/>
    <w:basedOn w:val="DefaultParagraphFont"/>
    <w:rsid w:val="00841D5B"/>
    <w:rPr>
      <w:rFonts w:ascii="Times" w:hAnsi="Times" w:cs="Mangal"/>
      <w:sz w:val="22"/>
      <w:lang w:val="en-US" w:eastAsia="en-US" w:bidi="hi-IN"/>
    </w:rPr>
  </w:style>
  <w:style w:type="character" w:customStyle="1" w:styleId="m">
    <w:name w:val="m"/>
    <w:basedOn w:val="DefaultParagraphFont"/>
    <w:rsid w:val="00841D5B"/>
  </w:style>
  <w:style w:type="paragraph" w:styleId="HTMLPreformatted">
    <w:name w:val="HTML Preformatted"/>
    <w:basedOn w:val="Normal"/>
    <w:rsid w:val="008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eastAsia="en-US"/>
    </w:rPr>
  </w:style>
  <w:style w:type="character" w:customStyle="1" w:styleId="l">
    <w:name w:val="l"/>
    <w:basedOn w:val="DefaultParagraphFont"/>
    <w:rsid w:val="00841D5B"/>
  </w:style>
  <w:style w:type="paragraph" w:customStyle="1" w:styleId="NoIndent">
    <w:name w:val="No Indent"/>
    <w:basedOn w:val="Normal"/>
    <w:rsid w:val="00841D5B"/>
    <w:pPr>
      <w:spacing w:after="60" w:line="240" w:lineRule="exact"/>
      <w:ind w:firstLine="0"/>
    </w:pPr>
    <w:rPr>
      <w:lang w:val="pt-PT"/>
    </w:rPr>
  </w:style>
  <w:style w:type="character" w:customStyle="1" w:styleId="CharChar1">
    <w:name w:val="Char Char1"/>
    <w:basedOn w:val="DefaultParagraphFont"/>
    <w:rsid w:val="00841D5B"/>
    <w:rPr>
      <w:b/>
      <w:kern w:val="28"/>
      <w:sz w:val="28"/>
      <w:lang w:val="en-US" w:eastAsia="en-US" w:bidi="ar-SA"/>
    </w:rPr>
  </w:style>
  <w:style w:type="paragraph" w:customStyle="1" w:styleId="Captioon">
    <w:name w:val="Captioon"/>
    <w:basedOn w:val="Caption"/>
    <w:rsid w:val="00841D5B"/>
    <w:pPr>
      <w:spacing w:before="0" w:after="0" w:line="240" w:lineRule="auto"/>
      <w:ind w:firstLine="0"/>
      <w:jc w:val="center"/>
    </w:pPr>
    <w:rPr>
      <w:bCs/>
      <w:sz w:val="20"/>
      <w:lang w:eastAsia="en-US"/>
    </w:rPr>
  </w:style>
  <w:style w:type="table" w:styleId="TableGrid">
    <w:name w:val="Table Grid"/>
    <w:basedOn w:val="TableNormal"/>
    <w:rsid w:val="00841D5B"/>
    <w:pPr>
      <w:widowControl w:val="0"/>
      <w:spacing w:line="220" w:lineRule="exact"/>
      <w:ind w:firstLine="28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0">
    <w:name w:val="Reference"/>
    <w:basedOn w:val="Normal"/>
    <w:rsid w:val="00841D5B"/>
    <w:pPr>
      <w:tabs>
        <w:tab w:val="left" w:pos="720"/>
      </w:tabs>
      <w:spacing w:before="120" w:line="240" w:lineRule="auto"/>
      <w:ind w:left="284" w:hanging="284"/>
    </w:pPr>
    <w:rPr>
      <w:rFonts w:ascii="Times" w:hAnsi="Times"/>
    </w:rPr>
  </w:style>
  <w:style w:type="paragraph" w:customStyle="1" w:styleId="Address">
    <w:name w:val="Address"/>
    <w:basedOn w:val="Normal"/>
    <w:link w:val="AddressChar"/>
    <w:autoRedefine/>
    <w:rsid w:val="00841D5B"/>
    <w:pPr>
      <w:tabs>
        <w:tab w:val="left" w:pos="720"/>
      </w:tabs>
      <w:spacing w:before="240" w:line="240" w:lineRule="auto"/>
      <w:ind w:firstLine="0"/>
      <w:jc w:val="center"/>
    </w:pPr>
    <w:rPr>
      <w:rFonts w:ascii="Times" w:hAnsi="Times"/>
    </w:rPr>
  </w:style>
  <w:style w:type="character" w:customStyle="1" w:styleId="AddressChar">
    <w:name w:val="Address Char"/>
    <w:basedOn w:val="DefaultParagraphFont"/>
    <w:link w:val="Address"/>
    <w:rsid w:val="00841D5B"/>
    <w:rPr>
      <w:rFonts w:ascii="Times" w:hAnsi="Times"/>
      <w:sz w:val="24"/>
      <w:lang w:val="pt-BR" w:eastAsia="pt-BR" w:bidi="ar-SA"/>
    </w:rPr>
  </w:style>
  <w:style w:type="paragraph" w:customStyle="1" w:styleId="Email0">
    <w:name w:val="Email"/>
    <w:basedOn w:val="Normal"/>
    <w:rsid w:val="00841D5B"/>
    <w:pPr>
      <w:tabs>
        <w:tab w:val="left" w:pos="720"/>
      </w:tabs>
      <w:spacing w:before="120" w:after="120" w:line="240" w:lineRule="auto"/>
      <w:ind w:firstLine="0"/>
      <w:jc w:val="center"/>
    </w:pPr>
    <w:rPr>
      <w:rFonts w:ascii="Courier New" w:hAnsi="Courier New"/>
      <w:sz w:val="20"/>
    </w:rPr>
  </w:style>
  <w:style w:type="paragraph" w:customStyle="1" w:styleId="Abstract0">
    <w:name w:val="Abstract"/>
    <w:basedOn w:val="Normal"/>
    <w:rsid w:val="00841D5B"/>
    <w:pPr>
      <w:tabs>
        <w:tab w:val="left" w:pos="720"/>
      </w:tabs>
      <w:spacing w:before="120" w:after="120" w:line="240" w:lineRule="auto"/>
      <w:ind w:left="454" w:right="454" w:firstLine="0"/>
    </w:pPr>
    <w:rPr>
      <w:rFonts w:ascii="Times" w:hAnsi="Times"/>
      <w:i/>
    </w:rPr>
  </w:style>
  <w:style w:type="paragraph" w:customStyle="1" w:styleId="Figure">
    <w:name w:val="Figure"/>
    <w:basedOn w:val="Normal"/>
    <w:rsid w:val="00841D5B"/>
    <w:pPr>
      <w:tabs>
        <w:tab w:val="left" w:pos="720"/>
      </w:tabs>
      <w:spacing w:before="120" w:line="240" w:lineRule="auto"/>
      <w:ind w:firstLine="0"/>
      <w:jc w:val="center"/>
    </w:pPr>
    <w:rPr>
      <w:rFonts w:ascii="Times" w:hAnsi="Times"/>
      <w:noProof/>
    </w:rPr>
  </w:style>
  <w:style w:type="character" w:customStyle="1" w:styleId="b1">
    <w:name w:val="b1"/>
    <w:basedOn w:val="DefaultParagraphFont"/>
    <w:rsid w:val="00841D5B"/>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841D5B"/>
    <w:rPr>
      <w:color w:val="0000FF"/>
    </w:rPr>
  </w:style>
  <w:style w:type="character" w:customStyle="1" w:styleId="pi1">
    <w:name w:val="pi1"/>
    <w:basedOn w:val="DefaultParagraphFont"/>
    <w:rsid w:val="00841D5B"/>
    <w:rPr>
      <w:color w:val="0000FF"/>
    </w:rPr>
  </w:style>
  <w:style w:type="character" w:customStyle="1" w:styleId="t1">
    <w:name w:val="t1"/>
    <w:basedOn w:val="DefaultParagraphFont"/>
    <w:rsid w:val="00841D5B"/>
    <w:rPr>
      <w:color w:val="990000"/>
    </w:rPr>
  </w:style>
  <w:style w:type="character" w:customStyle="1" w:styleId="tx1">
    <w:name w:val="tx1"/>
    <w:basedOn w:val="DefaultParagraphFont"/>
    <w:rsid w:val="00841D5B"/>
    <w:rPr>
      <w:b/>
      <w:bCs/>
    </w:rPr>
  </w:style>
  <w:style w:type="character" w:customStyle="1" w:styleId="ns1">
    <w:name w:val="ns1"/>
    <w:basedOn w:val="DefaultParagraphFont"/>
    <w:rsid w:val="00841D5B"/>
    <w:rPr>
      <w:color w:val="FF0000"/>
    </w:rPr>
  </w:style>
  <w:style w:type="character" w:customStyle="1" w:styleId="descricao">
    <w:name w:val="descricao"/>
    <w:basedOn w:val="DefaultParagraphFont"/>
    <w:rsid w:val="00AE6BEC"/>
  </w:style>
  <w:style w:type="character" w:styleId="HTMLTypewriter">
    <w:name w:val="HTML Typewriter"/>
    <w:basedOn w:val="DefaultParagraphFont"/>
    <w:rsid w:val="00E95794"/>
    <w:rPr>
      <w:rFonts w:ascii="Courier New" w:eastAsia="Times New Roman" w:hAnsi="Courier New" w:cs="Courier New"/>
      <w:sz w:val="20"/>
      <w:szCs w:val="20"/>
    </w:rPr>
  </w:style>
  <w:style w:type="paragraph" w:styleId="Subtitle">
    <w:name w:val="Subtitle"/>
    <w:basedOn w:val="Normal"/>
    <w:next w:val="Author"/>
    <w:qFormat/>
    <w:rsid w:val="00616592"/>
    <w:pPr>
      <w:spacing w:line="300" w:lineRule="exact"/>
      <w:ind w:firstLine="0"/>
      <w:jc w:val="left"/>
    </w:pPr>
    <w:rPr>
      <w:i/>
      <w:noProof/>
      <w:sz w:val="26"/>
      <w:lang w:eastAsia="en-US"/>
    </w:rPr>
  </w:style>
  <w:style w:type="paragraph" w:customStyle="1" w:styleId="CN">
    <w:name w:val="CN"/>
    <w:basedOn w:val="ChapterNo"/>
    <w:rsid w:val="00616592"/>
  </w:style>
  <w:style w:type="paragraph" w:customStyle="1" w:styleId="ChapterNo">
    <w:name w:val="ChapterNo"/>
    <w:basedOn w:val="Normal"/>
    <w:rsid w:val="00616592"/>
    <w:pPr>
      <w:spacing w:before="1140" w:after="260" w:line="340" w:lineRule="exact"/>
      <w:ind w:firstLine="0"/>
      <w:jc w:val="left"/>
    </w:pPr>
    <w:rPr>
      <w:noProof/>
      <w:sz w:val="30"/>
      <w:lang w:eastAsia="en-US"/>
    </w:rPr>
  </w:style>
  <w:style w:type="paragraph" w:customStyle="1" w:styleId="small">
    <w:name w:val="small"/>
    <w:basedOn w:val="Normal"/>
    <w:rsid w:val="00616592"/>
    <w:pPr>
      <w:spacing w:line="220" w:lineRule="exact"/>
      <w:ind w:firstLine="0"/>
    </w:pPr>
    <w:rPr>
      <w:sz w:val="18"/>
      <w:lang w:eastAsia="en-US"/>
    </w:rPr>
  </w:style>
  <w:style w:type="paragraph" w:customStyle="1" w:styleId="HeadingMath">
    <w:name w:val="HeadingMath"/>
    <w:basedOn w:val="Normal"/>
    <w:next w:val="Normal"/>
    <w:rsid w:val="00616592"/>
    <w:pPr>
      <w:keepNext/>
      <w:spacing w:before="260" w:line="220" w:lineRule="exact"/>
      <w:ind w:firstLine="0"/>
      <w:jc w:val="left"/>
    </w:pPr>
    <w:rPr>
      <w:smallCaps/>
      <w:sz w:val="20"/>
      <w:lang w:eastAsia="en-US"/>
    </w:rPr>
  </w:style>
  <w:style w:type="paragraph" w:customStyle="1" w:styleId="BlockQuote">
    <w:name w:val="BlockQuote"/>
    <w:basedOn w:val="Normal"/>
    <w:next w:val="Normal"/>
    <w:rsid w:val="00616592"/>
    <w:pPr>
      <w:spacing w:before="120" w:after="140" w:line="220" w:lineRule="exact"/>
      <w:ind w:left="300" w:firstLine="0"/>
    </w:pPr>
    <w:rPr>
      <w:sz w:val="20"/>
      <w:lang w:eastAsia="en-US"/>
    </w:rPr>
  </w:style>
  <w:style w:type="paragraph" w:customStyle="1" w:styleId="LISTnum">
    <w:name w:val="LISTnum"/>
    <w:basedOn w:val="Normal"/>
    <w:rsid w:val="00616592"/>
    <w:pPr>
      <w:spacing w:line="220" w:lineRule="exact"/>
      <w:ind w:left="300" w:hanging="300"/>
      <w:jc w:val="left"/>
    </w:pPr>
    <w:rPr>
      <w:sz w:val="20"/>
      <w:lang w:eastAsia="en-US"/>
    </w:rPr>
  </w:style>
  <w:style w:type="paragraph" w:customStyle="1" w:styleId="LISTalph">
    <w:name w:val="LISTalph"/>
    <w:basedOn w:val="Normal"/>
    <w:rsid w:val="00616592"/>
    <w:pPr>
      <w:spacing w:line="220" w:lineRule="exact"/>
      <w:ind w:left="300" w:hanging="300"/>
      <w:jc w:val="left"/>
    </w:pPr>
    <w:rPr>
      <w:sz w:val="20"/>
      <w:lang w:eastAsia="en-US"/>
    </w:rPr>
  </w:style>
  <w:style w:type="paragraph" w:customStyle="1" w:styleId="LISTdash">
    <w:name w:val="LISTdash"/>
    <w:basedOn w:val="LISTalph"/>
    <w:rsid w:val="00616592"/>
  </w:style>
  <w:style w:type="paragraph" w:customStyle="1" w:styleId="Motto">
    <w:name w:val="Motto"/>
    <w:basedOn w:val="small"/>
    <w:next w:val="Heading1"/>
    <w:rsid w:val="00616592"/>
    <w:pPr>
      <w:spacing w:before="360" w:after="360"/>
      <w:ind w:left="1559"/>
      <w:jc w:val="right"/>
    </w:pPr>
  </w:style>
  <w:style w:type="paragraph" w:customStyle="1" w:styleId="Table">
    <w:name w:val="Table"/>
    <w:basedOn w:val="small"/>
    <w:rsid w:val="00616592"/>
    <w:pPr>
      <w:jc w:val="left"/>
    </w:pPr>
  </w:style>
  <w:style w:type="paragraph" w:customStyle="1" w:styleId="Equation0">
    <w:name w:val="Equation"/>
    <w:basedOn w:val="Normal"/>
    <w:next w:val="Normal"/>
    <w:rsid w:val="00616592"/>
    <w:pPr>
      <w:tabs>
        <w:tab w:val="right" w:pos="4253"/>
      </w:tabs>
      <w:spacing w:before="260" w:after="260" w:line="240" w:lineRule="auto"/>
      <w:ind w:left="360" w:firstLine="0"/>
    </w:pPr>
    <w:rPr>
      <w:sz w:val="20"/>
      <w:lang w:eastAsia="en-US"/>
    </w:rPr>
  </w:style>
  <w:style w:type="paragraph" w:customStyle="1" w:styleId="HeadingOther">
    <w:name w:val="HeadingOther"/>
    <w:basedOn w:val="Heading1"/>
    <w:next w:val="Normal"/>
    <w:rsid w:val="00616592"/>
    <w:pPr>
      <w:pageBreakBefore w:val="0"/>
      <w:numPr>
        <w:numId w:val="0"/>
      </w:numPr>
      <w:tabs>
        <w:tab w:val="left" w:pos="426"/>
      </w:tabs>
      <w:spacing w:before="520" w:after="260" w:line="300" w:lineRule="exact"/>
      <w:ind w:left="900" w:hanging="900"/>
      <w:outlineLvl w:val="9"/>
    </w:pPr>
    <w:rPr>
      <w:rFonts w:ascii="Times New Roman" w:hAnsi="Times New Roman"/>
      <w:caps/>
      <w:kern w:val="22"/>
      <w:sz w:val="26"/>
      <w:lang w:eastAsia="en-US"/>
    </w:rPr>
  </w:style>
  <w:style w:type="paragraph" w:customStyle="1" w:styleId="Appendix">
    <w:name w:val="Appendix"/>
    <w:basedOn w:val="small"/>
    <w:rsid w:val="00616592"/>
    <w:pPr>
      <w:ind w:firstLine="240"/>
    </w:pPr>
  </w:style>
  <w:style w:type="paragraph" w:customStyle="1" w:styleId="Notes">
    <w:name w:val="Notes"/>
    <w:basedOn w:val="small"/>
    <w:rsid w:val="00616592"/>
    <w:pPr>
      <w:ind w:left="240" w:hanging="240"/>
    </w:pPr>
  </w:style>
  <w:style w:type="character" w:customStyle="1" w:styleId="capLabel">
    <w:name w:val="capLabel"/>
    <w:basedOn w:val="DefaultParagraphFont"/>
    <w:rsid w:val="00616592"/>
    <w:rPr>
      <w:i/>
      <w:vertAlign w:val="baseline"/>
    </w:rPr>
  </w:style>
  <w:style w:type="character" w:customStyle="1" w:styleId="StyleCourierNew4">
    <w:name w:val="Style Courier New4"/>
    <w:basedOn w:val="DefaultParagraphFont"/>
    <w:rsid w:val="00616592"/>
    <w:rPr>
      <w:rFonts w:ascii="Courier New" w:hAnsi="Courier New"/>
      <w:sz w:val="18"/>
    </w:rPr>
  </w:style>
  <w:style w:type="paragraph" w:customStyle="1" w:styleId="StyleBodyTextIndentCourierNewComplex9pt">
    <w:name w:val="Style Body Text Indent + Courier New (Complex) 9 pt"/>
    <w:basedOn w:val="BodyTextIndent"/>
    <w:link w:val="StyleBodyTextIndentCourierNewComplex9ptChar"/>
    <w:rsid w:val="00616592"/>
    <w:pPr>
      <w:spacing w:before="0"/>
      <w:ind w:firstLine="360"/>
    </w:pPr>
    <w:rPr>
      <w:rFonts w:ascii="Courier New" w:hAnsi="Courier New"/>
      <w:sz w:val="16"/>
      <w:szCs w:val="18"/>
    </w:rPr>
  </w:style>
  <w:style w:type="character" w:customStyle="1" w:styleId="StyleBodyTextIndentCourierNewComplex9ptChar">
    <w:name w:val="Style Body Text Indent + Courier New (Complex) 9 pt Char"/>
    <w:basedOn w:val="DefaultParagraphFont"/>
    <w:link w:val="StyleBodyTextIndentCourierNewComplex9pt"/>
    <w:rsid w:val="00616592"/>
    <w:rPr>
      <w:rFonts w:ascii="Courier New" w:hAnsi="Courier New"/>
      <w:sz w:val="16"/>
      <w:szCs w:val="18"/>
      <w:lang w:val="en-US" w:eastAsia="en-US" w:bidi="ar-SA"/>
    </w:rPr>
  </w:style>
  <w:style w:type="character" w:styleId="CommentReference">
    <w:name w:val="annotation reference"/>
    <w:basedOn w:val="DefaultParagraphFont"/>
    <w:uiPriority w:val="99"/>
    <w:semiHidden/>
    <w:rsid w:val="00616592"/>
    <w:rPr>
      <w:sz w:val="16"/>
      <w:szCs w:val="16"/>
    </w:rPr>
  </w:style>
  <w:style w:type="paragraph" w:customStyle="1" w:styleId="Sprreferencelist">
    <w:name w:val="Spr reference list"/>
    <w:basedOn w:val="Normal"/>
    <w:link w:val="SprreferencelistChar"/>
    <w:autoRedefine/>
    <w:rsid w:val="00616592"/>
    <w:pPr>
      <w:tabs>
        <w:tab w:val="left" w:pos="284"/>
      </w:tabs>
      <w:spacing w:line="240" w:lineRule="auto"/>
      <w:ind w:left="288" w:hanging="288"/>
    </w:pPr>
    <w:rPr>
      <w:rFonts w:ascii="Times" w:hAnsi="Times"/>
      <w:sz w:val="18"/>
      <w:szCs w:val="18"/>
      <w:lang w:eastAsia="fr-FR"/>
    </w:rPr>
  </w:style>
  <w:style w:type="character" w:customStyle="1" w:styleId="SprreferencelistChar">
    <w:name w:val="Spr reference list Char"/>
    <w:basedOn w:val="DefaultParagraphFont"/>
    <w:link w:val="Sprreferencelist"/>
    <w:rsid w:val="00616592"/>
    <w:rPr>
      <w:rFonts w:ascii="Times" w:hAnsi="Times"/>
      <w:sz w:val="18"/>
      <w:szCs w:val="18"/>
      <w:lang w:val="en-US" w:eastAsia="fr-FR" w:bidi="ar-SA"/>
    </w:rPr>
  </w:style>
  <w:style w:type="paragraph" w:customStyle="1" w:styleId="Estilondicedeilustraesesquerda">
    <w:name w:val="Estilo Índice de ilustrações + À esquerda"/>
    <w:basedOn w:val="TableofFigures"/>
    <w:rsid w:val="00622741"/>
    <w:pPr>
      <w:jc w:val="left"/>
    </w:pPr>
    <w:rPr>
      <w:sz w:val="20"/>
    </w:rPr>
  </w:style>
  <w:style w:type="character" w:customStyle="1" w:styleId="Lista-CorpoChar">
    <w:name w:val="Lista - Corpo Char"/>
    <w:basedOn w:val="DefaultParagraphFont"/>
    <w:link w:val="Lista-Corpo"/>
    <w:rsid w:val="00301DB9"/>
    <w:rPr>
      <w:rFonts w:ascii="Arial" w:hAnsi="Arial"/>
      <w:sz w:val="24"/>
      <w:lang w:val="pt-BR" w:eastAsia="pt-BR" w:bidi="ar-SA"/>
    </w:rPr>
  </w:style>
  <w:style w:type="character" w:styleId="HTMLCode">
    <w:name w:val="HTML Code"/>
    <w:basedOn w:val="DefaultParagraphFont"/>
    <w:uiPriority w:val="99"/>
    <w:rsid w:val="003E794B"/>
    <w:rPr>
      <w:rFonts w:ascii="Courier New" w:eastAsia="Times New Roman" w:hAnsi="Courier New" w:cs="Courier New"/>
      <w:sz w:val="20"/>
      <w:szCs w:val="20"/>
    </w:rPr>
  </w:style>
  <w:style w:type="paragraph" w:customStyle="1" w:styleId="StyleAprovNomedomembrodabanca12pt">
    <w:name w:val="Style Aprov.: Nome do membro da banca + 12 pt"/>
    <w:basedOn w:val="Normal"/>
    <w:rsid w:val="004D7AC9"/>
    <w:pPr>
      <w:widowControl/>
      <w:spacing w:before="360" w:line="240" w:lineRule="auto"/>
      <w:ind w:firstLine="0"/>
      <w:jc w:val="right"/>
    </w:pPr>
    <w:rPr>
      <w:rFonts w:ascii="Arial" w:hAnsi="Arial" w:cs="Arial"/>
      <w:b/>
      <w:bCs/>
    </w:rPr>
  </w:style>
  <w:style w:type="paragraph" w:styleId="Bibliography">
    <w:name w:val="Bibliography"/>
    <w:basedOn w:val="Normal"/>
    <w:next w:val="Normal"/>
    <w:uiPriority w:val="37"/>
    <w:unhideWhenUsed/>
    <w:rsid w:val="000B4450"/>
  </w:style>
  <w:style w:type="character" w:customStyle="1" w:styleId="Heading1Char1">
    <w:name w:val="Heading 1 Char1"/>
    <w:basedOn w:val="DefaultParagraphFont"/>
    <w:link w:val="Heading1"/>
    <w:rsid w:val="00F85CAE"/>
    <w:rPr>
      <w:rFonts w:ascii="Arial" w:hAnsi="Arial"/>
      <w:b/>
      <w:kern w:val="28"/>
      <w:sz w:val="28"/>
      <w:lang w:val="pt-BR" w:eastAsia="pt-BR"/>
    </w:rPr>
  </w:style>
  <w:style w:type="paragraph" w:styleId="ListParagraph">
    <w:name w:val="List Paragraph"/>
    <w:basedOn w:val="Normal"/>
    <w:uiPriority w:val="34"/>
    <w:qFormat/>
    <w:rsid w:val="00F35EDF"/>
    <w:pPr>
      <w:widowControl/>
      <w:ind w:left="720" w:firstLine="709"/>
      <w:contextualSpacing/>
    </w:pPr>
  </w:style>
  <w:style w:type="paragraph" w:customStyle="1" w:styleId="Ttulonvel1">
    <w:name w:val="Título nível 1"/>
    <w:basedOn w:val="Normal"/>
    <w:rsid w:val="00351672"/>
    <w:pPr>
      <w:widowControl/>
      <w:numPr>
        <w:numId w:val="5"/>
      </w:numPr>
    </w:pPr>
    <w:rPr>
      <w:rFonts w:ascii="Verdana" w:hAnsi="Verdana" w:cs="Arial Unicode MS"/>
      <w:b/>
      <w:bCs/>
      <w:sz w:val="20"/>
    </w:rPr>
  </w:style>
  <w:style w:type="paragraph" w:customStyle="1" w:styleId="StyleHeading9">
    <w:name w:val="Style Heading 9"/>
    <w:aliases w:val="Título nível 2 + (Latin) Times New Roman 12 pt"/>
    <w:basedOn w:val="Heading9"/>
    <w:rsid w:val="00351672"/>
    <w:pPr>
      <w:numPr>
        <w:numId w:val="5"/>
      </w:numPr>
      <w:spacing w:before="240" w:after="60" w:line="360" w:lineRule="auto"/>
      <w:jc w:val="both"/>
    </w:pPr>
    <w:rPr>
      <w:rFonts w:ascii="Times New Roman" w:hAnsi="Times New Roman" w:cs="Arial"/>
      <w:b w:val="0"/>
      <w:bCs/>
      <w:i/>
      <w:kern w:val="0"/>
    </w:rPr>
  </w:style>
  <w:style w:type="table" w:styleId="TableColumns5">
    <w:name w:val="Table Columns 5"/>
    <w:basedOn w:val="TableNormal"/>
    <w:rsid w:val="004541DF"/>
    <w:pPr>
      <w:widowControl w:val="0"/>
      <w:spacing w:line="360" w:lineRule="auto"/>
      <w:ind w:firstLine="567"/>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6">
    <w:name w:val="index 6"/>
    <w:basedOn w:val="Normal"/>
    <w:next w:val="Normal"/>
    <w:autoRedefine/>
    <w:rsid w:val="006B421C"/>
    <w:pPr>
      <w:spacing w:line="240" w:lineRule="auto"/>
      <w:ind w:left="1440" w:hanging="240"/>
    </w:pPr>
  </w:style>
  <w:style w:type="table" w:styleId="TableProfessional">
    <w:name w:val="Table Professional"/>
    <w:basedOn w:val="TableNormal"/>
    <w:rsid w:val="004541DF"/>
    <w:pPr>
      <w:widowControl w:val="0"/>
      <w:spacing w:line="360" w:lineRule="auto"/>
      <w:ind w:firstLine="567"/>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otnoteReference">
    <w:name w:val="footnote reference"/>
    <w:basedOn w:val="DefaultParagraphFont"/>
    <w:rsid w:val="00C8337C"/>
    <w:rPr>
      <w:vertAlign w:val="superscript"/>
    </w:rPr>
  </w:style>
  <w:style w:type="character" w:customStyle="1" w:styleId="apple-style-span">
    <w:name w:val="apple-style-span"/>
    <w:basedOn w:val="DefaultParagraphFont"/>
    <w:rsid w:val="00D040B3"/>
  </w:style>
  <w:style w:type="character" w:customStyle="1" w:styleId="apple-converted-space">
    <w:name w:val="apple-converted-space"/>
    <w:basedOn w:val="DefaultParagraphFont"/>
    <w:rsid w:val="00D040B3"/>
  </w:style>
  <w:style w:type="paragraph" w:customStyle="1" w:styleId="Paragrafonormal">
    <w:name w:val="Paragrafo normal"/>
    <w:basedOn w:val="Normal"/>
    <w:rsid w:val="006D3EFE"/>
    <w:pPr>
      <w:suppressAutoHyphens/>
      <w:spacing w:before="120" w:line="240" w:lineRule="auto"/>
      <w:ind w:firstLine="284"/>
      <w:jc w:val="left"/>
    </w:pPr>
    <w:rPr>
      <w:rFonts w:eastAsia="Arial Unicode MS"/>
      <w:kern w:val="1"/>
      <w:lang w:eastAsia="en-US"/>
    </w:rPr>
  </w:style>
  <w:style w:type="character" w:customStyle="1" w:styleId="hps">
    <w:name w:val="hps"/>
    <w:basedOn w:val="DefaultParagraphFont"/>
    <w:rsid w:val="00D712B1"/>
  </w:style>
  <w:style w:type="paragraph" w:styleId="z-TopofForm">
    <w:name w:val="HTML Top of Form"/>
    <w:basedOn w:val="Normal"/>
    <w:next w:val="Normal"/>
    <w:link w:val="z-TopofFormChar"/>
    <w:hidden/>
    <w:uiPriority w:val="99"/>
    <w:unhideWhenUsed/>
    <w:rsid w:val="00D712B1"/>
    <w:pPr>
      <w:widowControl/>
      <w:pBdr>
        <w:bottom w:val="single" w:sz="6" w:space="1" w:color="auto"/>
      </w:pBdr>
      <w:spacing w:line="240" w:lineRule="auto"/>
      <w:ind w:firstLine="0"/>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rsid w:val="00D712B1"/>
    <w:rPr>
      <w:rFonts w:ascii="Arial" w:hAnsi="Arial" w:cs="Arial"/>
      <w:vanish/>
      <w:sz w:val="16"/>
      <w:szCs w:val="16"/>
    </w:rPr>
  </w:style>
  <w:style w:type="paragraph" w:styleId="BodyText">
    <w:name w:val="Body Text"/>
    <w:basedOn w:val="Normal"/>
    <w:link w:val="BodyTextChar"/>
    <w:rsid w:val="00981628"/>
    <w:pPr>
      <w:spacing w:after="120"/>
    </w:pPr>
  </w:style>
  <w:style w:type="character" w:customStyle="1" w:styleId="BodyTextChar">
    <w:name w:val="Body Text Char"/>
    <w:basedOn w:val="DefaultParagraphFont"/>
    <w:link w:val="BodyText"/>
    <w:rsid w:val="00981628"/>
    <w:rPr>
      <w:sz w:val="24"/>
      <w:lang w:val="pt-BR" w:eastAsia="pt-BR"/>
    </w:rPr>
  </w:style>
  <w:style w:type="paragraph" w:styleId="BodyTextFirstIndent">
    <w:name w:val="Body Text First Indent"/>
    <w:basedOn w:val="BodyText"/>
    <w:link w:val="BodyTextFirstIndentChar"/>
    <w:uiPriority w:val="99"/>
    <w:unhideWhenUsed/>
    <w:rsid w:val="00981628"/>
    <w:pPr>
      <w:widowControl/>
      <w:spacing w:after="0"/>
      <w:ind w:firstLine="360"/>
    </w:pPr>
  </w:style>
  <w:style w:type="character" w:customStyle="1" w:styleId="BodyTextFirstIndentChar">
    <w:name w:val="Body Text First Indent Char"/>
    <w:basedOn w:val="BodyTextChar"/>
    <w:link w:val="BodyTextFirstIndent"/>
    <w:uiPriority w:val="99"/>
    <w:rsid w:val="00981628"/>
    <w:rPr>
      <w:sz w:val="24"/>
      <w:lang w:val="pt-BR" w:eastAsia="pt-BR"/>
    </w:rPr>
  </w:style>
  <w:style w:type="paragraph" w:customStyle="1" w:styleId="Cabealho">
    <w:name w:val="Cabeçalho"/>
    <w:basedOn w:val="Normal"/>
    <w:rsid w:val="000F46A7"/>
    <w:pPr>
      <w:tabs>
        <w:tab w:val="right" w:pos="7938"/>
      </w:tabs>
      <w:suppressAutoHyphens/>
      <w:spacing w:line="240" w:lineRule="auto"/>
      <w:ind w:firstLine="0"/>
      <w:jc w:val="left"/>
    </w:pPr>
    <w:rPr>
      <w:rFonts w:ascii="Arial" w:eastAsia="Arial Unicode MS" w:hAnsi="Arial"/>
      <w:noProof/>
      <w:kern w:val="1"/>
      <w:sz w:val="20"/>
      <w:lang w:eastAsia="en-US"/>
    </w:rPr>
  </w:style>
  <w:style w:type="paragraph" w:customStyle="1" w:styleId="Paragrafoprimeiro">
    <w:name w:val="Paragrafo primeiro"/>
    <w:basedOn w:val="Normal"/>
    <w:next w:val="Normal"/>
    <w:rsid w:val="000F46A7"/>
    <w:pPr>
      <w:suppressAutoHyphens/>
      <w:spacing w:before="180"/>
      <w:jc w:val="left"/>
    </w:pPr>
    <w:rPr>
      <w:rFonts w:eastAsia="Arial Unicode MS"/>
      <w:noProof/>
      <w:kern w:val="1"/>
      <w:lang w:eastAsia="en-US"/>
    </w:rPr>
  </w:style>
  <w:style w:type="character" w:customStyle="1" w:styleId="BalloonTextChar">
    <w:name w:val="Balloon Text Char"/>
    <w:basedOn w:val="DefaultParagraphFont"/>
    <w:link w:val="BalloonText"/>
    <w:uiPriority w:val="99"/>
    <w:semiHidden/>
    <w:rsid w:val="000F46A7"/>
    <w:rPr>
      <w:rFonts w:ascii="Tahoma" w:hAnsi="Tahoma" w:cs="Tahoma"/>
      <w:sz w:val="16"/>
      <w:szCs w:val="16"/>
      <w:lang w:val="pt-BR" w:eastAsia="pt-BR"/>
    </w:rPr>
  </w:style>
  <w:style w:type="character" w:styleId="FollowedHyperlink">
    <w:name w:val="FollowedHyperlink"/>
    <w:basedOn w:val="DefaultParagraphFont"/>
    <w:uiPriority w:val="99"/>
    <w:unhideWhenUsed/>
    <w:rsid w:val="000F46A7"/>
    <w:rPr>
      <w:color w:val="800080" w:themeColor="followedHyperlink"/>
      <w:u w:val="single"/>
    </w:rPr>
  </w:style>
  <w:style w:type="paragraph" w:styleId="Revision">
    <w:name w:val="Revision"/>
    <w:hidden/>
    <w:uiPriority w:val="71"/>
    <w:rsid w:val="00257A55"/>
    <w:rPr>
      <w:lang w:val="pt-BR" w:eastAsia="pt-BR"/>
    </w:rPr>
  </w:style>
  <w:style w:type="character" w:customStyle="1" w:styleId="docemphasis">
    <w:name w:val="docemphasis"/>
    <w:basedOn w:val="DefaultParagraphFont"/>
    <w:rsid w:val="00EF632D"/>
  </w:style>
  <w:style w:type="character" w:customStyle="1" w:styleId="doctexthighlight">
    <w:name w:val="doctexthighlight"/>
    <w:basedOn w:val="DefaultParagraphFont"/>
    <w:rsid w:val="00EF632D"/>
  </w:style>
  <w:style w:type="paragraph" w:customStyle="1" w:styleId="Referenciabibliografica">
    <w:name w:val="Referencia bibliografica"/>
    <w:basedOn w:val="Normal"/>
    <w:rsid w:val="0088086B"/>
    <w:pPr>
      <w:suppressAutoHyphens/>
      <w:spacing w:before="120" w:line="240" w:lineRule="auto"/>
      <w:ind w:firstLine="0"/>
      <w:jc w:val="left"/>
    </w:pPr>
    <w:rPr>
      <w:rFonts w:eastAsia="Arial Unicode MS"/>
      <w:noProof/>
      <w:kern w:val="1"/>
      <w:lang w:val="en-US" w:eastAsia="en-US"/>
    </w:rPr>
  </w:style>
  <w:style w:type="character" w:customStyle="1" w:styleId="Textorefbib">
    <w:name w:val="Texto ref bib"/>
    <w:rsid w:val="0088086B"/>
    <w:rPr>
      <w:b/>
    </w:rPr>
  </w:style>
  <w:style w:type="character" w:customStyle="1" w:styleId="reference-accessdate">
    <w:name w:val="reference-accessdate"/>
    <w:basedOn w:val="DefaultParagraphFont"/>
    <w:rsid w:val="00175228"/>
  </w:style>
  <w:style w:type="character" w:customStyle="1" w:styleId="CommentTextChar">
    <w:name w:val="Comment Text Char"/>
    <w:basedOn w:val="DefaultParagraphFont"/>
    <w:link w:val="CommentText"/>
    <w:uiPriority w:val="99"/>
    <w:semiHidden/>
    <w:rsid w:val="00D6351A"/>
    <w:rPr>
      <w:rFonts w:ascii="Times" w:hAnsi="Times" w:cs="Mangal"/>
      <w:sz w:val="24"/>
      <w:lang w:val="pt-BR" w:bidi="hi-IN"/>
    </w:rPr>
  </w:style>
  <w:style w:type="paragraph" w:styleId="Index1">
    <w:name w:val="index 1"/>
    <w:basedOn w:val="Normal"/>
    <w:next w:val="Normal"/>
    <w:autoRedefine/>
    <w:rsid w:val="00A30302"/>
    <w:pPr>
      <w:ind w:left="240" w:hanging="240"/>
    </w:pPr>
  </w:style>
  <w:style w:type="paragraph" w:styleId="Index2">
    <w:name w:val="index 2"/>
    <w:basedOn w:val="Normal"/>
    <w:next w:val="Normal"/>
    <w:autoRedefine/>
    <w:rsid w:val="00A30302"/>
    <w:pPr>
      <w:ind w:left="480" w:hanging="240"/>
    </w:pPr>
  </w:style>
  <w:style w:type="paragraph" w:styleId="Index3">
    <w:name w:val="index 3"/>
    <w:basedOn w:val="Normal"/>
    <w:next w:val="Normal"/>
    <w:autoRedefine/>
    <w:rsid w:val="00A30302"/>
    <w:pPr>
      <w:ind w:left="720" w:hanging="240"/>
    </w:pPr>
  </w:style>
  <w:style w:type="paragraph" w:styleId="Index4">
    <w:name w:val="index 4"/>
    <w:basedOn w:val="Normal"/>
    <w:next w:val="Normal"/>
    <w:autoRedefine/>
    <w:rsid w:val="00A30302"/>
    <w:pPr>
      <w:ind w:left="960" w:hanging="240"/>
    </w:pPr>
  </w:style>
  <w:style w:type="paragraph" w:styleId="Index5">
    <w:name w:val="index 5"/>
    <w:basedOn w:val="Normal"/>
    <w:next w:val="Normal"/>
    <w:autoRedefine/>
    <w:rsid w:val="00A30302"/>
    <w:pPr>
      <w:ind w:left="1200" w:hanging="240"/>
    </w:pPr>
  </w:style>
  <w:style w:type="paragraph" w:styleId="Index7">
    <w:name w:val="index 7"/>
    <w:basedOn w:val="Normal"/>
    <w:next w:val="Normal"/>
    <w:autoRedefine/>
    <w:rsid w:val="00A30302"/>
    <w:pPr>
      <w:ind w:left="1680" w:hanging="240"/>
    </w:pPr>
  </w:style>
  <w:style w:type="paragraph" w:styleId="Index8">
    <w:name w:val="index 8"/>
    <w:basedOn w:val="Normal"/>
    <w:next w:val="Normal"/>
    <w:autoRedefine/>
    <w:rsid w:val="00A30302"/>
    <w:pPr>
      <w:ind w:left="1920" w:hanging="240"/>
    </w:pPr>
  </w:style>
  <w:style w:type="paragraph" w:styleId="Index9">
    <w:name w:val="index 9"/>
    <w:basedOn w:val="Normal"/>
    <w:next w:val="Normal"/>
    <w:autoRedefine/>
    <w:rsid w:val="00A30302"/>
    <w:pPr>
      <w:ind w:left="2160" w:hanging="240"/>
    </w:pPr>
  </w:style>
  <w:style w:type="paragraph" w:styleId="IndexHeading">
    <w:name w:val="index heading"/>
    <w:basedOn w:val="Normal"/>
    <w:next w:val="Index1"/>
    <w:rsid w:val="00A30302"/>
  </w:style>
  <w:style w:type="character" w:styleId="BookTitle">
    <w:name w:val="Book Title"/>
    <w:basedOn w:val="DefaultParagraphFont"/>
    <w:uiPriority w:val="33"/>
    <w:qFormat/>
    <w:rsid w:val="00DC49A0"/>
    <w:rPr>
      <w:b/>
      <w:bCs/>
      <w:smallCaps/>
      <w:spacing w:val="5"/>
    </w:rPr>
  </w:style>
  <w:style w:type="character" w:styleId="PlaceholderText">
    <w:name w:val="Placeholder Text"/>
    <w:basedOn w:val="DefaultParagraphFont"/>
    <w:uiPriority w:val="67"/>
    <w:rsid w:val="004222B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Body Text First Indent" w:uiPriority="99"/>
    <w:lsdException w:name="FollowedHyperlink" w:uiPriority="99"/>
    <w:lsdException w:name="Strong" w:uiPriority="22" w:qFormat="1"/>
    <w:lsdException w:name="Emphasis" w:uiPriority="20" w:qFormat="1"/>
    <w:lsdException w:name="HTML Top of Form" w:uiPriority="99"/>
    <w:lsdException w:name="Normal (Web)" w:uiPriority="99"/>
    <w:lsdException w:name="HTML Code"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840"/>
    <w:pPr>
      <w:widowControl w:val="0"/>
      <w:spacing w:line="360" w:lineRule="auto"/>
      <w:ind w:firstLine="567"/>
      <w:jc w:val="both"/>
    </w:pPr>
    <w:rPr>
      <w:lang w:val="pt-BR" w:eastAsia="pt-BR"/>
    </w:rPr>
  </w:style>
  <w:style w:type="paragraph" w:styleId="Heading1">
    <w:name w:val="heading 1"/>
    <w:basedOn w:val="Normal"/>
    <w:next w:val="Normal"/>
    <w:link w:val="Heading1Char1"/>
    <w:autoRedefine/>
    <w:qFormat/>
    <w:rsid w:val="00F85CAE"/>
    <w:pPr>
      <w:keepNext/>
      <w:pageBreakBefore/>
      <w:widowControl/>
      <w:numPr>
        <w:numId w:val="18"/>
      </w:numPr>
      <w:spacing w:after="1680" w:line="240" w:lineRule="auto"/>
      <w:jc w:val="left"/>
      <w:outlineLvl w:val="0"/>
    </w:pPr>
    <w:rPr>
      <w:rFonts w:ascii="Arial" w:hAnsi="Arial"/>
      <w:b/>
      <w:kern w:val="28"/>
      <w:sz w:val="28"/>
    </w:rPr>
  </w:style>
  <w:style w:type="paragraph" w:styleId="Heading2">
    <w:name w:val="heading 2"/>
    <w:basedOn w:val="Heading1"/>
    <w:next w:val="Normal"/>
    <w:qFormat/>
    <w:rsid w:val="00882456"/>
    <w:pPr>
      <w:pageBreakBefore w:val="0"/>
      <w:numPr>
        <w:ilvl w:val="1"/>
      </w:numPr>
      <w:spacing w:after="360"/>
      <w:outlineLvl w:val="1"/>
    </w:pPr>
    <w:rPr>
      <w:sz w:val="24"/>
    </w:rPr>
  </w:style>
  <w:style w:type="paragraph" w:styleId="Heading3">
    <w:name w:val="heading 3"/>
    <w:basedOn w:val="Heading2"/>
    <w:next w:val="Normal"/>
    <w:qFormat/>
    <w:rsid w:val="00F85CAE"/>
    <w:pPr>
      <w:numPr>
        <w:ilvl w:val="2"/>
      </w:numPr>
      <w:outlineLvl w:val="2"/>
    </w:pPr>
  </w:style>
  <w:style w:type="paragraph" w:styleId="Heading4">
    <w:name w:val="heading 4"/>
    <w:basedOn w:val="Heading3"/>
    <w:next w:val="Normal"/>
    <w:qFormat/>
    <w:rsid w:val="00F85CAE"/>
    <w:pPr>
      <w:numPr>
        <w:ilvl w:val="3"/>
      </w:numPr>
      <w:outlineLvl w:val="3"/>
    </w:pPr>
  </w:style>
  <w:style w:type="paragraph" w:styleId="Heading5">
    <w:name w:val="heading 5"/>
    <w:basedOn w:val="Heading4"/>
    <w:next w:val="Normal"/>
    <w:qFormat/>
    <w:rsid w:val="00377939"/>
    <w:pPr>
      <w:numPr>
        <w:ilvl w:val="4"/>
      </w:numPr>
      <w:outlineLvl w:val="4"/>
    </w:pPr>
  </w:style>
  <w:style w:type="paragraph" w:styleId="Heading6">
    <w:name w:val="heading 6"/>
    <w:basedOn w:val="Heading5"/>
    <w:next w:val="Normal"/>
    <w:qFormat/>
    <w:rsid w:val="00377939"/>
    <w:pPr>
      <w:numPr>
        <w:ilvl w:val="5"/>
      </w:numPr>
      <w:outlineLvl w:val="5"/>
    </w:pPr>
  </w:style>
  <w:style w:type="paragraph" w:styleId="Heading7">
    <w:name w:val="heading 7"/>
    <w:basedOn w:val="Heading6"/>
    <w:next w:val="Normal"/>
    <w:qFormat/>
    <w:rsid w:val="003919B3"/>
    <w:pPr>
      <w:pageBreakBefore/>
      <w:numPr>
        <w:ilvl w:val="6"/>
      </w:numPr>
      <w:spacing w:after="1680"/>
      <w:outlineLvl w:val="6"/>
    </w:pPr>
    <w:rPr>
      <w:sz w:val="28"/>
    </w:rPr>
  </w:style>
  <w:style w:type="paragraph" w:styleId="Heading8">
    <w:name w:val="heading 8"/>
    <w:basedOn w:val="Heading7"/>
    <w:next w:val="Normal"/>
    <w:qFormat/>
    <w:rsid w:val="00377939"/>
    <w:pPr>
      <w:numPr>
        <w:ilvl w:val="7"/>
      </w:numPr>
      <w:outlineLvl w:val="7"/>
    </w:pPr>
  </w:style>
  <w:style w:type="paragraph" w:styleId="Heading9">
    <w:name w:val="heading 9"/>
    <w:basedOn w:val="Heading8"/>
    <w:next w:val="Normal"/>
    <w:qFormat/>
    <w:rsid w:val="0037793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Sumrio-Corpo"/>
    <w:next w:val="Normal"/>
    <w:autoRedefine/>
    <w:uiPriority w:val="39"/>
    <w:rsid w:val="00F213F9"/>
    <w:pPr>
      <w:numPr>
        <w:numId w:val="0"/>
      </w:numPr>
      <w:tabs>
        <w:tab w:val="clear" w:pos="7920"/>
        <w:tab w:val="right" w:pos="7938"/>
      </w:tabs>
      <w:spacing w:before="360"/>
      <w:ind w:right="-198"/>
    </w:pPr>
    <w:rPr>
      <w:noProof/>
    </w:rPr>
  </w:style>
  <w:style w:type="paragraph" w:customStyle="1" w:styleId="Sumrio-Corpo">
    <w:name w:val="Sumário - Corpo"/>
    <w:basedOn w:val="Normal"/>
    <w:rsid w:val="00377939"/>
    <w:pPr>
      <w:numPr>
        <w:numId w:val="3"/>
      </w:numPr>
      <w:tabs>
        <w:tab w:val="right" w:pos="7920"/>
      </w:tabs>
      <w:jc w:val="left"/>
    </w:pPr>
    <w:rPr>
      <w:rFonts w:ascii="Arial" w:hAnsi="Arial"/>
    </w:rPr>
  </w:style>
  <w:style w:type="paragraph" w:customStyle="1" w:styleId="Citaolongamaisde3linhas">
    <w:name w:val="Citação longa (mais de 3 linhas)"/>
    <w:basedOn w:val="Normal"/>
    <w:rsid w:val="00377939"/>
    <w:pPr>
      <w:spacing w:line="240" w:lineRule="auto"/>
      <w:ind w:left="567" w:firstLine="0"/>
    </w:pPr>
    <w:rPr>
      <w:sz w:val="22"/>
    </w:rPr>
  </w:style>
  <w:style w:type="paragraph" w:customStyle="1" w:styleId="Citaolongamaisde3linhasII">
    <w:name w:val="Citação longa (mais de 3 linhas) II"/>
    <w:basedOn w:val="Normal"/>
    <w:rsid w:val="00377939"/>
    <w:pPr>
      <w:spacing w:line="240" w:lineRule="auto"/>
      <w:ind w:left="567" w:firstLine="0"/>
    </w:pPr>
    <w:rPr>
      <w:rFonts w:ascii="Arial" w:hAnsi="Arial"/>
      <w:sz w:val="22"/>
    </w:rPr>
  </w:style>
  <w:style w:type="paragraph" w:customStyle="1" w:styleId="Resumo">
    <w:name w:val="Resumo"/>
    <w:basedOn w:val="Normal"/>
    <w:rsid w:val="00377939"/>
  </w:style>
  <w:style w:type="paragraph" w:customStyle="1" w:styleId="Refernciasistemaalfabtico">
    <w:name w:val="Referência (sistema alfabético)"/>
    <w:basedOn w:val="Normal"/>
    <w:rsid w:val="00377939"/>
    <w:pPr>
      <w:spacing w:after="120" w:line="240" w:lineRule="auto"/>
      <w:ind w:firstLine="0"/>
    </w:pPr>
  </w:style>
  <w:style w:type="paragraph" w:customStyle="1" w:styleId="Notaderodap">
    <w:name w:val="Nota de rodapé"/>
    <w:basedOn w:val="Normal"/>
    <w:rsid w:val="00377939"/>
    <w:pPr>
      <w:spacing w:line="240" w:lineRule="auto"/>
    </w:pPr>
    <w:rPr>
      <w:sz w:val="20"/>
    </w:rPr>
  </w:style>
  <w:style w:type="paragraph" w:customStyle="1" w:styleId="Epgrafe">
    <w:name w:val="Epígrafe"/>
    <w:basedOn w:val="Normal"/>
    <w:autoRedefine/>
    <w:rsid w:val="00377939"/>
    <w:pPr>
      <w:spacing w:line="240" w:lineRule="auto"/>
      <w:ind w:firstLine="0"/>
    </w:pPr>
  </w:style>
  <w:style w:type="paragraph" w:styleId="Caption">
    <w:name w:val="caption"/>
    <w:basedOn w:val="Normal"/>
    <w:next w:val="Normal"/>
    <w:uiPriority w:val="35"/>
    <w:qFormat/>
    <w:rsid w:val="00377939"/>
    <w:pPr>
      <w:spacing w:before="120" w:after="120"/>
    </w:pPr>
    <w:rPr>
      <w:b/>
    </w:rPr>
  </w:style>
  <w:style w:type="paragraph" w:customStyle="1" w:styleId="Tabela">
    <w:name w:val="Tabela"/>
    <w:basedOn w:val="Notaderodap"/>
    <w:rsid w:val="00377939"/>
  </w:style>
  <w:style w:type="paragraph" w:customStyle="1" w:styleId="QuadroIlustrao">
    <w:name w:val="Quadro/Ilustração"/>
    <w:basedOn w:val="Notaderodap"/>
    <w:rsid w:val="00377939"/>
  </w:style>
  <w:style w:type="paragraph" w:styleId="Header">
    <w:name w:val="header"/>
    <w:basedOn w:val="Normal"/>
    <w:rsid w:val="00377939"/>
    <w:pPr>
      <w:numPr>
        <w:ilvl w:val="5"/>
        <w:numId w:val="3"/>
      </w:numPr>
      <w:tabs>
        <w:tab w:val="right" w:pos="9072"/>
      </w:tabs>
      <w:spacing w:line="240" w:lineRule="auto"/>
      <w:jc w:val="left"/>
    </w:pPr>
    <w:rPr>
      <w:rFonts w:ascii="Arial" w:hAnsi="Arial"/>
      <w:sz w:val="20"/>
    </w:rPr>
  </w:style>
  <w:style w:type="paragraph" w:customStyle="1" w:styleId="Imagem">
    <w:name w:val="Imagem"/>
    <w:basedOn w:val="Epgrafe"/>
    <w:uiPriority w:val="99"/>
    <w:rsid w:val="00377939"/>
  </w:style>
  <w:style w:type="paragraph" w:customStyle="1" w:styleId="LegendadeImagem">
    <w:name w:val="Legenda de Imagem"/>
    <w:basedOn w:val="Caption"/>
    <w:next w:val="Normal"/>
    <w:rsid w:val="00377939"/>
    <w:pPr>
      <w:spacing w:before="0" w:after="0"/>
      <w:ind w:firstLine="0"/>
      <w:jc w:val="left"/>
    </w:pPr>
    <w:rPr>
      <w:rFonts w:ascii="Arial" w:hAnsi="Arial"/>
      <w:b w:val="0"/>
      <w:sz w:val="20"/>
    </w:rPr>
  </w:style>
  <w:style w:type="paragraph" w:customStyle="1" w:styleId="FolhaRNomedoautor">
    <w:name w:val="Folha R.: Nome do autor"/>
    <w:basedOn w:val="Ttulo-Alinhdir"/>
    <w:rsid w:val="00377939"/>
    <w:pPr>
      <w:spacing w:after="2100"/>
    </w:pPr>
    <w:rPr>
      <w:sz w:val="28"/>
    </w:rPr>
  </w:style>
  <w:style w:type="paragraph" w:customStyle="1" w:styleId="Ttulo-Alinhdir">
    <w:name w:val="Título - Alinh. dir."/>
    <w:basedOn w:val="Ttulo-Alinhesq"/>
    <w:rsid w:val="00377939"/>
    <w:pPr>
      <w:spacing w:line="360" w:lineRule="auto"/>
      <w:jc w:val="right"/>
    </w:pPr>
  </w:style>
  <w:style w:type="paragraph" w:customStyle="1" w:styleId="Ttulo-Alinhesq">
    <w:name w:val="Título - Alinh. esq."/>
    <w:basedOn w:val="Normal"/>
    <w:rsid w:val="00377939"/>
    <w:pPr>
      <w:spacing w:line="240" w:lineRule="auto"/>
      <w:ind w:firstLine="0"/>
      <w:jc w:val="left"/>
    </w:pPr>
    <w:rPr>
      <w:rFonts w:ascii="Arial" w:hAnsi="Arial"/>
      <w:b/>
    </w:rPr>
  </w:style>
  <w:style w:type="paragraph" w:customStyle="1" w:styleId="FolhaRTtulodatesedissertao">
    <w:name w:val="Folha R.: Título da tese/dissertação"/>
    <w:basedOn w:val="Ttulo-Alinhdir"/>
    <w:rsid w:val="00377939"/>
    <w:rPr>
      <w:sz w:val="28"/>
    </w:rPr>
  </w:style>
  <w:style w:type="paragraph" w:customStyle="1" w:styleId="FolhaRSub-ttulodatesedissertao">
    <w:name w:val="Folha R.: Sub-título da tese/dissertação"/>
    <w:basedOn w:val="Ttulo-Alinhdir"/>
    <w:rsid w:val="00377939"/>
  </w:style>
  <w:style w:type="paragraph" w:customStyle="1" w:styleId="FolhaRNaturezaacadmica-Corpo">
    <w:name w:val="Folha R.: Natureza acadêmica - Corpo"/>
    <w:basedOn w:val="Ttulo-Alinhdir"/>
    <w:next w:val="FolhaRProfessororientador"/>
    <w:rsid w:val="00377939"/>
    <w:pPr>
      <w:spacing w:after="240" w:line="240" w:lineRule="auto"/>
      <w:ind w:left="2268"/>
      <w:jc w:val="both"/>
    </w:pPr>
    <w:rPr>
      <w:b w:val="0"/>
    </w:rPr>
  </w:style>
  <w:style w:type="paragraph" w:customStyle="1" w:styleId="FolhaRProfessororientador">
    <w:name w:val="Folha R.: Professor orientador"/>
    <w:basedOn w:val="Ttulo-Alinhdir"/>
    <w:rsid w:val="00377939"/>
    <w:pPr>
      <w:spacing w:line="240" w:lineRule="auto"/>
    </w:pPr>
    <w:rPr>
      <w:b w:val="0"/>
    </w:rPr>
  </w:style>
  <w:style w:type="paragraph" w:customStyle="1" w:styleId="FolhaRVolume">
    <w:name w:val="Folha R.: Volume"/>
    <w:basedOn w:val="Ttulo-Alinhdir"/>
    <w:rsid w:val="00377939"/>
    <w:pPr>
      <w:spacing w:after="720"/>
    </w:pPr>
    <w:rPr>
      <w:b w:val="0"/>
      <w:sz w:val="22"/>
    </w:rPr>
  </w:style>
  <w:style w:type="paragraph" w:styleId="TOC2">
    <w:name w:val="toc 2"/>
    <w:basedOn w:val="Sumrio-Corpo"/>
    <w:next w:val="Normal"/>
    <w:autoRedefine/>
    <w:uiPriority w:val="39"/>
    <w:rsid w:val="00EB5745"/>
    <w:pPr>
      <w:numPr>
        <w:numId w:val="0"/>
      </w:numPr>
      <w:tabs>
        <w:tab w:val="clear" w:pos="7920"/>
        <w:tab w:val="right" w:pos="7938"/>
      </w:tabs>
    </w:pPr>
  </w:style>
  <w:style w:type="paragraph" w:customStyle="1" w:styleId="Refernciasistemanumrico">
    <w:name w:val="Referência (sistema numérico)"/>
    <w:basedOn w:val="Refernciasistemaalfabtico"/>
    <w:autoRedefine/>
    <w:rsid w:val="0069377F"/>
    <w:pPr>
      <w:numPr>
        <w:numId w:val="4"/>
      </w:numPr>
      <w:spacing w:line="360" w:lineRule="auto"/>
    </w:pPr>
    <w:rPr>
      <w:smallCaps/>
    </w:rPr>
  </w:style>
  <w:style w:type="paragraph" w:styleId="TOC3">
    <w:name w:val="toc 3"/>
    <w:basedOn w:val="Sumrio-Corpo"/>
    <w:next w:val="Normal"/>
    <w:autoRedefine/>
    <w:uiPriority w:val="39"/>
    <w:rsid w:val="00EB5745"/>
    <w:pPr>
      <w:numPr>
        <w:numId w:val="0"/>
      </w:numPr>
      <w:tabs>
        <w:tab w:val="clear" w:pos="7920"/>
        <w:tab w:val="right" w:pos="7938"/>
      </w:tabs>
    </w:pPr>
  </w:style>
  <w:style w:type="paragraph" w:styleId="TOC4">
    <w:name w:val="toc 4"/>
    <w:basedOn w:val="Sumrio-Corpo"/>
    <w:next w:val="Normal"/>
    <w:autoRedefine/>
    <w:semiHidden/>
    <w:rsid w:val="00377939"/>
    <w:pPr>
      <w:tabs>
        <w:tab w:val="clear" w:pos="7920"/>
        <w:tab w:val="right" w:pos="7938"/>
      </w:tabs>
    </w:pPr>
  </w:style>
  <w:style w:type="paragraph" w:customStyle="1" w:styleId="Agradecimentos-Ttulo">
    <w:name w:val="Agradecimentos - Título"/>
    <w:basedOn w:val="Ttulo-Alinhesq"/>
    <w:next w:val="Agradecimentos-Corpo"/>
    <w:rsid w:val="00377939"/>
    <w:rPr>
      <w:sz w:val="28"/>
    </w:rPr>
  </w:style>
  <w:style w:type="paragraph" w:customStyle="1" w:styleId="Agradecimentos-Corpo">
    <w:name w:val="Agradecimentos - Corpo"/>
    <w:basedOn w:val="Normal"/>
    <w:autoRedefine/>
    <w:rsid w:val="00377939"/>
    <w:pPr>
      <w:spacing w:before="360"/>
      <w:ind w:firstLine="0"/>
    </w:pPr>
  </w:style>
  <w:style w:type="paragraph" w:customStyle="1" w:styleId="Resumo-Ttulo">
    <w:name w:val="Resumo - Título"/>
    <w:basedOn w:val="Ttulo-Alinhesq"/>
    <w:next w:val="Resumo-Parte1"/>
    <w:autoRedefine/>
    <w:rsid w:val="00377939"/>
    <w:pPr>
      <w:spacing w:after="120"/>
    </w:pPr>
    <w:rPr>
      <w:sz w:val="28"/>
    </w:rPr>
  </w:style>
  <w:style w:type="paragraph" w:customStyle="1" w:styleId="Resumo-Parte1">
    <w:name w:val="Resumo - Parte 1"/>
    <w:basedOn w:val="Normal"/>
    <w:next w:val="Resumo-Parte2"/>
    <w:rsid w:val="00377939"/>
    <w:pPr>
      <w:spacing w:after="480" w:line="240" w:lineRule="auto"/>
      <w:ind w:left="562" w:firstLine="0"/>
    </w:pPr>
  </w:style>
  <w:style w:type="paragraph" w:customStyle="1" w:styleId="Resumo-Parte2">
    <w:name w:val="Resumo - Parte 2"/>
    <w:basedOn w:val="Normal"/>
    <w:autoRedefine/>
    <w:rsid w:val="009F14D4"/>
    <w:pPr>
      <w:ind w:firstLine="562"/>
    </w:pPr>
  </w:style>
  <w:style w:type="paragraph" w:customStyle="1" w:styleId="FolhaRNaturezaacadmica-Ttulo">
    <w:name w:val="Folha R.: Natureza acadêmica - Título"/>
    <w:basedOn w:val="Ttulo-Alinhdir"/>
    <w:next w:val="FolhaRNaturezaacadmica-Corpo"/>
    <w:rsid w:val="00377939"/>
    <w:pPr>
      <w:spacing w:after="240" w:line="240" w:lineRule="auto"/>
    </w:pPr>
  </w:style>
  <w:style w:type="paragraph" w:customStyle="1" w:styleId="FolhaRLocal">
    <w:name w:val="Folha R.: Local"/>
    <w:basedOn w:val="Ttulo-Alinhdir"/>
    <w:rsid w:val="00377939"/>
    <w:rPr>
      <w:b w:val="0"/>
    </w:rPr>
  </w:style>
  <w:style w:type="paragraph" w:customStyle="1" w:styleId="FolhaRData">
    <w:name w:val="Folha R.: Data"/>
    <w:basedOn w:val="Ttulo-Alinhdir"/>
    <w:rsid w:val="00377939"/>
    <w:pPr>
      <w:spacing w:line="240" w:lineRule="auto"/>
    </w:pPr>
    <w:rPr>
      <w:b w:val="0"/>
    </w:rPr>
  </w:style>
  <w:style w:type="paragraph" w:customStyle="1" w:styleId="AprovNomedoautor">
    <w:name w:val="Aprov.: Nome do autor"/>
    <w:basedOn w:val="Ttulo-Alinhdir"/>
    <w:rsid w:val="00377939"/>
    <w:pPr>
      <w:spacing w:after="720"/>
    </w:pPr>
  </w:style>
  <w:style w:type="paragraph" w:customStyle="1" w:styleId="AprovTtulodadissertao">
    <w:name w:val="Aprov.: Título da dissertação"/>
    <w:basedOn w:val="Ttulo-Alinhdir"/>
    <w:rsid w:val="00377939"/>
    <w:rPr>
      <w:sz w:val="28"/>
    </w:rPr>
  </w:style>
  <w:style w:type="paragraph" w:customStyle="1" w:styleId="AprovSub-ttulodadissertao">
    <w:name w:val="Aprov.: Sub-título da dissertação"/>
    <w:basedOn w:val="Ttulo-Alinhdir"/>
    <w:rsid w:val="00377939"/>
  </w:style>
  <w:style w:type="paragraph" w:customStyle="1" w:styleId="AprovTextodeaprovao">
    <w:name w:val="Aprov.: Texto de aprovação"/>
    <w:basedOn w:val="FolhaRNaturezaacadmica-Corpo"/>
    <w:rsid w:val="00377939"/>
    <w:pPr>
      <w:ind w:left="1701"/>
    </w:pPr>
  </w:style>
  <w:style w:type="paragraph" w:customStyle="1" w:styleId="AprovNomedoorientador">
    <w:name w:val="Aprov.: Nome do orientador"/>
    <w:basedOn w:val="Ttulo-Alinhdir"/>
    <w:autoRedefine/>
    <w:rsid w:val="00377939"/>
    <w:pPr>
      <w:spacing w:before="480" w:line="240" w:lineRule="auto"/>
    </w:pPr>
  </w:style>
  <w:style w:type="paragraph" w:customStyle="1" w:styleId="AprovInstituiodoorientador">
    <w:name w:val="Aprov.: Instituição do orientador"/>
    <w:basedOn w:val="AprovNomedoorientador"/>
    <w:autoRedefine/>
    <w:rsid w:val="00377939"/>
    <w:pPr>
      <w:spacing w:before="0"/>
    </w:pPr>
    <w:rPr>
      <w:b w:val="0"/>
    </w:rPr>
  </w:style>
  <w:style w:type="paragraph" w:customStyle="1" w:styleId="AprovNomedomembrodabanca">
    <w:name w:val="Aprov.: Nome do membro da banca"/>
    <w:basedOn w:val="AprovNomedoorientador"/>
    <w:autoRedefine/>
    <w:rsid w:val="00377939"/>
    <w:pPr>
      <w:spacing w:before="360"/>
    </w:pPr>
  </w:style>
  <w:style w:type="paragraph" w:customStyle="1" w:styleId="AprovInstituiodomembrodabanca">
    <w:name w:val="Aprov.: Instituição do membro da banca"/>
    <w:basedOn w:val="AprovInstituiodoorientador"/>
    <w:autoRedefine/>
    <w:rsid w:val="00377939"/>
  </w:style>
  <w:style w:type="paragraph" w:customStyle="1" w:styleId="AprovLocaledata">
    <w:name w:val="Aprov.: Local e data"/>
    <w:basedOn w:val="FolhaRData"/>
    <w:autoRedefine/>
    <w:rsid w:val="00377939"/>
    <w:pPr>
      <w:spacing w:before="480"/>
    </w:pPr>
  </w:style>
  <w:style w:type="paragraph" w:customStyle="1" w:styleId="DireitosAutorais">
    <w:name w:val="Direitos Autorais"/>
    <w:basedOn w:val="Normal"/>
    <w:autoRedefine/>
    <w:rsid w:val="00377939"/>
    <w:pPr>
      <w:spacing w:after="800" w:line="240" w:lineRule="auto"/>
      <w:ind w:firstLine="0"/>
    </w:pPr>
  </w:style>
  <w:style w:type="paragraph" w:customStyle="1" w:styleId="Perfildoaluno-Nome">
    <w:name w:val="Perfil do aluno - Nome"/>
    <w:basedOn w:val="Ttulo-Alinhdir"/>
    <w:rsid w:val="00377939"/>
  </w:style>
  <w:style w:type="paragraph" w:customStyle="1" w:styleId="Perfildoaluno-Corpo">
    <w:name w:val="Perfil do aluno - Corpo"/>
    <w:basedOn w:val="Normal"/>
    <w:autoRedefine/>
    <w:rsid w:val="00377939"/>
    <w:pPr>
      <w:spacing w:after="800" w:line="240" w:lineRule="auto"/>
      <w:ind w:firstLine="0"/>
    </w:pPr>
  </w:style>
  <w:style w:type="paragraph" w:customStyle="1" w:styleId="Fichacatalogrfica-Ttulo">
    <w:name w:val="Ficha catalográfica - Título"/>
    <w:basedOn w:val="Normal"/>
    <w:rsid w:val="00377939"/>
    <w:pPr>
      <w:ind w:firstLine="0"/>
      <w:jc w:val="right"/>
    </w:pPr>
    <w:rPr>
      <w:rFonts w:ascii="Arial" w:hAnsi="Arial"/>
      <w:sz w:val="22"/>
    </w:rPr>
  </w:style>
  <w:style w:type="paragraph" w:customStyle="1" w:styleId="Fichacatalogrfica-Corpo">
    <w:name w:val="Ficha catalográfica - Corpo"/>
    <w:basedOn w:val="Fichacatalogrfica-Ttulo"/>
    <w:autoRedefine/>
    <w:rsid w:val="00377939"/>
    <w:pPr>
      <w:spacing w:after="660" w:line="240" w:lineRule="auto"/>
      <w:ind w:firstLine="432"/>
      <w:jc w:val="both"/>
    </w:pPr>
  </w:style>
  <w:style w:type="paragraph" w:customStyle="1" w:styleId="Fichacatalogrfica-Nomedoautor">
    <w:name w:val="Ficha catalográfica - Nome do autor"/>
    <w:basedOn w:val="Fichacatalogrfica-Corpo"/>
    <w:rsid w:val="00377939"/>
    <w:pPr>
      <w:spacing w:before="120"/>
      <w:ind w:firstLine="0"/>
      <w:jc w:val="left"/>
    </w:pPr>
  </w:style>
  <w:style w:type="paragraph" w:customStyle="1" w:styleId="Dedicatria">
    <w:name w:val="Dedicatória"/>
    <w:basedOn w:val="Normal"/>
    <w:autoRedefine/>
    <w:rsid w:val="001F6AE3"/>
    <w:pPr>
      <w:spacing w:line="240" w:lineRule="auto"/>
      <w:ind w:firstLine="0"/>
      <w:jc w:val="left"/>
    </w:pPr>
  </w:style>
  <w:style w:type="paragraph" w:customStyle="1" w:styleId="Fichacatalogrfica-Palavras-chave">
    <w:name w:val="Ficha catalográfica - Palavras-chave"/>
    <w:basedOn w:val="Fichacatalogrfica-Corpo"/>
    <w:rsid w:val="00377939"/>
    <w:pPr>
      <w:spacing w:after="120"/>
    </w:pPr>
  </w:style>
  <w:style w:type="paragraph" w:customStyle="1" w:styleId="CapaNomedoautor">
    <w:name w:val="Capa: Nome do autor"/>
    <w:basedOn w:val="Ttulo-Alinhdir"/>
    <w:autoRedefine/>
    <w:rsid w:val="00377939"/>
    <w:rPr>
      <w:sz w:val="36"/>
    </w:rPr>
  </w:style>
  <w:style w:type="paragraph" w:customStyle="1" w:styleId="CapaTtulo">
    <w:name w:val="Capa: Título"/>
    <w:basedOn w:val="Ttulo-Alinhdir"/>
    <w:autoRedefine/>
    <w:rsid w:val="00377939"/>
    <w:pPr>
      <w:spacing w:line="240" w:lineRule="auto"/>
    </w:pPr>
    <w:rPr>
      <w:sz w:val="36"/>
    </w:rPr>
  </w:style>
  <w:style w:type="paragraph" w:customStyle="1" w:styleId="CapaNaturezaacadmica">
    <w:name w:val="Capa: Natureza acadêmica"/>
    <w:basedOn w:val="Ttulo-Alinhdir"/>
    <w:next w:val="CapaDepartamento"/>
    <w:autoRedefine/>
    <w:rsid w:val="00377939"/>
    <w:pPr>
      <w:spacing w:after="720"/>
    </w:pPr>
    <w:rPr>
      <w:smallCaps/>
      <w:sz w:val="32"/>
    </w:rPr>
  </w:style>
  <w:style w:type="paragraph" w:customStyle="1" w:styleId="CapaDepartamento">
    <w:name w:val="Capa: Departamento"/>
    <w:basedOn w:val="Ttulo-Alinhdir"/>
    <w:next w:val="CapaPrograma"/>
    <w:autoRedefine/>
    <w:rsid w:val="00377939"/>
    <w:rPr>
      <w:smallCaps/>
      <w:sz w:val="32"/>
    </w:rPr>
  </w:style>
  <w:style w:type="paragraph" w:customStyle="1" w:styleId="CapaPrograma">
    <w:name w:val="Capa: Programa"/>
    <w:basedOn w:val="Ttulo-Alinhdir"/>
    <w:next w:val="CapaLocaledata"/>
    <w:rsid w:val="00377939"/>
    <w:pPr>
      <w:spacing w:after="1440"/>
    </w:pPr>
    <w:rPr>
      <w:b w:val="0"/>
      <w:sz w:val="32"/>
    </w:rPr>
  </w:style>
  <w:style w:type="paragraph" w:customStyle="1" w:styleId="CapaLocaledata">
    <w:name w:val="Capa: Local e data"/>
    <w:basedOn w:val="Ttulo-Alinhdir"/>
    <w:autoRedefine/>
    <w:rsid w:val="00377939"/>
    <w:rPr>
      <w:b w:val="0"/>
    </w:rPr>
  </w:style>
  <w:style w:type="paragraph" w:customStyle="1" w:styleId="CapaSub-ttulo">
    <w:name w:val="Capa: Sub-título"/>
    <w:basedOn w:val="CapaTtulo"/>
    <w:autoRedefine/>
    <w:rsid w:val="00377939"/>
    <w:rPr>
      <w:b w:val="0"/>
    </w:rPr>
  </w:style>
  <w:style w:type="paragraph" w:styleId="TOC5">
    <w:name w:val="toc 5"/>
    <w:basedOn w:val="Sumrio-Corpo"/>
    <w:next w:val="Normal"/>
    <w:autoRedefine/>
    <w:semiHidden/>
    <w:rsid w:val="00377939"/>
    <w:pPr>
      <w:tabs>
        <w:tab w:val="clear" w:pos="7920"/>
        <w:tab w:val="right" w:pos="7938"/>
      </w:tabs>
    </w:pPr>
  </w:style>
  <w:style w:type="paragraph" w:styleId="TOC6">
    <w:name w:val="toc 6"/>
    <w:basedOn w:val="Sumrio-Corpo"/>
    <w:next w:val="Normal"/>
    <w:autoRedefine/>
    <w:semiHidden/>
    <w:rsid w:val="00377939"/>
    <w:pPr>
      <w:tabs>
        <w:tab w:val="clear" w:pos="7920"/>
        <w:tab w:val="right" w:pos="7938"/>
      </w:tabs>
    </w:pPr>
  </w:style>
  <w:style w:type="paragraph" w:styleId="TOC7">
    <w:name w:val="toc 7"/>
    <w:basedOn w:val="Sumrio-Corpo"/>
    <w:next w:val="Normal"/>
    <w:autoRedefine/>
    <w:semiHidden/>
    <w:rsid w:val="00377939"/>
    <w:pPr>
      <w:tabs>
        <w:tab w:val="clear" w:pos="7920"/>
        <w:tab w:val="right" w:pos="7938"/>
      </w:tabs>
    </w:pPr>
  </w:style>
  <w:style w:type="paragraph" w:styleId="TOC8">
    <w:name w:val="toc 8"/>
    <w:basedOn w:val="Sumrio-Corpo"/>
    <w:next w:val="Normal"/>
    <w:autoRedefine/>
    <w:semiHidden/>
    <w:rsid w:val="00377939"/>
    <w:pPr>
      <w:tabs>
        <w:tab w:val="clear" w:pos="7920"/>
        <w:tab w:val="right" w:pos="7938"/>
      </w:tabs>
    </w:pPr>
  </w:style>
  <w:style w:type="paragraph" w:styleId="TOC9">
    <w:name w:val="toc 9"/>
    <w:basedOn w:val="Sumrio-Corpo"/>
    <w:next w:val="Normal"/>
    <w:autoRedefine/>
    <w:semiHidden/>
    <w:rsid w:val="00377939"/>
    <w:pPr>
      <w:tabs>
        <w:tab w:val="clear" w:pos="7920"/>
        <w:tab w:val="right" w:pos="7938"/>
      </w:tabs>
    </w:pPr>
  </w:style>
  <w:style w:type="paragraph" w:customStyle="1" w:styleId="Sumrio-Ttulo">
    <w:name w:val="Sumário - Título"/>
    <w:basedOn w:val="Ttulo-Alinhesq"/>
    <w:rsid w:val="00377939"/>
    <w:pPr>
      <w:spacing w:after="960"/>
    </w:pPr>
    <w:rPr>
      <w:sz w:val="28"/>
    </w:rPr>
  </w:style>
  <w:style w:type="paragraph" w:customStyle="1" w:styleId="LegendadeFigura">
    <w:name w:val="Legenda de Figura"/>
    <w:next w:val="Normal"/>
    <w:uiPriority w:val="99"/>
    <w:rsid w:val="004A27C5"/>
    <w:pPr>
      <w:spacing w:before="120" w:after="240"/>
    </w:pPr>
    <w:rPr>
      <w:rFonts w:ascii="Arial" w:hAnsi="Arial"/>
      <w:lang w:val="pt-BR" w:eastAsia="pt-BR"/>
    </w:rPr>
  </w:style>
  <w:style w:type="paragraph" w:customStyle="1" w:styleId="LegendadeTabela">
    <w:name w:val="Legenda de Tabela"/>
    <w:basedOn w:val="Caption"/>
    <w:next w:val="Normal"/>
    <w:rsid w:val="00377939"/>
    <w:pPr>
      <w:spacing w:before="0" w:after="0"/>
      <w:ind w:firstLine="0"/>
      <w:jc w:val="left"/>
    </w:pPr>
    <w:rPr>
      <w:rFonts w:ascii="Arial" w:hAnsi="Arial"/>
      <w:b w:val="0"/>
      <w:sz w:val="20"/>
    </w:rPr>
  </w:style>
  <w:style w:type="paragraph" w:customStyle="1" w:styleId="LegendadeIlustrao">
    <w:name w:val="Legenda de Ilustração"/>
    <w:basedOn w:val="Caption"/>
    <w:next w:val="Normal"/>
    <w:rsid w:val="00377939"/>
    <w:pPr>
      <w:spacing w:before="0" w:after="0"/>
      <w:ind w:firstLine="0"/>
      <w:jc w:val="left"/>
    </w:pPr>
    <w:rPr>
      <w:rFonts w:ascii="Arial" w:hAnsi="Arial"/>
      <w:b w:val="0"/>
      <w:sz w:val="20"/>
    </w:rPr>
  </w:style>
  <w:style w:type="paragraph" w:customStyle="1" w:styleId="LegendadeQuadro">
    <w:name w:val="Legenda de Quadro"/>
    <w:basedOn w:val="Caption"/>
    <w:next w:val="Normal"/>
    <w:rsid w:val="00377939"/>
    <w:pPr>
      <w:spacing w:before="0" w:after="0"/>
      <w:ind w:firstLine="0"/>
      <w:jc w:val="left"/>
    </w:pPr>
    <w:rPr>
      <w:rFonts w:ascii="Arial" w:hAnsi="Arial"/>
      <w:b w:val="0"/>
      <w:sz w:val="20"/>
    </w:rPr>
  </w:style>
  <w:style w:type="paragraph" w:styleId="TableofFigures">
    <w:name w:val="table of figures"/>
    <w:basedOn w:val="Normal"/>
    <w:next w:val="Normal"/>
    <w:uiPriority w:val="99"/>
    <w:rsid w:val="005A7259"/>
    <w:pPr>
      <w:ind w:right="567" w:firstLine="0"/>
    </w:pPr>
    <w:rPr>
      <w:rFonts w:ascii="Arial" w:hAnsi="Arial"/>
    </w:rPr>
  </w:style>
  <w:style w:type="paragraph" w:customStyle="1" w:styleId="Lista-Corpo">
    <w:name w:val="Lista - Corpo"/>
    <w:basedOn w:val="Normal"/>
    <w:link w:val="Lista-CorpoChar"/>
    <w:rsid w:val="00172699"/>
    <w:pPr>
      <w:tabs>
        <w:tab w:val="right" w:pos="7938"/>
      </w:tabs>
      <w:ind w:firstLine="0"/>
      <w:jc w:val="left"/>
    </w:pPr>
    <w:rPr>
      <w:rFonts w:ascii="Arial" w:hAnsi="Arial"/>
    </w:rPr>
  </w:style>
  <w:style w:type="paragraph" w:styleId="Footer">
    <w:name w:val="footer"/>
    <w:basedOn w:val="Normal"/>
    <w:rsid w:val="00377939"/>
    <w:pPr>
      <w:numPr>
        <w:ilvl w:val="6"/>
        <w:numId w:val="3"/>
      </w:numPr>
      <w:tabs>
        <w:tab w:val="center" w:pos="4320"/>
        <w:tab w:val="right" w:pos="8640"/>
      </w:tabs>
      <w:ind w:firstLine="567"/>
    </w:pPr>
  </w:style>
  <w:style w:type="character" w:styleId="PageNumber">
    <w:name w:val="page number"/>
    <w:basedOn w:val="DefaultParagraphFont"/>
    <w:rsid w:val="00377939"/>
  </w:style>
  <w:style w:type="paragraph" w:styleId="DocumentMap">
    <w:name w:val="Document Map"/>
    <w:basedOn w:val="Normal"/>
    <w:semiHidden/>
    <w:rsid w:val="00CF02D3"/>
    <w:pPr>
      <w:shd w:val="clear" w:color="auto" w:fill="000080"/>
    </w:pPr>
    <w:rPr>
      <w:rFonts w:ascii="Tahoma" w:hAnsi="Tahoma" w:cs="Tahoma"/>
      <w:sz w:val="20"/>
    </w:rPr>
  </w:style>
  <w:style w:type="paragraph" w:customStyle="1" w:styleId="IEEEParagraph">
    <w:name w:val="IEEE Paragraph"/>
    <w:basedOn w:val="Normal"/>
    <w:link w:val="IEEEParagraphChar"/>
    <w:rsid w:val="00A12523"/>
    <w:pPr>
      <w:adjustRightInd w:val="0"/>
      <w:snapToGrid w:val="0"/>
      <w:spacing w:line="240" w:lineRule="auto"/>
      <w:ind w:firstLine="216"/>
    </w:pPr>
    <w:rPr>
      <w:rFonts w:eastAsia="SimSun"/>
      <w:sz w:val="20"/>
      <w:lang w:val="en-AU" w:eastAsia="zh-CN"/>
    </w:rPr>
  </w:style>
  <w:style w:type="character" w:customStyle="1" w:styleId="IEEEParagraphChar">
    <w:name w:val="IEEE Paragraph Char"/>
    <w:basedOn w:val="DefaultParagraphFont"/>
    <w:link w:val="IEEEParagraph"/>
    <w:rsid w:val="00A12523"/>
    <w:rPr>
      <w:rFonts w:eastAsia="SimSun"/>
      <w:szCs w:val="24"/>
      <w:lang w:val="en-AU" w:eastAsia="zh-CN" w:bidi="ar-SA"/>
    </w:rPr>
  </w:style>
  <w:style w:type="character" w:customStyle="1" w:styleId="StyleCourierNew2">
    <w:name w:val="Style Courier New2"/>
    <w:basedOn w:val="DefaultParagraphFont"/>
    <w:semiHidden/>
    <w:rsid w:val="00A12523"/>
    <w:rPr>
      <w:rFonts w:ascii="Courier New" w:hAnsi="Courier New" w:cs="Courier New"/>
      <w:sz w:val="18"/>
    </w:rPr>
  </w:style>
  <w:style w:type="paragraph" w:styleId="BodyTextIndent">
    <w:name w:val="Body Text Indent"/>
    <w:basedOn w:val="Normal"/>
    <w:link w:val="BodyTextIndentChar"/>
    <w:rsid w:val="004D0C2A"/>
    <w:pPr>
      <w:spacing w:before="120" w:line="240" w:lineRule="auto"/>
      <w:ind w:firstLine="244"/>
    </w:pPr>
    <w:rPr>
      <w:lang w:eastAsia="en-US"/>
    </w:rPr>
  </w:style>
  <w:style w:type="character" w:customStyle="1" w:styleId="BodyTextIndentChar">
    <w:name w:val="Body Text Indent Char"/>
    <w:basedOn w:val="DefaultParagraphFont"/>
    <w:link w:val="BodyTextIndent"/>
    <w:rsid w:val="004D0C2A"/>
    <w:rPr>
      <w:sz w:val="24"/>
      <w:lang w:val="en-US" w:eastAsia="en-US" w:bidi="ar-SA"/>
    </w:rPr>
  </w:style>
  <w:style w:type="character" w:customStyle="1" w:styleId="StyleItalic">
    <w:name w:val="Style Italic"/>
    <w:basedOn w:val="DefaultParagraphFont"/>
    <w:rsid w:val="004D0C2A"/>
    <w:rPr>
      <w:i/>
      <w:iCs/>
    </w:rPr>
  </w:style>
  <w:style w:type="character" w:styleId="Strong">
    <w:name w:val="Strong"/>
    <w:basedOn w:val="DefaultParagraphFont"/>
    <w:uiPriority w:val="22"/>
    <w:qFormat/>
    <w:rsid w:val="004D0C2A"/>
    <w:rPr>
      <w:b/>
      <w:bCs/>
    </w:rPr>
  </w:style>
  <w:style w:type="paragraph" w:styleId="BalloonText">
    <w:name w:val="Balloon Text"/>
    <w:basedOn w:val="Normal"/>
    <w:link w:val="BalloonTextChar"/>
    <w:uiPriority w:val="99"/>
    <w:semiHidden/>
    <w:rsid w:val="00CB3FC8"/>
    <w:rPr>
      <w:rFonts w:ascii="Tahoma" w:hAnsi="Tahoma" w:cs="Tahoma"/>
      <w:sz w:val="16"/>
      <w:szCs w:val="16"/>
    </w:rPr>
  </w:style>
  <w:style w:type="paragraph" w:customStyle="1" w:styleId="abstract">
    <w:name w:val="abstract"/>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Footnote">
    <w:name w:val="Footnote"/>
    <w:basedOn w:val="Normal"/>
    <w:rsid w:val="00841D5B"/>
    <w:pPr>
      <w:spacing w:line="240" w:lineRule="auto"/>
      <w:ind w:firstLine="0"/>
    </w:pPr>
    <w:rPr>
      <w:sz w:val="16"/>
      <w:lang w:eastAsia="en-US"/>
    </w:rPr>
  </w:style>
  <w:style w:type="paragraph" w:styleId="BodyTextIndent2">
    <w:name w:val="Body Text Indent 2"/>
    <w:basedOn w:val="Normal"/>
    <w:rsid w:val="00841D5B"/>
    <w:pPr>
      <w:spacing w:line="240" w:lineRule="auto"/>
      <w:ind w:firstLine="245"/>
    </w:pPr>
    <w:rPr>
      <w:i/>
      <w:sz w:val="20"/>
      <w:lang w:eastAsia="en-US"/>
    </w:rPr>
  </w:style>
  <w:style w:type="paragraph" w:customStyle="1" w:styleId="References">
    <w:name w:val="References"/>
    <w:basedOn w:val="Normal"/>
    <w:rsid w:val="00841D5B"/>
    <w:pPr>
      <w:spacing w:line="240" w:lineRule="auto"/>
      <w:ind w:left="567" w:hanging="567"/>
    </w:pPr>
    <w:rPr>
      <w:lang w:eastAsia="en-US"/>
    </w:rPr>
  </w:style>
  <w:style w:type="paragraph" w:customStyle="1" w:styleId="Author">
    <w:name w:val="Author"/>
    <w:basedOn w:val="Normal"/>
    <w:rsid w:val="00841D5B"/>
    <w:pPr>
      <w:spacing w:line="240" w:lineRule="auto"/>
      <w:ind w:firstLine="0"/>
      <w:jc w:val="center"/>
    </w:pPr>
    <w:rPr>
      <w:lang w:eastAsia="en-US"/>
    </w:rPr>
  </w:style>
  <w:style w:type="paragraph" w:customStyle="1" w:styleId="keywords">
    <w:name w:val="keywords"/>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agenumber0">
    <w:name w:val="Page number"/>
    <w:basedOn w:val="Normal"/>
    <w:rsid w:val="00841D5B"/>
    <w:pPr>
      <w:spacing w:line="240" w:lineRule="auto"/>
      <w:ind w:firstLine="0"/>
      <w:jc w:val="center"/>
    </w:pPr>
    <w:rPr>
      <w:rFonts w:ascii="Times" w:hAnsi="Times"/>
      <w:lang w:eastAsia="en-US"/>
    </w:rPr>
  </w:style>
  <w:style w:type="paragraph" w:styleId="Title">
    <w:name w:val="Title"/>
    <w:basedOn w:val="Normal"/>
    <w:qFormat/>
    <w:rsid w:val="00841D5B"/>
    <w:pPr>
      <w:spacing w:before="480" w:line="240" w:lineRule="auto"/>
      <w:ind w:firstLine="0"/>
      <w:jc w:val="center"/>
    </w:pPr>
    <w:rPr>
      <w:b/>
      <w:sz w:val="28"/>
      <w:lang w:eastAsia="en-US"/>
    </w:rPr>
  </w:style>
  <w:style w:type="paragraph" w:customStyle="1" w:styleId="AbstractText">
    <w:name w:val="Abstract Text"/>
    <w:basedOn w:val="BodyTextIndent2"/>
    <w:rsid w:val="00841D5B"/>
  </w:style>
  <w:style w:type="paragraph" w:customStyle="1" w:styleId="Affiliation">
    <w:name w:val="Affiliation"/>
    <w:basedOn w:val="Normal"/>
    <w:rsid w:val="00841D5B"/>
    <w:pPr>
      <w:spacing w:line="240" w:lineRule="auto"/>
      <w:ind w:firstLine="0"/>
      <w:jc w:val="center"/>
    </w:pPr>
    <w:rPr>
      <w:i/>
      <w:lang w:eastAsia="en-US"/>
    </w:rPr>
  </w:style>
  <w:style w:type="paragraph" w:customStyle="1" w:styleId="AbstractTitle">
    <w:name w:val="Abstract Title"/>
    <w:basedOn w:val="Normal"/>
    <w:rsid w:val="00841D5B"/>
    <w:pPr>
      <w:spacing w:line="240" w:lineRule="auto"/>
      <w:ind w:firstLine="0"/>
      <w:jc w:val="center"/>
    </w:pPr>
    <w:rPr>
      <w:b/>
      <w:lang w:eastAsia="en-US"/>
    </w:rPr>
  </w:style>
  <w:style w:type="paragraph" w:customStyle="1" w:styleId="FigureandCaptionCaptions">
    <w:name w:val="Figure and Caption Captions"/>
    <w:basedOn w:val="Normal"/>
    <w:rsid w:val="00841D5B"/>
    <w:pPr>
      <w:spacing w:before="120" w:after="120" w:line="240" w:lineRule="auto"/>
      <w:ind w:firstLine="0"/>
    </w:pPr>
    <w:rPr>
      <w:b/>
      <w:lang w:eastAsia="en-US"/>
    </w:rPr>
  </w:style>
  <w:style w:type="paragraph" w:customStyle="1" w:styleId="Callouts">
    <w:name w:val="Callouts"/>
    <w:basedOn w:val="Normal"/>
    <w:rsid w:val="00841D5B"/>
    <w:pPr>
      <w:spacing w:line="240" w:lineRule="auto"/>
      <w:ind w:firstLine="0"/>
    </w:pPr>
    <w:rPr>
      <w:rFonts w:ascii="Helvetica" w:hAnsi="Helvetica"/>
      <w:sz w:val="18"/>
      <w:lang w:eastAsia="en-US"/>
    </w:rPr>
  </w:style>
  <w:style w:type="paragraph" w:customStyle="1" w:styleId="abbreviations">
    <w:name w:val="abbreviations"/>
    <w:basedOn w:val="abstract"/>
    <w:next w:val="Normal"/>
    <w:rsid w:val="00841D5B"/>
    <w:pPr>
      <w:tabs>
        <w:tab w:val="left" w:pos="3402"/>
      </w:tabs>
      <w:ind w:left="3402" w:hanging="3402"/>
    </w:pPr>
  </w:style>
  <w:style w:type="paragraph" w:customStyle="1" w:styleId="title0">
    <w:name w:val="title"/>
    <w:basedOn w:val="Normal"/>
    <w:next w:val="author0"/>
    <w:rsid w:val="00841D5B"/>
    <w:pP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uthor0">
    <w:name w:val="author"/>
    <w:basedOn w:val="Normal"/>
    <w:next w:val="affiliation0"/>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affiliation0">
    <w:name w:val="affiliation"/>
    <w:basedOn w:val="Normal"/>
    <w:next w:val="phone"/>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hone">
    <w:name w:val="phone"/>
    <w:basedOn w:val="email"/>
    <w:next w:val="fax"/>
    <w:rsid w:val="00841D5B"/>
  </w:style>
  <w:style w:type="paragraph" w:customStyle="1" w:styleId="email">
    <w:name w:val="email"/>
    <w:basedOn w:val="Normal"/>
    <w:next w:val="ur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url">
    <w:name w:val="url"/>
    <w:basedOn w:val="email"/>
    <w:next w:val="Normal"/>
    <w:rsid w:val="00841D5B"/>
  </w:style>
  <w:style w:type="paragraph" w:customStyle="1" w:styleId="fax">
    <w:name w:val="fax"/>
    <w:basedOn w:val="email"/>
    <w:next w:val="email"/>
    <w:rsid w:val="00841D5B"/>
  </w:style>
  <w:style w:type="paragraph" w:customStyle="1" w:styleId="heading10">
    <w:name w:val="heading1"/>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sz w:val="32"/>
      <w:lang w:eastAsia="en-US" w:bidi="hi-IN"/>
    </w:rPr>
  </w:style>
  <w:style w:type="paragraph" w:customStyle="1" w:styleId="heading20">
    <w:name w:val="heading2"/>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lang w:eastAsia="en-US" w:bidi="hi-IN"/>
    </w:rPr>
  </w:style>
  <w:style w:type="paragraph" w:customStyle="1" w:styleId="heading30">
    <w:name w:val="heading3"/>
    <w:basedOn w:val="Normal"/>
    <w:next w:val="Normal"/>
    <w:rsid w:val="00841D5B"/>
    <w:pPr>
      <w:keepNext/>
      <w:overflowPunct w:val="0"/>
      <w:autoSpaceDE w:val="0"/>
      <w:autoSpaceDN w:val="0"/>
      <w:adjustRightInd w:val="0"/>
      <w:spacing w:before="240" w:after="180" w:line="240" w:lineRule="auto"/>
      <w:ind w:firstLine="227"/>
      <w:textAlignment w:val="baseline"/>
    </w:pPr>
    <w:rPr>
      <w:rFonts w:ascii="Arial" w:hAnsi="Arial" w:cs="Mangal"/>
      <w:i/>
      <w:lang w:eastAsia="en-US" w:bidi="hi-IN"/>
    </w:rPr>
  </w:style>
  <w:style w:type="paragraph" w:customStyle="1" w:styleId="run-in">
    <w:name w:val="run-in"/>
    <w:basedOn w:val="Normal"/>
    <w:next w:val="Normal"/>
    <w:rsid w:val="00841D5B"/>
    <w:pPr>
      <w:keepNext/>
      <w:overflowPunct w:val="0"/>
      <w:autoSpaceDE w:val="0"/>
      <w:autoSpaceDN w:val="0"/>
      <w:adjustRightInd w:val="0"/>
      <w:spacing w:before="120" w:line="240" w:lineRule="auto"/>
      <w:ind w:firstLine="227"/>
      <w:textAlignment w:val="baseline"/>
    </w:pPr>
    <w:rPr>
      <w:rFonts w:ascii="Times" w:hAnsi="Times" w:cs="Mangal"/>
      <w:b/>
      <w:lang w:eastAsia="en-US" w:bidi="hi-IN"/>
    </w:rPr>
  </w:style>
  <w:style w:type="paragraph" w:customStyle="1" w:styleId="figurecitation">
    <w:name w:val="figurecitation"/>
    <w:basedOn w:val="Normal"/>
    <w:rsid w:val="00841D5B"/>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cknowledgements">
    <w:name w:val="acknowledgements"/>
    <w:basedOn w:val="abstract"/>
    <w:next w:val="Normal"/>
    <w:rsid w:val="00841D5B"/>
    <w:pPr>
      <w:spacing w:before="240"/>
    </w:pPr>
  </w:style>
  <w:style w:type="paragraph" w:customStyle="1" w:styleId="extraaddress">
    <w:name w:val="extraaddress"/>
    <w:basedOn w:val="email"/>
    <w:rsid w:val="00841D5B"/>
  </w:style>
  <w:style w:type="paragraph" w:customStyle="1" w:styleId="reference">
    <w:name w:val="reference"/>
    <w:basedOn w:val="Normal"/>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customStyle="1" w:styleId="equation">
    <w:name w:val="equation"/>
    <w:basedOn w:val="Normal"/>
    <w:next w:val="Normal"/>
    <w:rsid w:val="00841D5B"/>
    <w:pPr>
      <w:overflowPunct w:val="0"/>
      <w:autoSpaceDE w:val="0"/>
      <w:autoSpaceDN w:val="0"/>
      <w:adjustRightInd w:val="0"/>
      <w:spacing w:before="120" w:after="120" w:line="240" w:lineRule="auto"/>
      <w:ind w:firstLine="227"/>
      <w:jc w:val="center"/>
      <w:textAlignment w:val="baseline"/>
    </w:pPr>
    <w:rPr>
      <w:rFonts w:ascii="Times" w:hAnsi="Times" w:cs="Mangal"/>
      <w:lang w:eastAsia="en-US" w:bidi="hi-IN"/>
    </w:rPr>
  </w:style>
  <w:style w:type="paragraph" w:customStyle="1" w:styleId="articlenote">
    <w:name w:val="articlenote"/>
    <w:basedOn w:val="Normal"/>
    <w:next w:val="Normal"/>
    <w:rsid w:val="00841D5B"/>
    <w:pPr>
      <w:overflowPunct w:val="0"/>
      <w:autoSpaceDE w:val="0"/>
      <w:autoSpaceDN w:val="0"/>
      <w:adjustRightInd w:val="0"/>
      <w:spacing w:line="240" w:lineRule="auto"/>
      <w:ind w:firstLine="227"/>
      <w:textAlignment w:val="baseline"/>
    </w:pPr>
    <w:rPr>
      <w:rFonts w:ascii="Times" w:hAnsi="Times" w:cs="Mangal"/>
      <w:sz w:val="22"/>
      <w:lang w:eastAsia="en-US" w:bidi="hi-IN"/>
    </w:rPr>
  </w:style>
  <w:style w:type="paragraph" w:customStyle="1" w:styleId="figlegend">
    <w:name w:val="fig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tablelegend">
    <w:name w:val="table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StyleCentered">
    <w:name w:val="Style Centered"/>
    <w:basedOn w:val="Normal"/>
    <w:rsid w:val="00841D5B"/>
    <w:pPr>
      <w:tabs>
        <w:tab w:val="left" w:pos="720"/>
      </w:tabs>
      <w:overflowPunct w:val="0"/>
      <w:autoSpaceDE w:val="0"/>
      <w:autoSpaceDN w:val="0"/>
      <w:adjustRightInd w:val="0"/>
      <w:spacing w:before="120" w:line="240" w:lineRule="auto"/>
      <w:ind w:firstLine="227"/>
      <w:jc w:val="center"/>
      <w:textAlignment w:val="baseline"/>
    </w:pPr>
    <w:rPr>
      <w:rFonts w:ascii="Times" w:hAnsi="Times" w:cs="Mangal"/>
      <w:lang w:bidi="hi-IN"/>
    </w:rPr>
  </w:style>
  <w:style w:type="paragraph" w:customStyle="1" w:styleId="Textodebalo1">
    <w:name w:val="Texto de balão1"/>
    <w:basedOn w:val="Normal"/>
    <w:semiHidden/>
    <w:rsid w:val="00841D5B"/>
    <w:pPr>
      <w:spacing w:line="240" w:lineRule="auto"/>
      <w:ind w:firstLine="0"/>
    </w:pPr>
    <w:rPr>
      <w:rFonts w:ascii="Tahoma" w:hAnsi="Tahoma" w:cs="Tahoma"/>
      <w:sz w:val="16"/>
      <w:szCs w:val="16"/>
      <w:lang w:eastAsia="en-US"/>
    </w:rPr>
  </w:style>
  <w:style w:type="paragraph" w:customStyle="1" w:styleId="StyleAbstractJustified">
    <w:name w:val="Style Abstract + Justified"/>
    <w:basedOn w:val="Normal"/>
    <w:rsid w:val="00841D5B"/>
    <w:pPr>
      <w:overflowPunct w:val="0"/>
      <w:autoSpaceDE w:val="0"/>
      <w:autoSpaceDN w:val="0"/>
      <w:adjustRightInd w:val="0"/>
      <w:spacing w:before="960" w:after="260" w:line="240" w:lineRule="auto"/>
      <w:ind w:left="1100" w:hanging="1100"/>
      <w:textAlignment w:val="baseline"/>
    </w:pPr>
    <w:rPr>
      <w:rFonts w:ascii="Times" w:hAnsi="Times" w:cs="Mangal"/>
      <w:sz w:val="18"/>
      <w:lang w:eastAsia="en-US" w:bidi="hi-IN"/>
    </w:rPr>
  </w:style>
  <w:style w:type="character" w:styleId="Hyperlink">
    <w:name w:val="Hyperlink"/>
    <w:basedOn w:val="DefaultParagraphFont"/>
    <w:rsid w:val="00841D5B"/>
    <w:rPr>
      <w:color w:val="0000FF"/>
      <w:u w:val="single"/>
    </w:rPr>
  </w:style>
  <w:style w:type="paragraph" w:styleId="CommentText">
    <w:name w:val="annotation text"/>
    <w:basedOn w:val="Normal"/>
    <w:link w:val="CommentTextChar"/>
    <w:uiPriority w:val="99"/>
    <w:semiHidden/>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styleId="CommentSubject">
    <w:name w:val="annotation subject"/>
    <w:basedOn w:val="CommentText"/>
    <w:next w:val="CommentText"/>
    <w:semiHidden/>
    <w:rsid w:val="00841D5B"/>
    <w:rPr>
      <w:b/>
      <w:bCs/>
    </w:rPr>
  </w:style>
  <w:style w:type="table" w:styleId="TableGrid7">
    <w:name w:val="Table Grid 7"/>
    <w:basedOn w:val="TableNormal"/>
    <w:rsid w:val="00841D5B"/>
    <w:pPr>
      <w:spacing w:line="220" w:lineRule="exact"/>
      <w:ind w:firstLine="30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uthorinfo">
    <w:name w:val="authorinfo"/>
    <w:basedOn w:val="Normal"/>
    <w:next w:val="email"/>
    <w:rsid w:val="00841D5B"/>
    <w:pPr>
      <w:overflowPunct w:val="0"/>
      <w:autoSpaceDE w:val="0"/>
      <w:autoSpaceDN w:val="0"/>
      <w:adjustRightInd w:val="0"/>
      <w:spacing w:line="240" w:lineRule="auto"/>
      <w:ind w:firstLine="227"/>
      <w:jc w:val="center"/>
      <w:textAlignment w:val="baseline"/>
    </w:pPr>
    <w:rPr>
      <w:rFonts w:ascii="Times" w:hAnsi="Times" w:cs="Mangal"/>
      <w:sz w:val="18"/>
      <w:szCs w:val="18"/>
      <w:lang w:eastAsia="en-US" w:bidi="hi-IN"/>
    </w:rPr>
  </w:style>
  <w:style w:type="paragraph" w:customStyle="1" w:styleId="p1a">
    <w:name w:val="p1a"/>
    <w:basedOn w:val="Normal"/>
    <w:next w:val="Normal"/>
    <w:rsid w:val="00841D5B"/>
    <w:pPr>
      <w:overflowPunct w:val="0"/>
      <w:autoSpaceDE w:val="0"/>
      <w:autoSpaceDN w:val="0"/>
      <w:adjustRightInd w:val="0"/>
      <w:spacing w:line="240" w:lineRule="auto"/>
      <w:ind w:firstLine="0"/>
      <w:textAlignment w:val="baseline"/>
    </w:pPr>
    <w:rPr>
      <w:rFonts w:ascii="Times" w:hAnsi="Times" w:cs="Mangal"/>
      <w:lang w:eastAsia="en-US" w:bidi="hi-IN"/>
    </w:rPr>
  </w:style>
  <w:style w:type="paragraph" w:customStyle="1" w:styleId="Runninghead-left">
    <w:name w:val="Running head - left"/>
    <w:basedOn w:val="Normal"/>
    <w:rsid w:val="00841D5B"/>
    <w:pPr>
      <w:tabs>
        <w:tab w:val="left" w:pos="680"/>
        <w:tab w:val="right" w:pos="6237"/>
        <w:tab w:val="right" w:pos="6917"/>
      </w:tabs>
      <w:overflowPunct w:val="0"/>
      <w:autoSpaceDE w:val="0"/>
      <w:autoSpaceDN w:val="0"/>
      <w:adjustRightInd w:val="0"/>
      <w:spacing w:after="240" w:line="240" w:lineRule="exact"/>
      <w:ind w:firstLine="0"/>
      <w:jc w:val="left"/>
      <w:textAlignment w:val="baseline"/>
    </w:pPr>
    <w:rPr>
      <w:rFonts w:ascii="Times" w:hAnsi="Times" w:cs="Mangal"/>
      <w:sz w:val="18"/>
      <w:szCs w:val="18"/>
      <w:lang w:eastAsia="en-US" w:bidi="hi-IN"/>
    </w:rPr>
  </w:style>
  <w:style w:type="paragraph" w:customStyle="1" w:styleId="Runninghead-right">
    <w:name w:val="Running head - right"/>
    <w:basedOn w:val="Runninghead-left"/>
    <w:rsid w:val="00841D5B"/>
    <w:pPr>
      <w:jc w:val="right"/>
    </w:pPr>
  </w:style>
  <w:style w:type="paragraph" w:customStyle="1" w:styleId="BulletItem">
    <w:name w:val="Bullet Item"/>
    <w:basedOn w:val="Item"/>
    <w:rsid w:val="00841D5B"/>
    <w:pPr>
      <w:numPr>
        <w:numId w:val="2"/>
      </w:numPr>
    </w:pPr>
  </w:style>
  <w:style w:type="paragraph" w:customStyle="1" w:styleId="Item">
    <w:name w:val="Item"/>
    <w:basedOn w:val="Normal"/>
    <w:next w:val="Normal"/>
    <w:rsid w:val="00841D5B"/>
    <w:pPr>
      <w:tabs>
        <w:tab w:val="left" w:pos="227"/>
        <w:tab w:val="left" w:pos="454"/>
      </w:tabs>
      <w:overflowPunct w:val="0"/>
      <w:autoSpaceDE w:val="0"/>
      <w:autoSpaceDN w:val="0"/>
      <w:adjustRightInd w:val="0"/>
      <w:spacing w:line="240" w:lineRule="auto"/>
      <w:ind w:left="227" w:hanging="227"/>
      <w:textAlignment w:val="baseline"/>
    </w:pPr>
    <w:rPr>
      <w:rFonts w:ascii="Times" w:hAnsi="Times" w:cs="Mangal"/>
      <w:lang w:eastAsia="en-US" w:bidi="hi-IN"/>
    </w:rPr>
  </w:style>
  <w:style w:type="paragraph" w:customStyle="1" w:styleId="NumberedItem">
    <w:name w:val="Numbered Item"/>
    <w:basedOn w:val="Item"/>
    <w:rsid w:val="00841D5B"/>
  </w:style>
  <w:style w:type="paragraph" w:styleId="FootnoteText">
    <w:name w:val="footnote text"/>
    <w:basedOn w:val="Normal"/>
    <w:semiHidden/>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programcode">
    <w:name w:val="programcode"/>
    <w:basedOn w:val="Normal"/>
    <w:rsid w:val="00841D5B"/>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line="240" w:lineRule="auto"/>
      <w:ind w:left="227" w:firstLine="0"/>
      <w:jc w:val="left"/>
      <w:textAlignment w:val="baseline"/>
    </w:pPr>
    <w:rPr>
      <w:rFonts w:ascii="Courier" w:hAnsi="Courier" w:cs="Mangal"/>
      <w:lang w:eastAsia="en-US" w:bidi="hi-IN"/>
    </w:rPr>
  </w:style>
  <w:style w:type="paragraph" w:customStyle="1" w:styleId="FunotentextFootnote">
    <w:name w:val="Fußnotentext.Footnote"/>
    <w:basedOn w:val="Normal"/>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heading40">
    <w:name w:val="heading4"/>
    <w:basedOn w:val="Normal"/>
    <w:next w:val="p1a"/>
    <w:rsid w:val="00841D5B"/>
    <w:pPr>
      <w:overflowPunct w:val="0"/>
      <w:autoSpaceDE w:val="0"/>
      <w:autoSpaceDN w:val="0"/>
      <w:adjustRightInd w:val="0"/>
      <w:spacing w:before="320" w:line="240" w:lineRule="auto"/>
      <w:ind w:firstLine="0"/>
      <w:textAlignment w:val="baseline"/>
    </w:pPr>
    <w:rPr>
      <w:rFonts w:ascii="Times" w:hAnsi="Times" w:cs="Mangal"/>
      <w:i/>
      <w:iCs/>
      <w:lang w:eastAsia="en-US" w:bidi="hi-IN"/>
    </w:rPr>
  </w:style>
  <w:style w:type="paragraph" w:customStyle="1" w:styleId="tabletitle">
    <w:name w:val="table title"/>
    <w:basedOn w:val="Normal"/>
    <w:next w:val="Normal"/>
    <w:rsid w:val="00841D5B"/>
    <w:pPr>
      <w:keepNext/>
      <w:keepLines/>
      <w:overflowPunct w:val="0"/>
      <w:autoSpaceDE w:val="0"/>
      <w:autoSpaceDN w:val="0"/>
      <w:adjustRightInd w:val="0"/>
      <w:spacing w:before="240" w:after="120" w:line="220" w:lineRule="exact"/>
      <w:ind w:firstLine="0"/>
      <w:textAlignment w:val="baseline"/>
    </w:pPr>
    <w:rPr>
      <w:rFonts w:ascii="Times" w:hAnsi="Times" w:cs="Mangal"/>
      <w:sz w:val="18"/>
      <w:szCs w:val="18"/>
      <w:lang w:val="de-DE" w:eastAsia="en-US" w:bidi="hi-IN"/>
    </w:rPr>
  </w:style>
  <w:style w:type="paragraph" w:customStyle="1" w:styleId="figurelegend">
    <w:name w:val="figure legend"/>
    <w:basedOn w:val="Normal"/>
    <w:next w:val="Normal"/>
    <w:rsid w:val="00841D5B"/>
    <w:pPr>
      <w:keepNext/>
      <w:keepLines/>
      <w:overflowPunct w:val="0"/>
      <w:autoSpaceDE w:val="0"/>
      <w:autoSpaceDN w:val="0"/>
      <w:adjustRightInd w:val="0"/>
      <w:spacing w:before="120" w:after="240" w:line="220" w:lineRule="exact"/>
      <w:ind w:firstLine="0"/>
      <w:textAlignment w:val="baseline"/>
    </w:pPr>
    <w:rPr>
      <w:rFonts w:ascii="Times" w:hAnsi="Times" w:cs="Mangal"/>
      <w:sz w:val="18"/>
      <w:szCs w:val="18"/>
      <w:lang w:eastAsia="en-US" w:bidi="hi-IN"/>
    </w:rPr>
  </w:style>
  <w:style w:type="paragraph" w:styleId="NormalWeb">
    <w:name w:val="Normal (Web)"/>
    <w:basedOn w:val="Normal"/>
    <w:uiPriority w:val="99"/>
    <w:rsid w:val="00841D5B"/>
    <w:pPr>
      <w:spacing w:before="100" w:beforeAutospacing="1" w:after="100" w:afterAutospacing="1" w:line="240" w:lineRule="auto"/>
      <w:ind w:firstLine="0"/>
      <w:jc w:val="left"/>
    </w:pPr>
  </w:style>
  <w:style w:type="paragraph" w:customStyle="1" w:styleId="Spr1stparagraph">
    <w:name w:val="Spr 1st paragraph"/>
    <w:basedOn w:val="Normal"/>
    <w:next w:val="Normal"/>
    <w:autoRedefine/>
    <w:rsid w:val="00841D5B"/>
    <w:pPr>
      <w:tabs>
        <w:tab w:val="left" w:pos="284"/>
      </w:tabs>
      <w:spacing w:line="240" w:lineRule="auto"/>
      <w:ind w:firstLine="0"/>
    </w:pPr>
    <w:rPr>
      <w:rFonts w:ascii="Times" w:hAnsi="Times"/>
      <w:lang w:eastAsia="fr-FR"/>
    </w:rPr>
  </w:style>
  <w:style w:type="paragraph" w:customStyle="1" w:styleId="Sprheading2">
    <w:name w:val="Spr heading 2"/>
    <w:basedOn w:val="Normal"/>
    <w:next w:val="Spr1stparagraph"/>
    <w:autoRedefine/>
    <w:rsid w:val="00841D5B"/>
    <w:pPr>
      <w:keepNext/>
      <w:tabs>
        <w:tab w:val="left" w:pos="284"/>
      </w:tabs>
      <w:suppressAutoHyphens/>
      <w:spacing w:before="255" w:after="170" w:line="240" w:lineRule="auto"/>
      <w:ind w:firstLine="0"/>
      <w:jc w:val="left"/>
      <w:outlineLvl w:val="1"/>
    </w:pPr>
    <w:rPr>
      <w:rFonts w:ascii="Times" w:hAnsi="Times"/>
      <w:b/>
      <w:sz w:val="22"/>
      <w:lang w:eastAsia="fr-FR"/>
    </w:rPr>
  </w:style>
  <w:style w:type="character" w:customStyle="1" w:styleId="Spr1stparagraphChar">
    <w:name w:val="Spr 1st paragraph Char"/>
    <w:basedOn w:val="DefaultParagraphFont"/>
    <w:rsid w:val="00841D5B"/>
    <w:rPr>
      <w:rFonts w:ascii="Times" w:hAnsi="Times"/>
      <w:lang w:val="en-US" w:eastAsia="fr-FR" w:bidi="ar-SA"/>
    </w:rPr>
  </w:style>
  <w:style w:type="paragraph" w:customStyle="1" w:styleId="Sprfigurecaption">
    <w:name w:val="Spr figure caption"/>
    <w:basedOn w:val="Normal"/>
    <w:next w:val="Normal"/>
    <w:autoRedefine/>
    <w:rsid w:val="00841D5B"/>
    <w:pPr>
      <w:keepLines/>
      <w:tabs>
        <w:tab w:val="left" w:pos="284"/>
      </w:tabs>
      <w:spacing w:before="120" w:after="240" w:line="220" w:lineRule="exact"/>
      <w:ind w:firstLine="0"/>
      <w:jc w:val="center"/>
      <w:outlineLvl w:val="0"/>
    </w:pPr>
    <w:rPr>
      <w:rFonts w:ascii="Times" w:hAnsi="Times"/>
      <w:b/>
      <w:lang w:eastAsia="fr-FR"/>
    </w:rPr>
  </w:style>
  <w:style w:type="paragraph" w:customStyle="1" w:styleId="head">
    <w:name w:val="head"/>
    <w:basedOn w:val="Normal"/>
    <w:rsid w:val="00841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autoSpaceDE w:val="0"/>
      <w:autoSpaceDN w:val="0"/>
      <w:spacing w:line="240" w:lineRule="auto"/>
      <w:ind w:firstLine="0"/>
      <w:jc w:val="center"/>
    </w:pPr>
    <w:rPr>
      <w:rFonts w:ascii="Times" w:hAnsi="Times"/>
      <w:b/>
      <w:sz w:val="18"/>
      <w:lang w:eastAsia="fr-FR"/>
    </w:rPr>
  </w:style>
  <w:style w:type="paragraph" w:customStyle="1" w:styleId="cell">
    <w:name w:val="cell"/>
    <w:basedOn w:val="head"/>
    <w:rsid w:val="00841D5B"/>
    <w:pPr>
      <w:jc w:val="left"/>
    </w:pPr>
    <w:rPr>
      <w:b w:val="0"/>
    </w:rPr>
  </w:style>
  <w:style w:type="character" w:customStyle="1" w:styleId="SprfigurecaptionChar">
    <w:name w:val="Spr figure caption Char"/>
    <w:basedOn w:val="DefaultParagraphFont"/>
    <w:rsid w:val="00841D5B"/>
    <w:rPr>
      <w:rFonts w:ascii="Times" w:hAnsi="Times"/>
      <w:b/>
      <w:lang w:val="en-US" w:eastAsia="fr-FR" w:bidi="ar-SA"/>
    </w:rPr>
  </w:style>
  <w:style w:type="character" w:customStyle="1" w:styleId="Heading2Char">
    <w:name w:val="Heading 2 Char"/>
    <w:basedOn w:val="DefaultParagraphFont"/>
    <w:rsid w:val="00841D5B"/>
    <w:rPr>
      <w:b/>
      <w:sz w:val="24"/>
      <w:lang w:val="en-US" w:eastAsia="en-US" w:bidi="ar-SA"/>
    </w:rPr>
  </w:style>
  <w:style w:type="character" w:customStyle="1" w:styleId="Heading3Char">
    <w:name w:val="Heading 3 Char"/>
    <w:basedOn w:val="DefaultParagraphFont"/>
    <w:rsid w:val="00841D5B"/>
    <w:rPr>
      <w:b/>
      <w:lang w:val="en-US" w:eastAsia="en-US" w:bidi="ar-SA"/>
    </w:rPr>
  </w:style>
  <w:style w:type="character" w:styleId="Emphasis">
    <w:name w:val="Emphasis"/>
    <w:basedOn w:val="DefaultParagraphFont"/>
    <w:uiPriority w:val="20"/>
    <w:qFormat/>
    <w:rsid w:val="00841D5B"/>
    <w:rPr>
      <w:i/>
      <w:iCs/>
    </w:rPr>
  </w:style>
  <w:style w:type="character" w:customStyle="1" w:styleId="Heading1Char">
    <w:name w:val="Heading 1 Char"/>
    <w:basedOn w:val="DefaultParagraphFont"/>
    <w:rsid w:val="00841D5B"/>
    <w:rPr>
      <w:b/>
      <w:kern w:val="28"/>
      <w:sz w:val="28"/>
      <w:lang w:val="en-US" w:eastAsia="en-US" w:bidi="ar-SA"/>
    </w:rPr>
  </w:style>
  <w:style w:type="character" w:customStyle="1" w:styleId="figlegendChar">
    <w:name w:val="figlegend Char"/>
    <w:basedOn w:val="DefaultParagraphFont"/>
    <w:rsid w:val="00841D5B"/>
    <w:rPr>
      <w:rFonts w:ascii="Times" w:hAnsi="Times" w:cs="Mangal"/>
      <w:lang w:val="en-US" w:eastAsia="en-US" w:bidi="hi-IN"/>
    </w:rPr>
  </w:style>
  <w:style w:type="character" w:customStyle="1" w:styleId="articlenoteChar">
    <w:name w:val="articlenote Char"/>
    <w:basedOn w:val="DefaultParagraphFont"/>
    <w:rsid w:val="00841D5B"/>
    <w:rPr>
      <w:rFonts w:ascii="Times" w:hAnsi="Times" w:cs="Mangal"/>
      <w:sz w:val="22"/>
      <w:lang w:val="en-US" w:eastAsia="en-US" w:bidi="hi-IN"/>
    </w:rPr>
  </w:style>
  <w:style w:type="character" w:customStyle="1" w:styleId="m">
    <w:name w:val="m"/>
    <w:basedOn w:val="DefaultParagraphFont"/>
    <w:rsid w:val="00841D5B"/>
  </w:style>
  <w:style w:type="paragraph" w:styleId="HTMLPreformatted">
    <w:name w:val="HTML Preformatted"/>
    <w:basedOn w:val="Normal"/>
    <w:rsid w:val="008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eastAsia="en-US"/>
    </w:rPr>
  </w:style>
  <w:style w:type="character" w:customStyle="1" w:styleId="l">
    <w:name w:val="l"/>
    <w:basedOn w:val="DefaultParagraphFont"/>
    <w:rsid w:val="00841D5B"/>
  </w:style>
  <w:style w:type="paragraph" w:customStyle="1" w:styleId="NoIndent">
    <w:name w:val="No Indent"/>
    <w:basedOn w:val="Normal"/>
    <w:rsid w:val="00841D5B"/>
    <w:pPr>
      <w:spacing w:after="60" w:line="240" w:lineRule="exact"/>
      <w:ind w:firstLine="0"/>
    </w:pPr>
    <w:rPr>
      <w:lang w:val="pt-PT"/>
    </w:rPr>
  </w:style>
  <w:style w:type="character" w:customStyle="1" w:styleId="CharChar1">
    <w:name w:val="Char Char1"/>
    <w:basedOn w:val="DefaultParagraphFont"/>
    <w:rsid w:val="00841D5B"/>
    <w:rPr>
      <w:b/>
      <w:kern w:val="28"/>
      <w:sz w:val="28"/>
      <w:lang w:val="en-US" w:eastAsia="en-US" w:bidi="ar-SA"/>
    </w:rPr>
  </w:style>
  <w:style w:type="paragraph" w:customStyle="1" w:styleId="Captioon">
    <w:name w:val="Captioon"/>
    <w:basedOn w:val="Caption"/>
    <w:rsid w:val="00841D5B"/>
    <w:pPr>
      <w:spacing w:before="0" w:after="0" w:line="240" w:lineRule="auto"/>
      <w:ind w:firstLine="0"/>
      <w:jc w:val="center"/>
    </w:pPr>
    <w:rPr>
      <w:bCs/>
      <w:sz w:val="20"/>
      <w:lang w:eastAsia="en-US"/>
    </w:rPr>
  </w:style>
  <w:style w:type="table" w:styleId="TableGrid">
    <w:name w:val="Table Grid"/>
    <w:basedOn w:val="TableNormal"/>
    <w:rsid w:val="00841D5B"/>
    <w:pPr>
      <w:widowControl w:val="0"/>
      <w:spacing w:line="220" w:lineRule="exact"/>
      <w:ind w:firstLine="28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0">
    <w:name w:val="Reference"/>
    <w:basedOn w:val="Normal"/>
    <w:rsid w:val="00841D5B"/>
    <w:pPr>
      <w:tabs>
        <w:tab w:val="left" w:pos="720"/>
      </w:tabs>
      <w:spacing w:before="120" w:line="240" w:lineRule="auto"/>
      <w:ind w:left="284" w:hanging="284"/>
    </w:pPr>
    <w:rPr>
      <w:rFonts w:ascii="Times" w:hAnsi="Times"/>
    </w:rPr>
  </w:style>
  <w:style w:type="paragraph" w:customStyle="1" w:styleId="Address">
    <w:name w:val="Address"/>
    <w:basedOn w:val="Normal"/>
    <w:link w:val="AddressChar"/>
    <w:autoRedefine/>
    <w:rsid w:val="00841D5B"/>
    <w:pPr>
      <w:tabs>
        <w:tab w:val="left" w:pos="720"/>
      </w:tabs>
      <w:spacing w:before="240" w:line="240" w:lineRule="auto"/>
      <w:ind w:firstLine="0"/>
      <w:jc w:val="center"/>
    </w:pPr>
    <w:rPr>
      <w:rFonts w:ascii="Times" w:hAnsi="Times"/>
    </w:rPr>
  </w:style>
  <w:style w:type="character" w:customStyle="1" w:styleId="AddressChar">
    <w:name w:val="Address Char"/>
    <w:basedOn w:val="DefaultParagraphFont"/>
    <w:link w:val="Address"/>
    <w:rsid w:val="00841D5B"/>
    <w:rPr>
      <w:rFonts w:ascii="Times" w:hAnsi="Times"/>
      <w:sz w:val="24"/>
      <w:lang w:val="pt-BR" w:eastAsia="pt-BR" w:bidi="ar-SA"/>
    </w:rPr>
  </w:style>
  <w:style w:type="paragraph" w:customStyle="1" w:styleId="Email0">
    <w:name w:val="Email"/>
    <w:basedOn w:val="Normal"/>
    <w:rsid w:val="00841D5B"/>
    <w:pPr>
      <w:tabs>
        <w:tab w:val="left" w:pos="720"/>
      </w:tabs>
      <w:spacing w:before="120" w:after="120" w:line="240" w:lineRule="auto"/>
      <w:ind w:firstLine="0"/>
      <w:jc w:val="center"/>
    </w:pPr>
    <w:rPr>
      <w:rFonts w:ascii="Courier New" w:hAnsi="Courier New"/>
      <w:sz w:val="20"/>
    </w:rPr>
  </w:style>
  <w:style w:type="paragraph" w:customStyle="1" w:styleId="Abstract0">
    <w:name w:val="Abstract"/>
    <w:basedOn w:val="Normal"/>
    <w:rsid w:val="00841D5B"/>
    <w:pPr>
      <w:tabs>
        <w:tab w:val="left" w:pos="720"/>
      </w:tabs>
      <w:spacing w:before="120" w:after="120" w:line="240" w:lineRule="auto"/>
      <w:ind w:left="454" w:right="454" w:firstLine="0"/>
    </w:pPr>
    <w:rPr>
      <w:rFonts w:ascii="Times" w:hAnsi="Times"/>
      <w:i/>
    </w:rPr>
  </w:style>
  <w:style w:type="paragraph" w:customStyle="1" w:styleId="Figure">
    <w:name w:val="Figure"/>
    <w:basedOn w:val="Normal"/>
    <w:rsid w:val="00841D5B"/>
    <w:pPr>
      <w:tabs>
        <w:tab w:val="left" w:pos="720"/>
      </w:tabs>
      <w:spacing w:before="120" w:line="240" w:lineRule="auto"/>
      <w:ind w:firstLine="0"/>
      <w:jc w:val="center"/>
    </w:pPr>
    <w:rPr>
      <w:rFonts w:ascii="Times" w:hAnsi="Times"/>
      <w:noProof/>
    </w:rPr>
  </w:style>
  <w:style w:type="character" w:customStyle="1" w:styleId="b1">
    <w:name w:val="b1"/>
    <w:basedOn w:val="DefaultParagraphFont"/>
    <w:rsid w:val="00841D5B"/>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841D5B"/>
    <w:rPr>
      <w:color w:val="0000FF"/>
    </w:rPr>
  </w:style>
  <w:style w:type="character" w:customStyle="1" w:styleId="pi1">
    <w:name w:val="pi1"/>
    <w:basedOn w:val="DefaultParagraphFont"/>
    <w:rsid w:val="00841D5B"/>
    <w:rPr>
      <w:color w:val="0000FF"/>
    </w:rPr>
  </w:style>
  <w:style w:type="character" w:customStyle="1" w:styleId="t1">
    <w:name w:val="t1"/>
    <w:basedOn w:val="DefaultParagraphFont"/>
    <w:rsid w:val="00841D5B"/>
    <w:rPr>
      <w:color w:val="990000"/>
    </w:rPr>
  </w:style>
  <w:style w:type="character" w:customStyle="1" w:styleId="tx1">
    <w:name w:val="tx1"/>
    <w:basedOn w:val="DefaultParagraphFont"/>
    <w:rsid w:val="00841D5B"/>
    <w:rPr>
      <w:b/>
      <w:bCs/>
    </w:rPr>
  </w:style>
  <w:style w:type="character" w:customStyle="1" w:styleId="ns1">
    <w:name w:val="ns1"/>
    <w:basedOn w:val="DefaultParagraphFont"/>
    <w:rsid w:val="00841D5B"/>
    <w:rPr>
      <w:color w:val="FF0000"/>
    </w:rPr>
  </w:style>
  <w:style w:type="character" w:customStyle="1" w:styleId="descricao">
    <w:name w:val="descricao"/>
    <w:basedOn w:val="DefaultParagraphFont"/>
    <w:rsid w:val="00AE6BEC"/>
  </w:style>
  <w:style w:type="character" w:styleId="HTMLTypewriter">
    <w:name w:val="HTML Typewriter"/>
    <w:basedOn w:val="DefaultParagraphFont"/>
    <w:rsid w:val="00E95794"/>
    <w:rPr>
      <w:rFonts w:ascii="Courier New" w:eastAsia="Times New Roman" w:hAnsi="Courier New" w:cs="Courier New"/>
      <w:sz w:val="20"/>
      <w:szCs w:val="20"/>
    </w:rPr>
  </w:style>
  <w:style w:type="paragraph" w:styleId="Subtitle">
    <w:name w:val="Subtitle"/>
    <w:basedOn w:val="Normal"/>
    <w:next w:val="Author"/>
    <w:qFormat/>
    <w:rsid w:val="00616592"/>
    <w:pPr>
      <w:spacing w:line="300" w:lineRule="exact"/>
      <w:ind w:firstLine="0"/>
      <w:jc w:val="left"/>
    </w:pPr>
    <w:rPr>
      <w:i/>
      <w:noProof/>
      <w:sz w:val="26"/>
      <w:lang w:eastAsia="en-US"/>
    </w:rPr>
  </w:style>
  <w:style w:type="paragraph" w:customStyle="1" w:styleId="CN">
    <w:name w:val="CN"/>
    <w:basedOn w:val="ChapterNo"/>
    <w:rsid w:val="00616592"/>
  </w:style>
  <w:style w:type="paragraph" w:customStyle="1" w:styleId="ChapterNo">
    <w:name w:val="ChapterNo"/>
    <w:basedOn w:val="Normal"/>
    <w:rsid w:val="00616592"/>
    <w:pPr>
      <w:spacing w:before="1140" w:after="260" w:line="340" w:lineRule="exact"/>
      <w:ind w:firstLine="0"/>
      <w:jc w:val="left"/>
    </w:pPr>
    <w:rPr>
      <w:noProof/>
      <w:sz w:val="30"/>
      <w:lang w:eastAsia="en-US"/>
    </w:rPr>
  </w:style>
  <w:style w:type="paragraph" w:customStyle="1" w:styleId="small">
    <w:name w:val="small"/>
    <w:basedOn w:val="Normal"/>
    <w:rsid w:val="00616592"/>
    <w:pPr>
      <w:spacing w:line="220" w:lineRule="exact"/>
      <w:ind w:firstLine="0"/>
    </w:pPr>
    <w:rPr>
      <w:sz w:val="18"/>
      <w:lang w:eastAsia="en-US"/>
    </w:rPr>
  </w:style>
  <w:style w:type="paragraph" w:customStyle="1" w:styleId="HeadingMath">
    <w:name w:val="HeadingMath"/>
    <w:basedOn w:val="Normal"/>
    <w:next w:val="Normal"/>
    <w:rsid w:val="00616592"/>
    <w:pPr>
      <w:keepNext/>
      <w:spacing w:before="260" w:line="220" w:lineRule="exact"/>
      <w:ind w:firstLine="0"/>
      <w:jc w:val="left"/>
    </w:pPr>
    <w:rPr>
      <w:smallCaps/>
      <w:sz w:val="20"/>
      <w:lang w:eastAsia="en-US"/>
    </w:rPr>
  </w:style>
  <w:style w:type="paragraph" w:customStyle="1" w:styleId="BlockQuote">
    <w:name w:val="BlockQuote"/>
    <w:basedOn w:val="Normal"/>
    <w:next w:val="Normal"/>
    <w:rsid w:val="00616592"/>
    <w:pPr>
      <w:spacing w:before="120" w:after="140" w:line="220" w:lineRule="exact"/>
      <w:ind w:left="300" w:firstLine="0"/>
    </w:pPr>
    <w:rPr>
      <w:sz w:val="20"/>
      <w:lang w:eastAsia="en-US"/>
    </w:rPr>
  </w:style>
  <w:style w:type="paragraph" w:customStyle="1" w:styleId="LISTnum">
    <w:name w:val="LISTnum"/>
    <w:basedOn w:val="Normal"/>
    <w:rsid w:val="00616592"/>
    <w:pPr>
      <w:spacing w:line="220" w:lineRule="exact"/>
      <w:ind w:left="300" w:hanging="300"/>
      <w:jc w:val="left"/>
    </w:pPr>
    <w:rPr>
      <w:sz w:val="20"/>
      <w:lang w:eastAsia="en-US"/>
    </w:rPr>
  </w:style>
  <w:style w:type="paragraph" w:customStyle="1" w:styleId="LISTalph">
    <w:name w:val="LISTalph"/>
    <w:basedOn w:val="Normal"/>
    <w:rsid w:val="00616592"/>
    <w:pPr>
      <w:spacing w:line="220" w:lineRule="exact"/>
      <w:ind w:left="300" w:hanging="300"/>
      <w:jc w:val="left"/>
    </w:pPr>
    <w:rPr>
      <w:sz w:val="20"/>
      <w:lang w:eastAsia="en-US"/>
    </w:rPr>
  </w:style>
  <w:style w:type="paragraph" w:customStyle="1" w:styleId="LISTdash">
    <w:name w:val="LISTdash"/>
    <w:basedOn w:val="LISTalph"/>
    <w:rsid w:val="00616592"/>
  </w:style>
  <w:style w:type="paragraph" w:customStyle="1" w:styleId="Motto">
    <w:name w:val="Motto"/>
    <w:basedOn w:val="small"/>
    <w:next w:val="Heading1"/>
    <w:rsid w:val="00616592"/>
    <w:pPr>
      <w:spacing w:before="360" w:after="360"/>
      <w:ind w:left="1559"/>
      <w:jc w:val="right"/>
    </w:pPr>
  </w:style>
  <w:style w:type="paragraph" w:customStyle="1" w:styleId="Table">
    <w:name w:val="Table"/>
    <w:basedOn w:val="small"/>
    <w:rsid w:val="00616592"/>
    <w:pPr>
      <w:jc w:val="left"/>
    </w:pPr>
  </w:style>
  <w:style w:type="paragraph" w:customStyle="1" w:styleId="Equation0">
    <w:name w:val="Equation"/>
    <w:basedOn w:val="Normal"/>
    <w:next w:val="Normal"/>
    <w:rsid w:val="00616592"/>
    <w:pPr>
      <w:tabs>
        <w:tab w:val="right" w:pos="4253"/>
      </w:tabs>
      <w:spacing w:before="260" w:after="260" w:line="240" w:lineRule="auto"/>
      <w:ind w:left="360" w:firstLine="0"/>
    </w:pPr>
    <w:rPr>
      <w:sz w:val="20"/>
      <w:lang w:eastAsia="en-US"/>
    </w:rPr>
  </w:style>
  <w:style w:type="paragraph" w:customStyle="1" w:styleId="HeadingOther">
    <w:name w:val="HeadingOther"/>
    <w:basedOn w:val="Heading1"/>
    <w:next w:val="Normal"/>
    <w:rsid w:val="00616592"/>
    <w:pPr>
      <w:pageBreakBefore w:val="0"/>
      <w:numPr>
        <w:numId w:val="0"/>
      </w:numPr>
      <w:tabs>
        <w:tab w:val="left" w:pos="426"/>
      </w:tabs>
      <w:spacing w:before="520" w:after="260" w:line="300" w:lineRule="exact"/>
      <w:ind w:left="900" w:hanging="900"/>
      <w:outlineLvl w:val="9"/>
    </w:pPr>
    <w:rPr>
      <w:rFonts w:ascii="Times New Roman" w:hAnsi="Times New Roman"/>
      <w:caps/>
      <w:kern w:val="22"/>
      <w:sz w:val="26"/>
      <w:lang w:eastAsia="en-US"/>
    </w:rPr>
  </w:style>
  <w:style w:type="paragraph" w:customStyle="1" w:styleId="Appendix">
    <w:name w:val="Appendix"/>
    <w:basedOn w:val="small"/>
    <w:rsid w:val="00616592"/>
    <w:pPr>
      <w:ind w:firstLine="240"/>
    </w:pPr>
  </w:style>
  <w:style w:type="paragraph" w:customStyle="1" w:styleId="Notes">
    <w:name w:val="Notes"/>
    <w:basedOn w:val="small"/>
    <w:rsid w:val="00616592"/>
    <w:pPr>
      <w:ind w:left="240" w:hanging="240"/>
    </w:pPr>
  </w:style>
  <w:style w:type="character" w:customStyle="1" w:styleId="capLabel">
    <w:name w:val="capLabel"/>
    <w:basedOn w:val="DefaultParagraphFont"/>
    <w:rsid w:val="00616592"/>
    <w:rPr>
      <w:i/>
      <w:vertAlign w:val="baseline"/>
    </w:rPr>
  </w:style>
  <w:style w:type="character" w:customStyle="1" w:styleId="StyleCourierNew4">
    <w:name w:val="Style Courier New4"/>
    <w:basedOn w:val="DefaultParagraphFont"/>
    <w:rsid w:val="00616592"/>
    <w:rPr>
      <w:rFonts w:ascii="Courier New" w:hAnsi="Courier New"/>
      <w:sz w:val="18"/>
    </w:rPr>
  </w:style>
  <w:style w:type="paragraph" w:customStyle="1" w:styleId="StyleBodyTextIndentCourierNewComplex9pt">
    <w:name w:val="Style Body Text Indent + Courier New (Complex) 9 pt"/>
    <w:basedOn w:val="BodyTextIndent"/>
    <w:link w:val="StyleBodyTextIndentCourierNewComplex9ptChar"/>
    <w:rsid w:val="00616592"/>
    <w:pPr>
      <w:spacing w:before="0"/>
      <w:ind w:firstLine="360"/>
    </w:pPr>
    <w:rPr>
      <w:rFonts w:ascii="Courier New" w:hAnsi="Courier New"/>
      <w:sz w:val="16"/>
      <w:szCs w:val="18"/>
    </w:rPr>
  </w:style>
  <w:style w:type="character" w:customStyle="1" w:styleId="StyleBodyTextIndentCourierNewComplex9ptChar">
    <w:name w:val="Style Body Text Indent + Courier New (Complex) 9 pt Char"/>
    <w:basedOn w:val="DefaultParagraphFont"/>
    <w:link w:val="StyleBodyTextIndentCourierNewComplex9pt"/>
    <w:rsid w:val="00616592"/>
    <w:rPr>
      <w:rFonts w:ascii="Courier New" w:hAnsi="Courier New"/>
      <w:sz w:val="16"/>
      <w:szCs w:val="18"/>
      <w:lang w:val="en-US" w:eastAsia="en-US" w:bidi="ar-SA"/>
    </w:rPr>
  </w:style>
  <w:style w:type="character" w:styleId="CommentReference">
    <w:name w:val="annotation reference"/>
    <w:basedOn w:val="DefaultParagraphFont"/>
    <w:uiPriority w:val="99"/>
    <w:semiHidden/>
    <w:rsid w:val="00616592"/>
    <w:rPr>
      <w:sz w:val="16"/>
      <w:szCs w:val="16"/>
    </w:rPr>
  </w:style>
  <w:style w:type="paragraph" w:customStyle="1" w:styleId="Sprreferencelist">
    <w:name w:val="Spr reference list"/>
    <w:basedOn w:val="Normal"/>
    <w:link w:val="SprreferencelistChar"/>
    <w:autoRedefine/>
    <w:rsid w:val="00616592"/>
    <w:pPr>
      <w:tabs>
        <w:tab w:val="left" w:pos="284"/>
      </w:tabs>
      <w:spacing w:line="240" w:lineRule="auto"/>
      <w:ind w:left="288" w:hanging="288"/>
    </w:pPr>
    <w:rPr>
      <w:rFonts w:ascii="Times" w:hAnsi="Times"/>
      <w:sz w:val="18"/>
      <w:szCs w:val="18"/>
      <w:lang w:eastAsia="fr-FR"/>
    </w:rPr>
  </w:style>
  <w:style w:type="character" w:customStyle="1" w:styleId="SprreferencelistChar">
    <w:name w:val="Spr reference list Char"/>
    <w:basedOn w:val="DefaultParagraphFont"/>
    <w:link w:val="Sprreferencelist"/>
    <w:rsid w:val="00616592"/>
    <w:rPr>
      <w:rFonts w:ascii="Times" w:hAnsi="Times"/>
      <w:sz w:val="18"/>
      <w:szCs w:val="18"/>
      <w:lang w:val="en-US" w:eastAsia="fr-FR" w:bidi="ar-SA"/>
    </w:rPr>
  </w:style>
  <w:style w:type="paragraph" w:customStyle="1" w:styleId="Estilondicedeilustraesesquerda">
    <w:name w:val="Estilo Índice de ilustrações + À esquerda"/>
    <w:basedOn w:val="TableofFigures"/>
    <w:rsid w:val="00622741"/>
    <w:pPr>
      <w:jc w:val="left"/>
    </w:pPr>
    <w:rPr>
      <w:sz w:val="20"/>
    </w:rPr>
  </w:style>
  <w:style w:type="character" w:customStyle="1" w:styleId="Lista-CorpoChar">
    <w:name w:val="Lista - Corpo Char"/>
    <w:basedOn w:val="DefaultParagraphFont"/>
    <w:link w:val="Lista-Corpo"/>
    <w:rsid w:val="00301DB9"/>
    <w:rPr>
      <w:rFonts w:ascii="Arial" w:hAnsi="Arial"/>
      <w:sz w:val="24"/>
      <w:lang w:val="pt-BR" w:eastAsia="pt-BR" w:bidi="ar-SA"/>
    </w:rPr>
  </w:style>
  <w:style w:type="character" w:styleId="HTMLCode">
    <w:name w:val="HTML Code"/>
    <w:basedOn w:val="DefaultParagraphFont"/>
    <w:uiPriority w:val="99"/>
    <w:rsid w:val="003E794B"/>
    <w:rPr>
      <w:rFonts w:ascii="Courier New" w:eastAsia="Times New Roman" w:hAnsi="Courier New" w:cs="Courier New"/>
      <w:sz w:val="20"/>
      <w:szCs w:val="20"/>
    </w:rPr>
  </w:style>
  <w:style w:type="paragraph" w:customStyle="1" w:styleId="StyleAprovNomedomembrodabanca12pt">
    <w:name w:val="Style Aprov.: Nome do membro da banca + 12 pt"/>
    <w:basedOn w:val="Normal"/>
    <w:rsid w:val="004D7AC9"/>
    <w:pPr>
      <w:widowControl/>
      <w:spacing w:before="360" w:line="240" w:lineRule="auto"/>
      <w:ind w:firstLine="0"/>
      <w:jc w:val="right"/>
    </w:pPr>
    <w:rPr>
      <w:rFonts w:ascii="Arial" w:hAnsi="Arial" w:cs="Arial"/>
      <w:b/>
      <w:bCs/>
    </w:rPr>
  </w:style>
  <w:style w:type="paragraph" w:styleId="Bibliography">
    <w:name w:val="Bibliography"/>
    <w:basedOn w:val="Normal"/>
    <w:next w:val="Normal"/>
    <w:uiPriority w:val="37"/>
    <w:unhideWhenUsed/>
    <w:rsid w:val="000B4450"/>
  </w:style>
  <w:style w:type="character" w:customStyle="1" w:styleId="Heading1Char1">
    <w:name w:val="Heading 1 Char1"/>
    <w:basedOn w:val="DefaultParagraphFont"/>
    <w:link w:val="Heading1"/>
    <w:rsid w:val="00F85CAE"/>
    <w:rPr>
      <w:rFonts w:ascii="Arial" w:hAnsi="Arial"/>
      <w:b/>
      <w:kern w:val="28"/>
      <w:sz w:val="28"/>
      <w:lang w:val="pt-BR" w:eastAsia="pt-BR"/>
    </w:rPr>
  </w:style>
  <w:style w:type="paragraph" w:styleId="ListParagraph">
    <w:name w:val="List Paragraph"/>
    <w:basedOn w:val="Normal"/>
    <w:uiPriority w:val="34"/>
    <w:qFormat/>
    <w:rsid w:val="00F35EDF"/>
    <w:pPr>
      <w:widowControl/>
      <w:ind w:left="720" w:firstLine="709"/>
      <w:contextualSpacing/>
    </w:pPr>
  </w:style>
  <w:style w:type="paragraph" w:customStyle="1" w:styleId="Ttulonvel1">
    <w:name w:val="Título nível 1"/>
    <w:basedOn w:val="Normal"/>
    <w:rsid w:val="00351672"/>
    <w:pPr>
      <w:widowControl/>
      <w:numPr>
        <w:numId w:val="5"/>
      </w:numPr>
    </w:pPr>
    <w:rPr>
      <w:rFonts w:ascii="Verdana" w:hAnsi="Verdana" w:cs="Arial Unicode MS"/>
      <w:b/>
      <w:bCs/>
      <w:sz w:val="20"/>
    </w:rPr>
  </w:style>
  <w:style w:type="paragraph" w:customStyle="1" w:styleId="StyleHeading9">
    <w:name w:val="Style Heading 9"/>
    <w:aliases w:val="Título nível 2 + (Latin) Times New Roman 12 pt"/>
    <w:basedOn w:val="Heading9"/>
    <w:rsid w:val="00351672"/>
    <w:pPr>
      <w:numPr>
        <w:numId w:val="5"/>
      </w:numPr>
      <w:spacing w:before="240" w:after="60" w:line="360" w:lineRule="auto"/>
      <w:jc w:val="both"/>
    </w:pPr>
    <w:rPr>
      <w:rFonts w:ascii="Times New Roman" w:hAnsi="Times New Roman" w:cs="Arial"/>
      <w:b w:val="0"/>
      <w:bCs/>
      <w:i/>
      <w:kern w:val="0"/>
    </w:rPr>
  </w:style>
  <w:style w:type="table" w:styleId="TableColumns5">
    <w:name w:val="Table Columns 5"/>
    <w:basedOn w:val="TableNormal"/>
    <w:rsid w:val="004541DF"/>
    <w:pPr>
      <w:widowControl w:val="0"/>
      <w:spacing w:line="360" w:lineRule="auto"/>
      <w:ind w:firstLine="567"/>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6">
    <w:name w:val="index 6"/>
    <w:basedOn w:val="Normal"/>
    <w:next w:val="Normal"/>
    <w:autoRedefine/>
    <w:rsid w:val="006B421C"/>
    <w:pPr>
      <w:spacing w:line="240" w:lineRule="auto"/>
      <w:ind w:left="1440" w:hanging="240"/>
    </w:pPr>
  </w:style>
  <w:style w:type="table" w:styleId="TableProfessional">
    <w:name w:val="Table Professional"/>
    <w:basedOn w:val="TableNormal"/>
    <w:rsid w:val="004541DF"/>
    <w:pPr>
      <w:widowControl w:val="0"/>
      <w:spacing w:line="360" w:lineRule="auto"/>
      <w:ind w:firstLine="567"/>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otnoteReference">
    <w:name w:val="footnote reference"/>
    <w:basedOn w:val="DefaultParagraphFont"/>
    <w:rsid w:val="00C8337C"/>
    <w:rPr>
      <w:vertAlign w:val="superscript"/>
    </w:rPr>
  </w:style>
  <w:style w:type="character" w:customStyle="1" w:styleId="apple-style-span">
    <w:name w:val="apple-style-span"/>
    <w:basedOn w:val="DefaultParagraphFont"/>
    <w:rsid w:val="00D040B3"/>
  </w:style>
  <w:style w:type="character" w:customStyle="1" w:styleId="apple-converted-space">
    <w:name w:val="apple-converted-space"/>
    <w:basedOn w:val="DefaultParagraphFont"/>
    <w:rsid w:val="00D040B3"/>
  </w:style>
  <w:style w:type="paragraph" w:customStyle="1" w:styleId="Paragrafonormal">
    <w:name w:val="Paragrafo normal"/>
    <w:basedOn w:val="Normal"/>
    <w:rsid w:val="006D3EFE"/>
    <w:pPr>
      <w:suppressAutoHyphens/>
      <w:spacing w:before="120" w:line="240" w:lineRule="auto"/>
      <w:ind w:firstLine="284"/>
      <w:jc w:val="left"/>
    </w:pPr>
    <w:rPr>
      <w:rFonts w:eastAsia="Arial Unicode MS"/>
      <w:kern w:val="1"/>
      <w:lang w:eastAsia="en-US"/>
    </w:rPr>
  </w:style>
  <w:style w:type="character" w:customStyle="1" w:styleId="hps">
    <w:name w:val="hps"/>
    <w:basedOn w:val="DefaultParagraphFont"/>
    <w:rsid w:val="00D712B1"/>
  </w:style>
  <w:style w:type="paragraph" w:styleId="z-TopofForm">
    <w:name w:val="HTML Top of Form"/>
    <w:basedOn w:val="Normal"/>
    <w:next w:val="Normal"/>
    <w:link w:val="z-TopofFormChar"/>
    <w:hidden/>
    <w:uiPriority w:val="99"/>
    <w:unhideWhenUsed/>
    <w:rsid w:val="00D712B1"/>
    <w:pPr>
      <w:widowControl/>
      <w:pBdr>
        <w:bottom w:val="single" w:sz="6" w:space="1" w:color="auto"/>
      </w:pBdr>
      <w:spacing w:line="240" w:lineRule="auto"/>
      <w:ind w:firstLine="0"/>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rsid w:val="00D712B1"/>
    <w:rPr>
      <w:rFonts w:ascii="Arial" w:hAnsi="Arial" w:cs="Arial"/>
      <w:vanish/>
      <w:sz w:val="16"/>
      <w:szCs w:val="16"/>
    </w:rPr>
  </w:style>
  <w:style w:type="paragraph" w:styleId="BodyText">
    <w:name w:val="Body Text"/>
    <w:basedOn w:val="Normal"/>
    <w:link w:val="BodyTextChar"/>
    <w:rsid w:val="00981628"/>
    <w:pPr>
      <w:spacing w:after="120"/>
    </w:pPr>
  </w:style>
  <w:style w:type="character" w:customStyle="1" w:styleId="BodyTextChar">
    <w:name w:val="Body Text Char"/>
    <w:basedOn w:val="DefaultParagraphFont"/>
    <w:link w:val="BodyText"/>
    <w:rsid w:val="00981628"/>
    <w:rPr>
      <w:sz w:val="24"/>
      <w:lang w:val="pt-BR" w:eastAsia="pt-BR"/>
    </w:rPr>
  </w:style>
  <w:style w:type="paragraph" w:styleId="BodyTextFirstIndent">
    <w:name w:val="Body Text First Indent"/>
    <w:basedOn w:val="BodyText"/>
    <w:link w:val="BodyTextFirstIndentChar"/>
    <w:uiPriority w:val="99"/>
    <w:unhideWhenUsed/>
    <w:rsid w:val="00981628"/>
    <w:pPr>
      <w:widowControl/>
      <w:spacing w:after="0"/>
      <w:ind w:firstLine="360"/>
    </w:pPr>
  </w:style>
  <w:style w:type="character" w:customStyle="1" w:styleId="BodyTextFirstIndentChar">
    <w:name w:val="Body Text First Indent Char"/>
    <w:basedOn w:val="BodyTextChar"/>
    <w:link w:val="BodyTextFirstIndent"/>
    <w:uiPriority w:val="99"/>
    <w:rsid w:val="00981628"/>
    <w:rPr>
      <w:sz w:val="24"/>
      <w:lang w:val="pt-BR" w:eastAsia="pt-BR"/>
    </w:rPr>
  </w:style>
  <w:style w:type="paragraph" w:customStyle="1" w:styleId="Cabealho">
    <w:name w:val="Cabeçalho"/>
    <w:basedOn w:val="Normal"/>
    <w:rsid w:val="000F46A7"/>
    <w:pPr>
      <w:tabs>
        <w:tab w:val="right" w:pos="7938"/>
      </w:tabs>
      <w:suppressAutoHyphens/>
      <w:spacing w:line="240" w:lineRule="auto"/>
      <w:ind w:firstLine="0"/>
      <w:jc w:val="left"/>
    </w:pPr>
    <w:rPr>
      <w:rFonts w:ascii="Arial" w:eastAsia="Arial Unicode MS" w:hAnsi="Arial"/>
      <w:noProof/>
      <w:kern w:val="1"/>
      <w:sz w:val="20"/>
      <w:lang w:eastAsia="en-US"/>
    </w:rPr>
  </w:style>
  <w:style w:type="paragraph" w:customStyle="1" w:styleId="Paragrafoprimeiro">
    <w:name w:val="Paragrafo primeiro"/>
    <w:basedOn w:val="Normal"/>
    <w:next w:val="Normal"/>
    <w:rsid w:val="000F46A7"/>
    <w:pPr>
      <w:suppressAutoHyphens/>
      <w:spacing w:before="180"/>
      <w:jc w:val="left"/>
    </w:pPr>
    <w:rPr>
      <w:rFonts w:eastAsia="Arial Unicode MS"/>
      <w:noProof/>
      <w:kern w:val="1"/>
      <w:lang w:eastAsia="en-US"/>
    </w:rPr>
  </w:style>
  <w:style w:type="character" w:customStyle="1" w:styleId="BalloonTextChar">
    <w:name w:val="Balloon Text Char"/>
    <w:basedOn w:val="DefaultParagraphFont"/>
    <w:link w:val="BalloonText"/>
    <w:uiPriority w:val="99"/>
    <w:semiHidden/>
    <w:rsid w:val="000F46A7"/>
    <w:rPr>
      <w:rFonts w:ascii="Tahoma" w:hAnsi="Tahoma" w:cs="Tahoma"/>
      <w:sz w:val="16"/>
      <w:szCs w:val="16"/>
      <w:lang w:val="pt-BR" w:eastAsia="pt-BR"/>
    </w:rPr>
  </w:style>
  <w:style w:type="character" w:styleId="FollowedHyperlink">
    <w:name w:val="FollowedHyperlink"/>
    <w:basedOn w:val="DefaultParagraphFont"/>
    <w:uiPriority w:val="99"/>
    <w:unhideWhenUsed/>
    <w:rsid w:val="000F46A7"/>
    <w:rPr>
      <w:color w:val="800080" w:themeColor="followedHyperlink"/>
      <w:u w:val="single"/>
    </w:rPr>
  </w:style>
  <w:style w:type="paragraph" w:styleId="Revision">
    <w:name w:val="Revision"/>
    <w:hidden/>
    <w:uiPriority w:val="71"/>
    <w:rsid w:val="00257A55"/>
    <w:rPr>
      <w:lang w:val="pt-BR" w:eastAsia="pt-BR"/>
    </w:rPr>
  </w:style>
  <w:style w:type="character" w:customStyle="1" w:styleId="docemphasis">
    <w:name w:val="docemphasis"/>
    <w:basedOn w:val="DefaultParagraphFont"/>
    <w:rsid w:val="00EF632D"/>
  </w:style>
  <w:style w:type="character" w:customStyle="1" w:styleId="doctexthighlight">
    <w:name w:val="doctexthighlight"/>
    <w:basedOn w:val="DefaultParagraphFont"/>
    <w:rsid w:val="00EF632D"/>
  </w:style>
  <w:style w:type="paragraph" w:customStyle="1" w:styleId="Referenciabibliografica">
    <w:name w:val="Referencia bibliografica"/>
    <w:basedOn w:val="Normal"/>
    <w:rsid w:val="0088086B"/>
    <w:pPr>
      <w:suppressAutoHyphens/>
      <w:spacing w:before="120" w:line="240" w:lineRule="auto"/>
      <w:ind w:firstLine="0"/>
      <w:jc w:val="left"/>
    </w:pPr>
    <w:rPr>
      <w:rFonts w:eastAsia="Arial Unicode MS"/>
      <w:noProof/>
      <w:kern w:val="1"/>
      <w:lang w:val="en-US" w:eastAsia="en-US"/>
    </w:rPr>
  </w:style>
  <w:style w:type="character" w:customStyle="1" w:styleId="Textorefbib">
    <w:name w:val="Texto ref bib"/>
    <w:rsid w:val="0088086B"/>
    <w:rPr>
      <w:b/>
    </w:rPr>
  </w:style>
  <w:style w:type="character" w:customStyle="1" w:styleId="reference-accessdate">
    <w:name w:val="reference-accessdate"/>
    <w:basedOn w:val="DefaultParagraphFont"/>
    <w:rsid w:val="00175228"/>
  </w:style>
  <w:style w:type="character" w:customStyle="1" w:styleId="CommentTextChar">
    <w:name w:val="Comment Text Char"/>
    <w:basedOn w:val="DefaultParagraphFont"/>
    <w:link w:val="CommentText"/>
    <w:uiPriority w:val="99"/>
    <w:semiHidden/>
    <w:rsid w:val="00D6351A"/>
    <w:rPr>
      <w:rFonts w:ascii="Times" w:hAnsi="Times" w:cs="Mangal"/>
      <w:sz w:val="24"/>
      <w:lang w:val="pt-BR" w:bidi="hi-IN"/>
    </w:rPr>
  </w:style>
  <w:style w:type="paragraph" w:styleId="Index1">
    <w:name w:val="index 1"/>
    <w:basedOn w:val="Normal"/>
    <w:next w:val="Normal"/>
    <w:autoRedefine/>
    <w:rsid w:val="00A30302"/>
    <w:pPr>
      <w:ind w:left="240" w:hanging="240"/>
    </w:pPr>
  </w:style>
  <w:style w:type="paragraph" w:styleId="Index2">
    <w:name w:val="index 2"/>
    <w:basedOn w:val="Normal"/>
    <w:next w:val="Normal"/>
    <w:autoRedefine/>
    <w:rsid w:val="00A30302"/>
    <w:pPr>
      <w:ind w:left="480" w:hanging="240"/>
    </w:pPr>
  </w:style>
  <w:style w:type="paragraph" w:styleId="Index3">
    <w:name w:val="index 3"/>
    <w:basedOn w:val="Normal"/>
    <w:next w:val="Normal"/>
    <w:autoRedefine/>
    <w:rsid w:val="00A30302"/>
    <w:pPr>
      <w:ind w:left="720" w:hanging="240"/>
    </w:pPr>
  </w:style>
  <w:style w:type="paragraph" w:styleId="Index4">
    <w:name w:val="index 4"/>
    <w:basedOn w:val="Normal"/>
    <w:next w:val="Normal"/>
    <w:autoRedefine/>
    <w:rsid w:val="00A30302"/>
    <w:pPr>
      <w:ind w:left="960" w:hanging="240"/>
    </w:pPr>
  </w:style>
  <w:style w:type="paragraph" w:styleId="Index5">
    <w:name w:val="index 5"/>
    <w:basedOn w:val="Normal"/>
    <w:next w:val="Normal"/>
    <w:autoRedefine/>
    <w:rsid w:val="00A30302"/>
    <w:pPr>
      <w:ind w:left="1200" w:hanging="240"/>
    </w:pPr>
  </w:style>
  <w:style w:type="paragraph" w:styleId="Index7">
    <w:name w:val="index 7"/>
    <w:basedOn w:val="Normal"/>
    <w:next w:val="Normal"/>
    <w:autoRedefine/>
    <w:rsid w:val="00A30302"/>
    <w:pPr>
      <w:ind w:left="1680" w:hanging="240"/>
    </w:pPr>
  </w:style>
  <w:style w:type="paragraph" w:styleId="Index8">
    <w:name w:val="index 8"/>
    <w:basedOn w:val="Normal"/>
    <w:next w:val="Normal"/>
    <w:autoRedefine/>
    <w:rsid w:val="00A30302"/>
    <w:pPr>
      <w:ind w:left="1920" w:hanging="240"/>
    </w:pPr>
  </w:style>
  <w:style w:type="paragraph" w:styleId="Index9">
    <w:name w:val="index 9"/>
    <w:basedOn w:val="Normal"/>
    <w:next w:val="Normal"/>
    <w:autoRedefine/>
    <w:rsid w:val="00A30302"/>
    <w:pPr>
      <w:ind w:left="2160" w:hanging="240"/>
    </w:pPr>
  </w:style>
  <w:style w:type="paragraph" w:styleId="IndexHeading">
    <w:name w:val="index heading"/>
    <w:basedOn w:val="Normal"/>
    <w:next w:val="Index1"/>
    <w:rsid w:val="00A30302"/>
  </w:style>
  <w:style w:type="character" w:styleId="BookTitle">
    <w:name w:val="Book Title"/>
    <w:basedOn w:val="DefaultParagraphFont"/>
    <w:uiPriority w:val="33"/>
    <w:qFormat/>
    <w:rsid w:val="00DC49A0"/>
    <w:rPr>
      <w:b/>
      <w:bCs/>
      <w:smallCaps/>
      <w:spacing w:val="5"/>
    </w:rPr>
  </w:style>
  <w:style w:type="character" w:styleId="PlaceholderText">
    <w:name w:val="Placeholder Text"/>
    <w:basedOn w:val="DefaultParagraphFont"/>
    <w:uiPriority w:val="67"/>
    <w:rsid w:val="004222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993599">
      <w:bodyDiv w:val="1"/>
      <w:marLeft w:val="0"/>
      <w:marRight w:val="0"/>
      <w:marTop w:val="0"/>
      <w:marBottom w:val="0"/>
      <w:divBdr>
        <w:top w:val="none" w:sz="0" w:space="0" w:color="auto"/>
        <w:left w:val="none" w:sz="0" w:space="0" w:color="auto"/>
        <w:bottom w:val="none" w:sz="0" w:space="0" w:color="auto"/>
        <w:right w:val="none" w:sz="0" w:space="0" w:color="auto"/>
      </w:divBdr>
      <w:divsChild>
        <w:div w:id="1707151">
          <w:marLeft w:val="0"/>
          <w:marRight w:val="0"/>
          <w:marTop w:val="0"/>
          <w:marBottom w:val="0"/>
          <w:divBdr>
            <w:top w:val="none" w:sz="0" w:space="0" w:color="auto"/>
            <w:left w:val="none" w:sz="0" w:space="0" w:color="auto"/>
            <w:bottom w:val="none" w:sz="0" w:space="0" w:color="auto"/>
            <w:right w:val="none" w:sz="0" w:space="0" w:color="auto"/>
          </w:divBdr>
        </w:div>
        <w:div w:id="219904976">
          <w:marLeft w:val="0"/>
          <w:marRight w:val="0"/>
          <w:marTop w:val="0"/>
          <w:marBottom w:val="0"/>
          <w:divBdr>
            <w:top w:val="none" w:sz="0" w:space="0" w:color="auto"/>
            <w:left w:val="none" w:sz="0" w:space="0" w:color="auto"/>
            <w:bottom w:val="none" w:sz="0" w:space="0" w:color="auto"/>
            <w:right w:val="none" w:sz="0" w:space="0" w:color="auto"/>
          </w:divBdr>
        </w:div>
        <w:div w:id="343678084">
          <w:marLeft w:val="0"/>
          <w:marRight w:val="0"/>
          <w:marTop w:val="0"/>
          <w:marBottom w:val="0"/>
          <w:divBdr>
            <w:top w:val="none" w:sz="0" w:space="0" w:color="auto"/>
            <w:left w:val="none" w:sz="0" w:space="0" w:color="auto"/>
            <w:bottom w:val="none" w:sz="0" w:space="0" w:color="auto"/>
            <w:right w:val="none" w:sz="0" w:space="0" w:color="auto"/>
          </w:divBdr>
        </w:div>
        <w:div w:id="402996421">
          <w:marLeft w:val="0"/>
          <w:marRight w:val="0"/>
          <w:marTop w:val="0"/>
          <w:marBottom w:val="0"/>
          <w:divBdr>
            <w:top w:val="none" w:sz="0" w:space="0" w:color="auto"/>
            <w:left w:val="none" w:sz="0" w:space="0" w:color="auto"/>
            <w:bottom w:val="none" w:sz="0" w:space="0" w:color="auto"/>
            <w:right w:val="none" w:sz="0" w:space="0" w:color="auto"/>
          </w:divBdr>
        </w:div>
        <w:div w:id="433594005">
          <w:marLeft w:val="0"/>
          <w:marRight w:val="0"/>
          <w:marTop w:val="0"/>
          <w:marBottom w:val="0"/>
          <w:divBdr>
            <w:top w:val="none" w:sz="0" w:space="0" w:color="auto"/>
            <w:left w:val="none" w:sz="0" w:space="0" w:color="auto"/>
            <w:bottom w:val="none" w:sz="0" w:space="0" w:color="auto"/>
            <w:right w:val="none" w:sz="0" w:space="0" w:color="auto"/>
          </w:divBdr>
        </w:div>
        <w:div w:id="515703048">
          <w:marLeft w:val="0"/>
          <w:marRight w:val="0"/>
          <w:marTop w:val="0"/>
          <w:marBottom w:val="0"/>
          <w:divBdr>
            <w:top w:val="none" w:sz="0" w:space="0" w:color="auto"/>
            <w:left w:val="none" w:sz="0" w:space="0" w:color="auto"/>
            <w:bottom w:val="none" w:sz="0" w:space="0" w:color="auto"/>
            <w:right w:val="none" w:sz="0" w:space="0" w:color="auto"/>
          </w:divBdr>
        </w:div>
        <w:div w:id="540822228">
          <w:marLeft w:val="0"/>
          <w:marRight w:val="0"/>
          <w:marTop w:val="0"/>
          <w:marBottom w:val="0"/>
          <w:divBdr>
            <w:top w:val="none" w:sz="0" w:space="0" w:color="auto"/>
            <w:left w:val="none" w:sz="0" w:space="0" w:color="auto"/>
            <w:bottom w:val="none" w:sz="0" w:space="0" w:color="auto"/>
            <w:right w:val="none" w:sz="0" w:space="0" w:color="auto"/>
          </w:divBdr>
        </w:div>
        <w:div w:id="552229222">
          <w:marLeft w:val="0"/>
          <w:marRight w:val="0"/>
          <w:marTop w:val="0"/>
          <w:marBottom w:val="0"/>
          <w:divBdr>
            <w:top w:val="none" w:sz="0" w:space="0" w:color="auto"/>
            <w:left w:val="none" w:sz="0" w:space="0" w:color="auto"/>
            <w:bottom w:val="none" w:sz="0" w:space="0" w:color="auto"/>
            <w:right w:val="none" w:sz="0" w:space="0" w:color="auto"/>
          </w:divBdr>
        </w:div>
        <w:div w:id="606348216">
          <w:marLeft w:val="0"/>
          <w:marRight w:val="0"/>
          <w:marTop w:val="0"/>
          <w:marBottom w:val="0"/>
          <w:divBdr>
            <w:top w:val="none" w:sz="0" w:space="0" w:color="auto"/>
            <w:left w:val="none" w:sz="0" w:space="0" w:color="auto"/>
            <w:bottom w:val="none" w:sz="0" w:space="0" w:color="auto"/>
            <w:right w:val="none" w:sz="0" w:space="0" w:color="auto"/>
          </w:divBdr>
        </w:div>
        <w:div w:id="684745352">
          <w:marLeft w:val="0"/>
          <w:marRight w:val="0"/>
          <w:marTop w:val="0"/>
          <w:marBottom w:val="0"/>
          <w:divBdr>
            <w:top w:val="none" w:sz="0" w:space="0" w:color="auto"/>
            <w:left w:val="none" w:sz="0" w:space="0" w:color="auto"/>
            <w:bottom w:val="none" w:sz="0" w:space="0" w:color="auto"/>
            <w:right w:val="none" w:sz="0" w:space="0" w:color="auto"/>
          </w:divBdr>
        </w:div>
        <w:div w:id="691568382">
          <w:marLeft w:val="0"/>
          <w:marRight w:val="0"/>
          <w:marTop w:val="0"/>
          <w:marBottom w:val="0"/>
          <w:divBdr>
            <w:top w:val="none" w:sz="0" w:space="0" w:color="auto"/>
            <w:left w:val="none" w:sz="0" w:space="0" w:color="auto"/>
            <w:bottom w:val="none" w:sz="0" w:space="0" w:color="auto"/>
            <w:right w:val="none" w:sz="0" w:space="0" w:color="auto"/>
          </w:divBdr>
        </w:div>
        <w:div w:id="728303304">
          <w:marLeft w:val="0"/>
          <w:marRight w:val="0"/>
          <w:marTop w:val="0"/>
          <w:marBottom w:val="0"/>
          <w:divBdr>
            <w:top w:val="none" w:sz="0" w:space="0" w:color="auto"/>
            <w:left w:val="none" w:sz="0" w:space="0" w:color="auto"/>
            <w:bottom w:val="none" w:sz="0" w:space="0" w:color="auto"/>
            <w:right w:val="none" w:sz="0" w:space="0" w:color="auto"/>
          </w:divBdr>
        </w:div>
        <w:div w:id="795294930">
          <w:marLeft w:val="0"/>
          <w:marRight w:val="0"/>
          <w:marTop w:val="0"/>
          <w:marBottom w:val="0"/>
          <w:divBdr>
            <w:top w:val="none" w:sz="0" w:space="0" w:color="auto"/>
            <w:left w:val="none" w:sz="0" w:space="0" w:color="auto"/>
            <w:bottom w:val="none" w:sz="0" w:space="0" w:color="auto"/>
            <w:right w:val="none" w:sz="0" w:space="0" w:color="auto"/>
          </w:divBdr>
        </w:div>
        <w:div w:id="874855240">
          <w:marLeft w:val="0"/>
          <w:marRight w:val="0"/>
          <w:marTop w:val="0"/>
          <w:marBottom w:val="0"/>
          <w:divBdr>
            <w:top w:val="none" w:sz="0" w:space="0" w:color="auto"/>
            <w:left w:val="none" w:sz="0" w:space="0" w:color="auto"/>
            <w:bottom w:val="none" w:sz="0" w:space="0" w:color="auto"/>
            <w:right w:val="none" w:sz="0" w:space="0" w:color="auto"/>
          </w:divBdr>
        </w:div>
        <w:div w:id="981498398">
          <w:marLeft w:val="0"/>
          <w:marRight w:val="0"/>
          <w:marTop w:val="0"/>
          <w:marBottom w:val="0"/>
          <w:divBdr>
            <w:top w:val="none" w:sz="0" w:space="0" w:color="auto"/>
            <w:left w:val="none" w:sz="0" w:space="0" w:color="auto"/>
            <w:bottom w:val="none" w:sz="0" w:space="0" w:color="auto"/>
            <w:right w:val="none" w:sz="0" w:space="0" w:color="auto"/>
          </w:divBdr>
        </w:div>
        <w:div w:id="1027561138">
          <w:marLeft w:val="0"/>
          <w:marRight w:val="0"/>
          <w:marTop w:val="0"/>
          <w:marBottom w:val="0"/>
          <w:divBdr>
            <w:top w:val="none" w:sz="0" w:space="0" w:color="auto"/>
            <w:left w:val="none" w:sz="0" w:space="0" w:color="auto"/>
            <w:bottom w:val="none" w:sz="0" w:space="0" w:color="auto"/>
            <w:right w:val="none" w:sz="0" w:space="0" w:color="auto"/>
          </w:divBdr>
        </w:div>
        <w:div w:id="1028022669">
          <w:marLeft w:val="0"/>
          <w:marRight w:val="0"/>
          <w:marTop w:val="0"/>
          <w:marBottom w:val="0"/>
          <w:divBdr>
            <w:top w:val="none" w:sz="0" w:space="0" w:color="auto"/>
            <w:left w:val="none" w:sz="0" w:space="0" w:color="auto"/>
            <w:bottom w:val="none" w:sz="0" w:space="0" w:color="auto"/>
            <w:right w:val="none" w:sz="0" w:space="0" w:color="auto"/>
          </w:divBdr>
        </w:div>
        <w:div w:id="1038776600">
          <w:marLeft w:val="0"/>
          <w:marRight w:val="0"/>
          <w:marTop w:val="0"/>
          <w:marBottom w:val="0"/>
          <w:divBdr>
            <w:top w:val="none" w:sz="0" w:space="0" w:color="auto"/>
            <w:left w:val="none" w:sz="0" w:space="0" w:color="auto"/>
            <w:bottom w:val="none" w:sz="0" w:space="0" w:color="auto"/>
            <w:right w:val="none" w:sz="0" w:space="0" w:color="auto"/>
          </w:divBdr>
        </w:div>
        <w:div w:id="1059474396">
          <w:marLeft w:val="0"/>
          <w:marRight w:val="0"/>
          <w:marTop w:val="0"/>
          <w:marBottom w:val="0"/>
          <w:divBdr>
            <w:top w:val="none" w:sz="0" w:space="0" w:color="auto"/>
            <w:left w:val="none" w:sz="0" w:space="0" w:color="auto"/>
            <w:bottom w:val="none" w:sz="0" w:space="0" w:color="auto"/>
            <w:right w:val="none" w:sz="0" w:space="0" w:color="auto"/>
          </w:divBdr>
        </w:div>
        <w:div w:id="1068922998">
          <w:marLeft w:val="0"/>
          <w:marRight w:val="0"/>
          <w:marTop w:val="0"/>
          <w:marBottom w:val="0"/>
          <w:divBdr>
            <w:top w:val="none" w:sz="0" w:space="0" w:color="auto"/>
            <w:left w:val="none" w:sz="0" w:space="0" w:color="auto"/>
            <w:bottom w:val="none" w:sz="0" w:space="0" w:color="auto"/>
            <w:right w:val="none" w:sz="0" w:space="0" w:color="auto"/>
          </w:divBdr>
        </w:div>
        <w:div w:id="1092241254">
          <w:marLeft w:val="0"/>
          <w:marRight w:val="0"/>
          <w:marTop w:val="0"/>
          <w:marBottom w:val="0"/>
          <w:divBdr>
            <w:top w:val="none" w:sz="0" w:space="0" w:color="auto"/>
            <w:left w:val="none" w:sz="0" w:space="0" w:color="auto"/>
            <w:bottom w:val="none" w:sz="0" w:space="0" w:color="auto"/>
            <w:right w:val="none" w:sz="0" w:space="0" w:color="auto"/>
          </w:divBdr>
        </w:div>
        <w:div w:id="1114447108">
          <w:marLeft w:val="0"/>
          <w:marRight w:val="0"/>
          <w:marTop w:val="0"/>
          <w:marBottom w:val="0"/>
          <w:divBdr>
            <w:top w:val="none" w:sz="0" w:space="0" w:color="auto"/>
            <w:left w:val="none" w:sz="0" w:space="0" w:color="auto"/>
            <w:bottom w:val="none" w:sz="0" w:space="0" w:color="auto"/>
            <w:right w:val="none" w:sz="0" w:space="0" w:color="auto"/>
          </w:divBdr>
        </w:div>
        <w:div w:id="1126855740">
          <w:marLeft w:val="0"/>
          <w:marRight w:val="0"/>
          <w:marTop w:val="0"/>
          <w:marBottom w:val="0"/>
          <w:divBdr>
            <w:top w:val="none" w:sz="0" w:space="0" w:color="auto"/>
            <w:left w:val="none" w:sz="0" w:space="0" w:color="auto"/>
            <w:bottom w:val="none" w:sz="0" w:space="0" w:color="auto"/>
            <w:right w:val="none" w:sz="0" w:space="0" w:color="auto"/>
          </w:divBdr>
        </w:div>
        <w:div w:id="1142576178">
          <w:marLeft w:val="0"/>
          <w:marRight w:val="0"/>
          <w:marTop w:val="0"/>
          <w:marBottom w:val="0"/>
          <w:divBdr>
            <w:top w:val="none" w:sz="0" w:space="0" w:color="auto"/>
            <w:left w:val="none" w:sz="0" w:space="0" w:color="auto"/>
            <w:bottom w:val="none" w:sz="0" w:space="0" w:color="auto"/>
            <w:right w:val="none" w:sz="0" w:space="0" w:color="auto"/>
          </w:divBdr>
        </w:div>
        <w:div w:id="1145513324">
          <w:marLeft w:val="0"/>
          <w:marRight w:val="0"/>
          <w:marTop w:val="0"/>
          <w:marBottom w:val="0"/>
          <w:divBdr>
            <w:top w:val="none" w:sz="0" w:space="0" w:color="auto"/>
            <w:left w:val="none" w:sz="0" w:space="0" w:color="auto"/>
            <w:bottom w:val="none" w:sz="0" w:space="0" w:color="auto"/>
            <w:right w:val="none" w:sz="0" w:space="0" w:color="auto"/>
          </w:divBdr>
        </w:div>
        <w:div w:id="1147819569">
          <w:marLeft w:val="0"/>
          <w:marRight w:val="0"/>
          <w:marTop w:val="0"/>
          <w:marBottom w:val="0"/>
          <w:divBdr>
            <w:top w:val="none" w:sz="0" w:space="0" w:color="auto"/>
            <w:left w:val="none" w:sz="0" w:space="0" w:color="auto"/>
            <w:bottom w:val="none" w:sz="0" w:space="0" w:color="auto"/>
            <w:right w:val="none" w:sz="0" w:space="0" w:color="auto"/>
          </w:divBdr>
        </w:div>
        <w:div w:id="1299215404">
          <w:marLeft w:val="0"/>
          <w:marRight w:val="0"/>
          <w:marTop w:val="0"/>
          <w:marBottom w:val="0"/>
          <w:divBdr>
            <w:top w:val="none" w:sz="0" w:space="0" w:color="auto"/>
            <w:left w:val="none" w:sz="0" w:space="0" w:color="auto"/>
            <w:bottom w:val="none" w:sz="0" w:space="0" w:color="auto"/>
            <w:right w:val="none" w:sz="0" w:space="0" w:color="auto"/>
          </w:divBdr>
        </w:div>
        <w:div w:id="1312716096">
          <w:marLeft w:val="0"/>
          <w:marRight w:val="0"/>
          <w:marTop w:val="0"/>
          <w:marBottom w:val="0"/>
          <w:divBdr>
            <w:top w:val="none" w:sz="0" w:space="0" w:color="auto"/>
            <w:left w:val="none" w:sz="0" w:space="0" w:color="auto"/>
            <w:bottom w:val="none" w:sz="0" w:space="0" w:color="auto"/>
            <w:right w:val="none" w:sz="0" w:space="0" w:color="auto"/>
          </w:divBdr>
        </w:div>
        <w:div w:id="1335962820">
          <w:marLeft w:val="0"/>
          <w:marRight w:val="0"/>
          <w:marTop w:val="0"/>
          <w:marBottom w:val="0"/>
          <w:divBdr>
            <w:top w:val="none" w:sz="0" w:space="0" w:color="auto"/>
            <w:left w:val="none" w:sz="0" w:space="0" w:color="auto"/>
            <w:bottom w:val="none" w:sz="0" w:space="0" w:color="auto"/>
            <w:right w:val="none" w:sz="0" w:space="0" w:color="auto"/>
          </w:divBdr>
        </w:div>
        <w:div w:id="1366642281">
          <w:marLeft w:val="0"/>
          <w:marRight w:val="0"/>
          <w:marTop w:val="0"/>
          <w:marBottom w:val="0"/>
          <w:divBdr>
            <w:top w:val="none" w:sz="0" w:space="0" w:color="auto"/>
            <w:left w:val="none" w:sz="0" w:space="0" w:color="auto"/>
            <w:bottom w:val="none" w:sz="0" w:space="0" w:color="auto"/>
            <w:right w:val="none" w:sz="0" w:space="0" w:color="auto"/>
          </w:divBdr>
        </w:div>
        <w:div w:id="1426000394">
          <w:marLeft w:val="0"/>
          <w:marRight w:val="0"/>
          <w:marTop w:val="0"/>
          <w:marBottom w:val="0"/>
          <w:divBdr>
            <w:top w:val="none" w:sz="0" w:space="0" w:color="auto"/>
            <w:left w:val="none" w:sz="0" w:space="0" w:color="auto"/>
            <w:bottom w:val="none" w:sz="0" w:space="0" w:color="auto"/>
            <w:right w:val="none" w:sz="0" w:space="0" w:color="auto"/>
          </w:divBdr>
        </w:div>
        <w:div w:id="1463420585">
          <w:marLeft w:val="0"/>
          <w:marRight w:val="0"/>
          <w:marTop w:val="0"/>
          <w:marBottom w:val="0"/>
          <w:divBdr>
            <w:top w:val="none" w:sz="0" w:space="0" w:color="auto"/>
            <w:left w:val="none" w:sz="0" w:space="0" w:color="auto"/>
            <w:bottom w:val="none" w:sz="0" w:space="0" w:color="auto"/>
            <w:right w:val="none" w:sz="0" w:space="0" w:color="auto"/>
          </w:divBdr>
        </w:div>
        <w:div w:id="1508444722">
          <w:marLeft w:val="0"/>
          <w:marRight w:val="0"/>
          <w:marTop w:val="0"/>
          <w:marBottom w:val="0"/>
          <w:divBdr>
            <w:top w:val="none" w:sz="0" w:space="0" w:color="auto"/>
            <w:left w:val="none" w:sz="0" w:space="0" w:color="auto"/>
            <w:bottom w:val="none" w:sz="0" w:space="0" w:color="auto"/>
            <w:right w:val="none" w:sz="0" w:space="0" w:color="auto"/>
          </w:divBdr>
        </w:div>
        <w:div w:id="1577978096">
          <w:marLeft w:val="0"/>
          <w:marRight w:val="0"/>
          <w:marTop w:val="0"/>
          <w:marBottom w:val="0"/>
          <w:divBdr>
            <w:top w:val="none" w:sz="0" w:space="0" w:color="auto"/>
            <w:left w:val="none" w:sz="0" w:space="0" w:color="auto"/>
            <w:bottom w:val="none" w:sz="0" w:space="0" w:color="auto"/>
            <w:right w:val="none" w:sz="0" w:space="0" w:color="auto"/>
          </w:divBdr>
        </w:div>
        <w:div w:id="1591620903">
          <w:marLeft w:val="0"/>
          <w:marRight w:val="0"/>
          <w:marTop w:val="0"/>
          <w:marBottom w:val="0"/>
          <w:divBdr>
            <w:top w:val="none" w:sz="0" w:space="0" w:color="auto"/>
            <w:left w:val="none" w:sz="0" w:space="0" w:color="auto"/>
            <w:bottom w:val="none" w:sz="0" w:space="0" w:color="auto"/>
            <w:right w:val="none" w:sz="0" w:space="0" w:color="auto"/>
          </w:divBdr>
        </w:div>
        <w:div w:id="1594316295">
          <w:marLeft w:val="0"/>
          <w:marRight w:val="0"/>
          <w:marTop w:val="0"/>
          <w:marBottom w:val="0"/>
          <w:divBdr>
            <w:top w:val="none" w:sz="0" w:space="0" w:color="auto"/>
            <w:left w:val="none" w:sz="0" w:space="0" w:color="auto"/>
            <w:bottom w:val="none" w:sz="0" w:space="0" w:color="auto"/>
            <w:right w:val="none" w:sz="0" w:space="0" w:color="auto"/>
          </w:divBdr>
        </w:div>
        <w:div w:id="1616517790">
          <w:marLeft w:val="0"/>
          <w:marRight w:val="0"/>
          <w:marTop w:val="0"/>
          <w:marBottom w:val="0"/>
          <w:divBdr>
            <w:top w:val="none" w:sz="0" w:space="0" w:color="auto"/>
            <w:left w:val="none" w:sz="0" w:space="0" w:color="auto"/>
            <w:bottom w:val="none" w:sz="0" w:space="0" w:color="auto"/>
            <w:right w:val="none" w:sz="0" w:space="0" w:color="auto"/>
          </w:divBdr>
        </w:div>
        <w:div w:id="1650011660">
          <w:marLeft w:val="0"/>
          <w:marRight w:val="0"/>
          <w:marTop w:val="0"/>
          <w:marBottom w:val="0"/>
          <w:divBdr>
            <w:top w:val="none" w:sz="0" w:space="0" w:color="auto"/>
            <w:left w:val="none" w:sz="0" w:space="0" w:color="auto"/>
            <w:bottom w:val="none" w:sz="0" w:space="0" w:color="auto"/>
            <w:right w:val="none" w:sz="0" w:space="0" w:color="auto"/>
          </w:divBdr>
        </w:div>
        <w:div w:id="1779174743">
          <w:marLeft w:val="0"/>
          <w:marRight w:val="0"/>
          <w:marTop w:val="0"/>
          <w:marBottom w:val="0"/>
          <w:divBdr>
            <w:top w:val="none" w:sz="0" w:space="0" w:color="auto"/>
            <w:left w:val="none" w:sz="0" w:space="0" w:color="auto"/>
            <w:bottom w:val="none" w:sz="0" w:space="0" w:color="auto"/>
            <w:right w:val="none" w:sz="0" w:space="0" w:color="auto"/>
          </w:divBdr>
        </w:div>
        <w:div w:id="1845322491">
          <w:marLeft w:val="0"/>
          <w:marRight w:val="0"/>
          <w:marTop w:val="0"/>
          <w:marBottom w:val="0"/>
          <w:divBdr>
            <w:top w:val="none" w:sz="0" w:space="0" w:color="auto"/>
            <w:left w:val="none" w:sz="0" w:space="0" w:color="auto"/>
            <w:bottom w:val="none" w:sz="0" w:space="0" w:color="auto"/>
            <w:right w:val="none" w:sz="0" w:space="0" w:color="auto"/>
          </w:divBdr>
        </w:div>
        <w:div w:id="1855456899">
          <w:marLeft w:val="0"/>
          <w:marRight w:val="0"/>
          <w:marTop w:val="0"/>
          <w:marBottom w:val="0"/>
          <w:divBdr>
            <w:top w:val="none" w:sz="0" w:space="0" w:color="auto"/>
            <w:left w:val="none" w:sz="0" w:space="0" w:color="auto"/>
            <w:bottom w:val="none" w:sz="0" w:space="0" w:color="auto"/>
            <w:right w:val="none" w:sz="0" w:space="0" w:color="auto"/>
          </w:divBdr>
        </w:div>
        <w:div w:id="1882286543">
          <w:marLeft w:val="0"/>
          <w:marRight w:val="0"/>
          <w:marTop w:val="0"/>
          <w:marBottom w:val="0"/>
          <w:divBdr>
            <w:top w:val="none" w:sz="0" w:space="0" w:color="auto"/>
            <w:left w:val="none" w:sz="0" w:space="0" w:color="auto"/>
            <w:bottom w:val="none" w:sz="0" w:space="0" w:color="auto"/>
            <w:right w:val="none" w:sz="0" w:space="0" w:color="auto"/>
          </w:divBdr>
        </w:div>
        <w:div w:id="1971403384">
          <w:marLeft w:val="0"/>
          <w:marRight w:val="0"/>
          <w:marTop w:val="0"/>
          <w:marBottom w:val="0"/>
          <w:divBdr>
            <w:top w:val="none" w:sz="0" w:space="0" w:color="auto"/>
            <w:left w:val="none" w:sz="0" w:space="0" w:color="auto"/>
            <w:bottom w:val="none" w:sz="0" w:space="0" w:color="auto"/>
            <w:right w:val="none" w:sz="0" w:space="0" w:color="auto"/>
          </w:divBdr>
        </w:div>
        <w:div w:id="1983462914">
          <w:marLeft w:val="0"/>
          <w:marRight w:val="0"/>
          <w:marTop w:val="0"/>
          <w:marBottom w:val="0"/>
          <w:divBdr>
            <w:top w:val="none" w:sz="0" w:space="0" w:color="auto"/>
            <w:left w:val="none" w:sz="0" w:space="0" w:color="auto"/>
            <w:bottom w:val="none" w:sz="0" w:space="0" w:color="auto"/>
            <w:right w:val="none" w:sz="0" w:space="0" w:color="auto"/>
          </w:divBdr>
        </w:div>
        <w:div w:id="2040735794">
          <w:marLeft w:val="0"/>
          <w:marRight w:val="0"/>
          <w:marTop w:val="0"/>
          <w:marBottom w:val="0"/>
          <w:divBdr>
            <w:top w:val="none" w:sz="0" w:space="0" w:color="auto"/>
            <w:left w:val="none" w:sz="0" w:space="0" w:color="auto"/>
            <w:bottom w:val="none" w:sz="0" w:space="0" w:color="auto"/>
            <w:right w:val="none" w:sz="0" w:space="0" w:color="auto"/>
          </w:divBdr>
        </w:div>
        <w:div w:id="2044597269">
          <w:marLeft w:val="0"/>
          <w:marRight w:val="0"/>
          <w:marTop w:val="0"/>
          <w:marBottom w:val="0"/>
          <w:divBdr>
            <w:top w:val="none" w:sz="0" w:space="0" w:color="auto"/>
            <w:left w:val="none" w:sz="0" w:space="0" w:color="auto"/>
            <w:bottom w:val="none" w:sz="0" w:space="0" w:color="auto"/>
            <w:right w:val="none" w:sz="0" w:space="0" w:color="auto"/>
          </w:divBdr>
        </w:div>
        <w:div w:id="2089576373">
          <w:marLeft w:val="0"/>
          <w:marRight w:val="0"/>
          <w:marTop w:val="0"/>
          <w:marBottom w:val="0"/>
          <w:divBdr>
            <w:top w:val="none" w:sz="0" w:space="0" w:color="auto"/>
            <w:left w:val="none" w:sz="0" w:space="0" w:color="auto"/>
            <w:bottom w:val="none" w:sz="0" w:space="0" w:color="auto"/>
            <w:right w:val="none" w:sz="0" w:space="0" w:color="auto"/>
          </w:divBdr>
        </w:div>
      </w:divsChild>
    </w:div>
    <w:div w:id="342703511">
      <w:bodyDiv w:val="1"/>
      <w:marLeft w:val="0"/>
      <w:marRight w:val="0"/>
      <w:marTop w:val="0"/>
      <w:marBottom w:val="0"/>
      <w:divBdr>
        <w:top w:val="none" w:sz="0" w:space="0" w:color="auto"/>
        <w:left w:val="none" w:sz="0" w:space="0" w:color="auto"/>
        <w:bottom w:val="none" w:sz="0" w:space="0" w:color="auto"/>
        <w:right w:val="none" w:sz="0" w:space="0" w:color="auto"/>
      </w:divBdr>
    </w:div>
    <w:div w:id="458190660">
      <w:bodyDiv w:val="1"/>
      <w:marLeft w:val="0"/>
      <w:marRight w:val="0"/>
      <w:marTop w:val="0"/>
      <w:marBottom w:val="0"/>
      <w:divBdr>
        <w:top w:val="none" w:sz="0" w:space="0" w:color="auto"/>
        <w:left w:val="none" w:sz="0" w:space="0" w:color="auto"/>
        <w:bottom w:val="none" w:sz="0" w:space="0" w:color="auto"/>
        <w:right w:val="none" w:sz="0" w:space="0" w:color="auto"/>
      </w:divBdr>
      <w:divsChild>
        <w:div w:id="698554894">
          <w:marLeft w:val="0"/>
          <w:marRight w:val="0"/>
          <w:marTop w:val="0"/>
          <w:marBottom w:val="0"/>
          <w:divBdr>
            <w:top w:val="none" w:sz="0" w:space="0" w:color="auto"/>
            <w:left w:val="none" w:sz="0" w:space="0" w:color="auto"/>
            <w:bottom w:val="none" w:sz="0" w:space="0" w:color="auto"/>
            <w:right w:val="none" w:sz="0" w:space="0" w:color="auto"/>
          </w:divBdr>
          <w:divsChild>
            <w:div w:id="42100567">
              <w:marLeft w:val="0"/>
              <w:marRight w:val="0"/>
              <w:marTop w:val="0"/>
              <w:marBottom w:val="0"/>
              <w:divBdr>
                <w:top w:val="none" w:sz="0" w:space="0" w:color="auto"/>
                <w:left w:val="none" w:sz="0" w:space="0" w:color="auto"/>
                <w:bottom w:val="none" w:sz="0" w:space="0" w:color="auto"/>
                <w:right w:val="none" w:sz="0" w:space="0" w:color="auto"/>
              </w:divBdr>
            </w:div>
            <w:div w:id="124086443">
              <w:marLeft w:val="0"/>
              <w:marRight w:val="0"/>
              <w:marTop w:val="0"/>
              <w:marBottom w:val="0"/>
              <w:divBdr>
                <w:top w:val="none" w:sz="0" w:space="0" w:color="auto"/>
                <w:left w:val="none" w:sz="0" w:space="0" w:color="auto"/>
                <w:bottom w:val="none" w:sz="0" w:space="0" w:color="auto"/>
                <w:right w:val="none" w:sz="0" w:space="0" w:color="auto"/>
              </w:divBdr>
            </w:div>
            <w:div w:id="270942729">
              <w:marLeft w:val="0"/>
              <w:marRight w:val="0"/>
              <w:marTop w:val="0"/>
              <w:marBottom w:val="0"/>
              <w:divBdr>
                <w:top w:val="none" w:sz="0" w:space="0" w:color="auto"/>
                <w:left w:val="none" w:sz="0" w:space="0" w:color="auto"/>
                <w:bottom w:val="none" w:sz="0" w:space="0" w:color="auto"/>
                <w:right w:val="none" w:sz="0" w:space="0" w:color="auto"/>
              </w:divBdr>
            </w:div>
            <w:div w:id="920527202">
              <w:marLeft w:val="0"/>
              <w:marRight w:val="0"/>
              <w:marTop w:val="0"/>
              <w:marBottom w:val="0"/>
              <w:divBdr>
                <w:top w:val="none" w:sz="0" w:space="0" w:color="auto"/>
                <w:left w:val="none" w:sz="0" w:space="0" w:color="auto"/>
                <w:bottom w:val="none" w:sz="0" w:space="0" w:color="auto"/>
                <w:right w:val="none" w:sz="0" w:space="0" w:color="auto"/>
              </w:divBdr>
            </w:div>
            <w:div w:id="1134525826">
              <w:marLeft w:val="0"/>
              <w:marRight w:val="0"/>
              <w:marTop w:val="0"/>
              <w:marBottom w:val="0"/>
              <w:divBdr>
                <w:top w:val="none" w:sz="0" w:space="0" w:color="auto"/>
                <w:left w:val="none" w:sz="0" w:space="0" w:color="auto"/>
                <w:bottom w:val="none" w:sz="0" w:space="0" w:color="auto"/>
                <w:right w:val="none" w:sz="0" w:space="0" w:color="auto"/>
              </w:divBdr>
            </w:div>
            <w:div w:id="2049449399">
              <w:marLeft w:val="0"/>
              <w:marRight w:val="0"/>
              <w:marTop w:val="0"/>
              <w:marBottom w:val="0"/>
              <w:divBdr>
                <w:top w:val="none" w:sz="0" w:space="0" w:color="auto"/>
                <w:left w:val="none" w:sz="0" w:space="0" w:color="auto"/>
                <w:bottom w:val="none" w:sz="0" w:space="0" w:color="auto"/>
                <w:right w:val="none" w:sz="0" w:space="0" w:color="auto"/>
              </w:divBdr>
            </w:div>
            <w:div w:id="20815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529">
      <w:bodyDiv w:val="1"/>
      <w:marLeft w:val="0"/>
      <w:marRight w:val="0"/>
      <w:marTop w:val="0"/>
      <w:marBottom w:val="0"/>
      <w:divBdr>
        <w:top w:val="none" w:sz="0" w:space="0" w:color="auto"/>
        <w:left w:val="none" w:sz="0" w:space="0" w:color="auto"/>
        <w:bottom w:val="none" w:sz="0" w:space="0" w:color="auto"/>
        <w:right w:val="none" w:sz="0" w:space="0" w:color="auto"/>
      </w:divBdr>
      <w:divsChild>
        <w:div w:id="809789761">
          <w:marLeft w:val="0"/>
          <w:marRight w:val="0"/>
          <w:marTop w:val="0"/>
          <w:marBottom w:val="0"/>
          <w:divBdr>
            <w:top w:val="none" w:sz="0" w:space="0" w:color="auto"/>
            <w:left w:val="none" w:sz="0" w:space="0" w:color="auto"/>
            <w:bottom w:val="none" w:sz="0" w:space="0" w:color="auto"/>
            <w:right w:val="none" w:sz="0" w:space="0" w:color="auto"/>
          </w:divBdr>
          <w:divsChild>
            <w:div w:id="391315966">
              <w:marLeft w:val="0"/>
              <w:marRight w:val="0"/>
              <w:marTop w:val="0"/>
              <w:marBottom w:val="0"/>
              <w:divBdr>
                <w:top w:val="none" w:sz="0" w:space="0" w:color="auto"/>
                <w:left w:val="none" w:sz="0" w:space="0" w:color="auto"/>
                <w:bottom w:val="none" w:sz="0" w:space="0" w:color="auto"/>
                <w:right w:val="none" w:sz="0" w:space="0" w:color="auto"/>
              </w:divBdr>
            </w:div>
            <w:div w:id="514073911">
              <w:marLeft w:val="0"/>
              <w:marRight w:val="0"/>
              <w:marTop w:val="0"/>
              <w:marBottom w:val="0"/>
              <w:divBdr>
                <w:top w:val="none" w:sz="0" w:space="0" w:color="auto"/>
                <w:left w:val="none" w:sz="0" w:space="0" w:color="auto"/>
                <w:bottom w:val="none" w:sz="0" w:space="0" w:color="auto"/>
                <w:right w:val="none" w:sz="0" w:space="0" w:color="auto"/>
              </w:divBdr>
            </w:div>
            <w:div w:id="711729484">
              <w:marLeft w:val="0"/>
              <w:marRight w:val="0"/>
              <w:marTop w:val="0"/>
              <w:marBottom w:val="0"/>
              <w:divBdr>
                <w:top w:val="none" w:sz="0" w:space="0" w:color="auto"/>
                <w:left w:val="none" w:sz="0" w:space="0" w:color="auto"/>
                <w:bottom w:val="none" w:sz="0" w:space="0" w:color="auto"/>
                <w:right w:val="none" w:sz="0" w:space="0" w:color="auto"/>
              </w:divBdr>
            </w:div>
            <w:div w:id="848757091">
              <w:marLeft w:val="0"/>
              <w:marRight w:val="0"/>
              <w:marTop w:val="0"/>
              <w:marBottom w:val="0"/>
              <w:divBdr>
                <w:top w:val="none" w:sz="0" w:space="0" w:color="auto"/>
                <w:left w:val="none" w:sz="0" w:space="0" w:color="auto"/>
                <w:bottom w:val="none" w:sz="0" w:space="0" w:color="auto"/>
                <w:right w:val="none" w:sz="0" w:space="0" w:color="auto"/>
              </w:divBdr>
            </w:div>
            <w:div w:id="1195846887">
              <w:marLeft w:val="0"/>
              <w:marRight w:val="0"/>
              <w:marTop w:val="0"/>
              <w:marBottom w:val="0"/>
              <w:divBdr>
                <w:top w:val="none" w:sz="0" w:space="0" w:color="auto"/>
                <w:left w:val="none" w:sz="0" w:space="0" w:color="auto"/>
                <w:bottom w:val="none" w:sz="0" w:space="0" w:color="auto"/>
                <w:right w:val="none" w:sz="0" w:space="0" w:color="auto"/>
              </w:divBdr>
            </w:div>
            <w:div w:id="1445078196">
              <w:marLeft w:val="0"/>
              <w:marRight w:val="0"/>
              <w:marTop w:val="0"/>
              <w:marBottom w:val="0"/>
              <w:divBdr>
                <w:top w:val="none" w:sz="0" w:space="0" w:color="auto"/>
                <w:left w:val="none" w:sz="0" w:space="0" w:color="auto"/>
                <w:bottom w:val="none" w:sz="0" w:space="0" w:color="auto"/>
                <w:right w:val="none" w:sz="0" w:space="0" w:color="auto"/>
              </w:divBdr>
            </w:div>
            <w:div w:id="1499803203">
              <w:marLeft w:val="0"/>
              <w:marRight w:val="0"/>
              <w:marTop w:val="0"/>
              <w:marBottom w:val="0"/>
              <w:divBdr>
                <w:top w:val="none" w:sz="0" w:space="0" w:color="auto"/>
                <w:left w:val="none" w:sz="0" w:space="0" w:color="auto"/>
                <w:bottom w:val="none" w:sz="0" w:space="0" w:color="auto"/>
                <w:right w:val="none" w:sz="0" w:space="0" w:color="auto"/>
              </w:divBdr>
            </w:div>
            <w:div w:id="1740128126">
              <w:marLeft w:val="0"/>
              <w:marRight w:val="0"/>
              <w:marTop w:val="0"/>
              <w:marBottom w:val="0"/>
              <w:divBdr>
                <w:top w:val="none" w:sz="0" w:space="0" w:color="auto"/>
                <w:left w:val="none" w:sz="0" w:space="0" w:color="auto"/>
                <w:bottom w:val="none" w:sz="0" w:space="0" w:color="auto"/>
                <w:right w:val="none" w:sz="0" w:space="0" w:color="auto"/>
              </w:divBdr>
            </w:div>
            <w:div w:id="19733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3575">
      <w:bodyDiv w:val="1"/>
      <w:marLeft w:val="0"/>
      <w:marRight w:val="0"/>
      <w:marTop w:val="0"/>
      <w:marBottom w:val="0"/>
      <w:divBdr>
        <w:top w:val="none" w:sz="0" w:space="0" w:color="auto"/>
        <w:left w:val="none" w:sz="0" w:space="0" w:color="auto"/>
        <w:bottom w:val="none" w:sz="0" w:space="0" w:color="auto"/>
        <w:right w:val="none" w:sz="0" w:space="0" w:color="auto"/>
      </w:divBdr>
    </w:div>
    <w:div w:id="762721293">
      <w:bodyDiv w:val="1"/>
      <w:marLeft w:val="0"/>
      <w:marRight w:val="0"/>
      <w:marTop w:val="0"/>
      <w:marBottom w:val="0"/>
      <w:divBdr>
        <w:top w:val="none" w:sz="0" w:space="0" w:color="auto"/>
        <w:left w:val="none" w:sz="0" w:space="0" w:color="auto"/>
        <w:bottom w:val="none" w:sz="0" w:space="0" w:color="auto"/>
        <w:right w:val="none" w:sz="0" w:space="0" w:color="auto"/>
      </w:divBdr>
      <w:divsChild>
        <w:div w:id="111901428">
          <w:marLeft w:val="0"/>
          <w:marRight w:val="0"/>
          <w:marTop w:val="0"/>
          <w:marBottom w:val="0"/>
          <w:divBdr>
            <w:top w:val="none" w:sz="0" w:space="0" w:color="auto"/>
            <w:left w:val="none" w:sz="0" w:space="0" w:color="auto"/>
            <w:bottom w:val="none" w:sz="0" w:space="0" w:color="auto"/>
            <w:right w:val="none" w:sz="0" w:space="0" w:color="auto"/>
          </w:divBdr>
          <w:divsChild>
            <w:div w:id="1800495738">
              <w:marLeft w:val="0"/>
              <w:marRight w:val="0"/>
              <w:marTop w:val="0"/>
              <w:marBottom w:val="0"/>
              <w:divBdr>
                <w:top w:val="none" w:sz="0" w:space="0" w:color="auto"/>
                <w:left w:val="none" w:sz="0" w:space="0" w:color="auto"/>
                <w:bottom w:val="none" w:sz="0" w:space="0" w:color="auto"/>
                <w:right w:val="none" w:sz="0" w:space="0" w:color="auto"/>
              </w:divBdr>
              <w:divsChild>
                <w:div w:id="1510558348">
                  <w:marLeft w:val="0"/>
                  <w:marRight w:val="0"/>
                  <w:marTop w:val="0"/>
                  <w:marBottom w:val="0"/>
                  <w:divBdr>
                    <w:top w:val="none" w:sz="0" w:space="0" w:color="auto"/>
                    <w:left w:val="none" w:sz="0" w:space="0" w:color="auto"/>
                    <w:bottom w:val="none" w:sz="0" w:space="0" w:color="auto"/>
                    <w:right w:val="none" w:sz="0" w:space="0" w:color="auto"/>
                  </w:divBdr>
                  <w:divsChild>
                    <w:div w:id="116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3355">
          <w:marLeft w:val="0"/>
          <w:marRight w:val="0"/>
          <w:marTop w:val="0"/>
          <w:marBottom w:val="0"/>
          <w:divBdr>
            <w:top w:val="none" w:sz="0" w:space="0" w:color="auto"/>
            <w:left w:val="none" w:sz="0" w:space="0" w:color="auto"/>
            <w:bottom w:val="none" w:sz="0" w:space="0" w:color="auto"/>
            <w:right w:val="none" w:sz="0" w:space="0" w:color="auto"/>
          </w:divBdr>
          <w:divsChild>
            <w:div w:id="902570868">
              <w:marLeft w:val="0"/>
              <w:marRight w:val="0"/>
              <w:marTop w:val="0"/>
              <w:marBottom w:val="0"/>
              <w:divBdr>
                <w:top w:val="none" w:sz="0" w:space="0" w:color="auto"/>
                <w:left w:val="none" w:sz="0" w:space="0" w:color="auto"/>
                <w:bottom w:val="none" w:sz="0" w:space="0" w:color="auto"/>
                <w:right w:val="none" w:sz="0" w:space="0" w:color="auto"/>
              </w:divBdr>
              <w:divsChild>
                <w:div w:id="2026975210">
                  <w:marLeft w:val="0"/>
                  <w:marRight w:val="0"/>
                  <w:marTop w:val="0"/>
                  <w:marBottom w:val="0"/>
                  <w:divBdr>
                    <w:top w:val="none" w:sz="0" w:space="0" w:color="auto"/>
                    <w:left w:val="none" w:sz="0" w:space="0" w:color="auto"/>
                    <w:bottom w:val="none" w:sz="0" w:space="0" w:color="auto"/>
                    <w:right w:val="none" w:sz="0" w:space="0" w:color="auto"/>
                  </w:divBdr>
                  <w:divsChild>
                    <w:div w:id="407851621">
                      <w:marLeft w:val="0"/>
                      <w:marRight w:val="0"/>
                      <w:marTop w:val="0"/>
                      <w:marBottom w:val="0"/>
                      <w:divBdr>
                        <w:top w:val="none" w:sz="0" w:space="0" w:color="auto"/>
                        <w:left w:val="none" w:sz="0" w:space="0" w:color="auto"/>
                        <w:bottom w:val="none" w:sz="0" w:space="0" w:color="auto"/>
                        <w:right w:val="none" w:sz="0" w:space="0" w:color="auto"/>
                      </w:divBdr>
                    </w:div>
                    <w:div w:id="1792046748">
                      <w:marLeft w:val="0"/>
                      <w:marRight w:val="0"/>
                      <w:marTop w:val="0"/>
                      <w:marBottom w:val="0"/>
                      <w:divBdr>
                        <w:top w:val="none" w:sz="0" w:space="0" w:color="auto"/>
                        <w:left w:val="none" w:sz="0" w:space="0" w:color="auto"/>
                        <w:bottom w:val="none" w:sz="0" w:space="0" w:color="auto"/>
                        <w:right w:val="none" w:sz="0" w:space="0" w:color="auto"/>
                      </w:divBdr>
                      <w:divsChild>
                        <w:div w:id="3566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732776">
      <w:bodyDiv w:val="1"/>
      <w:marLeft w:val="0"/>
      <w:marRight w:val="0"/>
      <w:marTop w:val="0"/>
      <w:marBottom w:val="0"/>
      <w:divBdr>
        <w:top w:val="none" w:sz="0" w:space="0" w:color="auto"/>
        <w:left w:val="none" w:sz="0" w:space="0" w:color="auto"/>
        <w:bottom w:val="none" w:sz="0" w:space="0" w:color="auto"/>
        <w:right w:val="none" w:sz="0" w:space="0" w:color="auto"/>
      </w:divBdr>
    </w:div>
    <w:div w:id="982268868">
      <w:bodyDiv w:val="1"/>
      <w:marLeft w:val="0"/>
      <w:marRight w:val="0"/>
      <w:marTop w:val="0"/>
      <w:marBottom w:val="0"/>
      <w:divBdr>
        <w:top w:val="none" w:sz="0" w:space="0" w:color="auto"/>
        <w:left w:val="none" w:sz="0" w:space="0" w:color="auto"/>
        <w:bottom w:val="none" w:sz="0" w:space="0" w:color="auto"/>
        <w:right w:val="none" w:sz="0" w:space="0" w:color="auto"/>
      </w:divBdr>
      <w:divsChild>
        <w:div w:id="1880506177">
          <w:marLeft w:val="0"/>
          <w:marRight w:val="0"/>
          <w:marTop w:val="0"/>
          <w:marBottom w:val="0"/>
          <w:divBdr>
            <w:top w:val="none" w:sz="0" w:space="0" w:color="auto"/>
            <w:left w:val="none" w:sz="0" w:space="0" w:color="auto"/>
            <w:bottom w:val="none" w:sz="0" w:space="0" w:color="auto"/>
            <w:right w:val="none" w:sz="0" w:space="0" w:color="auto"/>
          </w:divBdr>
          <w:divsChild>
            <w:div w:id="48841671">
              <w:marLeft w:val="0"/>
              <w:marRight w:val="0"/>
              <w:marTop w:val="0"/>
              <w:marBottom w:val="0"/>
              <w:divBdr>
                <w:top w:val="none" w:sz="0" w:space="0" w:color="auto"/>
                <w:left w:val="none" w:sz="0" w:space="0" w:color="auto"/>
                <w:bottom w:val="none" w:sz="0" w:space="0" w:color="auto"/>
                <w:right w:val="none" w:sz="0" w:space="0" w:color="auto"/>
              </w:divBdr>
            </w:div>
            <w:div w:id="906459024">
              <w:marLeft w:val="0"/>
              <w:marRight w:val="0"/>
              <w:marTop w:val="0"/>
              <w:marBottom w:val="0"/>
              <w:divBdr>
                <w:top w:val="none" w:sz="0" w:space="0" w:color="auto"/>
                <w:left w:val="none" w:sz="0" w:space="0" w:color="auto"/>
                <w:bottom w:val="none" w:sz="0" w:space="0" w:color="auto"/>
                <w:right w:val="none" w:sz="0" w:space="0" w:color="auto"/>
              </w:divBdr>
            </w:div>
            <w:div w:id="12195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0744">
      <w:bodyDiv w:val="1"/>
      <w:marLeft w:val="0"/>
      <w:marRight w:val="0"/>
      <w:marTop w:val="0"/>
      <w:marBottom w:val="0"/>
      <w:divBdr>
        <w:top w:val="none" w:sz="0" w:space="0" w:color="auto"/>
        <w:left w:val="none" w:sz="0" w:space="0" w:color="auto"/>
        <w:bottom w:val="none" w:sz="0" w:space="0" w:color="auto"/>
        <w:right w:val="none" w:sz="0" w:space="0" w:color="auto"/>
      </w:divBdr>
      <w:divsChild>
        <w:div w:id="179978916">
          <w:marLeft w:val="0"/>
          <w:marRight w:val="0"/>
          <w:marTop w:val="0"/>
          <w:marBottom w:val="0"/>
          <w:divBdr>
            <w:top w:val="none" w:sz="0" w:space="0" w:color="auto"/>
            <w:left w:val="none" w:sz="0" w:space="0" w:color="auto"/>
            <w:bottom w:val="none" w:sz="0" w:space="0" w:color="auto"/>
            <w:right w:val="none" w:sz="0" w:space="0" w:color="auto"/>
          </w:divBdr>
          <w:divsChild>
            <w:div w:id="134642245">
              <w:marLeft w:val="0"/>
              <w:marRight w:val="0"/>
              <w:marTop w:val="0"/>
              <w:marBottom w:val="0"/>
              <w:divBdr>
                <w:top w:val="none" w:sz="0" w:space="0" w:color="auto"/>
                <w:left w:val="none" w:sz="0" w:space="0" w:color="auto"/>
                <w:bottom w:val="none" w:sz="0" w:space="0" w:color="auto"/>
                <w:right w:val="none" w:sz="0" w:space="0" w:color="auto"/>
              </w:divBdr>
            </w:div>
            <w:div w:id="142092107">
              <w:marLeft w:val="0"/>
              <w:marRight w:val="0"/>
              <w:marTop w:val="0"/>
              <w:marBottom w:val="0"/>
              <w:divBdr>
                <w:top w:val="none" w:sz="0" w:space="0" w:color="auto"/>
                <w:left w:val="none" w:sz="0" w:space="0" w:color="auto"/>
                <w:bottom w:val="none" w:sz="0" w:space="0" w:color="auto"/>
                <w:right w:val="none" w:sz="0" w:space="0" w:color="auto"/>
              </w:divBdr>
            </w:div>
            <w:div w:id="405222517">
              <w:marLeft w:val="0"/>
              <w:marRight w:val="0"/>
              <w:marTop w:val="0"/>
              <w:marBottom w:val="0"/>
              <w:divBdr>
                <w:top w:val="none" w:sz="0" w:space="0" w:color="auto"/>
                <w:left w:val="none" w:sz="0" w:space="0" w:color="auto"/>
                <w:bottom w:val="none" w:sz="0" w:space="0" w:color="auto"/>
                <w:right w:val="none" w:sz="0" w:space="0" w:color="auto"/>
              </w:divBdr>
            </w:div>
            <w:div w:id="440733474">
              <w:marLeft w:val="0"/>
              <w:marRight w:val="0"/>
              <w:marTop w:val="0"/>
              <w:marBottom w:val="0"/>
              <w:divBdr>
                <w:top w:val="none" w:sz="0" w:space="0" w:color="auto"/>
                <w:left w:val="none" w:sz="0" w:space="0" w:color="auto"/>
                <w:bottom w:val="none" w:sz="0" w:space="0" w:color="auto"/>
                <w:right w:val="none" w:sz="0" w:space="0" w:color="auto"/>
              </w:divBdr>
            </w:div>
            <w:div w:id="10479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0952">
      <w:bodyDiv w:val="1"/>
      <w:marLeft w:val="0"/>
      <w:marRight w:val="0"/>
      <w:marTop w:val="0"/>
      <w:marBottom w:val="0"/>
      <w:divBdr>
        <w:top w:val="none" w:sz="0" w:space="0" w:color="auto"/>
        <w:left w:val="none" w:sz="0" w:space="0" w:color="auto"/>
        <w:bottom w:val="none" w:sz="0" w:space="0" w:color="auto"/>
        <w:right w:val="none" w:sz="0" w:space="0" w:color="auto"/>
      </w:divBdr>
      <w:divsChild>
        <w:div w:id="1063410743">
          <w:marLeft w:val="0"/>
          <w:marRight w:val="0"/>
          <w:marTop w:val="0"/>
          <w:marBottom w:val="0"/>
          <w:divBdr>
            <w:top w:val="none" w:sz="0" w:space="0" w:color="auto"/>
            <w:left w:val="none" w:sz="0" w:space="0" w:color="auto"/>
            <w:bottom w:val="none" w:sz="0" w:space="0" w:color="auto"/>
            <w:right w:val="none" w:sz="0" w:space="0" w:color="auto"/>
          </w:divBdr>
        </w:div>
      </w:divsChild>
    </w:div>
    <w:div w:id="1172062786">
      <w:bodyDiv w:val="1"/>
      <w:marLeft w:val="0"/>
      <w:marRight w:val="0"/>
      <w:marTop w:val="0"/>
      <w:marBottom w:val="0"/>
      <w:divBdr>
        <w:top w:val="none" w:sz="0" w:space="0" w:color="auto"/>
        <w:left w:val="none" w:sz="0" w:space="0" w:color="auto"/>
        <w:bottom w:val="none" w:sz="0" w:space="0" w:color="auto"/>
        <w:right w:val="none" w:sz="0" w:space="0" w:color="auto"/>
      </w:divBdr>
      <w:divsChild>
        <w:div w:id="592055589">
          <w:marLeft w:val="0"/>
          <w:marRight w:val="0"/>
          <w:marTop w:val="0"/>
          <w:marBottom w:val="0"/>
          <w:divBdr>
            <w:top w:val="none" w:sz="0" w:space="0" w:color="auto"/>
            <w:left w:val="none" w:sz="0" w:space="0" w:color="auto"/>
            <w:bottom w:val="none" w:sz="0" w:space="0" w:color="auto"/>
            <w:right w:val="none" w:sz="0" w:space="0" w:color="auto"/>
          </w:divBdr>
          <w:divsChild>
            <w:div w:id="721447961">
              <w:marLeft w:val="0"/>
              <w:marRight w:val="0"/>
              <w:marTop w:val="0"/>
              <w:marBottom w:val="0"/>
              <w:divBdr>
                <w:top w:val="none" w:sz="0" w:space="0" w:color="auto"/>
                <w:left w:val="none" w:sz="0" w:space="0" w:color="auto"/>
                <w:bottom w:val="none" w:sz="0" w:space="0" w:color="auto"/>
                <w:right w:val="none" w:sz="0" w:space="0" w:color="auto"/>
              </w:divBdr>
              <w:divsChild>
                <w:div w:id="2037000139">
                  <w:marLeft w:val="0"/>
                  <w:marRight w:val="0"/>
                  <w:marTop w:val="0"/>
                  <w:marBottom w:val="0"/>
                  <w:divBdr>
                    <w:top w:val="none" w:sz="0" w:space="0" w:color="auto"/>
                    <w:left w:val="none" w:sz="0" w:space="0" w:color="auto"/>
                    <w:bottom w:val="none" w:sz="0" w:space="0" w:color="auto"/>
                    <w:right w:val="none" w:sz="0" w:space="0" w:color="auto"/>
                  </w:divBdr>
                  <w:divsChild>
                    <w:div w:id="310792591">
                      <w:marLeft w:val="0"/>
                      <w:marRight w:val="0"/>
                      <w:marTop w:val="0"/>
                      <w:marBottom w:val="0"/>
                      <w:divBdr>
                        <w:top w:val="none" w:sz="0" w:space="0" w:color="auto"/>
                        <w:left w:val="none" w:sz="0" w:space="0" w:color="auto"/>
                        <w:bottom w:val="none" w:sz="0" w:space="0" w:color="auto"/>
                        <w:right w:val="none" w:sz="0" w:space="0" w:color="auto"/>
                      </w:divBdr>
                      <w:divsChild>
                        <w:div w:id="1427799856">
                          <w:marLeft w:val="0"/>
                          <w:marRight w:val="0"/>
                          <w:marTop w:val="0"/>
                          <w:marBottom w:val="0"/>
                          <w:divBdr>
                            <w:top w:val="none" w:sz="0" w:space="0" w:color="auto"/>
                            <w:left w:val="none" w:sz="0" w:space="0" w:color="auto"/>
                            <w:bottom w:val="none" w:sz="0" w:space="0" w:color="auto"/>
                            <w:right w:val="none" w:sz="0" w:space="0" w:color="auto"/>
                          </w:divBdr>
                        </w:div>
                      </w:divsChild>
                    </w:div>
                    <w:div w:id="5483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86254">
          <w:marLeft w:val="0"/>
          <w:marRight w:val="0"/>
          <w:marTop w:val="0"/>
          <w:marBottom w:val="0"/>
          <w:divBdr>
            <w:top w:val="none" w:sz="0" w:space="0" w:color="auto"/>
            <w:left w:val="none" w:sz="0" w:space="0" w:color="auto"/>
            <w:bottom w:val="none" w:sz="0" w:space="0" w:color="auto"/>
            <w:right w:val="none" w:sz="0" w:space="0" w:color="auto"/>
          </w:divBdr>
          <w:divsChild>
            <w:div w:id="1541821662">
              <w:marLeft w:val="0"/>
              <w:marRight w:val="0"/>
              <w:marTop w:val="0"/>
              <w:marBottom w:val="0"/>
              <w:divBdr>
                <w:top w:val="none" w:sz="0" w:space="0" w:color="auto"/>
                <w:left w:val="none" w:sz="0" w:space="0" w:color="auto"/>
                <w:bottom w:val="none" w:sz="0" w:space="0" w:color="auto"/>
                <w:right w:val="none" w:sz="0" w:space="0" w:color="auto"/>
              </w:divBdr>
              <w:divsChild>
                <w:div w:id="976298933">
                  <w:marLeft w:val="0"/>
                  <w:marRight w:val="0"/>
                  <w:marTop w:val="0"/>
                  <w:marBottom w:val="0"/>
                  <w:divBdr>
                    <w:top w:val="none" w:sz="0" w:space="0" w:color="auto"/>
                    <w:left w:val="none" w:sz="0" w:space="0" w:color="auto"/>
                    <w:bottom w:val="none" w:sz="0" w:space="0" w:color="auto"/>
                    <w:right w:val="none" w:sz="0" w:space="0" w:color="auto"/>
                  </w:divBdr>
                  <w:divsChild>
                    <w:div w:id="12186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00139">
      <w:bodyDiv w:val="1"/>
      <w:marLeft w:val="0"/>
      <w:marRight w:val="0"/>
      <w:marTop w:val="0"/>
      <w:marBottom w:val="0"/>
      <w:divBdr>
        <w:top w:val="none" w:sz="0" w:space="0" w:color="auto"/>
        <w:left w:val="none" w:sz="0" w:space="0" w:color="auto"/>
        <w:bottom w:val="none" w:sz="0" w:space="0" w:color="auto"/>
        <w:right w:val="none" w:sz="0" w:space="0" w:color="auto"/>
      </w:divBdr>
      <w:divsChild>
        <w:div w:id="19431395">
          <w:marLeft w:val="0"/>
          <w:marRight w:val="0"/>
          <w:marTop w:val="0"/>
          <w:marBottom w:val="0"/>
          <w:divBdr>
            <w:top w:val="none" w:sz="0" w:space="0" w:color="auto"/>
            <w:left w:val="none" w:sz="0" w:space="0" w:color="auto"/>
            <w:bottom w:val="none" w:sz="0" w:space="0" w:color="auto"/>
            <w:right w:val="none" w:sz="0" w:space="0" w:color="auto"/>
          </w:divBdr>
        </w:div>
        <w:div w:id="27487039">
          <w:marLeft w:val="0"/>
          <w:marRight w:val="0"/>
          <w:marTop w:val="0"/>
          <w:marBottom w:val="0"/>
          <w:divBdr>
            <w:top w:val="none" w:sz="0" w:space="0" w:color="auto"/>
            <w:left w:val="none" w:sz="0" w:space="0" w:color="auto"/>
            <w:bottom w:val="none" w:sz="0" w:space="0" w:color="auto"/>
            <w:right w:val="none" w:sz="0" w:space="0" w:color="auto"/>
          </w:divBdr>
        </w:div>
        <w:div w:id="61681747">
          <w:marLeft w:val="0"/>
          <w:marRight w:val="0"/>
          <w:marTop w:val="0"/>
          <w:marBottom w:val="0"/>
          <w:divBdr>
            <w:top w:val="none" w:sz="0" w:space="0" w:color="auto"/>
            <w:left w:val="none" w:sz="0" w:space="0" w:color="auto"/>
            <w:bottom w:val="none" w:sz="0" w:space="0" w:color="auto"/>
            <w:right w:val="none" w:sz="0" w:space="0" w:color="auto"/>
          </w:divBdr>
        </w:div>
        <w:div w:id="116267128">
          <w:marLeft w:val="0"/>
          <w:marRight w:val="0"/>
          <w:marTop w:val="0"/>
          <w:marBottom w:val="0"/>
          <w:divBdr>
            <w:top w:val="none" w:sz="0" w:space="0" w:color="auto"/>
            <w:left w:val="none" w:sz="0" w:space="0" w:color="auto"/>
            <w:bottom w:val="none" w:sz="0" w:space="0" w:color="auto"/>
            <w:right w:val="none" w:sz="0" w:space="0" w:color="auto"/>
          </w:divBdr>
        </w:div>
        <w:div w:id="132794367">
          <w:marLeft w:val="0"/>
          <w:marRight w:val="0"/>
          <w:marTop w:val="0"/>
          <w:marBottom w:val="0"/>
          <w:divBdr>
            <w:top w:val="none" w:sz="0" w:space="0" w:color="auto"/>
            <w:left w:val="none" w:sz="0" w:space="0" w:color="auto"/>
            <w:bottom w:val="none" w:sz="0" w:space="0" w:color="auto"/>
            <w:right w:val="none" w:sz="0" w:space="0" w:color="auto"/>
          </w:divBdr>
        </w:div>
        <w:div w:id="167526314">
          <w:marLeft w:val="0"/>
          <w:marRight w:val="0"/>
          <w:marTop w:val="0"/>
          <w:marBottom w:val="0"/>
          <w:divBdr>
            <w:top w:val="none" w:sz="0" w:space="0" w:color="auto"/>
            <w:left w:val="none" w:sz="0" w:space="0" w:color="auto"/>
            <w:bottom w:val="none" w:sz="0" w:space="0" w:color="auto"/>
            <w:right w:val="none" w:sz="0" w:space="0" w:color="auto"/>
          </w:divBdr>
        </w:div>
        <w:div w:id="179439507">
          <w:marLeft w:val="0"/>
          <w:marRight w:val="0"/>
          <w:marTop w:val="0"/>
          <w:marBottom w:val="0"/>
          <w:divBdr>
            <w:top w:val="none" w:sz="0" w:space="0" w:color="auto"/>
            <w:left w:val="none" w:sz="0" w:space="0" w:color="auto"/>
            <w:bottom w:val="none" w:sz="0" w:space="0" w:color="auto"/>
            <w:right w:val="none" w:sz="0" w:space="0" w:color="auto"/>
          </w:divBdr>
        </w:div>
        <w:div w:id="229002454">
          <w:marLeft w:val="0"/>
          <w:marRight w:val="0"/>
          <w:marTop w:val="0"/>
          <w:marBottom w:val="0"/>
          <w:divBdr>
            <w:top w:val="none" w:sz="0" w:space="0" w:color="auto"/>
            <w:left w:val="none" w:sz="0" w:space="0" w:color="auto"/>
            <w:bottom w:val="none" w:sz="0" w:space="0" w:color="auto"/>
            <w:right w:val="none" w:sz="0" w:space="0" w:color="auto"/>
          </w:divBdr>
        </w:div>
        <w:div w:id="259261698">
          <w:marLeft w:val="0"/>
          <w:marRight w:val="0"/>
          <w:marTop w:val="0"/>
          <w:marBottom w:val="0"/>
          <w:divBdr>
            <w:top w:val="none" w:sz="0" w:space="0" w:color="auto"/>
            <w:left w:val="none" w:sz="0" w:space="0" w:color="auto"/>
            <w:bottom w:val="none" w:sz="0" w:space="0" w:color="auto"/>
            <w:right w:val="none" w:sz="0" w:space="0" w:color="auto"/>
          </w:divBdr>
        </w:div>
        <w:div w:id="261769387">
          <w:marLeft w:val="0"/>
          <w:marRight w:val="0"/>
          <w:marTop w:val="0"/>
          <w:marBottom w:val="0"/>
          <w:divBdr>
            <w:top w:val="none" w:sz="0" w:space="0" w:color="auto"/>
            <w:left w:val="none" w:sz="0" w:space="0" w:color="auto"/>
            <w:bottom w:val="none" w:sz="0" w:space="0" w:color="auto"/>
            <w:right w:val="none" w:sz="0" w:space="0" w:color="auto"/>
          </w:divBdr>
        </w:div>
        <w:div w:id="340160051">
          <w:marLeft w:val="0"/>
          <w:marRight w:val="0"/>
          <w:marTop w:val="0"/>
          <w:marBottom w:val="0"/>
          <w:divBdr>
            <w:top w:val="none" w:sz="0" w:space="0" w:color="auto"/>
            <w:left w:val="none" w:sz="0" w:space="0" w:color="auto"/>
            <w:bottom w:val="none" w:sz="0" w:space="0" w:color="auto"/>
            <w:right w:val="none" w:sz="0" w:space="0" w:color="auto"/>
          </w:divBdr>
        </w:div>
        <w:div w:id="426464347">
          <w:marLeft w:val="0"/>
          <w:marRight w:val="0"/>
          <w:marTop w:val="0"/>
          <w:marBottom w:val="0"/>
          <w:divBdr>
            <w:top w:val="none" w:sz="0" w:space="0" w:color="auto"/>
            <w:left w:val="none" w:sz="0" w:space="0" w:color="auto"/>
            <w:bottom w:val="none" w:sz="0" w:space="0" w:color="auto"/>
            <w:right w:val="none" w:sz="0" w:space="0" w:color="auto"/>
          </w:divBdr>
        </w:div>
        <w:div w:id="452796948">
          <w:marLeft w:val="0"/>
          <w:marRight w:val="0"/>
          <w:marTop w:val="0"/>
          <w:marBottom w:val="0"/>
          <w:divBdr>
            <w:top w:val="none" w:sz="0" w:space="0" w:color="auto"/>
            <w:left w:val="none" w:sz="0" w:space="0" w:color="auto"/>
            <w:bottom w:val="none" w:sz="0" w:space="0" w:color="auto"/>
            <w:right w:val="none" w:sz="0" w:space="0" w:color="auto"/>
          </w:divBdr>
        </w:div>
        <w:div w:id="455023403">
          <w:marLeft w:val="0"/>
          <w:marRight w:val="0"/>
          <w:marTop w:val="0"/>
          <w:marBottom w:val="0"/>
          <w:divBdr>
            <w:top w:val="none" w:sz="0" w:space="0" w:color="auto"/>
            <w:left w:val="none" w:sz="0" w:space="0" w:color="auto"/>
            <w:bottom w:val="none" w:sz="0" w:space="0" w:color="auto"/>
            <w:right w:val="none" w:sz="0" w:space="0" w:color="auto"/>
          </w:divBdr>
        </w:div>
        <w:div w:id="471337160">
          <w:marLeft w:val="0"/>
          <w:marRight w:val="0"/>
          <w:marTop w:val="0"/>
          <w:marBottom w:val="0"/>
          <w:divBdr>
            <w:top w:val="none" w:sz="0" w:space="0" w:color="auto"/>
            <w:left w:val="none" w:sz="0" w:space="0" w:color="auto"/>
            <w:bottom w:val="none" w:sz="0" w:space="0" w:color="auto"/>
            <w:right w:val="none" w:sz="0" w:space="0" w:color="auto"/>
          </w:divBdr>
        </w:div>
        <w:div w:id="493839881">
          <w:marLeft w:val="0"/>
          <w:marRight w:val="0"/>
          <w:marTop w:val="0"/>
          <w:marBottom w:val="0"/>
          <w:divBdr>
            <w:top w:val="none" w:sz="0" w:space="0" w:color="auto"/>
            <w:left w:val="none" w:sz="0" w:space="0" w:color="auto"/>
            <w:bottom w:val="none" w:sz="0" w:space="0" w:color="auto"/>
            <w:right w:val="none" w:sz="0" w:space="0" w:color="auto"/>
          </w:divBdr>
        </w:div>
        <w:div w:id="533856439">
          <w:marLeft w:val="0"/>
          <w:marRight w:val="0"/>
          <w:marTop w:val="0"/>
          <w:marBottom w:val="0"/>
          <w:divBdr>
            <w:top w:val="none" w:sz="0" w:space="0" w:color="auto"/>
            <w:left w:val="none" w:sz="0" w:space="0" w:color="auto"/>
            <w:bottom w:val="none" w:sz="0" w:space="0" w:color="auto"/>
            <w:right w:val="none" w:sz="0" w:space="0" w:color="auto"/>
          </w:divBdr>
        </w:div>
        <w:div w:id="581523379">
          <w:marLeft w:val="0"/>
          <w:marRight w:val="0"/>
          <w:marTop w:val="0"/>
          <w:marBottom w:val="0"/>
          <w:divBdr>
            <w:top w:val="none" w:sz="0" w:space="0" w:color="auto"/>
            <w:left w:val="none" w:sz="0" w:space="0" w:color="auto"/>
            <w:bottom w:val="none" w:sz="0" w:space="0" w:color="auto"/>
            <w:right w:val="none" w:sz="0" w:space="0" w:color="auto"/>
          </w:divBdr>
        </w:div>
        <w:div w:id="688291029">
          <w:marLeft w:val="0"/>
          <w:marRight w:val="0"/>
          <w:marTop w:val="0"/>
          <w:marBottom w:val="0"/>
          <w:divBdr>
            <w:top w:val="none" w:sz="0" w:space="0" w:color="auto"/>
            <w:left w:val="none" w:sz="0" w:space="0" w:color="auto"/>
            <w:bottom w:val="none" w:sz="0" w:space="0" w:color="auto"/>
            <w:right w:val="none" w:sz="0" w:space="0" w:color="auto"/>
          </w:divBdr>
        </w:div>
        <w:div w:id="773599052">
          <w:marLeft w:val="0"/>
          <w:marRight w:val="0"/>
          <w:marTop w:val="0"/>
          <w:marBottom w:val="0"/>
          <w:divBdr>
            <w:top w:val="none" w:sz="0" w:space="0" w:color="auto"/>
            <w:left w:val="none" w:sz="0" w:space="0" w:color="auto"/>
            <w:bottom w:val="none" w:sz="0" w:space="0" w:color="auto"/>
            <w:right w:val="none" w:sz="0" w:space="0" w:color="auto"/>
          </w:divBdr>
        </w:div>
        <w:div w:id="933441813">
          <w:marLeft w:val="0"/>
          <w:marRight w:val="0"/>
          <w:marTop w:val="0"/>
          <w:marBottom w:val="0"/>
          <w:divBdr>
            <w:top w:val="none" w:sz="0" w:space="0" w:color="auto"/>
            <w:left w:val="none" w:sz="0" w:space="0" w:color="auto"/>
            <w:bottom w:val="none" w:sz="0" w:space="0" w:color="auto"/>
            <w:right w:val="none" w:sz="0" w:space="0" w:color="auto"/>
          </w:divBdr>
        </w:div>
        <w:div w:id="978847627">
          <w:marLeft w:val="0"/>
          <w:marRight w:val="0"/>
          <w:marTop w:val="0"/>
          <w:marBottom w:val="0"/>
          <w:divBdr>
            <w:top w:val="none" w:sz="0" w:space="0" w:color="auto"/>
            <w:left w:val="none" w:sz="0" w:space="0" w:color="auto"/>
            <w:bottom w:val="none" w:sz="0" w:space="0" w:color="auto"/>
            <w:right w:val="none" w:sz="0" w:space="0" w:color="auto"/>
          </w:divBdr>
        </w:div>
        <w:div w:id="982269715">
          <w:marLeft w:val="0"/>
          <w:marRight w:val="0"/>
          <w:marTop w:val="0"/>
          <w:marBottom w:val="0"/>
          <w:divBdr>
            <w:top w:val="none" w:sz="0" w:space="0" w:color="auto"/>
            <w:left w:val="none" w:sz="0" w:space="0" w:color="auto"/>
            <w:bottom w:val="none" w:sz="0" w:space="0" w:color="auto"/>
            <w:right w:val="none" w:sz="0" w:space="0" w:color="auto"/>
          </w:divBdr>
        </w:div>
        <w:div w:id="985012784">
          <w:marLeft w:val="0"/>
          <w:marRight w:val="0"/>
          <w:marTop w:val="0"/>
          <w:marBottom w:val="0"/>
          <w:divBdr>
            <w:top w:val="none" w:sz="0" w:space="0" w:color="auto"/>
            <w:left w:val="none" w:sz="0" w:space="0" w:color="auto"/>
            <w:bottom w:val="none" w:sz="0" w:space="0" w:color="auto"/>
            <w:right w:val="none" w:sz="0" w:space="0" w:color="auto"/>
          </w:divBdr>
        </w:div>
        <w:div w:id="1010641744">
          <w:marLeft w:val="0"/>
          <w:marRight w:val="0"/>
          <w:marTop w:val="0"/>
          <w:marBottom w:val="0"/>
          <w:divBdr>
            <w:top w:val="none" w:sz="0" w:space="0" w:color="auto"/>
            <w:left w:val="none" w:sz="0" w:space="0" w:color="auto"/>
            <w:bottom w:val="none" w:sz="0" w:space="0" w:color="auto"/>
            <w:right w:val="none" w:sz="0" w:space="0" w:color="auto"/>
          </w:divBdr>
        </w:div>
        <w:div w:id="1043990620">
          <w:marLeft w:val="0"/>
          <w:marRight w:val="0"/>
          <w:marTop w:val="0"/>
          <w:marBottom w:val="0"/>
          <w:divBdr>
            <w:top w:val="none" w:sz="0" w:space="0" w:color="auto"/>
            <w:left w:val="none" w:sz="0" w:space="0" w:color="auto"/>
            <w:bottom w:val="none" w:sz="0" w:space="0" w:color="auto"/>
            <w:right w:val="none" w:sz="0" w:space="0" w:color="auto"/>
          </w:divBdr>
        </w:div>
        <w:div w:id="1073509468">
          <w:marLeft w:val="0"/>
          <w:marRight w:val="0"/>
          <w:marTop w:val="0"/>
          <w:marBottom w:val="0"/>
          <w:divBdr>
            <w:top w:val="none" w:sz="0" w:space="0" w:color="auto"/>
            <w:left w:val="none" w:sz="0" w:space="0" w:color="auto"/>
            <w:bottom w:val="none" w:sz="0" w:space="0" w:color="auto"/>
            <w:right w:val="none" w:sz="0" w:space="0" w:color="auto"/>
          </w:divBdr>
        </w:div>
        <w:div w:id="1094593479">
          <w:marLeft w:val="0"/>
          <w:marRight w:val="0"/>
          <w:marTop w:val="0"/>
          <w:marBottom w:val="0"/>
          <w:divBdr>
            <w:top w:val="none" w:sz="0" w:space="0" w:color="auto"/>
            <w:left w:val="none" w:sz="0" w:space="0" w:color="auto"/>
            <w:bottom w:val="none" w:sz="0" w:space="0" w:color="auto"/>
            <w:right w:val="none" w:sz="0" w:space="0" w:color="auto"/>
          </w:divBdr>
        </w:div>
        <w:div w:id="1210723863">
          <w:marLeft w:val="0"/>
          <w:marRight w:val="0"/>
          <w:marTop w:val="0"/>
          <w:marBottom w:val="0"/>
          <w:divBdr>
            <w:top w:val="none" w:sz="0" w:space="0" w:color="auto"/>
            <w:left w:val="none" w:sz="0" w:space="0" w:color="auto"/>
            <w:bottom w:val="none" w:sz="0" w:space="0" w:color="auto"/>
            <w:right w:val="none" w:sz="0" w:space="0" w:color="auto"/>
          </w:divBdr>
        </w:div>
        <w:div w:id="1219979602">
          <w:marLeft w:val="0"/>
          <w:marRight w:val="0"/>
          <w:marTop w:val="0"/>
          <w:marBottom w:val="0"/>
          <w:divBdr>
            <w:top w:val="none" w:sz="0" w:space="0" w:color="auto"/>
            <w:left w:val="none" w:sz="0" w:space="0" w:color="auto"/>
            <w:bottom w:val="none" w:sz="0" w:space="0" w:color="auto"/>
            <w:right w:val="none" w:sz="0" w:space="0" w:color="auto"/>
          </w:divBdr>
        </w:div>
        <w:div w:id="1282305461">
          <w:marLeft w:val="0"/>
          <w:marRight w:val="0"/>
          <w:marTop w:val="0"/>
          <w:marBottom w:val="0"/>
          <w:divBdr>
            <w:top w:val="none" w:sz="0" w:space="0" w:color="auto"/>
            <w:left w:val="none" w:sz="0" w:space="0" w:color="auto"/>
            <w:bottom w:val="none" w:sz="0" w:space="0" w:color="auto"/>
            <w:right w:val="none" w:sz="0" w:space="0" w:color="auto"/>
          </w:divBdr>
        </w:div>
        <w:div w:id="1407872708">
          <w:marLeft w:val="0"/>
          <w:marRight w:val="0"/>
          <w:marTop w:val="0"/>
          <w:marBottom w:val="0"/>
          <w:divBdr>
            <w:top w:val="none" w:sz="0" w:space="0" w:color="auto"/>
            <w:left w:val="none" w:sz="0" w:space="0" w:color="auto"/>
            <w:bottom w:val="none" w:sz="0" w:space="0" w:color="auto"/>
            <w:right w:val="none" w:sz="0" w:space="0" w:color="auto"/>
          </w:divBdr>
        </w:div>
        <w:div w:id="1573081487">
          <w:marLeft w:val="0"/>
          <w:marRight w:val="0"/>
          <w:marTop w:val="0"/>
          <w:marBottom w:val="0"/>
          <w:divBdr>
            <w:top w:val="none" w:sz="0" w:space="0" w:color="auto"/>
            <w:left w:val="none" w:sz="0" w:space="0" w:color="auto"/>
            <w:bottom w:val="none" w:sz="0" w:space="0" w:color="auto"/>
            <w:right w:val="none" w:sz="0" w:space="0" w:color="auto"/>
          </w:divBdr>
        </w:div>
        <w:div w:id="1601570631">
          <w:marLeft w:val="0"/>
          <w:marRight w:val="0"/>
          <w:marTop w:val="0"/>
          <w:marBottom w:val="0"/>
          <w:divBdr>
            <w:top w:val="none" w:sz="0" w:space="0" w:color="auto"/>
            <w:left w:val="none" w:sz="0" w:space="0" w:color="auto"/>
            <w:bottom w:val="none" w:sz="0" w:space="0" w:color="auto"/>
            <w:right w:val="none" w:sz="0" w:space="0" w:color="auto"/>
          </w:divBdr>
        </w:div>
        <w:div w:id="1638952266">
          <w:marLeft w:val="0"/>
          <w:marRight w:val="0"/>
          <w:marTop w:val="0"/>
          <w:marBottom w:val="0"/>
          <w:divBdr>
            <w:top w:val="none" w:sz="0" w:space="0" w:color="auto"/>
            <w:left w:val="none" w:sz="0" w:space="0" w:color="auto"/>
            <w:bottom w:val="none" w:sz="0" w:space="0" w:color="auto"/>
            <w:right w:val="none" w:sz="0" w:space="0" w:color="auto"/>
          </w:divBdr>
        </w:div>
        <w:div w:id="1663314473">
          <w:marLeft w:val="0"/>
          <w:marRight w:val="0"/>
          <w:marTop w:val="0"/>
          <w:marBottom w:val="0"/>
          <w:divBdr>
            <w:top w:val="none" w:sz="0" w:space="0" w:color="auto"/>
            <w:left w:val="none" w:sz="0" w:space="0" w:color="auto"/>
            <w:bottom w:val="none" w:sz="0" w:space="0" w:color="auto"/>
            <w:right w:val="none" w:sz="0" w:space="0" w:color="auto"/>
          </w:divBdr>
        </w:div>
        <w:div w:id="1701974907">
          <w:marLeft w:val="0"/>
          <w:marRight w:val="0"/>
          <w:marTop w:val="0"/>
          <w:marBottom w:val="0"/>
          <w:divBdr>
            <w:top w:val="none" w:sz="0" w:space="0" w:color="auto"/>
            <w:left w:val="none" w:sz="0" w:space="0" w:color="auto"/>
            <w:bottom w:val="none" w:sz="0" w:space="0" w:color="auto"/>
            <w:right w:val="none" w:sz="0" w:space="0" w:color="auto"/>
          </w:divBdr>
        </w:div>
        <w:div w:id="1710909825">
          <w:marLeft w:val="0"/>
          <w:marRight w:val="0"/>
          <w:marTop w:val="0"/>
          <w:marBottom w:val="0"/>
          <w:divBdr>
            <w:top w:val="none" w:sz="0" w:space="0" w:color="auto"/>
            <w:left w:val="none" w:sz="0" w:space="0" w:color="auto"/>
            <w:bottom w:val="none" w:sz="0" w:space="0" w:color="auto"/>
            <w:right w:val="none" w:sz="0" w:space="0" w:color="auto"/>
          </w:divBdr>
        </w:div>
        <w:div w:id="1729182671">
          <w:marLeft w:val="0"/>
          <w:marRight w:val="0"/>
          <w:marTop w:val="0"/>
          <w:marBottom w:val="0"/>
          <w:divBdr>
            <w:top w:val="none" w:sz="0" w:space="0" w:color="auto"/>
            <w:left w:val="none" w:sz="0" w:space="0" w:color="auto"/>
            <w:bottom w:val="none" w:sz="0" w:space="0" w:color="auto"/>
            <w:right w:val="none" w:sz="0" w:space="0" w:color="auto"/>
          </w:divBdr>
        </w:div>
        <w:div w:id="1761174427">
          <w:marLeft w:val="0"/>
          <w:marRight w:val="0"/>
          <w:marTop w:val="0"/>
          <w:marBottom w:val="0"/>
          <w:divBdr>
            <w:top w:val="none" w:sz="0" w:space="0" w:color="auto"/>
            <w:left w:val="none" w:sz="0" w:space="0" w:color="auto"/>
            <w:bottom w:val="none" w:sz="0" w:space="0" w:color="auto"/>
            <w:right w:val="none" w:sz="0" w:space="0" w:color="auto"/>
          </w:divBdr>
        </w:div>
        <w:div w:id="1782991748">
          <w:marLeft w:val="0"/>
          <w:marRight w:val="0"/>
          <w:marTop w:val="0"/>
          <w:marBottom w:val="0"/>
          <w:divBdr>
            <w:top w:val="none" w:sz="0" w:space="0" w:color="auto"/>
            <w:left w:val="none" w:sz="0" w:space="0" w:color="auto"/>
            <w:bottom w:val="none" w:sz="0" w:space="0" w:color="auto"/>
            <w:right w:val="none" w:sz="0" w:space="0" w:color="auto"/>
          </w:divBdr>
        </w:div>
        <w:div w:id="1793553707">
          <w:marLeft w:val="0"/>
          <w:marRight w:val="0"/>
          <w:marTop w:val="0"/>
          <w:marBottom w:val="0"/>
          <w:divBdr>
            <w:top w:val="none" w:sz="0" w:space="0" w:color="auto"/>
            <w:left w:val="none" w:sz="0" w:space="0" w:color="auto"/>
            <w:bottom w:val="none" w:sz="0" w:space="0" w:color="auto"/>
            <w:right w:val="none" w:sz="0" w:space="0" w:color="auto"/>
          </w:divBdr>
        </w:div>
        <w:div w:id="1812599743">
          <w:marLeft w:val="0"/>
          <w:marRight w:val="0"/>
          <w:marTop w:val="0"/>
          <w:marBottom w:val="0"/>
          <w:divBdr>
            <w:top w:val="none" w:sz="0" w:space="0" w:color="auto"/>
            <w:left w:val="none" w:sz="0" w:space="0" w:color="auto"/>
            <w:bottom w:val="none" w:sz="0" w:space="0" w:color="auto"/>
            <w:right w:val="none" w:sz="0" w:space="0" w:color="auto"/>
          </w:divBdr>
        </w:div>
        <w:div w:id="1865825975">
          <w:marLeft w:val="0"/>
          <w:marRight w:val="0"/>
          <w:marTop w:val="0"/>
          <w:marBottom w:val="0"/>
          <w:divBdr>
            <w:top w:val="none" w:sz="0" w:space="0" w:color="auto"/>
            <w:left w:val="none" w:sz="0" w:space="0" w:color="auto"/>
            <w:bottom w:val="none" w:sz="0" w:space="0" w:color="auto"/>
            <w:right w:val="none" w:sz="0" w:space="0" w:color="auto"/>
          </w:divBdr>
        </w:div>
        <w:div w:id="1934362987">
          <w:marLeft w:val="0"/>
          <w:marRight w:val="0"/>
          <w:marTop w:val="0"/>
          <w:marBottom w:val="0"/>
          <w:divBdr>
            <w:top w:val="none" w:sz="0" w:space="0" w:color="auto"/>
            <w:left w:val="none" w:sz="0" w:space="0" w:color="auto"/>
            <w:bottom w:val="none" w:sz="0" w:space="0" w:color="auto"/>
            <w:right w:val="none" w:sz="0" w:space="0" w:color="auto"/>
          </w:divBdr>
        </w:div>
        <w:div w:id="1980574247">
          <w:marLeft w:val="0"/>
          <w:marRight w:val="0"/>
          <w:marTop w:val="0"/>
          <w:marBottom w:val="0"/>
          <w:divBdr>
            <w:top w:val="none" w:sz="0" w:space="0" w:color="auto"/>
            <w:left w:val="none" w:sz="0" w:space="0" w:color="auto"/>
            <w:bottom w:val="none" w:sz="0" w:space="0" w:color="auto"/>
            <w:right w:val="none" w:sz="0" w:space="0" w:color="auto"/>
          </w:divBdr>
        </w:div>
        <w:div w:id="2113478184">
          <w:marLeft w:val="0"/>
          <w:marRight w:val="0"/>
          <w:marTop w:val="0"/>
          <w:marBottom w:val="0"/>
          <w:divBdr>
            <w:top w:val="none" w:sz="0" w:space="0" w:color="auto"/>
            <w:left w:val="none" w:sz="0" w:space="0" w:color="auto"/>
            <w:bottom w:val="none" w:sz="0" w:space="0" w:color="auto"/>
            <w:right w:val="none" w:sz="0" w:space="0" w:color="auto"/>
          </w:divBdr>
        </w:div>
      </w:divsChild>
    </w:div>
    <w:div w:id="1396932404">
      <w:bodyDiv w:val="1"/>
      <w:marLeft w:val="0"/>
      <w:marRight w:val="0"/>
      <w:marTop w:val="0"/>
      <w:marBottom w:val="0"/>
      <w:divBdr>
        <w:top w:val="none" w:sz="0" w:space="0" w:color="auto"/>
        <w:left w:val="none" w:sz="0" w:space="0" w:color="auto"/>
        <w:bottom w:val="none" w:sz="0" w:space="0" w:color="auto"/>
        <w:right w:val="none" w:sz="0" w:space="0" w:color="auto"/>
      </w:divBdr>
      <w:divsChild>
        <w:div w:id="1065837267">
          <w:marLeft w:val="0"/>
          <w:marRight w:val="0"/>
          <w:marTop w:val="0"/>
          <w:marBottom w:val="0"/>
          <w:divBdr>
            <w:top w:val="none" w:sz="0" w:space="0" w:color="auto"/>
            <w:left w:val="none" w:sz="0" w:space="0" w:color="auto"/>
            <w:bottom w:val="none" w:sz="0" w:space="0" w:color="auto"/>
            <w:right w:val="none" w:sz="0" w:space="0" w:color="auto"/>
          </w:divBdr>
          <w:divsChild>
            <w:div w:id="201525954">
              <w:marLeft w:val="0"/>
              <w:marRight w:val="0"/>
              <w:marTop w:val="0"/>
              <w:marBottom w:val="0"/>
              <w:divBdr>
                <w:top w:val="none" w:sz="0" w:space="0" w:color="auto"/>
                <w:left w:val="none" w:sz="0" w:space="0" w:color="auto"/>
                <w:bottom w:val="none" w:sz="0" w:space="0" w:color="auto"/>
                <w:right w:val="none" w:sz="0" w:space="0" w:color="auto"/>
              </w:divBdr>
            </w:div>
            <w:div w:id="919677310">
              <w:marLeft w:val="0"/>
              <w:marRight w:val="0"/>
              <w:marTop w:val="0"/>
              <w:marBottom w:val="0"/>
              <w:divBdr>
                <w:top w:val="none" w:sz="0" w:space="0" w:color="auto"/>
                <w:left w:val="none" w:sz="0" w:space="0" w:color="auto"/>
                <w:bottom w:val="none" w:sz="0" w:space="0" w:color="auto"/>
                <w:right w:val="none" w:sz="0" w:space="0" w:color="auto"/>
              </w:divBdr>
            </w:div>
            <w:div w:id="1017275310">
              <w:marLeft w:val="0"/>
              <w:marRight w:val="0"/>
              <w:marTop w:val="0"/>
              <w:marBottom w:val="0"/>
              <w:divBdr>
                <w:top w:val="none" w:sz="0" w:space="0" w:color="auto"/>
                <w:left w:val="none" w:sz="0" w:space="0" w:color="auto"/>
                <w:bottom w:val="none" w:sz="0" w:space="0" w:color="auto"/>
                <w:right w:val="none" w:sz="0" w:space="0" w:color="auto"/>
              </w:divBdr>
            </w:div>
            <w:div w:id="1420784131">
              <w:marLeft w:val="0"/>
              <w:marRight w:val="0"/>
              <w:marTop w:val="0"/>
              <w:marBottom w:val="0"/>
              <w:divBdr>
                <w:top w:val="none" w:sz="0" w:space="0" w:color="auto"/>
                <w:left w:val="none" w:sz="0" w:space="0" w:color="auto"/>
                <w:bottom w:val="none" w:sz="0" w:space="0" w:color="auto"/>
                <w:right w:val="none" w:sz="0" w:space="0" w:color="auto"/>
              </w:divBdr>
            </w:div>
            <w:div w:id="1538589069">
              <w:marLeft w:val="0"/>
              <w:marRight w:val="0"/>
              <w:marTop w:val="0"/>
              <w:marBottom w:val="0"/>
              <w:divBdr>
                <w:top w:val="none" w:sz="0" w:space="0" w:color="auto"/>
                <w:left w:val="none" w:sz="0" w:space="0" w:color="auto"/>
                <w:bottom w:val="none" w:sz="0" w:space="0" w:color="auto"/>
                <w:right w:val="none" w:sz="0" w:space="0" w:color="auto"/>
              </w:divBdr>
            </w:div>
            <w:div w:id="1635989757">
              <w:marLeft w:val="0"/>
              <w:marRight w:val="0"/>
              <w:marTop w:val="0"/>
              <w:marBottom w:val="0"/>
              <w:divBdr>
                <w:top w:val="none" w:sz="0" w:space="0" w:color="auto"/>
                <w:left w:val="none" w:sz="0" w:space="0" w:color="auto"/>
                <w:bottom w:val="none" w:sz="0" w:space="0" w:color="auto"/>
                <w:right w:val="none" w:sz="0" w:space="0" w:color="auto"/>
              </w:divBdr>
            </w:div>
            <w:div w:id="19435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31516">
      <w:bodyDiv w:val="1"/>
      <w:marLeft w:val="0"/>
      <w:marRight w:val="0"/>
      <w:marTop w:val="0"/>
      <w:marBottom w:val="0"/>
      <w:divBdr>
        <w:top w:val="none" w:sz="0" w:space="0" w:color="auto"/>
        <w:left w:val="none" w:sz="0" w:space="0" w:color="auto"/>
        <w:bottom w:val="none" w:sz="0" w:space="0" w:color="auto"/>
        <w:right w:val="none" w:sz="0" w:space="0" w:color="auto"/>
      </w:divBdr>
      <w:divsChild>
        <w:div w:id="1551499784">
          <w:marLeft w:val="0"/>
          <w:marRight w:val="0"/>
          <w:marTop w:val="0"/>
          <w:marBottom w:val="0"/>
          <w:divBdr>
            <w:top w:val="none" w:sz="0" w:space="0" w:color="auto"/>
            <w:left w:val="none" w:sz="0" w:space="0" w:color="auto"/>
            <w:bottom w:val="none" w:sz="0" w:space="0" w:color="auto"/>
            <w:right w:val="none" w:sz="0" w:space="0" w:color="auto"/>
          </w:divBdr>
          <w:divsChild>
            <w:div w:id="134489773">
              <w:marLeft w:val="0"/>
              <w:marRight w:val="0"/>
              <w:marTop w:val="0"/>
              <w:marBottom w:val="0"/>
              <w:divBdr>
                <w:top w:val="none" w:sz="0" w:space="0" w:color="auto"/>
                <w:left w:val="none" w:sz="0" w:space="0" w:color="auto"/>
                <w:bottom w:val="none" w:sz="0" w:space="0" w:color="auto"/>
                <w:right w:val="none" w:sz="0" w:space="0" w:color="auto"/>
              </w:divBdr>
            </w:div>
            <w:div w:id="323052314">
              <w:marLeft w:val="0"/>
              <w:marRight w:val="0"/>
              <w:marTop w:val="0"/>
              <w:marBottom w:val="0"/>
              <w:divBdr>
                <w:top w:val="none" w:sz="0" w:space="0" w:color="auto"/>
                <w:left w:val="none" w:sz="0" w:space="0" w:color="auto"/>
                <w:bottom w:val="none" w:sz="0" w:space="0" w:color="auto"/>
                <w:right w:val="none" w:sz="0" w:space="0" w:color="auto"/>
              </w:divBdr>
            </w:div>
            <w:div w:id="1082995469">
              <w:marLeft w:val="0"/>
              <w:marRight w:val="0"/>
              <w:marTop w:val="0"/>
              <w:marBottom w:val="0"/>
              <w:divBdr>
                <w:top w:val="none" w:sz="0" w:space="0" w:color="auto"/>
                <w:left w:val="none" w:sz="0" w:space="0" w:color="auto"/>
                <w:bottom w:val="none" w:sz="0" w:space="0" w:color="auto"/>
                <w:right w:val="none" w:sz="0" w:space="0" w:color="auto"/>
              </w:divBdr>
            </w:div>
            <w:div w:id="1088886911">
              <w:marLeft w:val="0"/>
              <w:marRight w:val="0"/>
              <w:marTop w:val="0"/>
              <w:marBottom w:val="0"/>
              <w:divBdr>
                <w:top w:val="none" w:sz="0" w:space="0" w:color="auto"/>
                <w:left w:val="none" w:sz="0" w:space="0" w:color="auto"/>
                <w:bottom w:val="none" w:sz="0" w:space="0" w:color="auto"/>
                <w:right w:val="none" w:sz="0" w:space="0" w:color="auto"/>
              </w:divBdr>
            </w:div>
            <w:div w:id="1229417639">
              <w:marLeft w:val="0"/>
              <w:marRight w:val="0"/>
              <w:marTop w:val="0"/>
              <w:marBottom w:val="0"/>
              <w:divBdr>
                <w:top w:val="none" w:sz="0" w:space="0" w:color="auto"/>
                <w:left w:val="none" w:sz="0" w:space="0" w:color="auto"/>
                <w:bottom w:val="none" w:sz="0" w:space="0" w:color="auto"/>
                <w:right w:val="none" w:sz="0" w:space="0" w:color="auto"/>
              </w:divBdr>
            </w:div>
            <w:div w:id="19902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5719">
      <w:bodyDiv w:val="1"/>
      <w:marLeft w:val="0"/>
      <w:marRight w:val="0"/>
      <w:marTop w:val="0"/>
      <w:marBottom w:val="0"/>
      <w:divBdr>
        <w:top w:val="none" w:sz="0" w:space="0" w:color="auto"/>
        <w:left w:val="none" w:sz="0" w:space="0" w:color="auto"/>
        <w:bottom w:val="none" w:sz="0" w:space="0" w:color="auto"/>
        <w:right w:val="none" w:sz="0" w:space="0" w:color="auto"/>
      </w:divBdr>
      <w:divsChild>
        <w:div w:id="172768355">
          <w:marLeft w:val="0"/>
          <w:marRight w:val="0"/>
          <w:marTop w:val="0"/>
          <w:marBottom w:val="0"/>
          <w:divBdr>
            <w:top w:val="none" w:sz="0" w:space="0" w:color="auto"/>
            <w:left w:val="none" w:sz="0" w:space="0" w:color="auto"/>
            <w:bottom w:val="none" w:sz="0" w:space="0" w:color="auto"/>
            <w:right w:val="none" w:sz="0" w:space="0" w:color="auto"/>
          </w:divBdr>
        </w:div>
        <w:div w:id="384718450">
          <w:marLeft w:val="0"/>
          <w:marRight w:val="0"/>
          <w:marTop w:val="0"/>
          <w:marBottom w:val="0"/>
          <w:divBdr>
            <w:top w:val="none" w:sz="0" w:space="0" w:color="auto"/>
            <w:left w:val="none" w:sz="0" w:space="0" w:color="auto"/>
            <w:bottom w:val="none" w:sz="0" w:space="0" w:color="auto"/>
            <w:right w:val="none" w:sz="0" w:space="0" w:color="auto"/>
          </w:divBdr>
        </w:div>
        <w:div w:id="601644979">
          <w:marLeft w:val="0"/>
          <w:marRight w:val="0"/>
          <w:marTop w:val="0"/>
          <w:marBottom w:val="0"/>
          <w:divBdr>
            <w:top w:val="none" w:sz="0" w:space="0" w:color="auto"/>
            <w:left w:val="none" w:sz="0" w:space="0" w:color="auto"/>
            <w:bottom w:val="none" w:sz="0" w:space="0" w:color="auto"/>
            <w:right w:val="none" w:sz="0" w:space="0" w:color="auto"/>
          </w:divBdr>
        </w:div>
        <w:div w:id="626856195">
          <w:marLeft w:val="0"/>
          <w:marRight w:val="0"/>
          <w:marTop w:val="0"/>
          <w:marBottom w:val="0"/>
          <w:divBdr>
            <w:top w:val="none" w:sz="0" w:space="0" w:color="auto"/>
            <w:left w:val="none" w:sz="0" w:space="0" w:color="auto"/>
            <w:bottom w:val="none" w:sz="0" w:space="0" w:color="auto"/>
            <w:right w:val="none" w:sz="0" w:space="0" w:color="auto"/>
          </w:divBdr>
        </w:div>
        <w:div w:id="740299844">
          <w:marLeft w:val="0"/>
          <w:marRight w:val="0"/>
          <w:marTop w:val="0"/>
          <w:marBottom w:val="0"/>
          <w:divBdr>
            <w:top w:val="none" w:sz="0" w:space="0" w:color="auto"/>
            <w:left w:val="none" w:sz="0" w:space="0" w:color="auto"/>
            <w:bottom w:val="none" w:sz="0" w:space="0" w:color="auto"/>
            <w:right w:val="none" w:sz="0" w:space="0" w:color="auto"/>
          </w:divBdr>
        </w:div>
        <w:div w:id="1075670143">
          <w:marLeft w:val="0"/>
          <w:marRight w:val="0"/>
          <w:marTop w:val="0"/>
          <w:marBottom w:val="0"/>
          <w:divBdr>
            <w:top w:val="none" w:sz="0" w:space="0" w:color="auto"/>
            <w:left w:val="none" w:sz="0" w:space="0" w:color="auto"/>
            <w:bottom w:val="none" w:sz="0" w:space="0" w:color="auto"/>
            <w:right w:val="none" w:sz="0" w:space="0" w:color="auto"/>
          </w:divBdr>
        </w:div>
        <w:div w:id="1102142313">
          <w:marLeft w:val="0"/>
          <w:marRight w:val="0"/>
          <w:marTop w:val="0"/>
          <w:marBottom w:val="0"/>
          <w:divBdr>
            <w:top w:val="none" w:sz="0" w:space="0" w:color="auto"/>
            <w:left w:val="none" w:sz="0" w:space="0" w:color="auto"/>
            <w:bottom w:val="none" w:sz="0" w:space="0" w:color="auto"/>
            <w:right w:val="none" w:sz="0" w:space="0" w:color="auto"/>
          </w:divBdr>
        </w:div>
        <w:div w:id="1118064616">
          <w:marLeft w:val="0"/>
          <w:marRight w:val="0"/>
          <w:marTop w:val="0"/>
          <w:marBottom w:val="0"/>
          <w:divBdr>
            <w:top w:val="none" w:sz="0" w:space="0" w:color="auto"/>
            <w:left w:val="none" w:sz="0" w:space="0" w:color="auto"/>
            <w:bottom w:val="none" w:sz="0" w:space="0" w:color="auto"/>
            <w:right w:val="none" w:sz="0" w:space="0" w:color="auto"/>
          </w:divBdr>
        </w:div>
        <w:div w:id="1261910517">
          <w:marLeft w:val="0"/>
          <w:marRight w:val="0"/>
          <w:marTop w:val="0"/>
          <w:marBottom w:val="0"/>
          <w:divBdr>
            <w:top w:val="none" w:sz="0" w:space="0" w:color="auto"/>
            <w:left w:val="none" w:sz="0" w:space="0" w:color="auto"/>
            <w:bottom w:val="none" w:sz="0" w:space="0" w:color="auto"/>
            <w:right w:val="none" w:sz="0" w:space="0" w:color="auto"/>
          </w:divBdr>
        </w:div>
        <w:div w:id="1354112330">
          <w:marLeft w:val="0"/>
          <w:marRight w:val="0"/>
          <w:marTop w:val="0"/>
          <w:marBottom w:val="0"/>
          <w:divBdr>
            <w:top w:val="none" w:sz="0" w:space="0" w:color="auto"/>
            <w:left w:val="none" w:sz="0" w:space="0" w:color="auto"/>
            <w:bottom w:val="none" w:sz="0" w:space="0" w:color="auto"/>
            <w:right w:val="none" w:sz="0" w:space="0" w:color="auto"/>
          </w:divBdr>
        </w:div>
        <w:div w:id="1666125257">
          <w:marLeft w:val="0"/>
          <w:marRight w:val="0"/>
          <w:marTop w:val="0"/>
          <w:marBottom w:val="0"/>
          <w:divBdr>
            <w:top w:val="none" w:sz="0" w:space="0" w:color="auto"/>
            <w:left w:val="none" w:sz="0" w:space="0" w:color="auto"/>
            <w:bottom w:val="none" w:sz="0" w:space="0" w:color="auto"/>
            <w:right w:val="none" w:sz="0" w:space="0" w:color="auto"/>
          </w:divBdr>
        </w:div>
        <w:div w:id="1778792277">
          <w:marLeft w:val="0"/>
          <w:marRight w:val="0"/>
          <w:marTop w:val="0"/>
          <w:marBottom w:val="0"/>
          <w:divBdr>
            <w:top w:val="none" w:sz="0" w:space="0" w:color="auto"/>
            <w:left w:val="none" w:sz="0" w:space="0" w:color="auto"/>
            <w:bottom w:val="none" w:sz="0" w:space="0" w:color="auto"/>
            <w:right w:val="none" w:sz="0" w:space="0" w:color="auto"/>
          </w:divBdr>
        </w:div>
        <w:div w:id="1782065115">
          <w:marLeft w:val="0"/>
          <w:marRight w:val="0"/>
          <w:marTop w:val="0"/>
          <w:marBottom w:val="0"/>
          <w:divBdr>
            <w:top w:val="none" w:sz="0" w:space="0" w:color="auto"/>
            <w:left w:val="none" w:sz="0" w:space="0" w:color="auto"/>
            <w:bottom w:val="none" w:sz="0" w:space="0" w:color="auto"/>
            <w:right w:val="none" w:sz="0" w:space="0" w:color="auto"/>
          </w:divBdr>
        </w:div>
        <w:div w:id="1796945561">
          <w:marLeft w:val="0"/>
          <w:marRight w:val="0"/>
          <w:marTop w:val="0"/>
          <w:marBottom w:val="0"/>
          <w:divBdr>
            <w:top w:val="none" w:sz="0" w:space="0" w:color="auto"/>
            <w:left w:val="none" w:sz="0" w:space="0" w:color="auto"/>
            <w:bottom w:val="none" w:sz="0" w:space="0" w:color="auto"/>
            <w:right w:val="none" w:sz="0" w:space="0" w:color="auto"/>
          </w:divBdr>
        </w:div>
        <w:div w:id="2138526698">
          <w:marLeft w:val="0"/>
          <w:marRight w:val="0"/>
          <w:marTop w:val="0"/>
          <w:marBottom w:val="0"/>
          <w:divBdr>
            <w:top w:val="none" w:sz="0" w:space="0" w:color="auto"/>
            <w:left w:val="none" w:sz="0" w:space="0" w:color="auto"/>
            <w:bottom w:val="none" w:sz="0" w:space="0" w:color="auto"/>
            <w:right w:val="none" w:sz="0" w:space="0" w:color="auto"/>
          </w:divBdr>
        </w:div>
      </w:divsChild>
    </w:div>
    <w:div w:id="2088305159">
      <w:bodyDiv w:val="1"/>
      <w:marLeft w:val="0"/>
      <w:marRight w:val="0"/>
      <w:marTop w:val="0"/>
      <w:marBottom w:val="0"/>
      <w:divBdr>
        <w:top w:val="none" w:sz="0" w:space="0" w:color="auto"/>
        <w:left w:val="none" w:sz="0" w:space="0" w:color="auto"/>
        <w:bottom w:val="none" w:sz="0" w:space="0" w:color="auto"/>
        <w:right w:val="none" w:sz="0" w:space="0" w:color="auto"/>
      </w:divBdr>
      <w:divsChild>
        <w:div w:id="434135020">
          <w:marLeft w:val="0"/>
          <w:marRight w:val="0"/>
          <w:marTop w:val="0"/>
          <w:marBottom w:val="0"/>
          <w:divBdr>
            <w:top w:val="none" w:sz="0" w:space="0" w:color="auto"/>
            <w:left w:val="none" w:sz="0" w:space="0" w:color="auto"/>
            <w:bottom w:val="none" w:sz="0" w:space="0" w:color="auto"/>
            <w:right w:val="none" w:sz="0" w:space="0" w:color="auto"/>
          </w:divBdr>
          <w:divsChild>
            <w:div w:id="1646550493">
              <w:marLeft w:val="0"/>
              <w:marRight w:val="0"/>
              <w:marTop w:val="0"/>
              <w:marBottom w:val="0"/>
              <w:divBdr>
                <w:top w:val="none" w:sz="0" w:space="0" w:color="auto"/>
                <w:left w:val="none" w:sz="0" w:space="0" w:color="auto"/>
                <w:bottom w:val="none" w:sz="0" w:space="0" w:color="auto"/>
                <w:right w:val="none" w:sz="0" w:space="0" w:color="auto"/>
              </w:divBdr>
              <w:divsChild>
                <w:div w:id="373506082">
                  <w:marLeft w:val="0"/>
                  <w:marRight w:val="0"/>
                  <w:marTop w:val="0"/>
                  <w:marBottom w:val="0"/>
                  <w:divBdr>
                    <w:top w:val="none" w:sz="0" w:space="0" w:color="auto"/>
                    <w:left w:val="none" w:sz="0" w:space="0" w:color="auto"/>
                    <w:bottom w:val="none" w:sz="0" w:space="0" w:color="auto"/>
                    <w:right w:val="none" w:sz="0" w:space="0" w:color="auto"/>
                  </w:divBdr>
                  <w:divsChild>
                    <w:div w:id="187108897">
                      <w:marLeft w:val="0"/>
                      <w:marRight w:val="0"/>
                      <w:marTop w:val="0"/>
                      <w:marBottom w:val="0"/>
                      <w:divBdr>
                        <w:top w:val="none" w:sz="0" w:space="0" w:color="auto"/>
                        <w:left w:val="none" w:sz="0" w:space="0" w:color="auto"/>
                        <w:bottom w:val="none" w:sz="0" w:space="0" w:color="auto"/>
                        <w:right w:val="none" w:sz="0" w:space="0" w:color="auto"/>
                      </w:divBdr>
                    </w:div>
                    <w:div w:id="1421946303">
                      <w:marLeft w:val="0"/>
                      <w:marRight w:val="0"/>
                      <w:marTop w:val="0"/>
                      <w:marBottom w:val="0"/>
                      <w:divBdr>
                        <w:top w:val="none" w:sz="0" w:space="0" w:color="auto"/>
                        <w:left w:val="none" w:sz="0" w:space="0" w:color="auto"/>
                        <w:bottom w:val="none" w:sz="0" w:space="0" w:color="auto"/>
                        <w:right w:val="none" w:sz="0" w:space="0" w:color="auto"/>
                      </w:divBdr>
                      <w:divsChild>
                        <w:div w:id="6585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57478">
          <w:marLeft w:val="0"/>
          <w:marRight w:val="0"/>
          <w:marTop w:val="0"/>
          <w:marBottom w:val="0"/>
          <w:divBdr>
            <w:top w:val="none" w:sz="0" w:space="0" w:color="auto"/>
            <w:left w:val="none" w:sz="0" w:space="0" w:color="auto"/>
            <w:bottom w:val="none" w:sz="0" w:space="0" w:color="auto"/>
            <w:right w:val="none" w:sz="0" w:space="0" w:color="auto"/>
          </w:divBdr>
          <w:divsChild>
            <w:div w:id="1826049877">
              <w:marLeft w:val="0"/>
              <w:marRight w:val="0"/>
              <w:marTop w:val="0"/>
              <w:marBottom w:val="0"/>
              <w:divBdr>
                <w:top w:val="none" w:sz="0" w:space="0" w:color="auto"/>
                <w:left w:val="none" w:sz="0" w:space="0" w:color="auto"/>
                <w:bottom w:val="none" w:sz="0" w:space="0" w:color="auto"/>
                <w:right w:val="none" w:sz="0" w:space="0" w:color="auto"/>
              </w:divBdr>
              <w:divsChild>
                <w:div w:id="1337268585">
                  <w:marLeft w:val="0"/>
                  <w:marRight w:val="0"/>
                  <w:marTop w:val="0"/>
                  <w:marBottom w:val="0"/>
                  <w:divBdr>
                    <w:top w:val="none" w:sz="0" w:space="0" w:color="auto"/>
                    <w:left w:val="none" w:sz="0" w:space="0" w:color="auto"/>
                    <w:bottom w:val="none" w:sz="0" w:space="0" w:color="auto"/>
                    <w:right w:val="none" w:sz="0" w:space="0" w:color="auto"/>
                  </w:divBdr>
                  <w:divsChild>
                    <w:div w:id="14159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emf"/><Relationship Id="rId21" Type="http://schemas.openxmlformats.org/officeDocument/2006/relationships/image" Target="media/image10.emf"/><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eader" Target="header3.xml"/><Relationship Id="rId25" Type="http://schemas.openxmlformats.org/officeDocument/2006/relationships/header" Target="head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emf"/><Relationship Id="rId17" Type="http://schemas.openxmlformats.org/officeDocument/2006/relationships/image" Target="media/image6.png"/><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z%20Leme\AppData\Roaming\Microsoft\Modelos\P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LEM09</b:Tag>
    <b:SourceType>ConferenceProceedings</b:SourceType>
    <b:Guid>{19DEA175-EF64-445A-A310-65A4CCC1ECA6}</b:Guid>
    <b:LCID>uz-Cyrl-UZ</b:LCID>
    <b:Author>
      <b:Author>
        <b:NameList>
          <b:Person>
            <b:Last>LEME</b:Last>
            <b:First>L.A.P.</b:First>
          </b:Person>
          <b:Person>
            <b:Last>CASANOVA</b:Last>
            <b:First>M.A.</b:First>
          </b:Person>
          <b:Person>
            <b:Last>BREITMAN</b:Last>
            <b:First>K.K</b:First>
          </b:Person>
          <b:Person>
            <b:Last>FURTADO</b:Last>
            <b:First>A.L.</b:First>
          </b:Person>
        </b:NameList>
      </b:Author>
    </b:Author>
    <b:Title>Instance-based OWL Schema Matching</b:Title>
    <b:City>Milan, Italy</b:City>
    <b:Year>2009</b:Year>
    <b:ConferenceName>Proc. 11th Int’l. Conf. on Enterprise Inf. Systems</b:ConferenceName>
    <b:RefOrder>3</b:RefOrder>
  </b:Source>
  <b:Source>
    <b:Tag>BER07</b:Tag>
    <b:SourceType>ConferenceProceedings</b:SourceType>
    <b:Guid>{D37869BF-0F5B-41A6-AA0A-5336B3347CA1}</b:Guid>
    <b:LCID>uz-Cyrl-UZ</b:LCID>
    <b:Author>
      <b:Author>
        <b:NameList>
          <b:Person>
            <b:Last>BERNSTEIN</b:Last>
            <b:First>P.</b:First>
          </b:Person>
          <b:Person>
            <b:Last>MELNIK</b:Last>
            <b:First>S.</b:First>
          </b:Person>
        </b:NameList>
      </b:Author>
    </b:Author>
    <b:Title>Model management 2.0: manipulating richer mappings</b:Title>
    <b:Pages>1 - 12</b:Pages>
    <b:Year>2007</b:Year>
    <b:ConferenceName>In proceedings of the 2007 ACM SIGMOD international conference on Management of data</b:ConferenceName>
    <b:City>Beijing, China</b:City>
    <b:RefOrder>6</b:RefOrder>
  </b:Source>
  <b:Source>
    <b:Tag>DOH02</b:Tag>
    <b:SourceType>ConferenceProceedings</b:SourceType>
    <b:Guid>{A8F2E60B-CC36-48B9-9BF9-EEE4A016F7A4}</b:Guid>
    <b:LCID>uz-Cyrl-UZ</b:LCID>
    <b:Author>
      <b:Author>
        <b:NameList>
          <b:Person>
            <b:Last>DO</b:Last>
            <b:First>H.</b:First>
          </b:Person>
          <b:Person>
            <b:Last>RAHM</b:Last>
            <b:First>E.</b:First>
          </b:Person>
        </b:NameList>
      </b:Author>
    </b:Author>
    <b:Title>COMA: a system for flexible combination of schema matching approaches</b:Title>
    <b:City>Hong Kong, China</b:City>
    <b:Year>2002</b:Year>
    <b:Pages>610 - 621</b:Pages>
    <b:ConferenceName>In proceedings of the 28th international conference on Very Large Data Bases</b:ConferenceName>
    <b:RefOrder>5</b:RefOrder>
  </b:Source>
  <b:Source>
    <b:Tag>CAS</b:Tag>
    <b:SourceType>JournalArticle</b:SourceType>
    <b:Guid>{2FE15E43-759C-4EBB-A9A3-903B598ABEC3}</b:Guid>
    <b:LCID>uz-Cyrl-UZ</b:LCID>
    <b:Author>
      <b:Author>
        <b:NameList>
          <b:Person>
            <b:Last>CASANOVA</b:Last>
            <b:First>M.</b:First>
          </b:Person>
          <b:Person>
            <b:Last>BREITMAN</b:Last>
            <b:First>K.</b:First>
          </b:Person>
          <b:Person>
            <b:Last>MARINS</b:Last>
            <b:First>A.</b:First>
          </b:Person>
        </b:NameList>
      </b:Author>
    </b:Author>
    <b:Title>Database conceptual schema matching</b:Title>
    <b:JournalName>Computer</b:JournalName>
    <b:Pages>40(10):102–104</b:Pages>
    <b:Year>2007</b:Year>
    <b:Month>10</b:Month>
    <b:RefOrder>1</b:RefOrder>
  </b:Source>
  <b:Source>
    <b:Tag>QUI</b:Tag>
    <b:SourceType>JournalArticle</b:SourceType>
    <b:Guid>{C0F86847-AFCC-4906-A9EC-870AEAB4F67D}</b:Guid>
    <b:LCID>uz-Cyrl-UZ</b:LCID>
    <b:Author>
      <b:Author>
        <b:NameList>
          <b:Person>
            <b:Last>QUINE</b:Last>
            <b:First>W.V.</b:First>
          </b:Person>
        </b:NameList>
      </b:Author>
    </b:Author>
    <b:Title>Ontological Relativity</b:Title>
    <b:JournalName>J. of Philosophy</b:JournalName>
    <b:Volume>65</b:Volume>
    <b:BookTitle>Ontological Relativity</b:BookTitle>
    <b:Pages>185-212</b:Pages>
    <b:Edition>7</b:Edition>
    <b:Year>1968</b:Year>
    <b:Month>4</b:Month>
    <b:Issue>7</b:Issue>
    <b:RefOrder>2</b:RefOrder>
  </b:Source>
  <b:Source>
    <b:Tag>RAH01</b:Tag>
    <b:SourceType>JournalArticle</b:SourceType>
    <b:Guid>{3C1C4F9D-233B-4E06-B9E7-361F82B9461F}</b:Guid>
    <b:LCID>uz-Cyrl-UZ</b:LCID>
    <b:Author>
      <b:Author>
        <b:NameList>
          <b:Person>
            <b:Last>RAHM</b:Last>
            <b:First>E.</b:First>
          </b:Person>
          <b:Person>
            <b:Last>BERNSTEIN</b:Last>
            <b:First>P.</b:First>
          </b:Person>
        </b:NameList>
      </b:Author>
    </b:Author>
    <b:Title>A survey of approaches to automatic schema matching</b:Title>
    <b:Pages>334–350</b:Pages>
    <b:Year>2001</b:Year>
    <b:PeriodicalTitle>The VLDB Journal</b:PeriodicalTitle>
    <b:Volume>10</b:Volume>
    <b:Month>12</b:Month>
    <b:JournalName>The VLDB Journal 10</b:JournalName>
    <b:RefOrder>4</b:RefOrder>
  </b:Source>
  <b:Source>
    <b:Tag>MEL02</b:Tag>
    <b:SourceType>ConferenceProceedings</b:SourceType>
    <b:Guid>{2871C1B8-48FE-4AD5-A3B6-52B3FBF06D26}</b:Guid>
    <b:LCID>uz-Cyrl-UZ</b:LCID>
    <b:Author>
      <b:Author>
        <b:NameList>
          <b:Person>
            <b:Last>MELNIK</b:Last>
            <b:First>S.</b:First>
          </b:Person>
          <b:Person>
            <b:Last>GARCIA-MOLINA</b:Last>
            <b:First>H.</b:First>
          </b:Person>
          <b:Person>
            <b:Last>RAHM</b:Last>
            <b:First>E.</b:First>
          </b:Person>
        </b:NameList>
      </b:Author>
    </b:Author>
    <b:Title>Similarity flooding: a versatile graph matching algorithm and its application to schema matching</b:Title>
    <b:Year>2002</b:Year>
    <b:Pages>117–128</b:Pages>
    <b:ConferenceName>In Proc. of the 18th Int'l. Conf. on Data Engineering</b:ConferenceName>
    <b:RefOrder>7</b:RefOrder>
  </b:Source>
  <b:Source>
    <b:Tag>MAD01</b:Tag>
    <b:SourceType>ConferenceProceedings</b:SourceType>
    <b:Guid>{564744FE-CA5D-45E6-A07D-06E9B7EAABFA}</b:Guid>
    <b:LCID>uz-Cyrl-UZ</b:LCID>
    <b:Author>
      <b:Author>
        <b:NameList>
          <b:Person>
            <b:Last>MADHAVAN</b:Last>
            <b:First>J.</b:First>
          </b:Person>
          <b:Person>
            <b:Last>BERNSTEIN</b:Last>
            <b:First>P.</b:First>
            <b:Middle>A.</b:Middle>
          </b:Person>
          <b:Person>
            <b:Last>RAHM</b:Last>
            <b:First>E.</b:First>
          </b:Person>
        </b:NameList>
      </b:Author>
    </b:Author>
    <b:Title>Generic schema matching with Cupid</b:Title>
    <b:Pages>49–58</b:Pages>
    <b:Year>2001</b:Year>
    <b:ConferenceName>In Proc. of the 27th Int'l. Conf. on Very Large Data Bases</b:ConferenceName>
    <b:RefOrder>8</b:RefOrder>
  </b:Source>
  <b:Source>
    <b:Tag>DOA01</b:Tag>
    <b:SourceType>JournalArticle</b:SourceType>
    <b:Guid>{65FD8D0F-87AB-449E-BCD1-EE480968AA1B}</b:Guid>
    <b:LCID>uz-Cyrl-UZ</b:LCID>
    <b:Author>
      <b:Author>
        <b:NameList>
          <b:Person>
            <b:Last>DOAN</b:Last>
            <b:First>A.</b:First>
          </b:Person>
          <b:Person>
            <b:Last>DOMINGOS</b:Last>
            <b:First>P.</b:First>
          </b:Person>
          <b:Person>
            <b:Last>HALEVY</b:Last>
            <b:First>A.</b:First>
            <b:Middle>Y.</b:Middle>
          </b:Person>
        </b:NameList>
      </b:Author>
    </b:Author>
    <b:Title>Reconciling schemas of disparate data sources: a machine-learning approach</b:Title>
    <b:Pages>509–520</b:Pages>
    <b:Year>2001</b:Year>
    <b:ConferenceName>In Proc. of the 2001 ACM SIGMOD Int'l. Conf. on Management of Data</b:ConferenceName>
    <b:JournalName>In Proc. of the 2001 ACM SIGMOD Int'l. Conf. on Management of Data</b:JournalName>
    <b:Month>5</b:Month>
    <b:Volume>30</b:Volume>
    <b:PeriodicalTitle>In Proc. of the 2001 ACM SIGMOD Int'l. Conf. on Management of Data</b:PeriodicalTitle>
    <b:RefOrder>9</b:RefOrder>
  </b:Source>
  <b:Source>
    <b:Tag>WAN04</b:Tag>
    <b:SourceType>JournalArticle</b:SourceType>
    <b:Guid>{A62E9099-78F2-4D85-A66D-4922E8469BC3}</b:Guid>
    <b:LCID>uz-Cyrl-UZ</b:LCID>
    <b:Author>
      <b:Author>
        <b:NameList>
          <b:Person>
            <b:Last>WANG</b:Last>
            <b:First>J.</b:First>
          </b:Person>
          <b:Person>
            <b:Last>WEN</b:Last>
            <b:First>J.</b:First>
          </b:Person>
          <b:Person>
            <b:Last>LOCHOVSKY</b:Last>
            <b:First>F.</b:First>
          </b:Person>
          <b:Person>
            <b:Last>MA</b:Last>
            <b:First>W.</b:First>
          </b:Person>
        </b:NameList>
      </b:Author>
    </b:Author>
    <b:Title>Instance-based schema matching for web databases by domain-specific query probing</b:Title>
    <b:JournalName>In Proc. of the 13th Int'l. Conf. on Very Large Data Bases</b:JournalName>
    <b:Year>2004</b:Year>
    <b:Month>8</b:Month>
    <b:Pages>408–419</b:Pages>
    <b:RefOrder>10</b:RefOrder>
  </b:Source>
  <b:Source>
    <b:Tag>BRA07</b:Tag>
    <b:SourceType>JournalArticle</b:SourceType>
    <b:Guid>{A54CECFE-9AAC-4F89-A71E-E5F8726FC2E9}</b:Guid>
    <b:LCID>uz-Cyrl-UZ</b:LCID>
    <b:Author>
      <b:Author>
        <b:NameList>
          <b:Person>
            <b:Last>BRAUNER</b:Last>
            <b:First>D.</b:First>
            <b:Middle>F.</b:Middle>
          </b:Person>
          <b:Person>
            <b:Last>INTRATOR</b:Last>
            <b:First>C.</b:First>
          </b:Person>
          <b:Person>
            <b:Last>FREITAS</b:Last>
            <b:First>J.</b:First>
            <b:Middle>C.</b:Middle>
          </b:Person>
          <b:Person>
            <b:Last>CASANOVA</b:Last>
            <b:First>M.</b:First>
            <b:Middle>A.</b:Middle>
          </b:Person>
        </b:NameList>
      </b:Author>
    </b:Author>
    <b:Title>An instance-based approach for matching export schemas of geographical database Web services</b:Title>
    <b:JournalName>In Proc. of the IX Brazilian Symp. on GeoInformatics (GEOINFO)</b:JournalName>
    <b:Year>2007</b:Year>
    <b:Pages>109–120</b:Pages>
    <b:RefOrder>11</b:RefOrder>
  </b:Source>
  <b:Source>
    <b:Tag>BRA08</b:Tag>
    <b:SourceType>JournalArticle</b:SourceType>
    <b:Guid>{7F901327-F598-47DE-B0A2-C62324D88DEA}</b:Guid>
    <b:LCID>uz-Cyrl-UZ</b:LCID>
    <b:Author>
      <b:Author>
        <b:NameList>
          <b:Person>
            <b:Last>BRAUNER</b:Last>
            <b:First>D.</b:First>
            <b:Middle>F.</b:Middle>
          </b:Person>
          <b:Person>
            <b:Last>GAZOLA</b:Last>
            <b:First>A.</b:First>
          </b:Person>
          <b:Person>
            <b:Last>CASANOVA</b:Last>
            <b:First>M.</b:First>
            <b:Middle>A.</b:Middle>
          </b:Person>
        </b:NameList>
      </b:Author>
    </b:Author>
    <b:Title>Adaptative matching of database web services export schemas</b:Title>
    <b:JournalName>In Proc. of the 10th Int’l. Conf. on Enterprise Information Systems (ICEIS)</b:JournalName>
    <b:Year>2008</b:Year>
    <b:Pages>49–56</b:Pages>
    <b:RefOrder>12</b:RefOrder>
  </b:Source>
  <b:Source>
    <b:Tag>LEM08</b:Tag>
    <b:SourceType>JournalArticle</b:SourceType>
    <b:Guid>{781F5F8B-0BCD-4904-8CE3-A13E4D442395}</b:Guid>
    <b:LCID>uz-Cyrl-UZ</b:LCID>
    <b:Author>
      <b:Author>
        <b:NameList>
          <b:Person>
            <b:Last>LEME</b:Last>
            <b:First>L.</b:First>
            <b:Middle>A. P. P.</b:Middle>
          </b:Person>
          <b:Person>
            <b:Last>BRAUNER</b:Last>
            <b:First>D.</b:First>
            <b:Middle>F.</b:Middle>
          </b:Person>
          <b:Person>
            <b:Last>BREITMAN</b:Last>
            <b:First>K.</b:First>
            <b:Middle>K.</b:Middle>
          </b:Person>
          <b:Person>
            <b:Last>CASANOVA</b:Last>
            <b:First>M.</b:First>
            <b:Middle>A.</b:Middle>
          </b:Person>
          <b:Person>
            <b:Last>GAZOLA</b:Last>
            <b:First>A.</b:First>
          </b:Person>
        </b:NameList>
      </b:Author>
    </b:Author>
    <b:Title>Matching object catalogues</b:Title>
    <b:JournalName>Journal Innovations in Systems and Software Engineering</b:JournalName>
    <b:Year>2008</b:Year>
    <b:Month>10</b:Month>
    <b:Pages>315–328</b:Pages>
    <b:Volume>4</b:Volume>
    <b:Issue>4</b:Issue>
    <b:RefOrder>13</b:RefOrder>
  </b:Source>
</b:Sources>
</file>

<file path=customXml/itemProps1.xml><?xml version="1.0" encoding="utf-8"?>
<ds:datastoreItem xmlns:ds="http://schemas.openxmlformats.org/officeDocument/2006/customXml" ds:itemID="{10221013-0994-924F-87AF-1B91AEAD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\Users\Luiz Leme\AppData\Roaming\Microsoft\Modelos\PUC.dot</Template>
  <TotalTime>3729</TotalTime>
  <Pages>19</Pages>
  <Words>3694</Words>
  <Characters>21061</Characters>
  <Application>Microsoft Macintosh Word</Application>
  <DocSecurity>0</DocSecurity>
  <Lines>175</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MatchMaking - Uma ferramenta para alinhamento de esquemas OWL</vt:lpstr>
      <vt:lpstr>MatchMaking - Uma ferramenta para alinhamento de esquemas OWL</vt:lpstr>
    </vt:vector>
  </TitlesOfParts>
  <Manager>Marco Antonio Casanova</Manager>
  <Company>Pontifícia Universidade Católoca do Rio de Janeiro</Company>
  <LinksUpToDate>false</LinksUpToDate>
  <CharactersWithSpaces>24706</CharactersWithSpaces>
  <SharedDoc>false</SharedDoc>
  <HLinks>
    <vt:vector size="324" baseType="variant">
      <vt:variant>
        <vt:i4>1703989</vt:i4>
      </vt:variant>
      <vt:variant>
        <vt:i4>335</vt:i4>
      </vt:variant>
      <vt:variant>
        <vt:i4>0</vt:i4>
      </vt:variant>
      <vt:variant>
        <vt:i4>5</vt:i4>
      </vt:variant>
      <vt:variant>
        <vt:lpwstr/>
      </vt:variant>
      <vt:variant>
        <vt:lpwstr>_Toc257208029</vt:lpwstr>
      </vt:variant>
      <vt:variant>
        <vt:i4>1703989</vt:i4>
      </vt:variant>
      <vt:variant>
        <vt:i4>329</vt:i4>
      </vt:variant>
      <vt:variant>
        <vt:i4>0</vt:i4>
      </vt:variant>
      <vt:variant>
        <vt:i4>5</vt:i4>
      </vt:variant>
      <vt:variant>
        <vt:lpwstr/>
      </vt:variant>
      <vt:variant>
        <vt:lpwstr>_Toc257208028</vt:lpwstr>
      </vt:variant>
      <vt:variant>
        <vt:i4>1703989</vt:i4>
      </vt:variant>
      <vt:variant>
        <vt:i4>323</vt:i4>
      </vt:variant>
      <vt:variant>
        <vt:i4>0</vt:i4>
      </vt:variant>
      <vt:variant>
        <vt:i4>5</vt:i4>
      </vt:variant>
      <vt:variant>
        <vt:lpwstr/>
      </vt:variant>
      <vt:variant>
        <vt:lpwstr>_Toc257208027</vt:lpwstr>
      </vt:variant>
      <vt:variant>
        <vt:i4>1703989</vt:i4>
      </vt:variant>
      <vt:variant>
        <vt:i4>317</vt:i4>
      </vt:variant>
      <vt:variant>
        <vt:i4>0</vt:i4>
      </vt:variant>
      <vt:variant>
        <vt:i4>5</vt:i4>
      </vt:variant>
      <vt:variant>
        <vt:lpwstr/>
      </vt:variant>
      <vt:variant>
        <vt:lpwstr>_Toc257208026</vt:lpwstr>
      </vt:variant>
      <vt:variant>
        <vt:i4>1703989</vt:i4>
      </vt:variant>
      <vt:variant>
        <vt:i4>311</vt:i4>
      </vt:variant>
      <vt:variant>
        <vt:i4>0</vt:i4>
      </vt:variant>
      <vt:variant>
        <vt:i4>5</vt:i4>
      </vt:variant>
      <vt:variant>
        <vt:lpwstr/>
      </vt:variant>
      <vt:variant>
        <vt:lpwstr>_Toc257208025</vt:lpwstr>
      </vt:variant>
      <vt:variant>
        <vt:i4>1703989</vt:i4>
      </vt:variant>
      <vt:variant>
        <vt:i4>302</vt:i4>
      </vt:variant>
      <vt:variant>
        <vt:i4>0</vt:i4>
      </vt:variant>
      <vt:variant>
        <vt:i4>5</vt:i4>
      </vt:variant>
      <vt:variant>
        <vt:lpwstr/>
      </vt:variant>
      <vt:variant>
        <vt:lpwstr>_Toc257208024</vt:lpwstr>
      </vt:variant>
      <vt:variant>
        <vt:i4>1703989</vt:i4>
      </vt:variant>
      <vt:variant>
        <vt:i4>296</vt:i4>
      </vt:variant>
      <vt:variant>
        <vt:i4>0</vt:i4>
      </vt:variant>
      <vt:variant>
        <vt:i4>5</vt:i4>
      </vt:variant>
      <vt:variant>
        <vt:lpwstr/>
      </vt:variant>
      <vt:variant>
        <vt:lpwstr>_Toc257208023</vt:lpwstr>
      </vt:variant>
      <vt:variant>
        <vt:i4>1703989</vt:i4>
      </vt:variant>
      <vt:variant>
        <vt:i4>290</vt:i4>
      </vt:variant>
      <vt:variant>
        <vt:i4>0</vt:i4>
      </vt:variant>
      <vt:variant>
        <vt:i4>5</vt:i4>
      </vt:variant>
      <vt:variant>
        <vt:lpwstr/>
      </vt:variant>
      <vt:variant>
        <vt:lpwstr>_Toc257208022</vt:lpwstr>
      </vt:variant>
      <vt:variant>
        <vt:i4>1703989</vt:i4>
      </vt:variant>
      <vt:variant>
        <vt:i4>284</vt:i4>
      </vt:variant>
      <vt:variant>
        <vt:i4>0</vt:i4>
      </vt:variant>
      <vt:variant>
        <vt:i4>5</vt:i4>
      </vt:variant>
      <vt:variant>
        <vt:lpwstr/>
      </vt:variant>
      <vt:variant>
        <vt:lpwstr>_Toc257208021</vt:lpwstr>
      </vt:variant>
      <vt:variant>
        <vt:i4>1703989</vt:i4>
      </vt:variant>
      <vt:variant>
        <vt:i4>278</vt:i4>
      </vt:variant>
      <vt:variant>
        <vt:i4>0</vt:i4>
      </vt:variant>
      <vt:variant>
        <vt:i4>5</vt:i4>
      </vt:variant>
      <vt:variant>
        <vt:lpwstr/>
      </vt:variant>
      <vt:variant>
        <vt:lpwstr>_Toc257208020</vt:lpwstr>
      </vt:variant>
      <vt:variant>
        <vt:i4>1638453</vt:i4>
      </vt:variant>
      <vt:variant>
        <vt:i4>272</vt:i4>
      </vt:variant>
      <vt:variant>
        <vt:i4>0</vt:i4>
      </vt:variant>
      <vt:variant>
        <vt:i4>5</vt:i4>
      </vt:variant>
      <vt:variant>
        <vt:lpwstr/>
      </vt:variant>
      <vt:variant>
        <vt:lpwstr>_Toc257208019</vt:lpwstr>
      </vt:variant>
      <vt:variant>
        <vt:i4>1638453</vt:i4>
      </vt:variant>
      <vt:variant>
        <vt:i4>266</vt:i4>
      </vt:variant>
      <vt:variant>
        <vt:i4>0</vt:i4>
      </vt:variant>
      <vt:variant>
        <vt:i4>5</vt:i4>
      </vt:variant>
      <vt:variant>
        <vt:lpwstr/>
      </vt:variant>
      <vt:variant>
        <vt:lpwstr>_Toc257208018</vt:lpwstr>
      </vt:variant>
      <vt:variant>
        <vt:i4>1638453</vt:i4>
      </vt:variant>
      <vt:variant>
        <vt:i4>260</vt:i4>
      </vt:variant>
      <vt:variant>
        <vt:i4>0</vt:i4>
      </vt:variant>
      <vt:variant>
        <vt:i4>5</vt:i4>
      </vt:variant>
      <vt:variant>
        <vt:lpwstr/>
      </vt:variant>
      <vt:variant>
        <vt:lpwstr>_Toc257208017</vt:lpwstr>
      </vt:variant>
      <vt:variant>
        <vt:i4>1638453</vt:i4>
      </vt:variant>
      <vt:variant>
        <vt:i4>254</vt:i4>
      </vt:variant>
      <vt:variant>
        <vt:i4>0</vt:i4>
      </vt:variant>
      <vt:variant>
        <vt:i4>5</vt:i4>
      </vt:variant>
      <vt:variant>
        <vt:lpwstr/>
      </vt:variant>
      <vt:variant>
        <vt:lpwstr>_Toc257208016</vt:lpwstr>
      </vt:variant>
      <vt:variant>
        <vt:i4>1638453</vt:i4>
      </vt:variant>
      <vt:variant>
        <vt:i4>248</vt:i4>
      </vt:variant>
      <vt:variant>
        <vt:i4>0</vt:i4>
      </vt:variant>
      <vt:variant>
        <vt:i4>5</vt:i4>
      </vt:variant>
      <vt:variant>
        <vt:lpwstr/>
      </vt:variant>
      <vt:variant>
        <vt:lpwstr>_Toc257208015</vt:lpwstr>
      </vt:variant>
      <vt:variant>
        <vt:i4>1638453</vt:i4>
      </vt:variant>
      <vt:variant>
        <vt:i4>242</vt:i4>
      </vt:variant>
      <vt:variant>
        <vt:i4>0</vt:i4>
      </vt:variant>
      <vt:variant>
        <vt:i4>5</vt:i4>
      </vt:variant>
      <vt:variant>
        <vt:lpwstr/>
      </vt:variant>
      <vt:variant>
        <vt:lpwstr>_Toc257208014</vt:lpwstr>
      </vt:variant>
      <vt:variant>
        <vt:i4>1638453</vt:i4>
      </vt:variant>
      <vt:variant>
        <vt:i4>236</vt:i4>
      </vt:variant>
      <vt:variant>
        <vt:i4>0</vt:i4>
      </vt:variant>
      <vt:variant>
        <vt:i4>5</vt:i4>
      </vt:variant>
      <vt:variant>
        <vt:lpwstr/>
      </vt:variant>
      <vt:variant>
        <vt:lpwstr>_Toc257208013</vt:lpwstr>
      </vt:variant>
      <vt:variant>
        <vt:i4>1638453</vt:i4>
      </vt:variant>
      <vt:variant>
        <vt:i4>230</vt:i4>
      </vt:variant>
      <vt:variant>
        <vt:i4>0</vt:i4>
      </vt:variant>
      <vt:variant>
        <vt:i4>5</vt:i4>
      </vt:variant>
      <vt:variant>
        <vt:lpwstr/>
      </vt:variant>
      <vt:variant>
        <vt:lpwstr>_Toc257208012</vt:lpwstr>
      </vt:variant>
      <vt:variant>
        <vt:i4>1638453</vt:i4>
      </vt:variant>
      <vt:variant>
        <vt:i4>224</vt:i4>
      </vt:variant>
      <vt:variant>
        <vt:i4>0</vt:i4>
      </vt:variant>
      <vt:variant>
        <vt:i4>5</vt:i4>
      </vt:variant>
      <vt:variant>
        <vt:lpwstr/>
      </vt:variant>
      <vt:variant>
        <vt:lpwstr>_Toc257208011</vt:lpwstr>
      </vt:variant>
      <vt:variant>
        <vt:i4>1638453</vt:i4>
      </vt:variant>
      <vt:variant>
        <vt:i4>218</vt:i4>
      </vt:variant>
      <vt:variant>
        <vt:i4>0</vt:i4>
      </vt:variant>
      <vt:variant>
        <vt:i4>5</vt:i4>
      </vt:variant>
      <vt:variant>
        <vt:lpwstr/>
      </vt:variant>
      <vt:variant>
        <vt:lpwstr>_Toc257208010</vt:lpwstr>
      </vt:variant>
      <vt:variant>
        <vt:i4>1572917</vt:i4>
      </vt:variant>
      <vt:variant>
        <vt:i4>212</vt:i4>
      </vt:variant>
      <vt:variant>
        <vt:i4>0</vt:i4>
      </vt:variant>
      <vt:variant>
        <vt:i4>5</vt:i4>
      </vt:variant>
      <vt:variant>
        <vt:lpwstr/>
      </vt:variant>
      <vt:variant>
        <vt:lpwstr>_Toc257208009</vt:lpwstr>
      </vt:variant>
      <vt:variant>
        <vt:i4>1572917</vt:i4>
      </vt:variant>
      <vt:variant>
        <vt:i4>206</vt:i4>
      </vt:variant>
      <vt:variant>
        <vt:i4>0</vt:i4>
      </vt:variant>
      <vt:variant>
        <vt:i4>5</vt:i4>
      </vt:variant>
      <vt:variant>
        <vt:lpwstr/>
      </vt:variant>
      <vt:variant>
        <vt:lpwstr>_Toc257208008</vt:lpwstr>
      </vt:variant>
      <vt:variant>
        <vt:i4>1572917</vt:i4>
      </vt:variant>
      <vt:variant>
        <vt:i4>200</vt:i4>
      </vt:variant>
      <vt:variant>
        <vt:i4>0</vt:i4>
      </vt:variant>
      <vt:variant>
        <vt:i4>5</vt:i4>
      </vt:variant>
      <vt:variant>
        <vt:lpwstr/>
      </vt:variant>
      <vt:variant>
        <vt:lpwstr>_Toc257208007</vt:lpwstr>
      </vt:variant>
      <vt:variant>
        <vt:i4>1572917</vt:i4>
      </vt:variant>
      <vt:variant>
        <vt:i4>194</vt:i4>
      </vt:variant>
      <vt:variant>
        <vt:i4>0</vt:i4>
      </vt:variant>
      <vt:variant>
        <vt:i4>5</vt:i4>
      </vt:variant>
      <vt:variant>
        <vt:lpwstr/>
      </vt:variant>
      <vt:variant>
        <vt:lpwstr>_Toc257208006</vt:lpwstr>
      </vt:variant>
      <vt:variant>
        <vt:i4>1572917</vt:i4>
      </vt:variant>
      <vt:variant>
        <vt:i4>188</vt:i4>
      </vt:variant>
      <vt:variant>
        <vt:i4>0</vt:i4>
      </vt:variant>
      <vt:variant>
        <vt:i4>5</vt:i4>
      </vt:variant>
      <vt:variant>
        <vt:lpwstr/>
      </vt:variant>
      <vt:variant>
        <vt:lpwstr>_Toc257208005</vt:lpwstr>
      </vt:variant>
      <vt:variant>
        <vt:i4>1572917</vt:i4>
      </vt:variant>
      <vt:variant>
        <vt:i4>182</vt:i4>
      </vt:variant>
      <vt:variant>
        <vt:i4>0</vt:i4>
      </vt:variant>
      <vt:variant>
        <vt:i4>5</vt:i4>
      </vt:variant>
      <vt:variant>
        <vt:lpwstr/>
      </vt:variant>
      <vt:variant>
        <vt:lpwstr>_Toc257208004</vt:lpwstr>
      </vt:variant>
      <vt:variant>
        <vt:i4>1572917</vt:i4>
      </vt:variant>
      <vt:variant>
        <vt:i4>176</vt:i4>
      </vt:variant>
      <vt:variant>
        <vt:i4>0</vt:i4>
      </vt:variant>
      <vt:variant>
        <vt:i4>5</vt:i4>
      </vt:variant>
      <vt:variant>
        <vt:lpwstr/>
      </vt:variant>
      <vt:variant>
        <vt:lpwstr>_Toc257208003</vt:lpwstr>
      </vt:variant>
      <vt:variant>
        <vt:i4>1572917</vt:i4>
      </vt:variant>
      <vt:variant>
        <vt:i4>170</vt:i4>
      </vt:variant>
      <vt:variant>
        <vt:i4>0</vt:i4>
      </vt:variant>
      <vt:variant>
        <vt:i4>5</vt:i4>
      </vt:variant>
      <vt:variant>
        <vt:lpwstr/>
      </vt:variant>
      <vt:variant>
        <vt:lpwstr>_Toc257208002</vt:lpwstr>
      </vt:variant>
      <vt:variant>
        <vt:i4>1572917</vt:i4>
      </vt:variant>
      <vt:variant>
        <vt:i4>164</vt:i4>
      </vt:variant>
      <vt:variant>
        <vt:i4>0</vt:i4>
      </vt:variant>
      <vt:variant>
        <vt:i4>5</vt:i4>
      </vt:variant>
      <vt:variant>
        <vt:lpwstr/>
      </vt:variant>
      <vt:variant>
        <vt:lpwstr>_Toc257208001</vt:lpwstr>
      </vt:variant>
      <vt:variant>
        <vt:i4>1572917</vt:i4>
      </vt:variant>
      <vt:variant>
        <vt:i4>158</vt:i4>
      </vt:variant>
      <vt:variant>
        <vt:i4>0</vt:i4>
      </vt:variant>
      <vt:variant>
        <vt:i4>5</vt:i4>
      </vt:variant>
      <vt:variant>
        <vt:lpwstr/>
      </vt:variant>
      <vt:variant>
        <vt:lpwstr>_Toc257208000</vt:lpwstr>
      </vt:variant>
      <vt:variant>
        <vt:i4>1966140</vt:i4>
      </vt:variant>
      <vt:variant>
        <vt:i4>152</vt:i4>
      </vt:variant>
      <vt:variant>
        <vt:i4>0</vt:i4>
      </vt:variant>
      <vt:variant>
        <vt:i4>5</vt:i4>
      </vt:variant>
      <vt:variant>
        <vt:lpwstr/>
      </vt:variant>
      <vt:variant>
        <vt:lpwstr>_Toc257207999</vt:lpwstr>
      </vt:variant>
      <vt:variant>
        <vt:i4>1966140</vt:i4>
      </vt:variant>
      <vt:variant>
        <vt:i4>146</vt:i4>
      </vt:variant>
      <vt:variant>
        <vt:i4>0</vt:i4>
      </vt:variant>
      <vt:variant>
        <vt:i4>5</vt:i4>
      </vt:variant>
      <vt:variant>
        <vt:lpwstr/>
      </vt:variant>
      <vt:variant>
        <vt:lpwstr>_Toc257207998</vt:lpwstr>
      </vt:variant>
      <vt:variant>
        <vt:i4>1966140</vt:i4>
      </vt:variant>
      <vt:variant>
        <vt:i4>140</vt:i4>
      </vt:variant>
      <vt:variant>
        <vt:i4>0</vt:i4>
      </vt:variant>
      <vt:variant>
        <vt:i4>5</vt:i4>
      </vt:variant>
      <vt:variant>
        <vt:lpwstr/>
      </vt:variant>
      <vt:variant>
        <vt:lpwstr>_Toc257207997</vt:lpwstr>
      </vt:variant>
      <vt:variant>
        <vt:i4>1966140</vt:i4>
      </vt:variant>
      <vt:variant>
        <vt:i4>134</vt:i4>
      </vt:variant>
      <vt:variant>
        <vt:i4>0</vt:i4>
      </vt:variant>
      <vt:variant>
        <vt:i4>5</vt:i4>
      </vt:variant>
      <vt:variant>
        <vt:lpwstr/>
      </vt:variant>
      <vt:variant>
        <vt:lpwstr>_Toc257207996</vt:lpwstr>
      </vt:variant>
      <vt:variant>
        <vt:i4>1966140</vt:i4>
      </vt:variant>
      <vt:variant>
        <vt:i4>128</vt:i4>
      </vt:variant>
      <vt:variant>
        <vt:i4>0</vt:i4>
      </vt:variant>
      <vt:variant>
        <vt:i4>5</vt:i4>
      </vt:variant>
      <vt:variant>
        <vt:lpwstr/>
      </vt:variant>
      <vt:variant>
        <vt:lpwstr>_Toc257207995</vt:lpwstr>
      </vt:variant>
      <vt:variant>
        <vt:i4>16318638</vt:i4>
      </vt:variant>
      <vt:variant>
        <vt:i4>122</vt:i4>
      </vt:variant>
      <vt:variant>
        <vt:i4>0</vt:i4>
      </vt:variant>
      <vt:variant>
        <vt:i4>5</vt:i4>
      </vt:variant>
      <vt:variant>
        <vt:lpwstr>C:\Users\Raphael\Documents\Mestrado\Dissertação\dissertação\Dissertação - Raphael do Vale.doc</vt:lpwstr>
      </vt:variant>
      <vt:variant>
        <vt:lpwstr>_Toc257207994</vt:lpwstr>
      </vt:variant>
      <vt:variant>
        <vt:i4>1966140</vt:i4>
      </vt:variant>
      <vt:variant>
        <vt:i4>113</vt:i4>
      </vt:variant>
      <vt:variant>
        <vt:i4>0</vt:i4>
      </vt:variant>
      <vt:variant>
        <vt:i4>5</vt:i4>
      </vt:variant>
      <vt:variant>
        <vt:lpwstr/>
      </vt:variant>
      <vt:variant>
        <vt:lpwstr>_Toc257207993</vt:lpwstr>
      </vt:variant>
      <vt:variant>
        <vt:i4>1966140</vt:i4>
      </vt:variant>
      <vt:variant>
        <vt:i4>107</vt:i4>
      </vt:variant>
      <vt:variant>
        <vt:i4>0</vt:i4>
      </vt:variant>
      <vt:variant>
        <vt:i4>5</vt:i4>
      </vt:variant>
      <vt:variant>
        <vt:lpwstr/>
      </vt:variant>
      <vt:variant>
        <vt:lpwstr>_Toc257207992</vt:lpwstr>
      </vt:variant>
      <vt:variant>
        <vt:i4>1966140</vt:i4>
      </vt:variant>
      <vt:variant>
        <vt:i4>101</vt:i4>
      </vt:variant>
      <vt:variant>
        <vt:i4>0</vt:i4>
      </vt:variant>
      <vt:variant>
        <vt:i4>5</vt:i4>
      </vt:variant>
      <vt:variant>
        <vt:lpwstr/>
      </vt:variant>
      <vt:variant>
        <vt:lpwstr>_Toc257207991</vt:lpwstr>
      </vt:variant>
      <vt:variant>
        <vt:i4>1966140</vt:i4>
      </vt:variant>
      <vt:variant>
        <vt:i4>95</vt:i4>
      </vt:variant>
      <vt:variant>
        <vt:i4>0</vt:i4>
      </vt:variant>
      <vt:variant>
        <vt:i4>5</vt:i4>
      </vt:variant>
      <vt:variant>
        <vt:lpwstr/>
      </vt:variant>
      <vt:variant>
        <vt:lpwstr>_Toc257207990</vt:lpwstr>
      </vt:variant>
      <vt:variant>
        <vt:i4>2031676</vt:i4>
      </vt:variant>
      <vt:variant>
        <vt:i4>89</vt:i4>
      </vt:variant>
      <vt:variant>
        <vt:i4>0</vt:i4>
      </vt:variant>
      <vt:variant>
        <vt:i4>5</vt:i4>
      </vt:variant>
      <vt:variant>
        <vt:lpwstr/>
      </vt:variant>
      <vt:variant>
        <vt:lpwstr>_Toc257207989</vt:lpwstr>
      </vt:variant>
      <vt:variant>
        <vt:i4>2031676</vt:i4>
      </vt:variant>
      <vt:variant>
        <vt:i4>83</vt:i4>
      </vt:variant>
      <vt:variant>
        <vt:i4>0</vt:i4>
      </vt:variant>
      <vt:variant>
        <vt:i4>5</vt:i4>
      </vt:variant>
      <vt:variant>
        <vt:lpwstr/>
      </vt:variant>
      <vt:variant>
        <vt:lpwstr>_Toc257207988</vt:lpwstr>
      </vt:variant>
      <vt:variant>
        <vt:i4>2031676</vt:i4>
      </vt:variant>
      <vt:variant>
        <vt:i4>77</vt:i4>
      </vt:variant>
      <vt:variant>
        <vt:i4>0</vt:i4>
      </vt:variant>
      <vt:variant>
        <vt:i4>5</vt:i4>
      </vt:variant>
      <vt:variant>
        <vt:lpwstr/>
      </vt:variant>
      <vt:variant>
        <vt:lpwstr>_Toc257207987</vt:lpwstr>
      </vt:variant>
      <vt:variant>
        <vt:i4>2031676</vt:i4>
      </vt:variant>
      <vt:variant>
        <vt:i4>71</vt:i4>
      </vt:variant>
      <vt:variant>
        <vt:i4>0</vt:i4>
      </vt:variant>
      <vt:variant>
        <vt:i4>5</vt:i4>
      </vt:variant>
      <vt:variant>
        <vt:lpwstr/>
      </vt:variant>
      <vt:variant>
        <vt:lpwstr>_Toc257207986</vt:lpwstr>
      </vt:variant>
      <vt:variant>
        <vt:i4>2031676</vt:i4>
      </vt:variant>
      <vt:variant>
        <vt:i4>65</vt:i4>
      </vt:variant>
      <vt:variant>
        <vt:i4>0</vt:i4>
      </vt:variant>
      <vt:variant>
        <vt:i4>5</vt:i4>
      </vt:variant>
      <vt:variant>
        <vt:lpwstr/>
      </vt:variant>
      <vt:variant>
        <vt:lpwstr>_Toc257207985</vt:lpwstr>
      </vt:variant>
      <vt:variant>
        <vt:i4>2031676</vt:i4>
      </vt:variant>
      <vt:variant>
        <vt:i4>59</vt:i4>
      </vt:variant>
      <vt:variant>
        <vt:i4>0</vt:i4>
      </vt:variant>
      <vt:variant>
        <vt:i4>5</vt:i4>
      </vt:variant>
      <vt:variant>
        <vt:lpwstr/>
      </vt:variant>
      <vt:variant>
        <vt:lpwstr>_Toc257207984</vt:lpwstr>
      </vt:variant>
      <vt:variant>
        <vt:i4>2031676</vt:i4>
      </vt:variant>
      <vt:variant>
        <vt:i4>53</vt:i4>
      </vt:variant>
      <vt:variant>
        <vt:i4>0</vt:i4>
      </vt:variant>
      <vt:variant>
        <vt:i4>5</vt:i4>
      </vt:variant>
      <vt:variant>
        <vt:lpwstr/>
      </vt:variant>
      <vt:variant>
        <vt:lpwstr>_Toc257207983</vt:lpwstr>
      </vt:variant>
      <vt:variant>
        <vt:i4>2031676</vt:i4>
      </vt:variant>
      <vt:variant>
        <vt:i4>47</vt:i4>
      </vt:variant>
      <vt:variant>
        <vt:i4>0</vt:i4>
      </vt:variant>
      <vt:variant>
        <vt:i4>5</vt:i4>
      </vt:variant>
      <vt:variant>
        <vt:lpwstr/>
      </vt:variant>
      <vt:variant>
        <vt:lpwstr>_Toc257207982</vt:lpwstr>
      </vt:variant>
      <vt:variant>
        <vt:i4>2031676</vt:i4>
      </vt:variant>
      <vt:variant>
        <vt:i4>41</vt:i4>
      </vt:variant>
      <vt:variant>
        <vt:i4>0</vt:i4>
      </vt:variant>
      <vt:variant>
        <vt:i4>5</vt:i4>
      </vt:variant>
      <vt:variant>
        <vt:lpwstr/>
      </vt:variant>
      <vt:variant>
        <vt:lpwstr>_Toc257207981</vt:lpwstr>
      </vt:variant>
      <vt:variant>
        <vt:i4>2031676</vt:i4>
      </vt:variant>
      <vt:variant>
        <vt:i4>35</vt:i4>
      </vt:variant>
      <vt:variant>
        <vt:i4>0</vt:i4>
      </vt:variant>
      <vt:variant>
        <vt:i4>5</vt:i4>
      </vt:variant>
      <vt:variant>
        <vt:lpwstr/>
      </vt:variant>
      <vt:variant>
        <vt:lpwstr>_Toc257207980</vt:lpwstr>
      </vt:variant>
      <vt:variant>
        <vt:i4>1048636</vt:i4>
      </vt:variant>
      <vt:variant>
        <vt:i4>29</vt:i4>
      </vt:variant>
      <vt:variant>
        <vt:i4>0</vt:i4>
      </vt:variant>
      <vt:variant>
        <vt:i4>5</vt:i4>
      </vt:variant>
      <vt:variant>
        <vt:lpwstr/>
      </vt:variant>
      <vt:variant>
        <vt:lpwstr>_Toc257207979</vt:lpwstr>
      </vt:variant>
      <vt:variant>
        <vt:i4>1048636</vt:i4>
      </vt:variant>
      <vt:variant>
        <vt:i4>23</vt:i4>
      </vt:variant>
      <vt:variant>
        <vt:i4>0</vt:i4>
      </vt:variant>
      <vt:variant>
        <vt:i4>5</vt:i4>
      </vt:variant>
      <vt:variant>
        <vt:lpwstr/>
      </vt:variant>
      <vt:variant>
        <vt:lpwstr>_Toc257207978</vt:lpwstr>
      </vt:variant>
      <vt:variant>
        <vt:i4>1048636</vt:i4>
      </vt:variant>
      <vt:variant>
        <vt:i4>17</vt:i4>
      </vt:variant>
      <vt:variant>
        <vt:i4>0</vt:i4>
      </vt:variant>
      <vt:variant>
        <vt:i4>5</vt:i4>
      </vt:variant>
      <vt:variant>
        <vt:lpwstr/>
      </vt:variant>
      <vt:variant>
        <vt:lpwstr>_Toc257207977</vt:lpwstr>
      </vt:variant>
      <vt:variant>
        <vt:i4>1048636</vt:i4>
      </vt:variant>
      <vt:variant>
        <vt:i4>11</vt:i4>
      </vt:variant>
      <vt:variant>
        <vt:i4>0</vt:i4>
      </vt:variant>
      <vt:variant>
        <vt:i4>5</vt:i4>
      </vt:variant>
      <vt:variant>
        <vt:lpwstr/>
      </vt:variant>
      <vt:variant>
        <vt:lpwstr>_Toc257207976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MatchMaking - Uma ferramenta para alinhamento de esquemas OWL</dc:title>
  <dc:subject>Alinhamento de esquemas de banco de dados</dc:subject>
  <dc:creator>Raphael do Vale Amaral Gomes</dc:creator>
  <cp:keywords>banco de dados; alinhamento de esquemas; funções de similaridade</cp:keywords>
  <dc:description/>
  <cp:lastModifiedBy>demetrius</cp:lastModifiedBy>
  <cp:revision>114</cp:revision>
  <cp:lastPrinted>2011-08-16T17:11:00Z</cp:lastPrinted>
  <dcterms:created xsi:type="dcterms:W3CDTF">2011-11-19T16:55:00Z</dcterms:created>
  <dcterms:modified xsi:type="dcterms:W3CDTF">2012-01-18T17:40:00Z</dcterms:modified>
  <cp:category>Dissertação de mestrado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acm</vt:lpwstr>
  </property>
  <property fmtid="{D5CDD505-2E9C-101B-9397-08002B2CF9AE}" pid="3" name="BIBDISP">
    <vt:lpwstr>ref</vt:lpwstr>
  </property>
</Properties>
</file>