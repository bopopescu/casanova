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B6891DA" w14:textId="77777777" w:rsidTr="006A7859">
        <w:tc>
          <w:tcPr>
            <w:tcW w:w="8078" w:type="dxa"/>
            <w:shd w:val="clear" w:color="auto" w:fill="auto"/>
          </w:tcPr>
          <w:p w14:paraId="0074C9A6" w14:textId="77777777" w:rsidR="006A7859" w:rsidRPr="00E276E4" w:rsidRDefault="00CA12A8" w:rsidP="00BC653B">
            <w:r>
              <w:rPr>
                <w:noProof/>
                <w:lang w:val="en-US" w:eastAsia="en-US"/>
              </w:rPr>
              <w:drawing>
                <wp:anchor distT="0" distB="0" distL="114300" distR="114300" simplePos="0" relativeHeight="251654656" behindDoc="0" locked="0" layoutInCell="1" allowOverlap="1" wp14:anchorId="41370BA9" wp14:editId="77C72C88">
                  <wp:simplePos x="0" y="0"/>
                  <wp:positionH relativeFrom="column">
                    <wp:posOffset>1785620</wp:posOffset>
                  </wp:positionH>
                  <wp:positionV relativeFrom="paragraph">
                    <wp:posOffset>-6985</wp:posOffset>
                  </wp:positionV>
                  <wp:extent cx="3301365" cy="935355"/>
                  <wp:effectExtent l="0" t="0" r="635" b="4445"/>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3FF7B56C" w14:textId="77777777" w:rsidTr="006A7859">
        <w:tc>
          <w:tcPr>
            <w:tcW w:w="8078" w:type="dxa"/>
            <w:shd w:val="clear" w:color="auto" w:fill="auto"/>
          </w:tcPr>
          <w:p w14:paraId="15B0074D" w14:textId="7C70B99A" w:rsidR="006A7859" w:rsidRPr="00E276E4" w:rsidRDefault="009E2898" w:rsidP="006A7859">
            <w:pPr>
              <w:pStyle w:val="FolhaRNomedoautor"/>
            </w:pPr>
            <w:r>
              <w:t>Demetrius Costa Rapello</w:t>
            </w:r>
          </w:p>
          <w:p w14:paraId="33256389" w14:textId="4CAF4A2F" w:rsidR="00AE1C15" w:rsidRDefault="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3C6860B4" w14:textId="77777777" w:rsidR="00AE1C15" w:rsidRDefault="00AE1C15">
            <w:pPr>
              <w:pStyle w:val="FolhaRSub-ttulodatesedissertao"/>
              <w:rPr>
                <w:sz w:val="28"/>
              </w:rPr>
            </w:pPr>
          </w:p>
          <w:p w14:paraId="0B529C61" w14:textId="77777777" w:rsidR="00AE1C15" w:rsidRDefault="00AE1C15">
            <w:pPr>
              <w:pStyle w:val="FolhaRSub-ttulodatesedissertao"/>
              <w:rPr>
                <w:sz w:val="28"/>
              </w:rPr>
            </w:pPr>
          </w:p>
          <w:p w14:paraId="7B45F78C" w14:textId="77777777" w:rsidR="00AE1C15" w:rsidRDefault="00AE1C15">
            <w:pPr>
              <w:pStyle w:val="FolhaRSub-ttulodatesedissertao"/>
              <w:rPr>
                <w:sz w:val="28"/>
              </w:rPr>
            </w:pPr>
          </w:p>
          <w:p w14:paraId="1D14BF32" w14:textId="7EA3F587" w:rsidR="006A7859" w:rsidRPr="00E276E4" w:rsidRDefault="006A7859" w:rsidP="006A1292">
            <w:pPr>
              <w:pStyle w:val="FolhaRSub-ttulodatesedissertao"/>
              <w:jc w:val="both"/>
              <w:rPr>
                <w:sz w:val="28"/>
              </w:rPr>
            </w:pPr>
          </w:p>
        </w:tc>
      </w:tr>
      <w:tr w:rsidR="006A7859" w:rsidRPr="00E276E4" w14:paraId="519FC427" w14:textId="77777777" w:rsidTr="006A7859">
        <w:tc>
          <w:tcPr>
            <w:tcW w:w="8078" w:type="dxa"/>
            <w:shd w:val="clear" w:color="auto" w:fill="auto"/>
          </w:tcPr>
          <w:p w14:paraId="1838E395" w14:textId="77777777" w:rsidR="006A7859" w:rsidRPr="00E276E4" w:rsidRDefault="00530579" w:rsidP="006A7859">
            <w:pPr>
              <w:pStyle w:val="FolhaRNaturezaacadmica-Ttulo"/>
            </w:pPr>
            <w:r w:rsidRPr="00E276E4">
              <w:t>Dissertação de mestrado</w:t>
            </w:r>
          </w:p>
          <w:p w14:paraId="597F7F94"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0B4E304E" w14:textId="72AF4632" w:rsidR="006A7859" w:rsidRPr="00E276E4" w:rsidRDefault="00530579" w:rsidP="009E2898">
            <w:pPr>
              <w:pStyle w:val="FolhaRProfessororientador"/>
            </w:pPr>
            <w:r w:rsidRPr="00E276E4">
              <w:t>Orientador</w:t>
            </w:r>
            <w:r w:rsidR="006A7859" w:rsidRPr="00E276E4">
              <w:t xml:space="preserve">: Prof. </w:t>
            </w:r>
            <w:r w:rsidR="009E2898">
              <w:t>Marco Antônio Casanova</w:t>
            </w:r>
          </w:p>
        </w:tc>
      </w:tr>
      <w:tr w:rsidR="006A7859" w:rsidRPr="00E276E4" w14:paraId="7C65F809" w14:textId="77777777" w:rsidTr="008171B6">
        <w:trPr>
          <w:trHeight w:val="3169"/>
        </w:trPr>
        <w:tc>
          <w:tcPr>
            <w:tcW w:w="8078" w:type="dxa"/>
            <w:shd w:val="clear" w:color="auto" w:fill="auto"/>
          </w:tcPr>
          <w:p w14:paraId="7934DF43" w14:textId="77777777" w:rsidR="006A7859" w:rsidRPr="00E276E4" w:rsidRDefault="006A7859" w:rsidP="006A7859">
            <w:pPr>
              <w:ind w:firstLine="0"/>
            </w:pPr>
          </w:p>
        </w:tc>
      </w:tr>
      <w:tr w:rsidR="006A7859" w:rsidRPr="00E276E4" w14:paraId="0AB91778" w14:textId="2D115C60" w:rsidTr="006A7859">
        <w:tc>
          <w:tcPr>
            <w:tcW w:w="8078" w:type="dxa"/>
            <w:shd w:val="clear" w:color="auto" w:fill="auto"/>
          </w:tcPr>
          <w:p w14:paraId="2AE6A1B8" w14:textId="27F16AE1" w:rsidR="006A7859" w:rsidRPr="00E276E4" w:rsidRDefault="006A7859" w:rsidP="009E2898">
            <w:pPr>
              <w:pStyle w:val="FolhaRLocal"/>
              <w:spacing w:line="240" w:lineRule="auto"/>
            </w:pPr>
            <w:r w:rsidRPr="00E276E4">
              <w:t>Rio de Janeiro</w:t>
            </w:r>
            <w:r w:rsidR="00DD13CD" w:rsidRPr="00E276E4">
              <w:t xml:space="preserve">, </w:t>
            </w:r>
            <w:r w:rsidR="009E2898">
              <w:t>19 de novembro de 2011</w:t>
            </w:r>
            <w:r w:rsidR="004E419A" w:rsidRPr="00E276E4">
              <w:t>.</w:t>
            </w:r>
          </w:p>
        </w:tc>
      </w:tr>
    </w:tbl>
    <w:p w14:paraId="79C60D10" w14:textId="77777777" w:rsidR="006A7859" w:rsidRPr="00E276E4" w:rsidRDefault="006A7859" w:rsidP="003C0FE2">
      <w:pPr>
        <w:ind w:firstLine="0"/>
        <w:sectPr w:rsidR="006A7859" w:rsidRPr="00E276E4" w:rsidSect="00FF598C">
          <w:headerReference w:type="default" r:id="rId10"/>
          <w:headerReference w:type="first" r:id="rId11"/>
          <w:footerReference w:type="first" r:id="rId12"/>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40304AC9" w14:textId="77777777" w:rsidTr="006A7859">
        <w:tc>
          <w:tcPr>
            <w:tcW w:w="8078" w:type="dxa"/>
            <w:shd w:val="clear" w:color="auto" w:fill="auto"/>
          </w:tcPr>
          <w:p w14:paraId="3DF0210A" w14:textId="77777777" w:rsidR="006A7859" w:rsidRPr="00E276E4" w:rsidRDefault="00CA12A8" w:rsidP="00277059">
            <w:pPr>
              <w:ind w:firstLine="0"/>
              <w:jc w:val="right"/>
            </w:pPr>
            <w:r>
              <w:rPr>
                <w:noProof/>
                <w:lang w:val="en-US" w:eastAsia="en-US"/>
              </w:rPr>
              <w:lastRenderedPageBreak/>
              <w:drawing>
                <wp:anchor distT="0" distB="0" distL="114300" distR="114300" simplePos="0" relativeHeight="251655680" behindDoc="0" locked="0" layoutInCell="1" allowOverlap="1" wp14:anchorId="2F044AF4" wp14:editId="52BC3BB2">
                  <wp:simplePos x="0" y="0"/>
                  <wp:positionH relativeFrom="column">
                    <wp:posOffset>1764030</wp:posOffset>
                  </wp:positionH>
                  <wp:positionV relativeFrom="paragraph">
                    <wp:posOffset>0</wp:posOffset>
                  </wp:positionV>
                  <wp:extent cx="3308985" cy="929005"/>
                  <wp:effectExtent l="0" t="0" r="0" b="10795"/>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985" cy="929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A7859" w:rsidRPr="00E276E4" w14:paraId="49E79455" w14:textId="77777777" w:rsidTr="006A7859">
        <w:tc>
          <w:tcPr>
            <w:tcW w:w="8078" w:type="dxa"/>
            <w:shd w:val="clear" w:color="auto" w:fill="auto"/>
          </w:tcPr>
          <w:p w14:paraId="17B1C5CE" w14:textId="1236C861" w:rsidR="006A7859" w:rsidRPr="00E276E4" w:rsidRDefault="009E2898" w:rsidP="006A7859">
            <w:pPr>
              <w:pStyle w:val="AprovNomedoautor"/>
              <w:rPr>
                <w:sz w:val="28"/>
                <w:szCs w:val="28"/>
              </w:rPr>
            </w:pPr>
            <w:r>
              <w:rPr>
                <w:sz w:val="28"/>
                <w:szCs w:val="28"/>
              </w:rPr>
              <w:t>Demetrius Costa Rapello</w:t>
            </w:r>
          </w:p>
          <w:p w14:paraId="24FB29B4" w14:textId="77777777" w:rsidR="009E2898" w:rsidRDefault="009E2898" w:rsidP="009E2898">
            <w:pPr>
              <w:pStyle w:val="FolhaRSub-ttulodatesedissertao"/>
              <w:rPr>
                <w:sz w:val="28"/>
              </w:rPr>
            </w:pPr>
            <w:r w:rsidRPr="009E2898">
              <w:rPr>
                <w:sz w:val="28"/>
              </w:rPr>
              <w:t xml:space="preserve">Sistema de recomendação para suporte a produção de </w:t>
            </w:r>
            <w:r>
              <w:rPr>
                <w:sz w:val="28"/>
              </w:rPr>
              <w:t>matérias relacionadas</w:t>
            </w:r>
            <w:r w:rsidRPr="009E2898">
              <w:rPr>
                <w:sz w:val="28"/>
              </w:rPr>
              <w:t xml:space="preserve"> </w:t>
            </w:r>
            <w:r>
              <w:rPr>
                <w:sz w:val="28"/>
              </w:rPr>
              <w:t>n</w:t>
            </w:r>
            <w:r w:rsidRPr="009E2898">
              <w:rPr>
                <w:sz w:val="28"/>
              </w:rPr>
              <w:t>o portal G1</w:t>
            </w:r>
          </w:p>
          <w:p w14:paraId="19FE3FF0" w14:textId="459CA1E2" w:rsidR="006A7859" w:rsidRPr="00E276E4" w:rsidRDefault="006A7859" w:rsidP="006A7859">
            <w:pPr>
              <w:pStyle w:val="AprovSub-ttulodadissertao"/>
              <w:rPr>
                <w:sz w:val="28"/>
              </w:rPr>
            </w:pPr>
          </w:p>
        </w:tc>
      </w:tr>
      <w:tr w:rsidR="006A7859" w:rsidRPr="00E276E4" w14:paraId="2A8A199F" w14:textId="77777777" w:rsidTr="00FE6CC0">
        <w:trPr>
          <w:trHeight w:val="1480"/>
        </w:trPr>
        <w:tc>
          <w:tcPr>
            <w:tcW w:w="8078" w:type="dxa"/>
            <w:shd w:val="clear" w:color="auto" w:fill="auto"/>
          </w:tcPr>
          <w:p w14:paraId="543258EB" w14:textId="77777777" w:rsidR="006A7859" w:rsidRPr="00E276E4" w:rsidRDefault="006A7859" w:rsidP="006A7859">
            <w:pPr>
              <w:ind w:firstLine="0"/>
            </w:pPr>
          </w:p>
        </w:tc>
      </w:tr>
      <w:tr w:rsidR="006A7859" w:rsidRPr="00E276E4" w14:paraId="68893C53" w14:textId="77777777" w:rsidTr="006A7859">
        <w:tc>
          <w:tcPr>
            <w:tcW w:w="8078" w:type="dxa"/>
            <w:shd w:val="clear" w:color="auto" w:fill="auto"/>
          </w:tcPr>
          <w:p w14:paraId="0F05B1F8" w14:textId="77777777" w:rsidR="006A7859" w:rsidRPr="00E276E4" w:rsidRDefault="00530579" w:rsidP="00F441AF">
            <w:pPr>
              <w:pStyle w:val="AprovTextodeaprovao"/>
            </w:pPr>
            <w:r w:rsidRPr="00E276E4">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E276E4" w14:paraId="5DF1381F" w14:textId="3F9DC83A" w:rsidTr="006A7859">
        <w:tc>
          <w:tcPr>
            <w:tcW w:w="8078" w:type="dxa"/>
            <w:shd w:val="clear" w:color="auto" w:fill="auto"/>
          </w:tcPr>
          <w:p w14:paraId="73DC360F" w14:textId="04CB321F" w:rsidR="006A7859" w:rsidRPr="00E276E4" w:rsidRDefault="006A7859" w:rsidP="006A7859">
            <w:pPr>
              <w:pStyle w:val="AprovNomedoorientador"/>
            </w:pPr>
            <w:r w:rsidRPr="00E276E4">
              <w:t xml:space="preserve">Prof. </w:t>
            </w:r>
            <w:r w:rsidR="009E2898">
              <w:t>Marco Antônio Casanova</w:t>
            </w:r>
          </w:p>
          <w:p w14:paraId="6212CB98" w14:textId="1441805F" w:rsidR="006A7859" w:rsidRPr="00E276E4" w:rsidRDefault="00530579" w:rsidP="006A7859">
            <w:pPr>
              <w:pStyle w:val="AprovInstituiodoorientador"/>
            </w:pPr>
            <w:r w:rsidRPr="00E276E4">
              <w:t>Orientador</w:t>
            </w:r>
            <w:r w:rsidR="007D2743">
              <w:t xml:space="preserve"> e Presidente</w:t>
            </w:r>
          </w:p>
          <w:p w14:paraId="061960A9" w14:textId="40B73C12" w:rsidR="006A7859" w:rsidRPr="00E276E4" w:rsidRDefault="00BA67EF" w:rsidP="006A7859">
            <w:pPr>
              <w:pStyle w:val="AprovInstituiodoorientador"/>
            </w:pPr>
            <w:r>
              <w:t xml:space="preserve">Departamento de informática - </w:t>
            </w:r>
            <w:r w:rsidR="006A7859" w:rsidRPr="00E276E4">
              <w:t>PUC-Rio</w:t>
            </w:r>
          </w:p>
          <w:p w14:paraId="169DF017" w14:textId="374F61F6" w:rsidR="006A7859" w:rsidRPr="00E276E4" w:rsidRDefault="00530579" w:rsidP="006A7859">
            <w:pPr>
              <w:pStyle w:val="AprovNomedomembrodabanca"/>
            </w:pPr>
            <w:r w:rsidRPr="00E276E4">
              <w:t xml:space="preserve">Prof. </w:t>
            </w:r>
            <w:r w:rsidR="00121BB5">
              <w:t xml:space="preserve">Alessandro </w:t>
            </w:r>
            <w:r w:rsidR="00D861C0">
              <w:t xml:space="preserve">Fabricio </w:t>
            </w:r>
            <w:r w:rsidR="00121BB5">
              <w:t>Garcia</w:t>
            </w:r>
          </w:p>
          <w:p w14:paraId="7903CA3E" w14:textId="77777777" w:rsidR="00BA67EF" w:rsidRPr="00E276E4" w:rsidRDefault="00BA67EF" w:rsidP="0047180D">
            <w:pPr>
              <w:pStyle w:val="AprovInstituiodomembrodabanca"/>
            </w:pPr>
            <w:r>
              <w:t xml:space="preserve">Departamento de informática - </w:t>
            </w:r>
            <w:r w:rsidRPr="00E276E4">
              <w:t>PUC-Rio</w:t>
            </w:r>
          </w:p>
          <w:p w14:paraId="42775584" w14:textId="7B6DEF1C" w:rsidR="00530579" w:rsidRPr="00E276E4" w:rsidRDefault="00530579" w:rsidP="00530579">
            <w:pPr>
              <w:pStyle w:val="AprovNomedomembrodabanca"/>
            </w:pPr>
            <w:r w:rsidRPr="00E276E4">
              <w:t xml:space="preserve">Prof. </w:t>
            </w:r>
            <w:r w:rsidR="00121BB5">
              <w:t>Gustavo</w:t>
            </w:r>
            <w:r w:rsidR="00D861C0">
              <w:t xml:space="preserve"> Robichez de Carvalho</w:t>
            </w:r>
          </w:p>
          <w:p w14:paraId="6E0256C7" w14:textId="75E0A595" w:rsidR="00125735" w:rsidRDefault="00BA67EF" w:rsidP="003D7E2A">
            <w:pPr>
              <w:pStyle w:val="AprovInstituiodomembrodabanca"/>
            </w:pPr>
            <w:r>
              <w:t xml:space="preserve">Departamento de informática - </w:t>
            </w:r>
            <w:r w:rsidRPr="00E276E4">
              <w:t>PUC-Rio</w:t>
            </w:r>
          </w:p>
          <w:p w14:paraId="6AC80494" w14:textId="77777777" w:rsidR="00125735" w:rsidRDefault="00125735" w:rsidP="00125735">
            <w:pPr>
              <w:pStyle w:val="AprovInstituiodomembrodabanca"/>
              <w:jc w:val="center"/>
            </w:pPr>
          </w:p>
          <w:p w14:paraId="31EE6587" w14:textId="77777777" w:rsidR="00F83183" w:rsidRDefault="00F83183" w:rsidP="00125735">
            <w:pPr>
              <w:pStyle w:val="AprovInstituiodomembrodabanca"/>
              <w:jc w:val="center"/>
            </w:pPr>
          </w:p>
          <w:p w14:paraId="21B9C163" w14:textId="77777777" w:rsidR="00F83183" w:rsidRDefault="00F83183" w:rsidP="00125735">
            <w:pPr>
              <w:pStyle w:val="AprovInstituiodomembrodabanca"/>
              <w:jc w:val="center"/>
            </w:pPr>
          </w:p>
          <w:p w14:paraId="6E3CC888" w14:textId="77777777" w:rsidR="00F83183" w:rsidRPr="00E276E4" w:rsidRDefault="00F83183" w:rsidP="00125735">
            <w:pPr>
              <w:pStyle w:val="AprovInstituiodomembrodabanca"/>
              <w:jc w:val="center"/>
            </w:pPr>
          </w:p>
          <w:p w14:paraId="1C4A25E8" w14:textId="37A68D90" w:rsidR="00770907" w:rsidRDefault="000C1ACA" w:rsidP="00770907">
            <w:pPr>
              <w:pStyle w:val="AprovNomedomembrodabanca"/>
            </w:pPr>
            <w:r w:rsidRPr="00E276E4">
              <w:t>Prof.ª</w:t>
            </w:r>
            <w:r w:rsidR="00770907" w:rsidRPr="00E276E4">
              <w:t xml:space="preserve">. </w:t>
            </w:r>
            <w:r w:rsidR="00770907">
              <w:t xml:space="preserve">Simone </w:t>
            </w:r>
            <w:r w:rsidR="00893B64">
              <w:t>Diniz Junqueira Barbosa</w:t>
            </w:r>
          </w:p>
          <w:p w14:paraId="1AFF5B91" w14:textId="77777777" w:rsidR="0047180D" w:rsidRPr="00E276E4" w:rsidRDefault="0047180D" w:rsidP="0047180D">
            <w:pPr>
              <w:pStyle w:val="AprovInstituiodomembrodabanca"/>
            </w:pPr>
            <w:r>
              <w:t xml:space="preserve">Departamento de informática - </w:t>
            </w:r>
            <w:r w:rsidRPr="00E276E4">
              <w:t>PUC-Rio</w:t>
            </w:r>
          </w:p>
          <w:p w14:paraId="02B7EF07" w14:textId="5E4B4B12" w:rsidR="00530579" w:rsidRPr="00E276E4" w:rsidRDefault="00530579" w:rsidP="00125735">
            <w:pPr>
              <w:tabs>
                <w:tab w:val="left" w:pos="4320"/>
                <w:tab w:val="left" w:pos="4590"/>
              </w:tabs>
              <w:spacing w:line="240" w:lineRule="auto"/>
              <w:ind w:firstLine="0"/>
              <w:rPr>
                <w:rFonts w:ascii="Arial" w:hAnsi="Arial" w:cs="Arial"/>
                <w:b/>
              </w:rPr>
            </w:pPr>
          </w:p>
          <w:p w14:paraId="01610C16" w14:textId="1653FCDB" w:rsidR="006A7859" w:rsidRPr="00E276E4" w:rsidRDefault="006A7859" w:rsidP="009E2898">
            <w:pPr>
              <w:pStyle w:val="AprovLocaledata"/>
            </w:pPr>
            <w:r w:rsidRPr="00E276E4">
              <w:t>Rio de Janeiro</w:t>
            </w:r>
            <w:r w:rsidR="00003C67">
              <w:t xml:space="preserve">, </w:t>
            </w:r>
            <w:r w:rsidR="009E2898">
              <w:t>19 de novembro de 2011</w:t>
            </w:r>
            <w:r w:rsidR="004E419A" w:rsidRPr="00E276E4">
              <w:t>.</w:t>
            </w:r>
          </w:p>
        </w:tc>
      </w:tr>
    </w:tbl>
    <w:p w14:paraId="0A02DF7F" w14:textId="77777777" w:rsidR="006A7859" w:rsidRPr="00E276E4" w:rsidRDefault="006A7859" w:rsidP="003C0FE2">
      <w:pPr>
        <w:ind w:firstLine="0"/>
        <w:sectPr w:rsidR="006A7859" w:rsidRPr="00E276E4" w:rsidSect="00FF598C">
          <w:footerReference w:type="defaul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E276E4" w14:paraId="3418D5D2" w14:textId="77777777" w:rsidTr="0037065C">
        <w:trPr>
          <w:trHeight w:val="1972"/>
        </w:trPr>
        <w:tc>
          <w:tcPr>
            <w:tcW w:w="1984" w:type="dxa"/>
            <w:shd w:val="clear" w:color="auto" w:fill="auto"/>
          </w:tcPr>
          <w:p w14:paraId="2B44C3A2" w14:textId="77777777" w:rsidR="006A7859" w:rsidRPr="00E276E4" w:rsidRDefault="006A7859" w:rsidP="006A7859">
            <w:pPr>
              <w:ind w:firstLine="0"/>
            </w:pPr>
          </w:p>
        </w:tc>
        <w:tc>
          <w:tcPr>
            <w:tcW w:w="5953" w:type="dxa"/>
            <w:shd w:val="clear" w:color="auto" w:fill="auto"/>
          </w:tcPr>
          <w:p w14:paraId="0811F60C" w14:textId="77777777" w:rsidR="006A7859" w:rsidRPr="00E276E4" w:rsidRDefault="006A7859" w:rsidP="006A7859">
            <w:pPr>
              <w:pStyle w:val="DireitosAutorais"/>
            </w:pPr>
            <w:r w:rsidRPr="00E276E4">
              <w:t>Todos os direitos reservados. É proibida a reprodução total ou parcial do trabalho sem autorização da universidade, do autor e do orientador.</w:t>
            </w:r>
          </w:p>
        </w:tc>
      </w:tr>
      <w:tr w:rsidR="006A7859" w:rsidRPr="00E276E4" w14:paraId="1A687FEE" w14:textId="77777777" w:rsidTr="006B53CE">
        <w:trPr>
          <w:trHeight w:val="3219"/>
        </w:trPr>
        <w:tc>
          <w:tcPr>
            <w:tcW w:w="1984" w:type="dxa"/>
            <w:shd w:val="clear" w:color="auto" w:fill="auto"/>
          </w:tcPr>
          <w:p w14:paraId="37CF9A41" w14:textId="77777777" w:rsidR="006A7859" w:rsidRPr="00E276E4" w:rsidRDefault="006A7859" w:rsidP="006A7859">
            <w:pPr>
              <w:ind w:firstLine="0"/>
            </w:pPr>
          </w:p>
        </w:tc>
        <w:tc>
          <w:tcPr>
            <w:tcW w:w="5953" w:type="dxa"/>
            <w:shd w:val="clear" w:color="auto" w:fill="auto"/>
          </w:tcPr>
          <w:p w14:paraId="325D7599" w14:textId="4B469871" w:rsidR="006A7859" w:rsidRPr="00E276E4" w:rsidRDefault="00D6128D" w:rsidP="00D6128D">
            <w:pPr>
              <w:pStyle w:val="Perfildoaluno-Nome"/>
              <w:tabs>
                <w:tab w:val="left" w:pos="2049"/>
                <w:tab w:val="right" w:pos="5813"/>
              </w:tabs>
              <w:jc w:val="left"/>
            </w:pPr>
            <w:r>
              <w:tab/>
            </w:r>
            <w:r>
              <w:tab/>
            </w:r>
            <w:r w:rsidR="009E2898">
              <w:t>Demetrius Costa Rapello</w:t>
            </w:r>
          </w:p>
          <w:p w14:paraId="46753B15" w14:textId="2D2AA8B4" w:rsidR="006A7859" w:rsidRPr="00E276E4" w:rsidRDefault="006C3ED4" w:rsidP="009E2898">
            <w:pPr>
              <w:pStyle w:val="Perfildoaluno-Corpo"/>
            </w:pPr>
            <w:r>
              <w:t xml:space="preserve">Graduou-se em </w:t>
            </w:r>
            <w:r w:rsidR="00A0370A">
              <w:t>Ciência da Computação</w:t>
            </w:r>
            <w:r>
              <w:t xml:space="preserve"> pela </w:t>
            </w:r>
            <w:r w:rsidR="00A0370A">
              <w:t xml:space="preserve">Universidade de </w:t>
            </w:r>
            <w:r w:rsidR="009E2898">
              <w:t>Augosto Motta</w:t>
            </w:r>
            <w:r>
              <w:t xml:space="preserve"> (</w:t>
            </w:r>
            <w:r w:rsidR="00A0370A">
              <w:t>UNI</w:t>
            </w:r>
            <w:r w:rsidR="009E2898">
              <w:t>SUAM</w:t>
            </w:r>
            <w:r>
              <w:t xml:space="preserve">) em </w:t>
            </w:r>
            <w:r w:rsidR="009E2898">
              <w:t>Dezembro</w:t>
            </w:r>
            <w:r>
              <w:t xml:space="preserve"> de 200</w:t>
            </w:r>
            <w:r w:rsidR="00A0370A">
              <w:t>0</w:t>
            </w:r>
            <w:r>
              <w:t xml:space="preserve">. Tem experiência na área de Ciência da Computação, com ênfase em </w:t>
            </w:r>
            <w:r w:rsidR="00A0370A">
              <w:t>Desenvolvimento de Software</w:t>
            </w:r>
            <w:r>
              <w:t>.</w:t>
            </w:r>
            <w:r w:rsidR="00787DCA">
              <w:t xml:space="preserve"> Tem trabalhado e</w:t>
            </w:r>
            <w:r w:rsidR="00003C67">
              <w:t xml:space="preserve">m analise de sistemas desde </w:t>
            </w:r>
            <w:r w:rsidR="009E2898">
              <w:t>1997</w:t>
            </w:r>
            <w:r w:rsidR="00787DCA">
              <w:t>.</w:t>
            </w:r>
          </w:p>
        </w:tc>
      </w:tr>
      <w:tr w:rsidR="006A7859" w:rsidRPr="00E276E4" w14:paraId="1DE22331" w14:textId="77777777" w:rsidTr="006A7859">
        <w:tc>
          <w:tcPr>
            <w:tcW w:w="1984" w:type="dxa"/>
            <w:shd w:val="clear" w:color="auto" w:fill="auto"/>
          </w:tcPr>
          <w:p w14:paraId="36008522" w14:textId="77777777" w:rsidR="006A7859" w:rsidRPr="00E276E4" w:rsidRDefault="006A7859" w:rsidP="006A7859">
            <w:pPr>
              <w:ind w:firstLine="0"/>
            </w:pPr>
          </w:p>
        </w:tc>
        <w:tc>
          <w:tcPr>
            <w:tcW w:w="5953" w:type="dxa"/>
            <w:tcBorders>
              <w:bottom w:val="single" w:sz="4" w:space="0" w:color="auto"/>
            </w:tcBorders>
            <w:shd w:val="clear" w:color="auto" w:fill="auto"/>
          </w:tcPr>
          <w:p w14:paraId="4D00419E" w14:textId="77777777" w:rsidR="006A7859" w:rsidRPr="00E276E4" w:rsidRDefault="006A7859" w:rsidP="006A7859">
            <w:pPr>
              <w:pStyle w:val="Fichacatalogrfica-Ttulo"/>
            </w:pPr>
            <w:r w:rsidRPr="00E276E4">
              <w:t>Ficha Catalográfica</w:t>
            </w:r>
          </w:p>
        </w:tc>
      </w:tr>
      <w:tr w:rsidR="006A7859" w:rsidRPr="00603623" w14:paraId="3C39245B" w14:textId="77777777" w:rsidTr="006A7859">
        <w:tc>
          <w:tcPr>
            <w:tcW w:w="1984" w:type="dxa"/>
            <w:tcBorders>
              <w:right w:val="single" w:sz="4" w:space="0" w:color="auto"/>
            </w:tcBorders>
            <w:shd w:val="clear" w:color="auto" w:fill="auto"/>
          </w:tcPr>
          <w:p w14:paraId="076CCBA5" w14:textId="77777777" w:rsidR="006A7859" w:rsidRPr="00E276E4"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73CD3F4C" w14:textId="2E4E3924" w:rsidR="006A7859" w:rsidRPr="00E276E4" w:rsidRDefault="009E2898" w:rsidP="006A7859">
            <w:pPr>
              <w:pStyle w:val="Fichacatalogrfica-Nomedoautor"/>
            </w:pPr>
            <w:r>
              <w:t>Demetrius Costa Rapello</w:t>
            </w:r>
          </w:p>
          <w:p w14:paraId="240235F4" w14:textId="271A00A3" w:rsidR="006A7859" w:rsidRPr="00E276E4" w:rsidRDefault="009E2898" w:rsidP="006A7859">
            <w:pPr>
              <w:pStyle w:val="Fichacatalogrfica-Corpo"/>
            </w:pPr>
            <w:r w:rsidRPr="009E2898">
              <w:t>Sistema de recomendação para suporte a produção de matérias relacionadas no portal G1</w:t>
            </w:r>
            <w:r w:rsidR="00462C9C">
              <w:t xml:space="preserve"> </w:t>
            </w:r>
            <w:r w:rsidR="006A7859" w:rsidRPr="00E276E4">
              <w:t xml:space="preserve">/ </w:t>
            </w:r>
            <w:r>
              <w:t>Demetrius Costa Rapello</w:t>
            </w:r>
            <w:r w:rsidR="006A7859" w:rsidRPr="00E276E4">
              <w:t xml:space="preserve">; </w:t>
            </w:r>
            <w:r w:rsidR="00CE4612">
              <w:t>orientador</w:t>
            </w:r>
            <w:r w:rsidR="006A7859" w:rsidRPr="00E276E4">
              <w:t xml:space="preserve">: </w:t>
            </w:r>
            <w:r>
              <w:t>Marco Antônio Casanova</w:t>
            </w:r>
            <w:r w:rsidR="006A7859" w:rsidRPr="00E276E4">
              <w:t xml:space="preserve">. - Rio de Janeiro: PUC-Rio, </w:t>
            </w:r>
            <w:r w:rsidR="00CE4612">
              <w:t>Departamento de Informática</w:t>
            </w:r>
            <w:r w:rsidR="006A7859" w:rsidRPr="00E276E4">
              <w:t>, 20</w:t>
            </w:r>
            <w:r w:rsidR="00814F96">
              <w:t>11</w:t>
            </w:r>
            <w:r w:rsidR="006A7859" w:rsidRPr="00E276E4">
              <w:t>.</w:t>
            </w:r>
          </w:p>
          <w:p w14:paraId="03DCA87D" w14:textId="77777777" w:rsidR="006A7859" w:rsidRPr="00E276E4" w:rsidRDefault="006A7859" w:rsidP="006A7859">
            <w:pPr>
              <w:pStyle w:val="Fichacatalogrfica-Corpo"/>
            </w:pPr>
            <w:r w:rsidRPr="00E276E4">
              <w:t xml:space="preserve">v., </w:t>
            </w:r>
            <w:r w:rsidR="00E04051" w:rsidRPr="00E276E4">
              <w:fldChar w:fldCharType="begin"/>
            </w:r>
            <w:r w:rsidR="00F6163F" w:rsidRPr="00E276E4">
              <w:instrText xml:space="preserve"> NUMPAGES  \# "0"  \* MERGEFORMAT </w:instrText>
            </w:r>
            <w:r w:rsidR="00E04051" w:rsidRPr="00E276E4">
              <w:fldChar w:fldCharType="separate"/>
            </w:r>
            <w:r w:rsidR="00775BB5">
              <w:rPr>
                <w:noProof/>
              </w:rPr>
              <w:t>100</w:t>
            </w:r>
            <w:r w:rsidR="00E04051" w:rsidRPr="00E276E4">
              <w:fldChar w:fldCharType="end"/>
            </w:r>
            <w:r w:rsidRPr="00E276E4">
              <w:t xml:space="preserve"> f.: il. ; 29,7 cm</w:t>
            </w:r>
          </w:p>
          <w:p w14:paraId="43386487" w14:textId="77777777" w:rsidR="006A7859" w:rsidRPr="00E276E4" w:rsidRDefault="00CE4612" w:rsidP="006A7859">
            <w:pPr>
              <w:pStyle w:val="Fichacatalogrfica-Corpo"/>
            </w:pPr>
            <w:r>
              <w:t>Dissertação de Mestrado</w:t>
            </w:r>
            <w:r w:rsidR="006A7859" w:rsidRPr="00E276E4">
              <w:t xml:space="preserve"> - Pontifícia Universidade Católica do Rio de Janeiro, </w:t>
            </w:r>
            <w:r>
              <w:t>Departamento de Informática</w:t>
            </w:r>
          </w:p>
          <w:p w14:paraId="657573D2" w14:textId="77777777" w:rsidR="006A7859" w:rsidRPr="00603623" w:rsidRDefault="00CE4612" w:rsidP="006A7859">
            <w:pPr>
              <w:pStyle w:val="Fichacatalogrfica-Corpo"/>
            </w:pPr>
            <w:r w:rsidRPr="00CE4612">
              <w:t>Referencias bibliográficas incluídas</w:t>
            </w:r>
            <w:r w:rsidR="006A7859" w:rsidRPr="00603623">
              <w:t>.</w:t>
            </w:r>
          </w:p>
          <w:p w14:paraId="65E924E4" w14:textId="1CB9361C" w:rsidR="0037065C" w:rsidRPr="00603623" w:rsidRDefault="009E2898" w:rsidP="009E2898">
            <w:pPr>
              <w:pStyle w:val="Fichacatalogrfica-Corpo"/>
            </w:pPr>
            <w:r>
              <w:t>Sistemas de Recomendação</w:t>
            </w:r>
            <w:r w:rsidR="00227E7A" w:rsidRPr="00227E7A">
              <w:t xml:space="preserve">; </w:t>
            </w:r>
            <w:r>
              <w:t>Recuperação da Informação</w:t>
            </w:r>
            <w:r w:rsidR="00227E7A" w:rsidRPr="00227E7A">
              <w:t xml:space="preserve">; </w:t>
            </w:r>
            <w:r>
              <w:t>Extração de Entidades Nomeadas</w:t>
            </w:r>
            <w:r w:rsidR="00227E7A" w:rsidRPr="00227E7A">
              <w:t xml:space="preserve">; </w:t>
            </w:r>
          </w:p>
        </w:tc>
      </w:tr>
    </w:tbl>
    <w:p w14:paraId="7734959D" w14:textId="77777777" w:rsidR="004030AB" w:rsidRPr="00603623" w:rsidRDefault="004030AB" w:rsidP="003C0FE2">
      <w:pPr>
        <w:sectPr w:rsidR="004030AB" w:rsidRPr="00603623" w:rsidSect="00FF598C">
          <w:footerReference w:type="default" r:id="rId15"/>
          <w:footerReference w:type="first" r:id="rId16"/>
          <w:pgSz w:w="11907" w:h="16839" w:code="9"/>
          <w:pgMar w:top="1418" w:right="2268" w:bottom="1418" w:left="1701" w:header="567" w:footer="1156" w:gutter="0"/>
          <w:cols w:space="720"/>
          <w:titlePg/>
          <w:docGrid w:linePitch="326"/>
        </w:sectPr>
      </w:pPr>
    </w:p>
    <w:p w14:paraId="375CB114" w14:textId="77777777" w:rsidR="005530C1" w:rsidRPr="00603623" w:rsidRDefault="005530C1" w:rsidP="001F6AE3">
      <w:pPr>
        <w:pStyle w:val="Dedicatria"/>
      </w:pPr>
    </w:p>
    <w:p w14:paraId="7A022EA5" w14:textId="77777777" w:rsidR="005530C1" w:rsidRPr="00603623" w:rsidRDefault="005530C1" w:rsidP="001F6AE3">
      <w:pPr>
        <w:pStyle w:val="Dedicatria"/>
      </w:pPr>
    </w:p>
    <w:p w14:paraId="40C45CBD" w14:textId="77777777" w:rsidR="005530C1" w:rsidRPr="00603623" w:rsidRDefault="005530C1" w:rsidP="001F6AE3">
      <w:pPr>
        <w:pStyle w:val="Dedicatria"/>
      </w:pPr>
    </w:p>
    <w:p w14:paraId="48268E9C" w14:textId="77777777" w:rsidR="005530C1" w:rsidRPr="00603623" w:rsidRDefault="005530C1" w:rsidP="001F6AE3">
      <w:pPr>
        <w:pStyle w:val="Dedicatria"/>
      </w:pPr>
    </w:p>
    <w:p w14:paraId="0A39C93F" w14:textId="77777777" w:rsidR="005530C1" w:rsidRPr="00603623" w:rsidRDefault="005530C1" w:rsidP="001F6AE3">
      <w:pPr>
        <w:pStyle w:val="Dedicatria"/>
      </w:pPr>
    </w:p>
    <w:p w14:paraId="65EA2FCE" w14:textId="77777777" w:rsidR="005530C1" w:rsidRPr="00603623" w:rsidRDefault="005530C1" w:rsidP="001F6AE3">
      <w:pPr>
        <w:pStyle w:val="Dedicatria"/>
      </w:pPr>
    </w:p>
    <w:p w14:paraId="6438DB55" w14:textId="77777777" w:rsidR="005530C1" w:rsidRPr="00603623" w:rsidRDefault="005530C1" w:rsidP="001F6AE3">
      <w:pPr>
        <w:pStyle w:val="Dedicatria"/>
      </w:pPr>
    </w:p>
    <w:p w14:paraId="7443427D" w14:textId="77777777" w:rsidR="005530C1" w:rsidRPr="00603623" w:rsidRDefault="005530C1" w:rsidP="001F6AE3">
      <w:pPr>
        <w:pStyle w:val="Dedicatria"/>
      </w:pPr>
    </w:p>
    <w:p w14:paraId="535AA3DB" w14:textId="77777777" w:rsidR="005530C1" w:rsidRPr="00603623" w:rsidRDefault="005530C1" w:rsidP="001F6AE3">
      <w:pPr>
        <w:pStyle w:val="Dedicatria"/>
      </w:pPr>
    </w:p>
    <w:p w14:paraId="574CD882" w14:textId="77777777" w:rsidR="005530C1" w:rsidRPr="00603623" w:rsidRDefault="005530C1" w:rsidP="001F6AE3">
      <w:pPr>
        <w:pStyle w:val="Dedicatria"/>
      </w:pPr>
    </w:p>
    <w:p w14:paraId="3A1AC5CC" w14:textId="77777777" w:rsidR="005530C1" w:rsidRPr="00603623" w:rsidRDefault="005530C1" w:rsidP="001F6AE3">
      <w:pPr>
        <w:pStyle w:val="Dedicatria"/>
      </w:pPr>
    </w:p>
    <w:p w14:paraId="30230365" w14:textId="77777777" w:rsidR="005530C1" w:rsidRPr="00603623" w:rsidRDefault="005530C1" w:rsidP="001F6AE3">
      <w:pPr>
        <w:pStyle w:val="Dedicatria"/>
      </w:pPr>
    </w:p>
    <w:p w14:paraId="4A45FCD4" w14:textId="77777777" w:rsidR="005530C1" w:rsidRPr="00603623" w:rsidRDefault="005530C1" w:rsidP="001F6AE3">
      <w:pPr>
        <w:pStyle w:val="Dedicatria"/>
      </w:pPr>
    </w:p>
    <w:p w14:paraId="7A012143" w14:textId="77777777" w:rsidR="005530C1" w:rsidRPr="00603623" w:rsidRDefault="005530C1" w:rsidP="001F6AE3">
      <w:pPr>
        <w:pStyle w:val="Dedicatria"/>
      </w:pPr>
    </w:p>
    <w:p w14:paraId="1865F5C9" w14:textId="77777777" w:rsidR="005530C1" w:rsidRPr="00603623" w:rsidRDefault="005530C1" w:rsidP="001F6AE3">
      <w:pPr>
        <w:pStyle w:val="Dedicatria"/>
      </w:pPr>
    </w:p>
    <w:p w14:paraId="1A92EFF8" w14:textId="77777777" w:rsidR="005530C1" w:rsidRPr="00603623" w:rsidRDefault="005530C1" w:rsidP="001F6AE3">
      <w:pPr>
        <w:pStyle w:val="Dedicatria"/>
      </w:pPr>
    </w:p>
    <w:p w14:paraId="120CCFAB" w14:textId="77777777" w:rsidR="005530C1" w:rsidRPr="00603623" w:rsidRDefault="005530C1" w:rsidP="001F6AE3">
      <w:pPr>
        <w:pStyle w:val="Dedicatria"/>
      </w:pPr>
    </w:p>
    <w:p w14:paraId="10878D0B" w14:textId="77777777" w:rsidR="005530C1" w:rsidRPr="00603623" w:rsidRDefault="005530C1" w:rsidP="001F6AE3">
      <w:pPr>
        <w:pStyle w:val="Dedicatria"/>
      </w:pPr>
    </w:p>
    <w:p w14:paraId="3B3AA222" w14:textId="77777777" w:rsidR="005530C1" w:rsidRPr="00603623" w:rsidRDefault="005530C1" w:rsidP="001F6AE3">
      <w:pPr>
        <w:pStyle w:val="Dedicatria"/>
      </w:pPr>
    </w:p>
    <w:p w14:paraId="536AC299" w14:textId="77777777" w:rsidR="005530C1" w:rsidRPr="00603623" w:rsidRDefault="005530C1" w:rsidP="001F6AE3">
      <w:pPr>
        <w:pStyle w:val="Dedicatria"/>
      </w:pPr>
    </w:p>
    <w:p w14:paraId="41B85607" w14:textId="77777777" w:rsidR="005530C1" w:rsidRPr="00603623" w:rsidRDefault="005530C1" w:rsidP="001F6AE3">
      <w:pPr>
        <w:pStyle w:val="Dedicatria"/>
      </w:pPr>
    </w:p>
    <w:p w14:paraId="57C91A57" w14:textId="77777777" w:rsidR="005530C1" w:rsidRPr="00603623" w:rsidRDefault="005530C1" w:rsidP="001F6AE3">
      <w:pPr>
        <w:pStyle w:val="Dedicatria"/>
      </w:pPr>
    </w:p>
    <w:p w14:paraId="5904669A" w14:textId="77777777" w:rsidR="005530C1" w:rsidRPr="00603623" w:rsidRDefault="005530C1" w:rsidP="001F6AE3">
      <w:pPr>
        <w:pStyle w:val="Dedicatria"/>
      </w:pPr>
    </w:p>
    <w:p w14:paraId="18E10A79" w14:textId="77777777" w:rsidR="005530C1" w:rsidRPr="00603623" w:rsidRDefault="005530C1" w:rsidP="001F6AE3">
      <w:pPr>
        <w:pStyle w:val="Dedicatria"/>
      </w:pPr>
    </w:p>
    <w:p w14:paraId="0C5B8659" w14:textId="77777777" w:rsidR="005530C1" w:rsidRPr="00603623" w:rsidRDefault="005530C1" w:rsidP="001F6AE3">
      <w:pPr>
        <w:pStyle w:val="Dedicatria"/>
      </w:pPr>
    </w:p>
    <w:p w14:paraId="2E3DB543" w14:textId="77777777" w:rsidR="005530C1" w:rsidRPr="00603623" w:rsidRDefault="005530C1" w:rsidP="001F6AE3">
      <w:pPr>
        <w:pStyle w:val="Dedicatria"/>
      </w:pPr>
    </w:p>
    <w:p w14:paraId="105F9645" w14:textId="77777777" w:rsidR="005530C1" w:rsidRPr="00603623" w:rsidRDefault="005530C1" w:rsidP="001F6AE3">
      <w:pPr>
        <w:pStyle w:val="Dedicatria"/>
      </w:pPr>
    </w:p>
    <w:p w14:paraId="3E14A11E" w14:textId="77777777" w:rsidR="005530C1" w:rsidRPr="00603623" w:rsidRDefault="005530C1" w:rsidP="001F6AE3">
      <w:pPr>
        <w:pStyle w:val="Dedicatria"/>
      </w:pPr>
    </w:p>
    <w:p w14:paraId="3875E3C0" w14:textId="77777777" w:rsidR="005530C1" w:rsidRPr="00603623" w:rsidRDefault="005530C1" w:rsidP="001F6AE3">
      <w:pPr>
        <w:pStyle w:val="Dedicatria"/>
      </w:pPr>
    </w:p>
    <w:p w14:paraId="1DAF0D27" w14:textId="77777777" w:rsidR="005530C1" w:rsidRPr="00603623" w:rsidRDefault="005530C1" w:rsidP="001F6AE3">
      <w:pPr>
        <w:pStyle w:val="Dedicatria"/>
      </w:pPr>
    </w:p>
    <w:p w14:paraId="5F9840D2" w14:textId="77777777" w:rsidR="00DE1014" w:rsidRPr="00603623" w:rsidRDefault="00DE1014" w:rsidP="001F6AE3">
      <w:pPr>
        <w:pStyle w:val="Dedicatria"/>
      </w:pPr>
    </w:p>
    <w:p w14:paraId="6EFBA635" w14:textId="77777777" w:rsidR="00DE1014" w:rsidRPr="00603623" w:rsidRDefault="00DE1014" w:rsidP="001F6AE3">
      <w:pPr>
        <w:pStyle w:val="Dedicatria"/>
      </w:pPr>
    </w:p>
    <w:p w14:paraId="47242B00" w14:textId="77777777" w:rsidR="005530C1" w:rsidRPr="00603623" w:rsidRDefault="005530C1" w:rsidP="001F6AE3">
      <w:pPr>
        <w:pStyle w:val="Dedicatria"/>
      </w:pPr>
    </w:p>
    <w:p w14:paraId="519280A1" w14:textId="77777777" w:rsidR="002A38F7" w:rsidRPr="00603623" w:rsidRDefault="002A38F7" w:rsidP="001F6AE3">
      <w:pPr>
        <w:pStyle w:val="Dedicatria"/>
      </w:pPr>
    </w:p>
    <w:p w14:paraId="7C5D9453" w14:textId="77777777" w:rsidR="002A38F7" w:rsidRPr="00603623" w:rsidRDefault="002A38F7" w:rsidP="001F6AE3">
      <w:pPr>
        <w:pStyle w:val="Dedicatria"/>
      </w:pPr>
    </w:p>
    <w:p w14:paraId="2D102D50" w14:textId="77777777" w:rsidR="002A38F7" w:rsidRPr="00603623" w:rsidRDefault="002A38F7" w:rsidP="001F6AE3">
      <w:pPr>
        <w:pStyle w:val="Dedicatria"/>
      </w:pPr>
    </w:p>
    <w:p w14:paraId="60A724F6" w14:textId="77777777" w:rsidR="002A38F7" w:rsidRPr="00603623" w:rsidRDefault="002A38F7" w:rsidP="001F6AE3">
      <w:pPr>
        <w:pStyle w:val="Dedicatria"/>
      </w:pPr>
    </w:p>
    <w:p w14:paraId="0741D57A" w14:textId="77777777" w:rsidR="002A38F7" w:rsidRPr="00603623" w:rsidRDefault="002A38F7" w:rsidP="001F6AE3">
      <w:pPr>
        <w:pStyle w:val="Dedicatria"/>
      </w:pPr>
    </w:p>
    <w:p w14:paraId="03A75036" w14:textId="77777777" w:rsidR="002A38F7" w:rsidRPr="00603623" w:rsidRDefault="002A38F7" w:rsidP="001F6AE3">
      <w:pPr>
        <w:pStyle w:val="Dedicatria"/>
      </w:pPr>
    </w:p>
    <w:p w14:paraId="44BCE582" w14:textId="77777777" w:rsidR="002A38F7" w:rsidRPr="00603623" w:rsidRDefault="002A38F7" w:rsidP="001F6AE3">
      <w:pPr>
        <w:pStyle w:val="Dedicatria"/>
      </w:pPr>
    </w:p>
    <w:p w14:paraId="1DBD876B" w14:textId="77777777" w:rsidR="002A38F7" w:rsidRPr="00603623" w:rsidRDefault="002A38F7" w:rsidP="001F6AE3">
      <w:pPr>
        <w:pStyle w:val="Dedicatria"/>
      </w:pPr>
    </w:p>
    <w:p w14:paraId="0B00C986" w14:textId="77777777" w:rsidR="00106532" w:rsidRPr="00603623" w:rsidRDefault="00106532" w:rsidP="001F6AE3">
      <w:pPr>
        <w:pStyle w:val="Dedicatria"/>
      </w:pPr>
    </w:p>
    <w:p w14:paraId="383FCF41" w14:textId="77777777" w:rsidR="002A38F7" w:rsidRPr="00603623" w:rsidRDefault="002A38F7" w:rsidP="001F6AE3">
      <w:pPr>
        <w:pStyle w:val="Dedicatria"/>
      </w:pPr>
    </w:p>
    <w:p w14:paraId="02FEC596" w14:textId="77777777" w:rsidR="002A38F7" w:rsidRPr="00603623" w:rsidRDefault="002A38F7" w:rsidP="001F6AE3">
      <w:pPr>
        <w:pStyle w:val="Dedicatria"/>
      </w:pPr>
    </w:p>
    <w:p w14:paraId="02EEBE39" w14:textId="77777777" w:rsidR="002A38F7" w:rsidRPr="00603623" w:rsidRDefault="002A38F7" w:rsidP="001F6AE3">
      <w:pPr>
        <w:pStyle w:val="Dedicatria"/>
      </w:pPr>
    </w:p>
    <w:p w14:paraId="1C044310" w14:textId="77777777" w:rsidR="002A38F7" w:rsidRPr="00603623" w:rsidRDefault="002A38F7" w:rsidP="001F6AE3">
      <w:pPr>
        <w:pStyle w:val="Dedicatria"/>
      </w:pPr>
    </w:p>
    <w:p w14:paraId="6A8D89AF" w14:textId="77777777" w:rsidR="002A38F7" w:rsidRPr="00603623" w:rsidRDefault="002A38F7" w:rsidP="001F6AE3">
      <w:pPr>
        <w:pStyle w:val="Dedicatria"/>
      </w:pPr>
    </w:p>
    <w:p w14:paraId="52E7DEB5" w14:textId="77777777" w:rsidR="002A38F7" w:rsidRPr="00603623" w:rsidRDefault="002A38F7" w:rsidP="001F6AE3">
      <w:pPr>
        <w:pStyle w:val="Dedicatria"/>
      </w:pPr>
    </w:p>
    <w:p w14:paraId="2457A151" w14:textId="27570D44" w:rsidR="00F63CC1" w:rsidRPr="00E276E4" w:rsidRDefault="009E2898" w:rsidP="001F6AE3">
      <w:pPr>
        <w:pStyle w:val="Dedicatria"/>
        <w:sectPr w:rsidR="00F63CC1" w:rsidRPr="00E276E4" w:rsidSect="00FF598C">
          <w:footerReference w:type="default" r:id="rId17"/>
          <w:footerReference w:type="first" r:id="rId18"/>
          <w:pgSz w:w="11907" w:h="16839" w:code="9"/>
          <w:pgMar w:top="1418" w:right="2268" w:bottom="1418" w:left="1701" w:header="567" w:footer="0" w:gutter="0"/>
          <w:cols w:space="720"/>
          <w:titlePg/>
          <w:docGrid w:linePitch="326"/>
        </w:sectPr>
      </w:pPr>
      <w:r>
        <w:t xml:space="preserve">A Deus, aos meus pais, </w:t>
      </w:r>
      <w:r w:rsidR="00814F96">
        <w:t>a minha esposa</w:t>
      </w:r>
      <w:r>
        <w:t xml:space="preserve"> e aos meus filhos</w:t>
      </w:r>
      <w:r w:rsidR="00814F96">
        <w:t>.</w:t>
      </w: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E276E4" w14:paraId="022F96B5" w14:textId="77777777" w:rsidTr="0014498A">
        <w:tc>
          <w:tcPr>
            <w:tcW w:w="8078" w:type="dxa"/>
            <w:shd w:val="clear" w:color="auto" w:fill="auto"/>
          </w:tcPr>
          <w:p w14:paraId="50D478EA" w14:textId="77777777" w:rsidR="0014498A" w:rsidRPr="00E276E4" w:rsidRDefault="00DD13CD" w:rsidP="0014498A">
            <w:pPr>
              <w:pStyle w:val="Agradecimentos-Ttulo"/>
            </w:pPr>
            <w:r w:rsidRPr="00E276E4">
              <w:t>Agradecimentos</w:t>
            </w:r>
          </w:p>
        </w:tc>
      </w:tr>
      <w:tr w:rsidR="0014498A" w:rsidRPr="00E276E4" w14:paraId="46E9C36F" w14:textId="77777777" w:rsidTr="0014498A">
        <w:tc>
          <w:tcPr>
            <w:tcW w:w="8078" w:type="dxa"/>
            <w:shd w:val="clear" w:color="auto" w:fill="auto"/>
          </w:tcPr>
          <w:p w14:paraId="76B54E3B" w14:textId="021864EC" w:rsidR="002A38F7" w:rsidRPr="00E276E4" w:rsidRDefault="002A38F7" w:rsidP="001F6AE3">
            <w:pPr>
              <w:pStyle w:val="Dedicatria"/>
            </w:pPr>
          </w:p>
          <w:p w14:paraId="24871B48" w14:textId="77777777" w:rsidR="002A38F7" w:rsidRPr="00E276E4" w:rsidRDefault="002A38F7" w:rsidP="001F6AE3">
            <w:pPr>
              <w:pStyle w:val="Dedicatria"/>
            </w:pPr>
          </w:p>
          <w:p w14:paraId="6E2E6EA6" w14:textId="77777777" w:rsidR="00621807" w:rsidRDefault="00621807" w:rsidP="00102D0B">
            <w:pPr>
              <w:pStyle w:val="Agradecimentos-Corpo"/>
            </w:pPr>
          </w:p>
          <w:p w14:paraId="0657B9D0" w14:textId="77777777" w:rsidR="00621807" w:rsidRDefault="00621807" w:rsidP="00102D0B">
            <w:pPr>
              <w:pStyle w:val="Agradecimentos-Corpo"/>
            </w:pPr>
          </w:p>
          <w:p w14:paraId="6E801C6D" w14:textId="77777777" w:rsidR="00621807" w:rsidRDefault="00621807" w:rsidP="00102D0B">
            <w:pPr>
              <w:pStyle w:val="Agradecimentos-Corpo"/>
            </w:pPr>
          </w:p>
          <w:p w14:paraId="43CF86D2" w14:textId="77777777" w:rsidR="00621807" w:rsidRDefault="00621807" w:rsidP="00102D0B">
            <w:pPr>
              <w:pStyle w:val="Agradecimentos-Corpo"/>
            </w:pPr>
          </w:p>
          <w:p w14:paraId="14C7C044" w14:textId="77777777" w:rsidR="00621807" w:rsidRDefault="00621807" w:rsidP="00102D0B">
            <w:pPr>
              <w:pStyle w:val="Agradecimentos-Corpo"/>
            </w:pPr>
          </w:p>
          <w:p w14:paraId="3D5FCBC5" w14:textId="27D73C6C" w:rsidR="009E2898" w:rsidRDefault="009E2898" w:rsidP="009E2898">
            <w:pPr>
              <w:pStyle w:val="Agradecimentos-Corpo"/>
            </w:pPr>
            <w:r>
              <w:t>A Deus pelo apoio incondicional, conforto de coração e paz de espírito que tanto foram importantes para alcançar este objetivo.</w:t>
            </w:r>
          </w:p>
          <w:p w14:paraId="0D138EF0" w14:textId="6F26AED4" w:rsidR="00257A55" w:rsidRDefault="00814F96" w:rsidP="00102D0B">
            <w:pPr>
              <w:pStyle w:val="Agradecimentos-Corpo"/>
            </w:pPr>
            <w:r>
              <w:t xml:space="preserve">Aos meus pais, </w:t>
            </w:r>
            <w:r w:rsidR="009E2898">
              <w:t>Tarciso Rapello e Maria da Conceição costa Rapello</w:t>
            </w:r>
            <w:r>
              <w:t>, pelo apoio, educação, carinho e dedicação</w:t>
            </w:r>
            <w:r w:rsidR="00257A55">
              <w:t>.</w:t>
            </w:r>
          </w:p>
          <w:p w14:paraId="70F1AA1F" w14:textId="0735B070" w:rsidR="00257A55" w:rsidRDefault="00814F96" w:rsidP="00102D0B">
            <w:pPr>
              <w:pStyle w:val="Agradecimentos-Corpo"/>
            </w:pPr>
            <w:r>
              <w:t xml:space="preserve">A minha esposa </w:t>
            </w:r>
            <w:r w:rsidR="009E2898">
              <w:t>Gabriela barbosa da silva Rapello</w:t>
            </w:r>
            <w:r>
              <w:t>, pelo apoio</w:t>
            </w:r>
            <w:r w:rsidR="009E2898">
              <w:t xml:space="preserve"> constante</w:t>
            </w:r>
            <w:r w:rsidR="00511034">
              <w:t>, carinho</w:t>
            </w:r>
            <w:r>
              <w:t xml:space="preserve"> e compreensão</w:t>
            </w:r>
            <w:r w:rsidR="00257A55">
              <w:t>.</w:t>
            </w:r>
          </w:p>
          <w:p w14:paraId="5F1B884F" w14:textId="2B706D58" w:rsidR="009E2898" w:rsidRDefault="009E2898" w:rsidP="009E2898">
            <w:pPr>
              <w:pStyle w:val="Agradecimentos-Corpo"/>
            </w:pPr>
            <w:r>
              <w:t>Aos meus filhos Gabriel e Matheus que entenderam a ausência do pais com  carinho e compreensão.</w:t>
            </w:r>
          </w:p>
          <w:p w14:paraId="485D5BE9" w14:textId="2DCE73B9" w:rsidR="00814F96" w:rsidRDefault="00814F96" w:rsidP="00102D0B">
            <w:pPr>
              <w:pStyle w:val="Agradecimentos-Corpo"/>
            </w:pPr>
            <w:r>
              <w:t xml:space="preserve">Ao meu orientador, prof. </w:t>
            </w:r>
            <w:r w:rsidR="009E2898">
              <w:t>Marco Antônio Casanova</w:t>
            </w:r>
            <w:r>
              <w:t>, por sua dedicação,</w:t>
            </w:r>
            <w:r w:rsidR="009E2898">
              <w:t xml:space="preserve"> motivação, </w:t>
            </w:r>
            <w:r>
              <w:t>ensinamentos e orientação</w:t>
            </w:r>
            <w:r w:rsidR="00C6076A">
              <w:t>.</w:t>
            </w:r>
          </w:p>
          <w:p w14:paraId="7A844CC4" w14:textId="3EFDAD8F" w:rsidR="00814F96" w:rsidRDefault="00814F96" w:rsidP="00102D0B">
            <w:pPr>
              <w:pStyle w:val="Agradecimentos-Corpo"/>
            </w:pPr>
            <w:r>
              <w:t xml:space="preserve">À </w:t>
            </w:r>
            <w:r w:rsidR="007F1943">
              <w:t>Globo.com</w:t>
            </w:r>
            <w:r>
              <w:t>,</w:t>
            </w:r>
            <w:r w:rsidR="00874616">
              <w:t xml:space="preserve"> pelo financiamento e</w:t>
            </w:r>
            <w:r>
              <w:t xml:space="preserve"> auxílios concedidos, sem os quais este trabalho não poderia ter sido realizado.</w:t>
            </w:r>
          </w:p>
          <w:p w14:paraId="4081E274" w14:textId="6DD449EA" w:rsidR="00814F96" w:rsidRDefault="00814F96" w:rsidP="00102D0B">
            <w:pPr>
              <w:pStyle w:val="Agradecimentos-Corpo"/>
            </w:pPr>
            <w:r>
              <w:t>Aos professores da Comissão examinadora.</w:t>
            </w:r>
          </w:p>
          <w:p w14:paraId="6D7AB3AD" w14:textId="2CACDB9F" w:rsidR="00511034" w:rsidRDefault="00511034" w:rsidP="00102D0B">
            <w:pPr>
              <w:pStyle w:val="Agradecimentos-Corpo"/>
            </w:pPr>
            <w:r>
              <w:t>A todos os amigos e familiares que de alguma forma contribuíram para a realização deste trabalho.</w:t>
            </w:r>
          </w:p>
          <w:p w14:paraId="6DB80020" w14:textId="73A1767C" w:rsidR="00677555" w:rsidRPr="00E276E4" w:rsidRDefault="00677555" w:rsidP="00102D0B">
            <w:pPr>
              <w:pStyle w:val="Agradecimentos-Corpo"/>
            </w:pPr>
          </w:p>
        </w:tc>
      </w:tr>
    </w:tbl>
    <w:p w14:paraId="10FB6440" w14:textId="77777777" w:rsidR="00C0777B" w:rsidRPr="00E276E4" w:rsidRDefault="00C0777B" w:rsidP="001F6AE3">
      <w:pPr>
        <w:pStyle w:val="Dedicatria"/>
        <w:sectPr w:rsidR="00C0777B" w:rsidRPr="00E276E4"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E276E4" w14:paraId="4C9B29EC" w14:textId="77777777" w:rsidTr="00C0777B">
        <w:tc>
          <w:tcPr>
            <w:tcW w:w="8078" w:type="dxa"/>
            <w:shd w:val="clear" w:color="auto" w:fill="auto"/>
          </w:tcPr>
          <w:p w14:paraId="1741A672" w14:textId="77777777" w:rsidR="00C0777B" w:rsidRPr="00E276E4" w:rsidRDefault="00C0777B" w:rsidP="00C0777B">
            <w:pPr>
              <w:pStyle w:val="Resumo-Ttulo"/>
            </w:pPr>
            <w:r w:rsidRPr="00E276E4">
              <w:t>Resumo</w:t>
            </w:r>
          </w:p>
        </w:tc>
      </w:tr>
      <w:tr w:rsidR="00C0777B" w:rsidRPr="00E276E4" w14:paraId="64774214" w14:textId="77777777" w:rsidTr="00C0777B">
        <w:tc>
          <w:tcPr>
            <w:tcW w:w="8078" w:type="dxa"/>
            <w:shd w:val="clear" w:color="auto" w:fill="auto"/>
          </w:tcPr>
          <w:p w14:paraId="77A419A6" w14:textId="00E46873" w:rsidR="00C0777B" w:rsidRPr="00E276E4" w:rsidRDefault="009E2898" w:rsidP="00C0777B">
            <w:pPr>
              <w:pStyle w:val="Resumo-Parte1"/>
            </w:pPr>
            <w:r>
              <w:t>Demetrius Costa Rapello</w:t>
            </w:r>
            <w:r w:rsidR="00C0777B" w:rsidRPr="00E276E4">
              <w:t xml:space="preserve">. </w:t>
            </w:r>
            <w:r w:rsidR="00C049F2" w:rsidRPr="00C049F2">
              <w:rPr>
                <w:b/>
              </w:rPr>
              <w:t>Sistema de recomendação para suporte a produção de artigos do portal G1</w:t>
            </w:r>
            <w:r w:rsidR="00DD13CD" w:rsidRPr="00E276E4">
              <w:rPr>
                <w:b/>
              </w:rPr>
              <w:t>.</w:t>
            </w:r>
            <w:r w:rsidR="00C0777B" w:rsidRPr="00E276E4">
              <w:rPr>
                <w:b/>
              </w:rPr>
              <w:t xml:space="preserve"> </w:t>
            </w:r>
            <w:r w:rsidR="00C0777B" w:rsidRPr="00E276E4">
              <w:t>Rio de Janeiro, 20</w:t>
            </w:r>
            <w:r w:rsidR="00DD13CD" w:rsidRPr="00E276E4">
              <w:t>1</w:t>
            </w:r>
            <w:r w:rsidR="00A0370A">
              <w:t>1</w:t>
            </w:r>
            <w:r w:rsidR="00C0777B" w:rsidRPr="00E276E4">
              <w:t xml:space="preserve">. </w:t>
            </w:r>
            <w:r w:rsidR="00E04051" w:rsidRPr="00E276E4">
              <w:fldChar w:fldCharType="begin"/>
            </w:r>
            <w:r w:rsidR="009E4C7B" w:rsidRPr="00E276E4">
              <w:instrText xml:space="preserve"> NUMPAGES  \# "0"  \* MERGEFORMAT </w:instrText>
            </w:r>
            <w:r w:rsidR="00E04051" w:rsidRPr="00E276E4">
              <w:fldChar w:fldCharType="separate"/>
            </w:r>
            <w:r w:rsidR="00775BB5">
              <w:rPr>
                <w:noProof/>
              </w:rPr>
              <w:t>100</w:t>
            </w:r>
            <w:r w:rsidR="00E04051" w:rsidRPr="00E276E4">
              <w:fldChar w:fldCharType="end"/>
            </w:r>
            <w:r w:rsidR="00C0777B" w:rsidRPr="00E276E4">
              <w:t xml:space="preserve">p. </w:t>
            </w:r>
            <w:r w:rsidR="00DD13CD" w:rsidRPr="00E276E4">
              <w:t>Dissertação de Mestrado</w:t>
            </w:r>
            <w:r w:rsidR="00C0777B" w:rsidRPr="00E276E4">
              <w:t xml:space="preserve"> - Departamento de Informática, Pontifícia Universidade Católica do Rio de Janeiro.</w:t>
            </w:r>
          </w:p>
          <w:p w14:paraId="002DC00A" w14:textId="579389FF" w:rsidR="008C6014" w:rsidRPr="00227E7A" w:rsidRDefault="00C049F2" w:rsidP="0006183E">
            <w:r>
              <w:t>bla</w:t>
            </w:r>
          </w:p>
          <w:p w14:paraId="53404A82" w14:textId="5CA021D9" w:rsidR="0006183E" w:rsidRPr="00E276E4" w:rsidRDefault="0006183E" w:rsidP="0006183E"/>
        </w:tc>
      </w:tr>
      <w:tr w:rsidR="00C0777B" w:rsidRPr="00E276E4" w14:paraId="035BA4BE" w14:textId="77777777" w:rsidTr="00C0777B">
        <w:tc>
          <w:tcPr>
            <w:tcW w:w="8078" w:type="dxa"/>
            <w:shd w:val="clear" w:color="auto" w:fill="auto"/>
          </w:tcPr>
          <w:p w14:paraId="4E2EE5D6" w14:textId="77777777" w:rsidR="00C0777B" w:rsidRPr="00E276E4" w:rsidRDefault="00C0777B" w:rsidP="00C0777B">
            <w:pPr>
              <w:pStyle w:val="Resumo-Ttulo"/>
            </w:pPr>
            <w:r w:rsidRPr="00E276E4">
              <w:t>Palavras-chave</w:t>
            </w:r>
          </w:p>
          <w:p w14:paraId="78342425" w14:textId="41124F55" w:rsidR="00227E7A" w:rsidRPr="00E276E4" w:rsidRDefault="00C049F2" w:rsidP="009F14D4">
            <w:pPr>
              <w:pStyle w:val="Resumo-Parte2"/>
            </w:pPr>
            <w:r w:rsidRPr="00C049F2">
              <w:t>Sistemas de Recomendação; Recuperação da Informação; Extração de Entidades Nomeadas</w:t>
            </w:r>
            <w:r w:rsidR="000D73ED">
              <w:t>.</w:t>
            </w:r>
          </w:p>
        </w:tc>
      </w:tr>
    </w:tbl>
    <w:p w14:paraId="6DCBC5E4" w14:textId="77777777" w:rsidR="00EA2431" w:rsidRPr="00E276E4" w:rsidRDefault="00EA2431" w:rsidP="001F6AE3">
      <w:pPr>
        <w:pStyle w:val="Dedicatria"/>
        <w:sectPr w:rsidR="00EA2431" w:rsidRPr="00E276E4"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E276E4" w14:paraId="1B3AF9A7" w14:textId="77777777" w:rsidTr="004A2D85">
        <w:tc>
          <w:tcPr>
            <w:tcW w:w="8078" w:type="dxa"/>
            <w:shd w:val="clear" w:color="auto" w:fill="auto"/>
          </w:tcPr>
          <w:p w14:paraId="3D73B6DC" w14:textId="77777777" w:rsidR="00EA2431" w:rsidRPr="00F54D8E" w:rsidRDefault="00EA2431" w:rsidP="004A2D85">
            <w:pPr>
              <w:pStyle w:val="Resumo-Ttulo"/>
              <w:rPr>
                <w:lang w:val="en-US"/>
              </w:rPr>
            </w:pPr>
            <w:r w:rsidRPr="00F54D8E">
              <w:rPr>
                <w:lang w:val="en-US"/>
              </w:rPr>
              <w:t>A</w:t>
            </w:r>
            <w:r w:rsidR="00811AF0" w:rsidRPr="00F54D8E">
              <w:rPr>
                <w:lang w:val="en-US"/>
              </w:rPr>
              <w:t>bstra</w:t>
            </w:r>
            <w:r w:rsidRPr="00F54D8E">
              <w:rPr>
                <w:lang w:val="en-US"/>
              </w:rPr>
              <w:t>ct</w:t>
            </w:r>
          </w:p>
        </w:tc>
      </w:tr>
      <w:tr w:rsidR="00EA2431" w:rsidRPr="00091376" w14:paraId="2943A02F" w14:textId="77777777" w:rsidTr="004A2D85">
        <w:tc>
          <w:tcPr>
            <w:tcW w:w="8078" w:type="dxa"/>
            <w:shd w:val="clear" w:color="auto" w:fill="auto"/>
          </w:tcPr>
          <w:p w14:paraId="40884C71" w14:textId="3BA51578" w:rsidR="00EA2431" w:rsidRPr="00091376" w:rsidRDefault="00C049F2" w:rsidP="004A2D85">
            <w:pPr>
              <w:pStyle w:val="Resumo-Parte1"/>
            </w:pPr>
            <w:r>
              <w:t>Demetrius Costa Rapello</w:t>
            </w:r>
            <w:r w:rsidRPr="00E276E4">
              <w:t xml:space="preserve">. </w:t>
            </w:r>
            <w:r>
              <w:rPr>
                <w:b/>
              </w:rPr>
              <w:t>Recomended System to support News article production on G1</w:t>
            </w:r>
            <w:r w:rsidRPr="00E276E4">
              <w:rPr>
                <w:b/>
              </w:rPr>
              <w:t xml:space="preserve">. </w:t>
            </w:r>
            <w:r w:rsidRPr="00E276E4">
              <w:t>Rio de Janeiro, 201</w:t>
            </w:r>
            <w:r>
              <w:t>1</w:t>
            </w:r>
            <w:r w:rsidRPr="00E276E4">
              <w:t xml:space="preserve">. </w:t>
            </w:r>
            <w:r w:rsidRPr="00E276E4">
              <w:fldChar w:fldCharType="begin"/>
            </w:r>
            <w:r w:rsidRPr="00E276E4">
              <w:instrText xml:space="preserve"> NUMPAGES  \# "0"  \* MERGEFORMAT </w:instrText>
            </w:r>
            <w:r w:rsidRPr="00E276E4">
              <w:fldChar w:fldCharType="separate"/>
            </w:r>
            <w:r>
              <w:rPr>
                <w:noProof/>
              </w:rPr>
              <w:t>101</w:t>
            </w:r>
            <w:r w:rsidRPr="00E276E4">
              <w:fldChar w:fldCharType="end"/>
            </w:r>
            <w:r w:rsidRPr="00E276E4">
              <w:t>p. Dissertação de Mestrado - Departamento de Informática, Pontifícia Universidade Católica do Rio de Janeiro</w:t>
            </w:r>
            <w:r w:rsidR="00EA2431" w:rsidRPr="00091376">
              <w:t>.</w:t>
            </w:r>
          </w:p>
          <w:p w14:paraId="5EB69D2C" w14:textId="6A1B85D6" w:rsidR="009F14D4" w:rsidRDefault="00C049F2" w:rsidP="009F14D4">
            <w:pPr>
              <w:rPr>
                <w:lang w:val="en-US"/>
              </w:rPr>
            </w:pPr>
            <w:r>
              <w:rPr>
                <w:lang w:val="en-US"/>
              </w:rPr>
              <w:t>BLa</w:t>
            </w:r>
            <w:r w:rsidR="009F14D4" w:rsidRPr="00F54D8E">
              <w:rPr>
                <w:lang w:val="en-US"/>
              </w:rPr>
              <w:t>.</w:t>
            </w:r>
          </w:p>
          <w:p w14:paraId="30B5B311" w14:textId="77777777" w:rsidR="00C4176E" w:rsidRDefault="00C4176E" w:rsidP="009F14D4">
            <w:pPr>
              <w:rPr>
                <w:lang w:val="en-US"/>
              </w:rPr>
            </w:pPr>
          </w:p>
          <w:p w14:paraId="45A36C31" w14:textId="77777777" w:rsidR="00C4176E" w:rsidRPr="00F54D8E" w:rsidRDefault="00C4176E" w:rsidP="009F14D4">
            <w:pPr>
              <w:rPr>
                <w:lang w:val="en-US"/>
              </w:rPr>
            </w:pPr>
          </w:p>
          <w:p w14:paraId="1EB88E9B" w14:textId="77777777" w:rsidR="00E147D2" w:rsidRPr="00F54D8E" w:rsidRDefault="00E147D2" w:rsidP="009F14D4">
            <w:pPr>
              <w:pStyle w:val="Resumo-Parte2"/>
              <w:rPr>
                <w:lang w:val="en-US"/>
              </w:rPr>
            </w:pPr>
          </w:p>
        </w:tc>
      </w:tr>
      <w:tr w:rsidR="00EA2431" w:rsidRPr="00091376" w14:paraId="50199360" w14:textId="77777777" w:rsidTr="004A2D85">
        <w:tc>
          <w:tcPr>
            <w:tcW w:w="8078" w:type="dxa"/>
            <w:shd w:val="clear" w:color="auto" w:fill="auto"/>
          </w:tcPr>
          <w:p w14:paraId="2264F6AE" w14:textId="77777777" w:rsidR="00EA2431" w:rsidRDefault="00EA2431" w:rsidP="004A2D85">
            <w:pPr>
              <w:pStyle w:val="Resumo-Ttulo"/>
              <w:rPr>
                <w:lang w:val="en-US"/>
              </w:rPr>
            </w:pPr>
            <w:r w:rsidRPr="00F54D8E">
              <w:rPr>
                <w:lang w:val="en-US"/>
              </w:rPr>
              <w:t>Keywords</w:t>
            </w:r>
          </w:p>
          <w:p w14:paraId="16582F41" w14:textId="17219A4B" w:rsidR="00EA2431" w:rsidRPr="005615A4" w:rsidRDefault="00C049F2" w:rsidP="00C049F2">
            <w:pPr>
              <w:pStyle w:val="Resumo-Parte2"/>
            </w:pPr>
            <w:r>
              <w:t>Recommended Systems</w:t>
            </w:r>
            <w:r w:rsidRPr="00C049F2">
              <w:t xml:space="preserve">; </w:t>
            </w:r>
            <w:r>
              <w:t>Information Retriaval</w:t>
            </w:r>
            <w:r w:rsidRPr="00C049F2">
              <w:t xml:space="preserve">; </w:t>
            </w:r>
            <w:r>
              <w:t>Named Entity Extraction.</w:t>
            </w:r>
          </w:p>
        </w:tc>
      </w:tr>
    </w:tbl>
    <w:p w14:paraId="00379DA6" w14:textId="77777777" w:rsidR="00C0777B" w:rsidRPr="00091376" w:rsidRDefault="00C0777B" w:rsidP="001F6AE3">
      <w:pPr>
        <w:pStyle w:val="Dedicatria"/>
        <w:rPr>
          <w:lang w:val="en-US"/>
        </w:rPr>
        <w:sectPr w:rsidR="00C0777B" w:rsidRPr="00091376" w:rsidSect="00FF598C">
          <w:footerReference w:type="first" r:id="rId21"/>
          <w:pgSz w:w="11907" w:h="16839" w:code="9"/>
          <w:pgMar w:top="1418" w:right="2268" w:bottom="1418" w:left="1701" w:header="567" w:footer="0" w:gutter="0"/>
          <w:cols w:space="720"/>
          <w:titlePg/>
          <w:docGrid w:linePitch="326"/>
        </w:sectPr>
      </w:pPr>
    </w:p>
    <w:p w14:paraId="261DE048" w14:textId="77777777" w:rsidR="006E7287" w:rsidRDefault="00A30302">
      <w:pPr>
        <w:pStyle w:val="TOC1"/>
        <w:tabs>
          <w:tab w:val="left" w:pos="440"/>
        </w:tabs>
        <w:rPr>
          <w:rFonts w:asciiTheme="minorHAnsi" w:eastAsiaTheme="minorEastAsia" w:hAnsiTheme="minorHAnsi" w:cstheme="minorBidi"/>
          <w:lang w:val="en-US" w:eastAsia="ja-JP"/>
        </w:rPr>
      </w:pPr>
      <w:r>
        <w:fldChar w:fldCharType="begin"/>
      </w:r>
      <w:r>
        <w:instrText xml:space="preserve"> TOC \o "1-3" </w:instrText>
      </w:r>
      <w:r>
        <w:fldChar w:fldCharType="separate"/>
      </w:r>
      <w:r w:rsidR="006E7287">
        <w:t>1.</w:t>
      </w:r>
      <w:r w:rsidR="006E7287">
        <w:rPr>
          <w:rFonts w:asciiTheme="minorHAnsi" w:eastAsiaTheme="minorEastAsia" w:hAnsiTheme="minorHAnsi" w:cstheme="minorBidi"/>
          <w:lang w:val="en-US" w:eastAsia="ja-JP"/>
        </w:rPr>
        <w:tab/>
      </w:r>
      <w:r w:rsidR="006E7287">
        <w:t>Introdução</w:t>
      </w:r>
      <w:r w:rsidR="006E7287">
        <w:tab/>
      </w:r>
      <w:r w:rsidR="006E7287">
        <w:fldChar w:fldCharType="begin"/>
      </w:r>
      <w:r w:rsidR="006E7287">
        <w:instrText xml:space="preserve"> PAGEREF _Toc188611296 \h </w:instrText>
      </w:r>
      <w:r w:rsidR="006E7287">
        <w:fldChar w:fldCharType="separate"/>
      </w:r>
      <w:r w:rsidR="006E7287">
        <w:t>14</w:t>
      </w:r>
      <w:r w:rsidR="006E7287">
        <w:fldChar w:fldCharType="end"/>
      </w:r>
    </w:p>
    <w:p w14:paraId="6331F3BC"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rPr>
        <w:t>1.1.</w:t>
      </w:r>
      <w:r>
        <w:rPr>
          <w:rFonts w:asciiTheme="minorHAnsi" w:eastAsiaTheme="minorEastAsia" w:hAnsiTheme="minorHAnsi" w:cstheme="minorBidi"/>
          <w:noProof/>
          <w:lang w:val="en-US" w:eastAsia="ja-JP"/>
        </w:rPr>
        <w:tab/>
      </w:r>
      <w:r>
        <w:rPr>
          <w:noProof/>
        </w:rPr>
        <w:t>Objetivo da Dissertação</w:t>
      </w:r>
      <w:r>
        <w:rPr>
          <w:noProof/>
        </w:rPr>
        <w:tab/>
      </w:r>
      <w:r>
        <w:rPr>
          <w:noProof/>
        </w:rPr>
        <w:fldChar w:fldCharType="begin"/>
      </w:r>
      <w:r>
        <w:rPr>
          <w:noProof/>
        </w:rPr>
        <w:instrText xml:space="preserve"> PAGEREF _Toc188611297 \h </w:instrText>
      </w:r>
      <w:r>
        <w:rPr>
          <w:noProof/>
        </w:rPr>
      </w:r>
      <w:r>
        <w:rPr>
          <w:noProof/>
        </w:rPr>
        <w:fldChar w:fldCharType="separate"/>
      </w:r>
      <w:r>
        <w:rPr>
          <w:noProof/>
        </w:rPr>
        <w:t>15</w:t>
      </w:r>
      <w:r>
        <w:rPr>
          <w:noProof/>
        </w:rPr>
        <w:fldChar w:fldCharType="end"/>
      </w:r>
    </w:p>
    <w:p w14:paraId="0E605B60"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rPr>
        <w:t>1.2.</w:t>
      </w:r>
      <w:r>
        <w:rPr>
          <w:rFonts w:asciiTheme="minorHAnsi" w:eastAsiaTheme="minorEastAsia" w:hAnsiTheme="minorHAnsi" w:cstheme="minorBidi"/>
          <w:noProof/>
          <w:lang w:val="en-US" w:eastAsia="ja-JP"/>
        </w:rPr>
        <w:tab/>
      </w:r>
      <w:r>
        <w:rPr>
          <w:noProof/>
        </w:rPr>
        <w:t>Organização da Dissertação</w:t>
      </w:r>
      <w:r>
        <w:rPr>
          <w:noProof/>
        </w:rPr>
        <w:tab/>
      </w:r>
      <w:r>
        <w:rPr>
          <w:noProof/>
        </w:rPr>
        <w:fldChar w:fldCharType="begin"/>
      </w:r>
      <w:r>
        <w:rPr>
          <w:noProof/>
        </w:rPr>
        <w:instrText xml:space="preserve"> PAGEREF _Toc188611298 \h </w:instrText>
      </w:r>
      <w:r>
        <w:rPr>
          <w:noProof/>
        </w:rPr>
      </w:r>
      <w:r>
        <w:rPr>
          <w:noProof/>
        </w:rPr>
        <w:fldChar w:fldCharType="separate"/>
      </w:r>
      <w:r>
        <w:rPr>
          <w:noProof/>
        </w:rPr>
        <w:t>15</w:t>
      </w:r>
      <w:r>
        <w:rPr>
          <w:noProof/>
        </w:rPr>
        <w:fldChar w:fldCharType="end"/>
      </w:r>
    </w:p>
    <w:p w14:paraId="219E30D1" w14:textId="77777777" w:rsidR="006E7287" w:rsidRDefault="006E7287">
      <w:pPr>
        <w:pStyle w:val="TOC1"/>
        <w:tabs>
          <w:tab w:val="left" w:pos="440"/>
        </w:tabs>
        <w:rPr>
          <w:rFonts w:asciiTheme="minorHAnsi" w:eastAsiaTheme="minorEastAsia" w:hAnsiTheme="minorHAnsi" w:cstheme="minorBidi"/>
          <w:lang w:val="en-US" w:eastAsia="ja-JP"/>
        </w:rPr>
      </w:pPr>
      <w:r>
        <w:t>2.</w:t>
      </w:r>
      <w:r>
        <w:rPr>
          <w:rFonts w:asciiTheme="minorHAnsi" w:eastAsiaTheme="minorEastAsia" w:hAnsiTheme="minorHAnsi" w:cstheme="minorBidi"/>
          <w:lang w:val="en-US" w:eastAsia="ja-JP"/>
        </w:rPr>
        <w:tab/>
      </w:r>
      <w:r>
        <w:t>Trabalhos Relacionados</w:t>
      </w:r>
      <w:r>
        <w:tab/>
      </w:r>
      <w:r>
        <w:fldChar w:fldCharType="begin"/>
      </w:r>
      <w:r>
        <w:instrText xml:space="preserve"> PAGEREF _Toc188611299 \h </w:instrText>
      </w:r>
      <w:r>
        <w:fldChar w:fldCharType="separate"/>
      </w:r>
      <w:r>
        <w:t>16</w:t>
      </w:r>
      <w:r>
        <w:fldChar w:fldCharType="end"/>
      </w:r>
    </w:p>
    <w:p w14:paraId="4CC38B94"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Sistemas de recomendação</w:t>
      </w:r>
      <w:r>
        <w:rPr>
          <w:noProof/>
        </w:rPr>
        <w:tab/>
      </w:r>
      <w:r>
        <w:rPr>
          <w:noProof/>
        </w:rPr>
        <w:fldChar w:fldCharType="begin"/>
      </w:r>
      <w:r>
        <w:rPr>
          <w:noProof/>
        </w:rPr>
        <w:instrText xml:space="preserve"> PAGEREF _Toc188611300 \h </w:instrText>
      </w:r>
      <w:r>
        <w:rPr>
          <w:noProof/>
        </w:rPr>
      </w:r>
      <w:r>
        <w:rPr>
          <w:noProof/>
        </w:rPr>
        <w:fldChar w:fldCharType="separate"/>
      </w:r>
      <w:r>
        <w:rPr>
          <w:noProof/>
        </w:rPr>
        <w:t>16</w:t>
      </w:r>
      <w:r>
        <w:rPr>
          <w:noProof/>
        </w:rPr>
        <w:fldChar w:fldCharType="end"/>
      </w:r>
    </w:p>
    <w:p w14:paraId="04CE9BD0"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2.1.1.</w:t>
      </w:r>
      <w:r>
        <w:rPr>
          <w:rFonts w:asciiTheme="minorHAnsi" w:eastAsiaTheme="minorEastAsia" w:hAnsiTheme="minorHAnsi" w:cstheme="minorBidi"/>
          <w:noProof/>
          <w:lang w:val="en-US" w:eastAsia="ja-JP"/>
        </w:rPr>
        <w:tab/>
      </w:r>
      <w:r>
        <w:rPr>
          <w:noProof/>
        </w:rPr>
        <w:t>Modelos de sistemas de recomendação</w:t>
      </w:r>
      <w:r>
        <w:rPr>
          <w:noProof/>
        </w:rPr>
        <w:tab/>
      </w:r>
      <w:r>
        <w:rPr>
          <w:noProof/>
        </w:rPr>
        <w:fldChar w:fldCharType="begin"/>
      </w:r>
      <w:r>
        <w:rPr>
          <w:noProof/>
        </w:rPr>
        <w:instrText xml:space="preserve"> PAGEREF _Toc188611301 \h </w:instrText>
      </w:r>
      <w:r>
        <w:rPr>
          <w:noProof/>
        </w:rPr>
      </w:r>
      <w:r>
        <w:rPr>
          <w:noProof/>
        </w:rPr>
        <w:fldChar w:fldCharType="separate"/>
      </w:r>
      <w:r>
        <w:rPr>
          <w:noProof/>
        </w:rPr>
        <w:t>17</w:t>
      </w:r>
      <w:r>
        <w:rPr>
          <w:noProof/>
        </w:rPr>
        <w:fldChar w:fldCharType="end"/>
      </w:r>
    </w:p>
    <w:p w14:paraId="053C3563"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2.1.2.</w:t>
      </w:r>
      <w:r>
        <w:rPr>
          <w:rFonts w:asciiTheme="minorHAnsi" w:eastAsiaTheme="minorEastAsia" w:hAnsiTheme="minorHAnsi" w:cstheme="minorBidi"/>
          <w:noProof/>
          <w:lang w:val="en-US" w:eastAsia="ja-JP"/>
        </w:rPr>
        <w:tab/>
      </w:r>
      <w:r>
        <w:rPr>
          <w:noProof/>
        </w:rPr>
        <w:t>Baseados em conteúdo</w:t>
      </w:r>
      <w:r>
        <w:rPr>
          <w:noProof/>
        </w:rPr>
        <w:tab/>
      </w:r>
      <w:r>
        <w:rPr>
          <w:noProof/>
        </w:rPr>
        <w:fldChar w:fldCharType="begin"/>
      </w:r>
      <w:r>
        <w:rPr>
          <w:noProof/>
        </w:rPr>
        <w:instrText xml:space="preserve"> PAGEREF _Toc188611302 \h </w:instrText>
      </w:r>
      <w:r>
        <w:rPr>
          <w:noProof/>
        </w:rPr>
      </w:r>
      <w:r>
        <w:rPr>
          <w:noProof/>
        </w:rPr>
        <w:fldChar w:fldCharType="separate"/>
      </w:r>
      <w:r>
        <w:rPr>
          <w:noProof/>
        </w:rPr>
        <w:t>17</w:t>
      </w:r>
      <w:r>
        <w:rPr>
          <w:noProof/>
        </w:rPr>
        <w:fldChar w:fldCharType="end"/>
      </w:r>
    </w:p>
    <w:p w14:paraId="71D8BAA1"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2.1.3.</w:t>
      </w:r>
      <w:r>
        <w:rPr>
          <w:rFonts w:asciiTheme="minorHAnsi" w:eastAsiaTheme="minorEastAsia" w:hAnsiTheme="minorHAnsi" w:cstheme="minorBidi"/>
          <w:noProof/>
          <w:lang w:val="en-US" w:eastAsia="ja-JP"/>
        </w:rPr>
        <w:tab/>
      </w:r>
      <w:r>
        <w:rPr>
          <w:noProof/>
        </w:rPr>
        <w:t>Baseado em filtragem colaborativa</w:t>
      </w:r>
      <w:r>
        <w:rPr>
          <w:noProof/>
        </w:rPr>
        <w:tab/>
      </w:r>
      <w:r>
        <w:rPr>
          <w:noProof/>
        </w:rPr>
        <w:fldChar w:fldCharType="begin"/>
      </w:r>
      <w:r>
        <w:rPr>
          <w:noProof/>
        </w:rPr>
        <w:instrText xml:space="preserve"> PAGEREF _Toc188611303 \h </w:instrText>
      </w:r>
      <w:r>
        <w:rPr>
          <w:noProof/>
        </w:rPr>
      </w:r>
      <w:r>
        <w:rPr>
          <w:noProof/>
        </w:rPr>
        <w:fldChar w:fldCharType="separate"/>
      </w:r>
      <w:r>
        <w:rPr>
          <w:noProof/>
        </w:rPr>
        <w:t>17</w:t>
      </w:r>
      <w:r>
        <w:rPr>
          <w:noProof/>
        </w:rPr>
        <w:fldChar w:fldCharType="end"/>
      </w:r>
    </w:p>
    <w:p w14:paraId="227C9E03"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2.1.4.</w:t>
      </w:r>
      <w:r>
        <w:rPr>
          <w:rFonts w:asciiTheme="minorHAnsi" w:eastAsiaTheme="minorEastAsia" w:hAnsiTheme="minorHAnsi" w:cstheme="minorBidi"/>
          <w:noProof/>
          <w:lang w:val="en-US" w:eastAsia="ja-JP"/>
        </w:rPr>
        <w:tab/>
      </w:r>
      <w:r>
        <w:rPr>
          <w:noProof/>
        </w:rPr>
        <w:t>Baseado em nichos demográficos</w:t>
      </w:r>
      <w:r>
        <w:rPr>
          <w:noProof/>
        </w:rPr>
        <w:tab/>
      </w:r>
      <w:r>
        <w:rPr>
          <w:noProof/>
        </w:rPr>
        <w:fldChar w:fldCharType="begin"/>
      </w:r>
      <w:r>
        <w:rPr>
          <w:noProof/>
        </w:rPr>
        <w:instrText xml:space="preserve"> PAGEREF _Toc188611304 \h </w:instrText>
      </w:r>
      <w:r>
        <w:rPr>
          <w:noProof/>
        </w:rPr>
      </w:r>
      <w:r>
        <w:rPr>
          <w:noProof/>
        </w:rPr>
        <w:fldChar w:fldCharType="separate"/>
      </w:r>
      <w:r>
        <w:rPr>
          <w:noProof/>
        </w:rPr>
        <w:t>17</w:t>
      </w:r>
      <w:r>
        <w:rPr>
          <w:noProof/>
        </w:rPr>
        <w:fldChar w:fldCharType="end"/>
      </w:r>
    </w:p>
    <w:p w14:paraId="21C6A5BE"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2.1.5.</w:t>
      </w:r>
      <w:r>
        <w:rPr>
          <w:rFonts w:asciiTheme="minorHAnsi" w:eastAsiaTheme="minorEastAsia" w:hAnsiTheme="minorHAnsi" w:cstheme="minorBidi"/>
          <w:noProof/>
          <w:lang w:val="en-US" w:eastAsia="ja-JP"/>
        </w:rPr>
        <w:tab/>
      </w:r>
      <w:r>
        <w:rPr>
          <w:noProof/>
        </w:rPr>
        <w:t>Baseado em conhecimento</w:t>
      </w:r>
      <w:r>
        <w:rPr>
          <w:noProof/>
        </w:rPr>
        <w:tab/>
      </w:r>
      <w:r>
        <w:rPr>
          <w:noProof/>
        </w:rPr>
        <w:fldChar w:fldCharType="begin"/>
      </w:r>
      <w:r>
        <w:rPr>
          <w:noProof/>
        </w:rPr>
        <w:instrText xml:space="preserve"> PAGEREF _Toc188611305 \h </w:instrText>
      </w:r>
      <w:r>
        <w:rPr>
          <w:noProof/>
        </w:rPr>
      </w:r>
      <w:r>
        <w:rPr>
          <w:noProof/>
        </w:rPr>
        <w:fldChar w:fldCharType="separate"/>
      </w:r>
      <w:r>
        <w:rPr>
          <w:noProof/>
        </w:rPr>
        <w:t>18</w:t>
      </w:r>
      <w:r>
        <w:rPr>
          <w:noProof/>
        </w:rPr>
        <w:fldChar w:fldCharType="end"/>
      </w:r>
    </w:p>
    <w:p w14:paraId="5CD13CE5"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2.1.6.</w:t>
      </w:r>
      <w:r>
        <w:rPr>
          <w:rFonts w:asciiTheme="minorHAnsi" w:eastAsiaTheme="minorEastAsia" w:hAnsiTheme="minorHAnsi" w:cstheme="minorBidi"/>
          <w:noProof/>
          <w:lang w:val="en-US" w:eastAsia="ja-JP"/>
        </w:rPr>
        <w:tab/>
      </w:r>
      <w:r>
        <w:rPr>
          <w:noProof/>
        </w:rPr>
        <w:t>Baseado na comunidade</w:t>
      </w:r>
      <w:r>
        <w:rPr>
          <w:noProof/>
        </w:rPr>
        <w:tab/>
      </w:r>
      <w:r>
        <w:rPr>
          <w:noProof/>
        </w:rPr>
        <w:fldChar w:fldCharType="begin"/>
      </w:r>
      <w:r>
        <w:rPr>
          <w:noProof/>
        </w:rPr>
        <w:instrText xml:space="preserve"> PAGEREF _Toc188611306 \h </w:instrText>
      </w:r>
      <w:r>
        <w:rPr>
          <w:noProof/>
        </w:rPr>
      </w:r>
      <w:r>
        <w:rPr>
          <w:noProof/>
        </w:rPr>
        <w:fldChar w:fldCharType="separate"/>
      </w:r>
      <w:r>
        <w:rPr>
          <w:noProof/>
        </w:rPr>
        <w:t>18</w:t>
      </w:r>
      <w:r>
        <w:rPr>
          <w:noProof/>
        </w:rPr>
        <w:fldChar w:fldCharType="end"/>
      </w:r>
    </w:p>
    <w:p w14:paraId="6219F2FC"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2.1.7.</w:t>
      </w:r>
      <w:r>
        <w:rPr>
          <w:rFonts w:asciiTheme="minorHAnsi" w:eastAsiaTheme="minorEastAsia" w:hAnsiTheme="minorHAnsi" w:cstheme="minorBidi"/>
          <w:noProof/>
          <w:lang w:val="en-US" w:eastAsia="ja-JP"/>
        </w:rPr>
        <w:tab/>
      </w:r>
      <w:r>
        <w:rPr>
          <w:noProof/>
        </w:rPr>
        <w:t>Sistemas híbridos de recomendação</w:t>
      </w:r>
      <w:r>
        <w:rPr>
          <w:noProof/>
        </w:rPr>
        <w:tab/>
      </w:r>
      <w:r>
        <w:rPr>
          <w:noProof/>
        </w:rPr>
        <w:fldChar w:fldCharType="begin"/>
      </w:r>
      <w:r>
        <w:rPr>
          <w:noProof/>
        </w:rPr>
        <w:instrText xml:space="preserve"> PAGEREF _Toc188611307 \h </w:instrText>
      </w:r>
      <w:r>
        <w:rPr>
          <w:noProof/>
        </w:rPr>
      </w:r>
      <w:r>
        <w:rPr>
          <w:noProof/>
        </w:rPr>
        <w:fldChar w:fldCharType="separate"/>
      </w:r>
      <w:r>
        <w:rPr>
          <w:noProof/>
        </w:rPr>
        <w:t>18</w:t>
      </w:r>
      <w:r>
        <w:rPr>
          <w:noProof/>
        </w:rPr>
        <w:fldChar w:fldCharType="end"/>
      </w:r>
    </w:p>
    <w:p w14:paraId="188B8690"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Projeto Pure</w:t>
      </w:r>
      <w:r>
        <w:rPr>
          <w:noProof/>
        </w:rPr>
        <w:tab/>
      </w:r>
      <w:r>
        <w:rPr>
          <w:noProof/>
        </w:rPr>
        <w:fldChar w:fldCharType="begin"/>
      </w:r>
      <w:r>
        <w:rPr>
          <w:noProof/>
        </w:rPr>
        <w:instrText xml:space="preserve"> PAGEREF _Toc188611308 \h </w:instrText>
      </w:r>
      <w:r>
        <w:rPr>
          <w:noProof/>
        </w:rPr>
      </w:r>
      <w:r>
        <w:rPr>
          <w:noProof/>
        </w:rPr>
        <w:fldChar w:fldCharType="separate"/>
      </w:r>
      <w:r>
        <w:rPr>
          <w:noProof/>
        </w:rPr>
        <w:t>18</w:t>
      </w:r>
      <w:r>
        <w:rPr>
          <w:noProof/>
        </w:rPr>
        <w:fldChar w:fldCharType="end"/>
      </w:r>
    </w:p>
    <w:p w14:paraId="3BB6140F"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2.2.1.</w:t>
      </w:r>
      <w:r>
        <w:rPr>
          <w:rFonts w:asciiTheme="minorHAnsi" w:eastAsiaTheme="minorEastAsia" w:hAnsiTheme="minorHAnsi" w:cstheme="minorBidi"/>
          <w:noProof/>
          <w:lang w:val="en-US" w:eastAsia="ja-JP"/>
        </w:rPr>
        <w:tab/>
      </w:r>
      <w:r>
        <w:rPr>
          <w:noProof/>
        </w:rPr>
        <w:t>Interface para registro de artigos do usuário</w:t>
      </w:r>
      <w:r>
        <w:rPr>
          <w:noProof/>
        </w:rPr>
        <w:tab/>
      </w:r>
      <w:r>
        <w:rPr>
          <w:noProof/>
        </w:rPr>
        <w:fldChar w:fldCharType="begin"/>
      </w:r>
      <w:r>
        <w:rPr>
          <w:noProof/>
        </w:rPr>
        <w:instrText xml:space="preserve"> PAGEREF _Toc188611309 \h </w:instrText>
      </w:r>
      <w:r>
        <w:rPr>
          <w:noProof/>
        </w:rPr>
      </w:r>
      <w:r>
        <w:rPr>
          <w:noProof/>
        </w:rPr>
        <w:fldChar w:fldCharType="separate"/>
      </w:r>
      <w:r>
        <w:rPr>
          <w:noProof/>
        </w:rPr>
        <w:t>19</w:t>
      </w:r>
      <w:r>
        <w:rPr>
          <w:noProof/>
        </w:rPr>
        <w:fldChar w:fldCharType="end"/>
      </w:r>
    </w:p>
    <w:p w14:paraId="532C63CE"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2.2.2.</w:t>
      </w:r>
      <w:r>
        <w:rPr>
          <w:rFonts w:asciiTheme="minorHAnsi" w:eastAsiaTheme="minorEastAsia" w:hAnsiTheme="minorHAnsi" w:cstheme="minorBidi"/>
          <w:noProof/>
          <w:lang w:val="en-US" w:eastAsia="ja-JP"/>
        </w:rPr>
        <w:tab/>
      </w:r>
      <w:r>
        <w:rPr>
          <w:noProof/>
        </w:rPr>
        <w:t>Treinamento do modelo probabilístico</w:t>
      </w:r>
      <w:r>
        <w:rPr>
          <w:noProof/>
        </w:rPr>
        <w:tab/>
      </w:r>
      <w:r>
        <w:rPr>
          <w:noProof/>
        </w:rPr>
        <w:fldChar w:fldCharType="begin"/>
      </w:r>
      <w:r>
        <w:rPr>
          <w:noProof/>
        </w:rPr>
        <w:instrText xml:space="preserve"> PAGEREF _Toc188611310 \h </w:instrText>
      </w:r>
      <w:r>
        <w:rPr>
          <w:noProof/>
        </w:rPr>
      </w:r>
      <w:r>
        <w:rPr>
          <w:noProof/>
        </w:rPr>
        <w:fldChar w:fldCharType="separate"/>
      </w:r>
      <w:r>
        <w:rPr>
          <w:noProof/>
        </w:rPr>
        <w:t>20</w:t>
      </w:r>
      <w:r>
        <w:rPr>
          <w:noProof/>
        </w:rPr>
        <w:fldChar w:fldCharType="end"/>
      </w:r>
    </w:p>
    <w:p w14:paraId="68FDC64D"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2.2.3.</w:t>
      </w:r>
      <w:r>
        <w:rPr>
          <w:rFonts w:asciiTheme="minorHAnsi" w:eastAsiaTheme="minorEastAsia" w:hAnsiTheme="minorHAnsi" w:cstheme="minorBidi"/>
          <w:noProof/>
          <w:lang w:val="en-US" w:eastAsia="ja-JP"/>
        </w:rPr>
        <w:tab/>
      </w:r>
      <w:r>
        <w:rPr>
          <w:noProof/>
        </w:rPr>
        <w:t>Seleção de palavras e atribuição de peso</w:t>
      </w:r>
      <w:r>
        <w:rPr>
          <w:noProof/>
        </w:rPr>
        <w:tab/>
      </w:r>
      <w:r>
        <w:rPr>
          <w:noProof/>
        </w:rPr>
        <w:fldChar w:fldCharType="begin"/>
      </w:r>
      <w:r>
        <w:rPr>
          <w:noProof/>
        </w:rPr>
        <w:instrText xml:space="preserve"> PAGEREF _Toc188611311 \h </w:instrText>
      </w:r>
      <w:r>
        <w:rPr>
          <w:noProof/>
        </w:rPr>
      </w:r>
      <w:r>
        <w:rPr>
          <w:noProof/>
        </w:rPr>
        <w:fldChar w:fldCharType="separate"/>
      </w:r>
      <w:r>
        <w:rPr>
          <w:noProof/>
        </w:rPr>
        <w:t>20</w:t>
      </w:r>
      <w:r>
        <w:rPr>
          <w:noProof/>
        </w:rPr>
        <w:fldChar w:fldCharType="end"/>
      </w:r>
    </w:p>
    <w:p w14:paraId="6AAD6A76"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2.2.4.</w:t>
      </w:r>
      <w:r>
        <w:rPr>
          <w:rFonts w:asciiTheme="minorHAnsi" w:eastAsiaTheme="minorEastAsia" w:hAnsiTheme="minorHAnsi" w:cstheme="minorBidi"/>
          <w:noProof/>
          <w:lang w:val="en-US" w:eastAsia="ja-JP"/>
        </w:rPr>
        <w:tab/>
      </w:r>
      <w:r>
        <w:rPr>
          <w:noProof/>
        </w:rPr>
        <w:t>Etapa de Geração do modelo probabilístico</w:t>
      </w:r>
      <w:r>
        <w:rPr>
          <w:noProof/>
        </w:rPr>
        <w:tab/>
      </w:r>
      <w:r>
        <w:rPr>
          <w:noProof/>
        </w:rPr>
        <w:fldChar w:fldCharType="begin"/>
      </w:r>
      <w:r>
        <w:rPr>
          <w:noProof/>
        </w:rPr>
        <w:instrText xml:space="preserve"> PAGEREF _Toc188611312 \h </w:instrText>
      </w:r>
      <w:r>
        <w:rPr>
          <w:noProof/>
        </w:rPr>
      </w:r>
      <w:r>
        <w:rPr>
          <w:noProof/>
        </w:rPr>
        <w:fldChar w:fldCharType="separate"/>
      </w:r>
      <w:r>
        <w:rPr>
          <w:noProof/>
        </w:rPr>
        <w:t>20</w:t>
      </w:r>
      <w:r>
        <w:rPr>
          <w:noProof/>
        </w:rPr>
        <w:fldChar w:fldCharType="end"/>
      </w:r>
    </w:p>
    <w:p w14:paraId="19DA1FB0"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2.2.5.</w:t>
      </w:r>
      <w:r>
        <w:rPr>
          <w:rFonts w:asciiTheme="minorHAnsi" w:eastAsiaTheme="minorEastAsia" w:hAnsiTheme="minorHAnsi" w:cstheme="minorBidi"/>
          <w:noProof/>
          <w:lang w:val="en-US" w:eastAsia="ja-JP"/>
        </w:rPr>
        <w:tab/>
      </w:r>
      <w:r>
        <w:rPr>
          <w:noProof/>
        </w:rPr>
        <w:t>Recuperação diária de novos artigos da base PubMed.</w:t>
      </w:r>
      <w:r>
        <w:rPr>
          <w:noProof/>
        </w:rPr>
        <w:tab/>
      </w:r>
      <w:r>
        <w:rPr>
          <w:noProof/>
        </w:rPr>
        <w:fldChar w:fldCharType="begin"/>
      </w:r>
      <w:r>
        <w:rPr>
          <w:noProof/>
        </w:rPr>
        <w:instrText xml:space="preserve"> PAGEREF _Toc188611313 \h </w:instrText>
      </w:r>
      <w:r>
        <w:rPr>
          <w:noProof/>
        </w:rPr>
      </w:r>
      <w:r>
        <w:rPr>
          <w:noProof/>
        </w:rPr>
        <w:fldChar w:fldCharType="separate"/>
      </w:r>
      <w:r>
        <w:rPr>
          <w:noProof/>
        </w:rPr>
        <w:t>21</w:t>
      </w:r>
      <w:r>
        <w:rPr>
          <w:noProof/>
        </w:rPr>
        <w:fldChar w:fldCharType="end"/>
      </w:r>
    </w:p>
    <w:p w14:paraId="5FFE6F36"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2.2.6.</w:t>
      </w:r>
      <w:r>
        <w:rPr>
          <w:rFonts w:asciiTheme="minorHAnsi" w:eastAsiaTheme="minorEastAsia" w:hAnsiTheme="minorHAnsi" w:cstheme="minorBidi"/>
          <w:noProof/>
          <w:lang w:val="en-US" w:eastAsia="ja-JP"/>
        </w:rPr>
        <w:tab/>
      </w:r>
      <w:r>
        <w:rPr>
          <w:noProof/>
        </w:rPr>
        <w:t>Recomendação dos artigos</w:t>
      </w:r>
      <w:r>
        <w:rPr>
          <w:noProof/>
        </w:rPr>
        <w:tab/>
      </w:r>
      <w:r>
        <w:rPr>
          <w:noProof/>
        </w:rPr>
        <w:fldChar w:fldCharType="begin"/>
      </w:r>
      <w:r>
        <w:rPr>
          <w:noProof/>
        </w:rPr>
        <w:instrText xml:space="preserve"> PAGEREF _Toc188611314 \h </w:instrText>
      </w:r>
      <w:r>
        <w:rPr>
          <w:noProof/>
        </w:rPr>
      </w:r>
      <w:r>
        <w:rPr>
          <w:noProof/>
        </w:rPr>
        <w:fldChar w:fldCharType="separate"/>
      </w:r>
      <w:r>
        <w:rPr>
          <w:noProof/>
        </w:rPr>
        <w:t>21</w:t>
      </w:r>
      <w:r>
        <w:rPr>
          <w:noProof/>
        </w:rPr>
        <w:fldChar w:fldCharType="end"/>
      </w:r>
    </w:p>
    <w:p w14:paraId="3EFD6760" w14:textId="77777777" w:rsidR="006E7287" w:rsidRDefault="006E7287">
      <w:pPr>
        <w:pStyle w:val="TOC1"/>
        <w:tabs>
          <w:tab w:val="left" w:pos="440"/>
        </w:tabs>
        <w:rPr>
          <w:rFonts w:asciiTheme="minorHAnsi" w:eastAsiaTheme="minorEastAsia" w:hAnsiTheme="minorHAnsi" w:cstheme="minorBidi"/>
          <w:lang w:val="en-US" w:eastAsia="ja-JP"/>
        </w:rPr>
      </w:pPr>
      <w:r>
        <w:t>3.</w:t>
      </w:r>
      <w:r>
        <w:rPr>
          <w:rFonts w:asciiTheme="minorHAnsi" w:eastAsiaTheme="minorEastAsia" w:hAnsiTheme="minorHAnsi" w:cstheme="minorBidi"/>
          <w:lang w:val="en-US" w:eastAsia="ja-JP"/>
        </w:rPr>
        <w:tab/>
      </w:r>
      <w:r>
        <w:t>GRNews – Sistema de recomendação de matérias de segundo nível.</w:t>
      </w:r>
      <w:r>
        <w:tab/>
      </w:r>
      <w:r>
        <w:fldChar w:fldCharType="begin"/>
      </w:r>
      <w:r>
        <w:instrText xml:space="preserve"> PAGEREF _Toc188611315 \h </w:instrText>
      </w:r>
      <w:r>
        <w:fldChar w:fldCharType="separate"/>
      </w:r>
      <w:r>
        <w:t>22</w:t>
      </w:r>
      <w:r>
        <w:fldChar w:fldCharType="end"/>
      </w:r>
    </w:p>
    <w:p w14:paraId="1A7391EA"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Arquitetura do sistema e sumário</w:t>
      </w:r>
      <w:r>
        <w:rPr>
          <w:noProof/>
        </w:rPr>
        <w:tab/>
      </w:r>
      <w:r>
        <w:rPr>
          <w:noProof/>
        </w:rPr>
        <w:fldChar w:fldCharType="begin"/>
      </w:r>
      <w:r>
        <w:rPr>
          <w:noProof/>
        </w:rPr>
        <w:instrText xml:space="preserve"> PAGEREF _Toc188611316 \h </w:instrText>
      </w:r>
      <w:r>
        <w:rPr>
          <w:noProof/>
        </w:rPr>
      </w:r>
      <w:r>
        <w:rPr>
          <w:noProof/>
        </w:rPr>
        <w:fldChar w:fldCharType="separate"/>
      </w:r>
      <w:r>
        <w:rPr>
          <w:noProof/>
        </w:rPr>
        <w:t>22</w:t>
      </w:r>
      <w:r>
        <w:rPr>
          <w:noProof/>
        </w:rPr>
        <w:fldChar w:fldCharType="end"/>
      </w:r>
    </w:p>
    <w:p w14:paraId="5EB16EC9"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lang w:eastAsia="en-US"/>
        </w:rPr>
        <w:t>3.2.</w:t>
      </w:r>
      <w:r>
        <w:rPr>
          <w:rFonts w:asciiTheme="minorHAnsi" w:eastAsiaTheme="minorEastAsia" w:hAnsiTheme="minorHAnsi" w:cstheme="minorBidi"/>
          <w:noProof/>
          <w:lang w:val="en-US" w:eastAsia="ja-JP"/>
        </w:rPr>
        <w:tab/>
      </w:r>
      <w:r>
        <w:rPr>
          <w:noProof/>
          <w:lang w:eastAsia="en-US"/>
        </w:rPr>
        <w:t>Extrator de Features</w:t>
      </w:r>
      <w:r>
        <w:rPr>
          <w:noProof/>
        </w:rPr>
        <w:tab/>
      </w:r>
      <w:r>
        <w:rPr>
          <w:noProof/>
        </w:rPr>
        <w:fldChar w:fldCharType="begin"/>
      </w:r>
      <w:r>
        <w:rPr>
          <w:noProof/>
        </w:rPr>
        <w:instrText xml:space="preserve"> PAGEREF _Toc188611317 \h </w:instrText>
      </w:r>
      <w:r>
        <w:rPr>
          <w:noProof/>
        </w:rPr>
      </w:r>
      <w:r>
        <w:rPr>
          <w:noProof/>
        </w:rPr>
        <w:fldChar w:fldCharType="separate"/>
      </w:r>
      <w:r>
        <w:rPr>
          <w:noProof/>
        </w:rPr>
        <w:t>25</w:t>
      </w:r>
      <w:r>
        <w:rPr>
          <w:noProof/>
        </w:rPr>
        <w:fldChar w:fldCharType="end"/>
      </w:r>
    </w:p>
    <w:p w14:paraId="57F3F860"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Termos mais frequentes</w:t>
      </w:r>
      <w:r>
        <w:rPr>
          <w:noProof/>
        </w:rPr>
        <w:tab/>
      </w:r>
      <w:r>
        <w:rPr>
          <w:noProof/>
        </w:rPr>
        <w:fldChar w:fldCharType="begin"/>
      </w:r>
      <w:r>
        <w:rPr>
          <w:noProof/>
        </w:rPr>
        <w:instrText xml:space="preserve"> PAGEREF _Toc188611318 \h </w:instrText>
      </w:r>
      <w:r>
        <w:rPr>
          <w:noProof/>
        </w:rPr>
      </w:r>
      <w:r>
        <w:rPr>
          <w:noProof/>
        </w:rPr>
        <w:fldChar w:fldCharType="separate"/>
      </w:r>
      <w:r>
        <w:rPr>
          <w:noProof/>
        </w:rPr>
        <w:t>25</w:t>
      </w:r>
      <w:r>
        <w:rPr>
          <w:noProof/>
        </w:rPr>
        <w:fldChar w:fldCharType="end"/>
      </w:r>
    </w:p>
    <w:p w14:paraId="458C4F2B"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Tags HTML informativas</w:t>
      </w:r>
      <w:r>
        <w:rPr>
          <w:noProof/>
        </w:rPr>
        <w:tab/>
      </w:r>
      <w:r>
        <w:rPr>
          <w:noProof/>
        </w:rPr>
        <w:fldChar w:fldCharType="begin"/>
      </w:r>
      <w:r>
        <w:rPr>
          <w:noProof/>
        </w:rPr>
        <w:instrText xml:space="preserve"> PAGEREF _Toc188611319 \h </w:instrText>
      </w:r>
      <w:r>
        <w:rPr>
          <w:noProof/>
        </w:rPr>
      </w:r>
      <w:r>
        <w:rPr>
          <w:noProof/>
        </w:rPr>
        <w:fldChar w:fldCharType="separate"/>
      </w:r>
      <w:r>
        <w:rPr>
          <w:noProof/>
        </w:rPr>
        <w:t>26</w:t>
      </w:r>
      <w:r>
        <w:rPr>
          <w:noProof/>
        </w:rPr>
        <w:fldChar w:fldCharType="end"/>
      </w:r>
    </w:p>
    <w:p w14:paraId="32C60BB9"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3.2.3.</w:t>
      </w:r>
      <w:r>
        <w:rPr>
          <w:rFonts w:asciiTheme="minorHAnsi" w:eastAsiaTheme="minorEastAsia" w:hAnsiTheme="minorHAnsi" w:cstheme="minorBidi"/>
          <w:noProof/>
          <w:lang w:val="en-US" w:eastAsia="ja-JP"/>
        </w:rPr>
        <w:tab/>
      </w:r>
      <w:r>
        <w:rPr>
          <w:noProof/>
        </w:rPr>
        <w:t>Texto em títulos de vídeos e fotos</w:t>
      </w:r>
      <w:r>
        <w:rPr>
          <w:noProof/>
        </w:rPr>
        <w:tab/>
      </w:r>
      <w:r>
        <w:rPr>
          <w:noProof/>
        </w:rPr>
        <w:fldChar w:fldCharType="begin"/>
      </w:r>
      <w:r>
        <w:rPr>
          <w:noProof/>
        </w:rPr>
        <w:instrText xml:space="preserve"> PAGEREF _Toc188611320 \h </w:instrText>
      </w:r>
      <w:r>
        <w:rPr>
          <w:noProof/>
        </w:rPr>
      </w:r>
      <w:r>
        <w:rPr>
          <w:noProof/>
        </w:rPr>
        <w:fldChar w:fldCharType="separate"/>
      </w:r>
      <w:r>
        <w:rPr>
          <w:noProof/>
        </w:rPr>
        <w:t>27</w:t>
      </w:r>
      <w:r>
        <w:rPr>
          <w:noProof/>
        </w:rPr>
        <w:fldChar w:fldCharType="end"/>
      </w:r>
    </w:p>
    <w:p w14:paraId="72BC8FA5"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3.2.4.</w:t>
      </w:r>
      <w:r>
        <w:rPr>
          <w:rFonts w:asciiTheme="minorHAnsi" w:eastAsiaTheme="minorEastAsia" w:hAnsiTheme="minorHAnsi" w:cstheme="minorBidi"/>
          <w:noProof/>
          <w:lang w:val="en-US" w:eastAsia="ja-JP"/>
        </w:rPr>
        <w:tab/>
      </w:r>
      <w:r>
        <w:rPr>
          <w:noProof/>
        </w:rPr>
        <w:t>Entidades Nomeadas</w:t>
      </w:r>
      <w:r>
        <w:rPr>
          <w:noProof/>
        </w:rPr>
        <w:tab/>
      </w:r>
      <w:r>
        <w:rPr>
          <w:noProof/>
        </w:rPr>
        <w:fldChar w:fldCharType="begin"/>
      </w:r>
      <w:r>
        <w:rPr>
          <w:noProof/>
        </w:rPr>
        <w:instrText xml:space="preserve"> PAGEREF _Toc188611321 \h </w:instrText>
      </w:r>
      <w:r>
        <w:rPr>
          <w:noProof/>
        </w:rPr>
      </w:r>
      <w:r>
        <w:rPr>
          <w:noProof/>
        </w:rPr>
        <w:fldChar w:fldCharType="separate"/>
      </w:r>
      <w:r>
        <w:rPr>
          <w:noProof/>
        </w:rPr>
        <w:t>27</w:t>
      </w:r>
      <w:r>
        <w:rPr>
          <w:noProof/>
        </w:rPr>
        <w:fldChar w:fldCharType="end"/>
      </w:r>
    </w:p>
    <w:p w14:paraId="46DFAC2B"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lang w:eastAsia="en-US"/>
        </w:rPr>
        <w:t>3.3.</w:t>
      </w:r>
      <w:r>
        <w:rPr>
          <w:rFonts w:asciiTheme="minorHAnsi" w:eastAsiaTheme="minorEastAsia" w:hAnsiTheme="minorHAnsi" w:cstheme="minorBidi"/>
          <w:noProof/>
          <w:lang w:val="en-US" w:eastAsia="ja-JP"/>
        </w:rPr>
        <w:tab/>
      </w:r>
      <w:r>
        <w:rPr>
          <w:noProof/>
          <w:lang w:eastAsia="en-US"/>
        </w:rPr>
        <w:t>Seleção de candidatos</w:t>
      </w:r>
      <w:r>
        <w:rPr>
          <w:noProof/>
        </w:rPr>
        <w:tab/>
      </w:r>
      <w:r>
        <w:rPr>
          <w:noProof/>
        </w:rPr>
        <w:fldChar w:fldCharType="begin"/>
      </w:r>
      <w:r>
        <w:rPr>
          <w:noProof/>
        </w:rPr>
        <w:instrText xml:space="preserve"> PAGEREF _Toc188611322 \h </w:instrText>
      </w:r>
      <w:r>
        <w:rPr>
          <w:noProof/>
        </w:rPr>
      </w:r>
      <w:r>
        <w:rPr>
          <w:noProof/>
        </w:rPr>
        <w:fldChar w:fldCharType="separate"/>
      </w:r>
      <w:r>
        <w:rPr>
          <w:noProof/>
        </w:rPr>
        <w:t>34</w:t>
      </w:r>
      <w:r>
        <w:rPr>
          <w:noProof/>
        </w:rPr>
        <w:fldChar w:fldCharType="end"/>
      </w:r>
    </w:p>
    <w:p w14:paraId="0DDCD7F3"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3.3.1.</w:t>
      </w:r>
      <w:r>
        <w:rPr>
          <w:rFonts w:asciiTheme="minorHAnsi" w:eastAsiaTheme="minorEastAsia" w:hAnsiTheme="minorHAnsi" w:cstheme="minorBidi"/>
          <w:noProof/>
          <w:lang w:val="en-US" w:eastAsia="ja-JP"/>
        </w:rPr>
        <w:tab/>
      </w:r>
      <w:r>
        <w:rPr>
          <w:noProof/>
        </w:rPr>
        <w:t>Definição dos critérios de filtragem e ordenação</w:t>
      </w:r>
      <w:r>
        <w:rPr>
          <w:noProof/>
        </w:rPr>
        <w:tab/>
      </w:r>
      <w:r>
        <w:rPr>
          <w:noProof/>
        </w:rPr>
        <w:fldChar w:fldCharType="begin"/>
      </w:r>
      <w:r>
        <w:rPr>
          <w:noProof/>
        </w:rPr>
        <w:instrText xml:space="preserve"> PAGEREF _Toc188611323 \h </w:instrText>
      </w:r>
      <w:r>
        <w:rPr>
          <w:noProof/>
        </w:rPr>
      </w:r>
      <w:r>
        <w:rPr>
          <w:noProof/>
        </w:rPr>
        <w:fldChar w:fldCharType="separate"/>
      </w:r>
      <w:r>
        <w:rPr>
          <w:noProof/>
        </w:rPr>
        <w:t>35</w:t>
      </w:r>
      <w:r>
        <w:rPr>
          <w:noProof/>
        </w:rPr>
        <w:fldChar w:fldCharType="end"/>
      </w:r>
    </w:p>
    <w:p w14:paraId="6C552F16"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3.3.2.</w:t>
      </w:r>
      <w:r>
        <w:rPr>
          <w:rFonts w:asciiTheme="minorHAnsi" w:eastAsiaTheme="minorEastAsia" w:hAnsiTheme="minorHAnsi" w:cstheme="minorBidi"/>
          <w:noProof/>
          <w:lang w:val="en-US" w:eastAsia="ja-JP"/>
        </w:rPr>
        <w:tab/>
      </w:r>
      <w:r>
        <w:rPr>
          <w:noProof/>
        </w:rPr>
        <w:t>Combinação de features</w:t>
      </w:r>
      <w:r>
        <w:rPr>
          <w:noProof/>
        </w:rPr>
        <w:tab/>
      </w:r>
      <w:r>
        <w:rPr>
          <w:noProof/>
        </w:rPr>
        <w:fldChar w:fldCharType="begin"/>
      </w:r>
      <w:r>
        <w:rPr>
          <w:noProof/>
        </w:rPr>
        <w:instrText xml:space="preserve"> PAGEREF _Toc188611324 \h </w:instrText>
      </w:r>
      <w:r>
        <w:rPr>
          <w:noProof/>
        </w:rPr>
      </w:r>
      <w:r>
        <w:rPr>
          <w:noProof/>
        </w:rPr>
        <w:fldChar w:fldCharType="separate"/>
      </w:r>
      <w:r>
        <w:rPr>
          <w:noProof/>
        </w:rPr>
        <w:t>36</w:t>
      </w:r>
      <w:r>
        <w:rPr>
          <w:noProof/>
        </w:rPr>
        <w:fldChar w:fldCharType="end"/>
      </w:r>
    </w:p>
    <w:p w14:paraId="1AFC4679"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3.3.3.</w:t>
      </w:r>
      <w:r>
        <w:rPr>
          <w:rFonts w:asciiTheme="minorHAnsi" w:eastAsiaTheme="minorEastAsia" w:hAnsiTheme="minorHAnsi" w:cstheme="minorBidi"/>
          <w:noProof/>
          <w:lang w:val="en-US" w:eastAsia="ja-JP"/>
        </w:rPr>
        <w:tab/>
      </w:r>
      <w:r>
        <w:rPr>
          <w:noProof/>
        </w:rPr>
        <w:t>Recuperação das candidatas</w:t>
      </w:r>
      <w:r>
        <w:rPr>
          <w:noProof/>
        </w:rPr>
        <w:tab/>
      </w:r>
      <w:r>
        <w:rPr>
          <w:noProof/>
        </w:rPr>
        <w:fldChar w:fldCharType="begin"/>
      </w:r>
      <w:r>
        <w:rPr>
          <w:noProof/>
        </w:rPr>
        <w:instrText xml:space="preserve"> PAGEREF _Toc188611325 \h </w:instrText>
      </w:r>
      <w:r>
        <w:rPr>
          <w:noProof/>
        </w:rPr>
      </w:r>
      <w:r>
        <w:rPr>
          <w:noProof/>
        </w:rPr>
        <w:fldChar w:fldCharType="separate"/>
      </w:r>
      <w:r>
        <w:rPr>
          <w:noProof/>
        </w:rPr>
        <w:t>37</w:t>
      </w:r>
      <w:r>
        <w:rPr>
          <w:noProof/>
        </w:rPr>
        <w:fldChar w:fldCharType="end"/>
      </w:r>
    </w:p>
    <w:p w14:paraId="5B283D96"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lang w:eastAsia="en-US"/>
        </w:rPr>
        <w:t>3.4.</w:t>
      </w:r>
      <w:r>
        <w:rPr>
          <w:rFonts w:asciiTheme="minorHAnsi" w:eastAsiaTheme="minorEastAsia" w:hAnsiTheme="minorHAnsi" w:cstheme="minorBidi"/>
          <w:noProof/>
          <w:lang w:val="en-US" w:eastAsia="ja-JP"/>
        </w:rPr>
        <w:tab/>
      </w:r>
      <w:r>
        <w:rPr>
          <w:noProof/>
          <w:lang w:eastAsia="en-US"/>
        </w:rPr>
        <w:t>Recomendação</w:t>
      </w:r>
      <w:r>
        <w:rPr>
          <w:noProof/>
        </w:rPr>
        <w:tab/>
      </w:r>
      <w:r>
        <w:rPr>
          <w:noProof/>
        </w:rPr>
        <w:fldChar w:fldCharType="begin"/>
      </w:r>
      <w:r>
        <w:rPr>
          <w:noProof/>
        </w:rPr>
        <w:instrText xml:space="preserve"> PAGEREF _Toc188611326 \h </w:instrText>
      </w:r>
      <w:r>
        <w:rPr>
          <w:noProof/>
        </w:rPr>
      </w:r>
      <w:r>
        <w:rPr>
          <w:noProof/>
        </w:rPr>
        <w:fldChar w:fldCharType="separate"/>
      </w:r>
      <w:r>
        <w:rPr>
          <w:noProof/>
        </w:rPr>
        <w:t>38</w:t>
      </w:r>
      <w:r>
        <w:rPr>
          <w:noProof/>
        </w:rPr>
        <w:fldChar w:fldCharType="end"/>
      </w:r>
    </w:p>
    <w:p w14:paraId="31CF9516"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3.4.1.</w:t>
      </w:r>
      <w:r>
        <w:rPr>
          <w:rFonts w:asciiTheme="minorHAnsi" w:eastAsiaTheme="minorEastAsia" w:hAnsiTheme="minorHAnsi" w:cstheme="minorBidi"/>
          <w:noProof/>
          <w:lang w:val="en-US" w:eastAsia="ja-JP"/>
        </w:rPr>
        <w:tab/>
      </w:r>
      <w:r>
        <w:rPr>
          <w:noProof/>
        </w:rPr>
        <w:t>Conceito de “está relacionada”</w:t>
      </w:r>
      <w:r>
        <w:rPr>
          <w:noProof/>
        </w:rPr>
        <w:tab/>
      </w:r>
      <w:r>
        <w:rPr>
          <w:noProof/>
        </w:rPr>
        <w:fldChar w:fldCharType="begin"/>
      </w:r>
      <w:r>
        <w:rPr>
          <w:noProof/>
        </w:rPr>
        <w:instrText xml:space="preserve"> PAGEREF _Toc188611327 \h </w:instrText>
      </w:r>
      <w:r>
        <w:rPr>
          <w:noProof/>
        </w:rPr>
      </w:r>
      <w:r>
        <w:rPr>
          <w:noProof/>
        </w:rPr>
        <w:fldChar w:fldCharType="separate"/>
      </w:r>
      <w:r>
        <w:rPr>
          <w:noProof/>
        </w:rPr>
        <w:t>38</w:t>
      </w:r>
      <w:r>
        <w:rPr>
          <w:noProof/>
        </w:rPr>
        <w:fldChar w:fldCharType="end"/>
      </w:r>
    </w:p>
    <w:p w14:paraId="03972E8F" w14:textId="77777777" w:rsidR="006E7287" w:rsidRDefault="006E7287">
      <w:pPr>
        <w:pStyle w:val="TOC3"/>
        <w:tabs>
          <w:tab w:val="left" w:pos="840"/>
        </w:tabs>
        <w:rPr>
          <w:rFonts w:asciiTheme="minorHAnsi" w:eastAsiaTheme="minorEastAsia" w:hAnsiTheme="minorHAnsi" w:cstheme="minorBidi"/>
          <w:noProof/>
          <w:lang w:val="en-US" w:eastAsia="ja-JP"/>
        </w:rPr>
      </w:pPr>
      <w:r>
        <w:rPr>
          <w:noProof/>
        </w:rPr>
        <w:t>3.4.2.</w:t>
      </w:r>
      <w:r>
        <w:rPr>
          <w:rFonts w:asciiTheme="minorHAnsi" w:eastAsiaTheme="minorEastAsia" w:hAnsiTheme="minorHAnsi" w:cstheme="minorBidi"/>
          <w:noProof/>
          <w:lang w:val="en-US" w:eastAsia="ja-JP"/>
        </w:rPr>
        <w:tab/>
      </w:r>
      <w:r>
        <w:rPr>
          <w:noProof/>
        </w:rPr>
        <w:t>Performance da comparação</w:t>
      </w:r>
      <w:r>
        <w:rPr>
          <w:noProof/>
        </w:rPr>
        <w:tab/>
      </w:r>
      <w:r>
        <w:rPr>
          <w:noProof/>
        </w:rPr>
        <w:fldChar w:fldCharType="begin"/>
      </w:r>
      <w:r>
        <w:rPr>
          <w:noProof/>
        </w:rPr>
        <w:instrText xml:space="preserve"> PAGEREF _Toc188611328 \h </w:instrText>
      </w:r>
      <w:r>
        <w:rPr>
          <w:noProof/>
        </w:rPr>
      </w:r>
      <w:r>
        <w:rPr>
          <w:noProof/>
        </w:rPr>
        <w:fldChar w:fldCharType="separate"/>
      </w:r>
      <w:r>
        <w:rPr>
          <w:noProof/>
        </w:rPr>
        <w:t>39</w:t>
      </w:r>
      <w:r>
        <w:rPr>
          <w:noProof/>
        </w:rPr>
        <w:fldChar w:fldCharType="end"/>
      </w:r>
    </w:p>
    <w:p w14:paraId="59E1D4F3" w14:textId="77777777" w:rsidR="006E7287" w:rsidRDefault="006E7287">
      <w:pPr>
        <w:pStyle w:val="TOC2"/>
        <w:tabs>
          <w:tab w:val="left" w:pos="640"/>
        </w:tabs>
        <w:rPr>
          <w:rFonts w:asciiTheme="minorHAnsi" w:eastAsiaTheme="minorEastAsia" w:hAnsiTheme="minorHAnsi" w:cstheme="minorBidi"/>
          <w:noProof/>
          <w:lang w:val="en-US" w:eastAsia="ja-JP"/>
        </w:rPr>
      </w:pPr>
      <w:r>
        <w:rPr>
          <w:noProof/>
          <w:lang w:eastAsia="en-US"/>
        </w:rPr>
        <w:t>3.5.</w:t>
      </w:r>
      <w:r>
        <w:rPr>
          <w:rFonts w:asciiTheme="minorHAnsi" w:eastAsiaTheme="minorEastAsia" w:hAnsiTheme="minorHAnsi" w:cstheme="minorBidi"/>
          <w:noProof/>
          <w:lang w:val="en-US" w:eastAsia="ja-JP"/>
        </w:rPr>
        <w:tab/>
      </w:r>
      <w:r>
        <w:rPr>
          <w:noProof/>
          <w:lang w:eastAsia="en-US"/>
        </w:rPr>
        <w:t>Decisões de Projeto</w:t>
      </w:r>
      <w:r>
        <w:rPr>
          <w:noProof/>
        </w:rPr>
        <w:tab/>
      </w:r>
      <w:r>
        <w:rPr>
          <w:noProof/>
        </w:rPr>
        <w:fldChar w:fldCharType="begin"/>
      </w:r>
      <w:r>
        <w:rPr>
          <w:noProof/>
        </w:rPr>
        <w:instrText xml:space="preserve"> PAGEREF _Toc188611329 \h </w:instrText>
      </w:r>
      <w:r>
        <w:rPr>
          <w:noProof/>
        </w:rPr>
      </w:r>
      <w:r>
        <w:rPr>
          <w:noProof/>
        </w:rPr>
        <w:fldChar w:fldCharType="separate"/>
      </w:r>
      <w:r>
        <w:rPr>
          <w:noProof/>
        </w:rPr>
        <w:t>39</w:t>
      </w:r>
      <w:r>
        <w:rPr>
          <w:noProof/>
        </w:rPr>
        <w:fldChar w:fldCharType="end"/>
      </w:r>
    </w:p>
    <w:p w14:paraId="47B36689" w14:textId="77777777" w:rsidR="006E7287" w:rsidRDefault="006E7287">
      <w:pPr>
        <w:pStyle w:val="TOC1"/>
        <w:tabs>
          <w:tab w:val="left" w:pos="440"/>
        </w:tabs>
        <w:rPr>
          <w:rFonts w:asciiTheme="minorHAnsi" w:eastAsiaTheme="minorEastAsia" w:hAnsiTheme="minorHAnsi" w:cstheme="minorBidi"/>
          <w:lang w:val="en-US" w:eastAsia="ja-JP"/>
        </w:rPr>
      </w:pPr>
      <w:r>
        <w:t>4.</w:t>
      </w:r>
      <w:r>
        <w:rPr>
          <w:rFonts w:asciiTheme="minorHAnsi" w:eastAsiaTheme="minorEastAsia" w:hAnsiTheme="minorHAnsi" w:cstheme="minorBidi"/>
          <w:lang w:val="en-US" w:eastAsia="ja-JP"/>
        </w:rPr>
        <w:tab/>
      </w:r>
      <w:r>
        <w:t>Experimento</w:t>
      </w:r>
      <w:r>
        <w:tab/>
      </w:r>
      <w:r>
        <w:fldChar w:fldCharType="begin"/>
      </w:r>
      <w:r>
        <w:instrText xml:space="preserve"> PAGEREF _Toc188611330 \h </w:instrText>
      </w:r>
      <w:r>
        <w:fldChar w:fldCharType="separate"/>
      </w:r>
      <w:r>
        <w:t>41</w:t>
      </w:r>
      <w:r>
        <w:fldChar w:fldCharType="end"/>
      </w:r>
    </w:p>
    <w:p w14:paraId="48718410" w14:textId="77777777" w:rsidR="006E7287" w:rsidRDefault="006E7287">
      <w:pPr>
        <w:pStyle w:val="TOC1"/>
        <w:tabs>
          <w:tab w:val="left" w:pos="440"/>
        </w:tabs>
        <w:rPr>
          <w:rFonts w:asciiTheme="minorHAnsi" w:eastAsiaTheme="minorEastAsia" w:hAnsiTheme="minorHAnsi" w:cstheme="minorBidi"/>
          <w:lang w:val="en-US" w:eastAsia="ja-JP"/>
        </w:rPr>
      </w:pPr>
      <w:r>
        <w:t>5.</w:t>
      </w:r>
      <w:r>
        <w:rPr>
          <w:rFonts w:asciiTheme="minorHAnsi" w:eastAsiaTheme="minorEastAsia" w:hAnsiTheme="minorHAnsi" w:cstheme="minorBidi"/>
          <w:lang w:val="en-US" w:eastAsia="ja-JP"/>
        </w:rPr>
        <w:tab/>
      </w:r>
      <w:r>
        <w:t>Conclusões e trabalhos futuros</w:t>
      </w:r>
      <w:r>
        <w:tab/>
      </w:r>
      <w:r>
        <w:fldChar w:fldCharType="begin"/>
      </w:r>
      <w:r>
        <w:instrText xml:space="preserve"> PAGEREF _Toc188611331 \h </w:instrText>
      </w:r>
      <w:r>
        <w:fldChar w:fldCharType="separate"/>
      </w:r>
      <w:r>
        <w:t>42</w:t>
      </w:r>
      <w:r>
        <w:fldChar w:fldCharType="end"/>
      </w:r>
    </w:p>
    <w:p w14:paraId="45E4420A" w14:textId="77777777" w:rsidR="006E7287" w:rsidRDefault="006E7287">
      <w:pPr>
        <w:pStyle w:val="TOC1"/>
        <w:tabs>
          <w:tab w:val="left" w:pos="440"/>
        </w:tabs>
        <w:rPr>
          <w:rFonts w:asciiTheme="minorHAnsi" w:eastAsiaTheme="minorEastAsia" w:hAnsiTheme="minorHAnsi" w:cstheme="minorBidi"/>
          <w:lang w:val="en-US" w:eastAsia="ja-JP"/>
        </w:rPr>
      </w:pPr>
      <w:r>
        <w:t>6.</w:t>
      </w:r>
      <w:r>
        <w:rPr>
          <w:rFonts w:asciiTheme="minorHAnsi" w:eastAsiaTheme="minorEastAsia" w:hAnsiTheme="minorHAnsi" w:cstheme="minorBidi"/>
          <w:lang w:val="en-US" w:eastAsia="ja-JP"/>
        </w:rPr>
        <w:tab/>
      </w:r>
      <w:r>
        <w:t>Bibliografia</w:t>
      </w:r>
      <w:r>
        <w:tab/>
      </w:r>
      <w:r>
        <w:fldChar w:fldCharType="begin"/>
      </w:r>
      <w:r>
        <w:instrText xml:space="preserve"> PAGEREF _Toc188611332 \h </w:instrText>
      </w:r>
      <w:r>
        <w:fldChar w:fldCharType="separate"/>
      </w:r>
      <w:r>
        <w:t>43</w:t>
      </w:r>
      <w:r>
        <w:fldChar w:fldCharType="end"/>
      </w:r>
    </w:p>
    <w:p w14:paraId="60C64682" w14:textId="77777777" w:rsidR="006E7287" w:rsidRDefault="006E7287">
      <w:pPr>
        <w:pStyle w:val="TOC1"/>
        <w:tabs>
          <w:tab w:val="left" w:pos="440"/>
        </w:tabs>
        <w:rPr>
          <w:rFonts w:asciiTheme="minorHAnsi" w:eastAsiaTheme="minorEastAsia" w:hAnsiTheme="minorHAnsi" w:cstheme="minorBidi"/>
          <w:lang w:val="en-US" w:eastAsia="ja-JP"/>
        </w:rPr>
      </w:pPr>
      <w:r>
        <w:t>7.</w:t>
      </w:r>
      <w:r>
        <w:rPr>
          <w:rFonts w:asciiTheme="minorHAnsi" w:eastAsiaTheme="minorEastAsia" w:hAnsiTheme="minorHAnsi" w:cstheme="minorBidi"/>
          <w:lang w:val="en-US" w:eastAsia="ja-JP"/>
        </w:rPr>
        <w:tab/>
      </w:r>
      <w:r>
        <w:t>APENDICE A</w:t>
      </w:r>
      <w:r>
        <w:tab/>
      </w:r>
      <w:r>
        <w:fldChar w:fldCharType="begin"/>
      </w:r>
      <w:r>
        <w:instrText xml:space="preserve"> PAGEREF _Toc188611333 \h </w:instrText>
      </w:r>
      <w:r>
        <w:fldChar w:fldCharType="separate"/>
      </w:r>
      <w:r>
        <w:t>46</w:t>
      </w:r>
      <w:r>
        <w:fldChar w:fldCharType="end"/>
      </w:r>
    </w:p>
    <w:p w14:paraId="4AA47521" w14:textId="7BE20593" w:rsidR="00A622C2" w:rsidRPr="00E276E4" w:rsidRDefault="00A30302" w:rsidP="001F6AE3">
      <w:pPr>
        <w:pStyle w:val="Dedicatria"/>
        <w:sectPr w:rsidR="00A622C2" w:rsidRPr="00E276E4" w:rsidSect="00FF598C">
          <w:footerReference w:type="first" r:id="rId22"/>
          <w:pgSz w:w="11907" w:h="16839" w:code="9"/>
          <w:pgMar w:top="1418" w:right="2268" w:bottom="1418" w:left="1701" w:header="567" w:footer="0" w:gutter="0"/>
          <w:cols w:space="720"/>
          <w:titlePg/>
          <w:docGrid w:linePitch="326"/>
        </w:sectPr>
      </w:pPr>
      <w: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E276E4" w14:paraId="6845B028" w14:textId="77777777" w:rsidTr="001F6AE3">
        <w:tc>
          <w:tcPr>
            <w:tcW w:w="8078" w:type="dxa"/>
            <w:shd w:val="clear" w:color="auto" w:fill="auto"/>
          </w:tcPr>
          <w:p w14:paraId="222E60D6" w14:textId="77777777" w:rsidR="001F6AE3" w:rsidRPr="00E276E4" w:rsidRDefault="009F14D4" w:rsidP="001F6AE3">
            <w:pPr>
              <w:pStyle w:val="Sumrio-Ttulo"/>
            </w:pPr>
            <w:r w:rsidRPr="00E276E4">
              <w:t>Lista de imagens</w:t>
            </w:r>
          </w:p>
        </w:tc>
      </w:tr>
      <w:tr w:rsidR="001F6AE3" w:rsidRPr="00E276E4" w14:paraId="606E01E1" w14:textId="77777777" w:rsidTr="001F6AE3">
        <w:tc>
          <w:tcPr>
            <w:tcW w:w="8078" w:type="dxa"/>
            <w:shd w:val="clear" w:color="auto" w:fill="auto"/>
          </w:tcPr>
          <w:p w14:paraId="5483D422" w14:textId="77777777" w:rsidR="001F6AE3" w:rsidRPr="00E276E4" w:rsidRDefault="001F6AE3" w:rsidP="00A023E2">
            <w:pPr>
              <w:pStyle w:val="Lista-Corpo"/>
            </w:pPr>
          </w:p>
        </w:tc>
      </w:tr>
    </w:tbl>
    <w:p w14:paraId="6AED8EAD" w14:textId="77777777" w:rsidR="00FA555F" w:rsidRDefault="0022409E">
      <w:pPr>
        <w:pStyle w:val="TableofFigures"/>
        <w:tabs>
          <w:tab w:val="right" w:leader="dot" w:pos="7928"/>
        </w:tabs>
        <w:rPr>
          <w:rFonts w:asciiTheme="minorHAnsi" w:eastAsiaTheme="minorEastAsia" w:hAnsiTheme="minorHAnsi" w:cstheme="minorBidi"/>
          <w:noProof/>
          <w:lang w:val="en-US" w:eastAsia="ja-JP"/>
        </w:rPr>
      </w:pPr>
      <w:r>
        <w:fldChar w:fldCharType="begin"/>
      </w:r>
      <w:r>
        <w:instrText xml:space="preserve"> TOC \c "Figure" </w:instrText>
      </w:r>
      <w:r>
        <w:fldChar w:fldCharType="separate"/>
      </w:r>
      <w:r w:rsidR="00FA555F">
        <w:rPr>
          <w:noProof/>
        </w:rPr>
        <w:t>Figure 1</w:t>
      </w:r>
      <w:r w:rsidR="00FA555F" w:rsidRPr="00312F95">
        <w:rPr>
          <w:rFonts w:eastAsia="Arial Unicode MS"/>
          <w:noProof/>
          <w:kern w:val="1"/>
          <w:lang w:eastAsia="en-US"/>
        </w:rPr>
        <w:t xml:space="preserve"> - </w:t>
      </w:r>
      <w:r w:rsidR="00FA555F">
        <w:rPr>
          <w:noProof/>
        </w:rPr>
        <w:t>Função de Recomendação</w:t>
      </w:r>
      <w:r w:rsidR="00FA555F">
        <w:rPr>
          <w:noProof/>
        </w:rPr>
        <w:tab/>
      </w:r>
      <w:r w:rsidR="00FA555F">
        <w:rPr>
          <w:noProof/>
        </w:rPr>
        <w:fldChar w:fldCharType="begin"/>
      </w:r>
      <w:r w:rsidR="00FA555F">
        <w:rPr>
          <w:noProof/>
        </w:rPr>
        <w:instrText xml:space="preserve"> PAGEREF _Toc188611586 \h </w:instrText>
      </w:r>
      <w:r w:rsidR="00FA555F">
        <w:rPr>
          <w:noProof/>
        </w:rPr>
      </w:r>
      <w:r w:rsidR="00FA555F">
        <w:rPr>
          <w:noProof/>
        </w:rPr>
        <w:fldChar w:fldCharType="separate"/>
      </w:r>
      <w:r w:rsidR="00FA555F">
        <w:rPr>
          <w:noProof/>
        </w:rPr>
        <w:t>21</w:t>
      </w:r>
      <w:r w:rsidR="00FA555F">
        <w:rPr>
          <w:noProof/>
        </w:rPr>
        <w:fldChar w:fldCharType="end"/>
      </w:r>
    </w:p>
    <w:p w14:paraId="368765AE"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2 – Função do Zcore</w:t>
      </w:r>
      <w:r>
        <w:rPr>
          <w:noProof/>
        </w:rPr>
        <w:tab/>
      </w:r>
      <w:r>
        <w:rPr>
          <w:noProof/>
        </w:rPr>
        <w:fldChar w:fldCharType="begin"/>
      </w:r>
      <w:r>
        <w:rPr>
          <w:noProof/>
        </w:rPr>
        <w:instrText xml:space="preserve"> PAGEREF _Toc188611587 \h </w:instrText>
      </w:r>
      <w:r>
        <w:rPr>
          <w:noProof/>
        </w:rPr>
      </w:r>
      <w:r>
        <w:rPr>
          <w:noProof/>
        </w:rPr>
        <w:fldChar w:fldCharType="separate"/>
      </w:r>
      <w:r>
        <w:rPr>
          <w:noProof/>
        </w:rPr>
        <w:t>21</w:t>
      </w:r>
      <w:r>
        <w:rPr>
          <w:noProof/>
        </w:rPr>
        <w:fldChar w:fldCharType="end"/>
      </w:r>
    </w:p>
    <w:p w14:paraId="03548E2B"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3 – GRNews arquitetura</w:t>
      </w:r>
      <w:r>
        <w:rPr>
          <w:noProof/>
        </w:rPr>
        <w:tab/>
      </w:r>
      <w:r>
        <w:rPr>
          <w:noProof/>
        </w:rPr>
        <w:fldChar w:fldCharType="begin"/>
      </w:r>
      <w:r>
        <w:rPr>
          <w:noProof/>
        </w:rPr>
        <w:instrText xml:space="preserve"> PAGEREF _Toc188611588 \h </w:instrText>
      </w:r>
      <w:r>
        <w:rPr>
          <w:noProof/>
        </w:rPr>
      </w:r>
      <w:r>
        <w:rPr>
          <w:noProof/>
        </w:rPr>
        <w:fldChar w:fldCharType="separate"/>
      </w:r>
      <w:r>
        <w:rPr>
          <w:noProof/>
        </w:rPr>
        <w:t>22</w:t>
      </w:r>
      <w:r>
        <w:rPr>
          <w:noProof/>
        </w:rPr>
        <w:fldChar w:fldCharType="end"/>
      </w:r>
    </w:p>
    <w:p w14:paraId="5DDEC5CF"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4 – Interface Web de Matéria</w:t>
      </w:r>
      <w:r>
        <w:rPr>
          <w:noProof/>
        </w:rPr>
        <w:tab/>
      </w:r>
      <w:r>
        <w:rPr>
          <w:noProof/>
        </w:rPr>
        <w:fldChar w:fldCharType="begin"/>
      </w:r>
      <w:r>
        <w:rPr>
          <w:noProof/>
        </w:rPr>
        <w:instrText xml:space="preserve"> PAGEREF _Toc188611589 \h </w:instrText>
      </w:r>
      <w:r>
        <w:rPr>
          <w:noProof/>
        </w:rPr>
      </w:r>
      <w:r>
        <w:rPr>
          <w:noProof/>
        </w:rPr>
        <w:fldChar w:fldCharType="separate"/>
      </w:r>
      <w:r>
        <w:rPr>
          <w:noProof/>
        </w:rPr>
        <w:t>23</w:t>
      </w:r>
      <w:r>
        <w:rPr>
          <w:noProof/>
        </w:rPr>
        <w:fldChar w:fldCharType="end"/>
      </w:r>
    </w:p>
    <w:p w14:paraId="46578D43"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5 – Componente de Matérias Recomendadas</w:t>
      </w:r>
      <w:r>
        <w:rPr>
          <w:noProof/>
        </w:rPr>
        <w:tab/>
      </w:r>
      <w:r>
        <w:rPr>
          <w:noProof/>
        </w:rPr>
        <w:fldChar w:fldCharType="begin"/>
      </w:r>
      <w:r>
        <w:rPr>
          <w:noProof/>
        </w:rPr>
        <w:instrText xml:space="preserve"> PAGEREF _Toc188611590 \h </w:instrText>
      </w:r>
      <w:r>
        <w:rPr>
          <w:noProof/>
        </w:rPr>
      </w:r>
      <w:r>
        <w:rPr>
          <w:noProof/>
        </w:rPr>
        <w:fldChar w:fldCharType="separate"/>
      </w:r>
      <w:r>
        <w:rPr>
          <w:noProof/>
        </w:rPr>
        <w:t>24</w:t>
      </w:r>
      <w:r>
        <w:rPr>
          <w:noProof/>
        </w:rPr>
        <w:fldChar w:fldCharType="end"/>
      </w:r>
    </w:p>
    <w:p w14:paraId="27D325DF"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6 – Exemplo de matéria</w:t>
      </w:r>
      <w:r>
        <w:rPr>
          <w:noProof/>
        </w:rPr>
        <w:tab/>
      </w:r>
      <w:r>
        <w:rPr>
          <w:noProof/>
        </w:rPr>
        <w:fldChar w:fldCharType="begin"/>
      </w:r>
      <w:r>
        <w:rPr>
          <w:noProof/>
        </w:rPr>
        <w:instrText xml:space="preserve"> PAGEREF _Toc188611591 \h </w:instrText>
      </w:r>
      <w:r>
        <w:rPr>
          <w:noProof/>
        </w:rPr>
      </w:r>
      <w:r>
        <w:rPr>
          <w:noProof/>
        </w:rPr>
        <w:fldChar w:fldCharType="separate"/>
      </w:r>
      <w:r>
        <w:rPr>
          <w:noProof/>
        </w:rPr>
        <w:t>27</w:t>
      </w:r>
      <w:r>
        <w:rPr>
          <w:noProof/>
        </w:rPr>
        <w:fldChar w:fldCharType="end"/>
      </w:r>
    </w:p>
    <w:p w14:paraId="6A60B061"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7 – Processo de extração de entidades</w:t>
      </w:r>
      <w:r>
        <w:rPr>
          <w:noProof/>
        </w:rPr>
        <w:tab/>
      </w:r>
      <w:r>
        <w:rPr>
          <w:noProof/>
        </w:rPr>
        <w:fldChar w:fldCharType="begin"/>
      </w:r>
      <w:r>
        <w:rPr>
          <w:noProof/>
        </w:rPr>
        <w:instrText xml:space="preserve"> PAGEREF _Toc188611592 \h </w:instrText>
      </w:r>
      <w:r>
        <w:rPr>
          <w:noProof/>
        </w:rPr>
      </w:r>
      <w:r>
        <w:rPr>
          <w:noProof/>
        </w:rPr>
        <w:fldChar w:fldCharType="separate"/>
      </w:r>
      <w:r>
        <w:rPr>
          <w:noProof/>
        </w:rPr>
        <w:t>31</w:t>
      </w:r>
      <w:r>
        <w:rPr>
          <w:noProof/>
        </w:rPr>
        <w:fldChar w:fldCharType="end"/>
      </w:r>
    </w:p>
    <w:p w14:paraId="1A5B6750" w14:textId="77777777" w:rsidR="00FA555F" w:rsidRDefault="00FA555F">
      <w:pPr>
        <w:pStyle w:val="TableofFigures"/>
        <w:tabs>
          <w:tab w:val="right" w:leader="dot" w:pos="7928"/>
        </w:tabs>
        <w:rPr>
          <w:rFonts w:asciiTheme="minorHAnsi" w:eastAsiaTheme="minorEastAsia" w:hAnsiTheme="minorHAnsi" w:cstheme="minorBidi"/>
          <w:noProof/>
          <w:lang w:val="en-US" w:eastAsia="ja-JP"/>
        </w:rPr>
      </w:pPr>
      <w:r>
        <w:rPr>
          <w:noProof/>
        </w:rPr>
        <w:t>Figure 8 – Função de Score do Lucene</w:t>
      </w:r>
      <w:r>
        <w:rPr>
          <w:noProof/>
        </w:rPr>
        <w:tab/>
      </w:r>
      <w:r>
        <w:rPr>
          <w:noProof/>
        </w:rPr>
        <w:fldChar w:fldCharType="begin"/>
      </w:r>
      <w:r>
        <w:rPr>
          <w:noProof/>
        </w:rPr>
        <w:instrText xml:space="preserve"> PAGEREF _Toc188611593 \h </w:instrText>
      </w:r>
      <w:r>
        <w:rPr>
          <w:noProof/>
        </w:rPr>
      </w:r>
      <w:r>
        <w:rPr>
          <w:noProof/>
        </w:rPr>
        <w:fldChar w:fldCharType="separate"/>
      </w:r>
      <w:r>
        <w:rPr>
          <w:noProof/>
        </w:rPr>
        <w:t>35</w:t>
      </w:r>
      <w:r>
        <w:rPr>
          <w:noProof/>
        </w:rPr>
        <w:fldChar w:fldCharType="end"/>
      </w:r>
    </w:p>
    <w:p w14:paraId="3FF197DC" w14:textId="7985A82A" w:rsidR="00A622C2" w:rsidRPr="00E276E4" w:rsidRDefault="0022409E" w:rsidP="00425FED">
      <w:pPr>
        <w:pStyle w:val="TableofFigures"/>
        <w:tabs>
          <w:tab w:val="right" w:leader="dot" w:pos="7928"/>
        </w:tabs>
        <w:sectPr w:rsidR="00A622C2" w:rsidRPr="00E276E4" w:rsidSect="00FF598C">
          <w:footerReference w:type="first" r:id="rId23"/>
          <w:pgSz w:w="11907" w:h="16839" w:code="9"/>
          <w:pgMar w:top="1418" w:right="2268" w:bottom="1418" w:left="1701" w:header="567" w:footer="0" w:gutter="0"/>
          <w:cols w:space="720"/>
          <w:titlePg/>
          <w:docGrid w:linePitch="326"/>
        </w:sectPr>
      </w:pPr>
      <w: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E276E4" w14:paraId="02F6BB65" w14:textId="77777777" w:rsidTr="00A622C2">
        <w:tc>
          <w:tcPr>
            <w:tcW w:w="8078" w:type="dxa"/>
            <w:shd w:val="clear" w:color="auto" w:fill="auto"/>
          </w:tcPr>
          <w:p w14:paraId="325BB335" w14:textId="77777777" w:rsidR="00A622C2" w:rsidRPr="00E276E4" w:rsidRDefault="009F14D4" w:rsidP="00A622C2">
            <w:pPr>
              <w:pStyle w:val="Sumrio-Ttulo"/>
            </w:pPr>
            <w:r w:rsidRPr="00E276E4">
              <w:t>Lista de tabelas</w:t>
            </w:r>
          </w:p>
        </w:tc>
      </w:tr>
    </w:tbl>
    <w:p w14:paraId="1B771196" w14:textId="77777777" w:rsidR="00C35970" w:rsidRDefault="00C80F51">
      <w:pPr>
        <w:pStyle w:val="TableofFigures"/>
        <w:tabs>
          <w:tab w:val="right" w:leader="dot" w:pos="7928"/>
        </w:tabs>
        <w:rPr>
          <w:rFonts w:asciiTheme="minorHAnsi" w:eastAsiaTheme="minorEastAsia" w:hAnsiTheme="minorHAnsi" w:cstheme="minorBidi"/>
          <w:noProof/>
          <w:lang w:val="en-US" w:eastAsia="ja-JP"/>
        </w:rPr>
      </w:pPr>
      <w:r>
        <w:fldChar w:fldCharType="begin"/>
      </w:r>
      <w:r>
        <w:instrText xml:space="preserve"> TOC \c "Table" </w:instrText>
      </w:r>
      <w:r>
        <w:fldChar w:fldCharType="separate"/>
      </w:r>
      <w:r w:rsidR="00C35970">
        <w:rPr>
          <w:noProof/>
        </w:rPr>
        <w:t>Table 1 – Campos do Formulário de Matéria</w:t>
      </w:r>
      <w:r w:rsidR="00C35970">
        <w:rPr>
          <w:noProof/>
        </w:rPr>
        <w:tab/>
      </w:r>
      <w:r w:rsidR="00C35970">
        <w:rPr>
          <w:noProof/>
        </w:rPr>
        <w:fldChar w:fldCharType="begin"/>
      </w:r>
      <w:r w:rsidR="00C35970">
        <w:rPr>
          <w:noProof/>
        </w:rPr>
        <w:instrText xml:space="preserve"> PAGEREF _Toc188611404 \h </w:instrText>
      </w:r>
      <w:r w:rsidR="00C35970">
        <w:rPr>
          <w:noProof/>
        </w:rPr>
      </w:r>
      <w:r w:rsidR="00C35970">
        <w:rPr>
          <w:noProof/>
        </w:rPr>
        <w:fldChar w:fldCharType="separate"/>
      </w:r>
      <w:r w:rsidR="00FA555F">
        <w:rPr>
          <w:noProof/>
        </w:rPr>
        <w:t>23</w:t>
      </w:r>
      <w:r w:rsidR="00C35970">
        <w:rPr>
          <w:noProof/>
        </w:rPr>
        <w:fldChar w:fldCharType="end"/>
      </w:r>
    </w:p>
    <w:p w14:paraId="41EA6F0D" w14:textId="77777777" w:rsidR="00C35970" w:rsidRDefault="00C35970">
      <w:pPr>
        <w:pStyle w:val="TableofFigures"/>
        <w:tabs>
          <w:tab w:val="right" w:leader="dot" w:pos="7928"/>
        </w:tabs>
        <w:rPr>
          <w:rFonts w:asciiTheme="minorHAnsi" w:eastAsiaTheme="minorEastAsia" w:hAnsiTheme="minorHAnsi" w:cstheme="minorBidi"/>
          <w:noProof/>
          <w:lang w:val="en-US" w:eastAsia="ja-JP"/>
        </w:rPr>
      </w:pPr>
      <w:r>
        <w:rPr>
          <w:noProof/>
        </w:rPr>
        <w:t>Table 2 – Comparativo de extratores</w:t>
      </w:r>
      <w:r>
        <w:rPr>
          <w:noProof/>
        </w:rPr>
        <w:tab/>
      </w:r>
      <w:r>
        <w:rPr>
          <w:noProof/>
        </w:rPr>
        <w:fldChar w:fldCharType="begin"/>
      </w:r>
      <w:r>
        <w:rPr>
          <w:noProof/>
        </w:rPr>
        <w:instrText xml:space="preserve"> PAGEREF _Toc188611405 \h </w:instrText>
      </w:r>
      <w:r>
        <w:rPr>
          <w:noProof/>
        </w:rPr>
      </w:r>
      <w:r>
        <w:rPr>
          <w:noProof/>
        </w:rPr>
        <w:fldChar w:fldCharType="separate"/>
      </w:r>
      <w:r w:rsidR="00FA555F">
        <w:rPr>
          <w:noProof/>
        </w:rPr>
        <w:t>30</w:t>
      </w:r>
      <w:r>
        <w:rPr>
          <w:noProof/>
        </w:rPr>
        <w:fldChar w:fldCharType="end"/>
      </w:r>
    </w:p>
    <w:p w14:paraId="59B30B1B" w14:textId="77777777" w:rsidR="00C35970" w:rsidRDefault="00C35970">
      <w:pPr>
        <w:pStyle w:val="TableofFigures"/>
        <w:tabs>
          <w:tab w:val="right" w:leader="dot" w:pos="7928"/>
        </w:tabs>
        <w:rPr>
          <w:rFonts w:asciiTheme="minorHAnsi" w:eastAsiaTheme="minorEastAsia" w:hAnsiTheme="minorHAnsi" w:cstheme="minorBidi"/>
          <w:noProof/>
          <w:lang w:val="en-US" w:eastAsia="ja-JP"/>
        </w:rPr>
      </w:pPr>
      <w:r>
        <w:rPr>
          <w:noProof/>
        </w:rPr>
        <w:t>Table 3 – Formatos de n-grams</w:t>
      </w:r>
      <w:r>
        <w:rPr>
          <w:noProof/>
        </w:rPr>
        <w:tab/>
      </w:r>
      <w:r>
        <w:rPr>
          <w:noProof/>
        </w:rPr>
        <w:fldChar w:fldCharType="begin"/>
      </w:r>
      <w:r>
        <w:rPr>
          <w:noProof/>
        </w:rPr>
        <w:instrText xml:space="preserve"> PAGEREF _Toc188611406 \h </w:instrText>
      </w:r>
      <w:r>
        <w:rPr>
          <w:noProof/>
        </w:rPr>
      </w:r>
      <w:r>
        <w:rPr>
          <w:noProof/>
        </w:rPr>
        <w:fldChar w:fldCharType="separate"/>
      </w:r>
      <w:r w:rsidR="00FA555F">
        <w:rPr>
          <w:noProof/>
        </w:rPr>
        <w:t>31</w:t>
      </w:r>
      <w:r>
        <w:rPr>
          <w:noProof/>
        </w:rPr>
        <w:fldChar w:fldCharType="end"/>
      </w:r>
    </w:p>
    <w:p w14:paraId="44BDEC4A" w14:textId="77777777" w:rsidR="00C35970" w:rsidRDefault="00C35970">
      <w:pPr>
        <w:pStyle w:val="TableofFigures"/>
        <w:tabs>
          <w:tab w:val="right" w:leader="dot" w:pos="7928"/>
        </w:tabs>
        <w:rPr>
          <w:rFonts w:asciiTheme="minorHAnsi" w:eastAsiaTheme="minorEastAsia" w:hAnsiTheme="minorHAnsi" w:cstheme="minorBidi"/>
          <w:noProof/>
          <w:lang w:val="en-US" w:eastAsia="ja-JP"/>
        </w:rPr>
      </w:pPr>
      <w:r>
        <w:rPr>
          <w:noProof/>
        </w:rPr>
        <w:t>Table 4 – Lista de N-grams</w:t>
      </w:r>
      <w:r>
        <w:rPr>
          <w:noProof/>
        </w:rPr>
        <w:tab/>
      </w:r>
      <w:r>
        <w:rPr>
          <w:noProof/>
        </w:rPr>
        <w:fldChar w:fldCharType="begin"/>
      </w:r>
      <w:r>
        <w:rPr>
          <w:noProof/>
        </w:rPr>
        <w:instrText xml:space="preserve"> PAGEREF _Toc188611407 \h </w:instrText>
      </w:r>
      <w:r>
        <w:rPr>
          <w:noProof/>
        </w:rPr>
      </w:r>
      <w:r>
        <w:rPr>
          <w:noProof/>
        </w:rPr>
        <w:fldChar w:fldCharType="separate"/>
      </w:r>
      <w:r w:rsidR="00FA555F">
        <w:rPr>
          <w:noProof/>
        </w:rPr>
        <w:t>32</w:t>
      </w:r>
      <w:r>
        <w:rPr>
          <w:noProof/>
        </w:rPr>
        <w:fldChar w:fldCharType="end"/>
      </w:r>
    </w:p>
    <w:p w14:paraId="451EB8C9" w14:textId="77777777" w:rsidR="00C35970" w:rsidRDefault="00C35970">
      <w:pPr>
        <w:pStyle w:val="TableofFigures"/>
        <w:tabs>
          <w:tab w:val="right" w:leader="dot" w:pos="7928"/>
        </w:tabs>
        <w:rPr>
          <w:rFonts w:asciiTheme="minorHAnsi" w:eastAsiaTheme="minorEastAsia" w:hAnsiTheme="minorHAnsi" w:cstheme="minorBidi"/>
          <w:noProof/>
          <w:lang w:val="en-US" w:eastAsia="ja-JP"/>
        </w:rPr>
      </w:pPr>
      <w:r>
        <w:rPr>
          <w:noProof/>
        </w:rPr>
        <w:t>Table 5 – Comparativo de Entidades</w:t>
      </w:r>
      <w:r>
        <w:rPr>
          <w:noProof/>
        </w:rPr>
        <w:tab/>
      </w:r>
      <w:r>
        <w:rPr>
          <w:noProof/>
        </w:rPr>
        <w:fldChar w:fldCharType="begin"/>
      </w:r>
      <w:r>
        <w:rPr>
          <w:noProof/>
        </w:rPr>
        <w:instrText xml:space="preserve"> PAGEREF _Toc188611408 \h </w:instrText>
      </w:r>
      <w:r>
        <w:rPr>
          <w:noProof/>
        </w:rPr>
      </w:r>
      <w:r>
        <w:rPr>
          <w:noProof/>
        </w:rPr>
        <w:fldChar w:fldCharType="separate"/>
      </w:r>
      <w:r w:rsidR="00FA555F">
        <w:rPr>
          <w:noProof/>
        </w:rPr>
        <w:t>34</w:t>
      </w:r>
      <w:r>
        <w:rPr>
          <w:noProof/>
        </w:rPr>
        <w:fldChar w:fldCharType="end"/>
      </w:r>
    </w:p>
    <w:p w14:paraId="46A3D20F" w14:textId="77777777" w:rsidR="00C35970" w:rsidRDefault="00C35970">
      <w:pPr>
        <w:pStyle w:val="TableofFigures"/>
        <w:tabs>
          <w:tab w:val="right" w:leader="dot" w:pos="7928"/>
        </w:tabs>
        <w:rPr>
          <w:rFonts w:asciiTheme="minorHAnsi" w:eastAsiaTheme="minorEastAsia" w:hAnsiTheme="minorHAnsi" w:cstheme="minorBidi"/>
          <w:noProof/>
          <w:lang w:val="en-US" w:eastAsia="ja-JP"/>
        </w:rPr>
      </w:pPr>
      <w:r>
        <w:rPr>
          <w:noProof/>
        </w:rPr>
        <w:t>Table 6 – Exemplo de combinação de features</w:t>
      </w:r>
      <w:r>
        <w:rPr>
          <w:noProof/>
        </w:rPr>
        <w:tab/>
      </w:r>
      <w:r>
        <w:rPr>
          <w:noProof/>
        </w:rPr>
        <w:fldChar w:fldCharType="begin"/>
      </w:r>
      <w:r>
        <w:rPr>
          <w:noProof/>
        </w:rPr>
        <w:instrText xml:space="preserve"> PAGEREF _Toc188611409 \h </w:instrText>
      </w:r>
      <w:r>
        <w:rPr>
          <w:noProof/>
        </w:rPr>
      </w:r>
      <w:r>
        <w:rPr>
          <w:noProof/>
        </w:rPr>
        <w:fldChar w:fldCharType="separate"/>
      </w:r>
      <w:r w:rsidR="00FA555F">
        <w:rPr>
          <w:noProof/>
        </w:rPr>
        <w:t>37</w:t>
      </w:r>
      <w:r>
        <w:rPr>
          <w:noProof/>
        </w:rPr>
        <w:fldChar w:fldCharType="end"/>
      </w:r>
    </w:p>
    <w:p w14:paraId="7B8F650D" w14:textId="77777777" w:rsidR="003C0FE2" w:rsidRPr="00E276E4" w:rsidRDefault="00C80F51" w:rsidP="003C0FE2">
      <w:pPr>
        <w:ind w:firstLine="0"/>
        <w:sectPr w:rsidR="003C0FE2" w:rsidRPr="00E276E4" w:rsidSect="00FF598C">
          <w:footerReference w:type="first" r:id="rId24"/>
          <w:pgSz w:w="11907" w:h="16839" w:code="9"/>
          <w:pgMar w:top="1418" w:right="2268" w:bottom="1418" w:left="1701" w:header="567" w:footer="0" w:gutter="0"/>
          <w:cols w:space="720"/>
          <w:titlePg/>
          <w:docGrid w:linePitch="326"/>
        </w:sectPr>
      </w:pPr>
      <w:r>
        <w:fldChar w:fldCharType="end"/>
      </w:r>
    </w:p>
    <w:p w14:paraId="7EC0C68E" w14:textId="5D4F22B0" w:rsidR="00C80F51" w:rsidRDefault="006D3EFE" w:rsidP="00C80F51">
      <w:pPr>
        <w:pStyle w:val="Sumrio-Ttulo"/>
      </w:pPr>
      <w:bookmarkStart w:id="0" w:name="_Toc255665228"/>
      <w:bookmarkStart w:id="1" w:name="_Toc256439099"/>
      <w:r w:rsidRPr="009D396A">
        <w:t xml:space="preserve"> </w:t>
      </w:r>
      <w:bookmarkStart w:id="2" w:name="_Toc175122848"/>
      <w:bookmarkStart w:id="3" w:name="_Ref185150383"/>
      <w:r w:rsidR="00C80F51" w:rsidRPr="00E276E4">
        <w:t>Lista de</w:t>
      </w:r>
      <w:r w:rsidR="00C80F51">
        <w:t xml:space="preserve"> pseudo-codigos</w:t>
      </w:r>
    </w:p>
    <w:p w14:paraId="53B987D8" w14:textId="77777777" w:rsidR="005C5B84" w:rsidRDefault="00C80F51">
      <w:pPr>
        <w:pStyle w:val="TableofFigures"/>
        <w:tabs>
          <w:tab w:val="right" w:leader="dot" w:pos="7928"/>
        </w:tabs>
        <w:rPr>
          <w:rFonts w:asciiTheme="minorHAnsi" w:eastAsiaTheme="minorEastAsia" w:hAnsiTheme="minorHAnsi" w:cstheme="minorBidi"/>
          <w:noProof/>
          <w:lang w:val="en-US" w:eastAsia="ja-JP"/>
        </w:rPr>
      </w:pPr>
      <w:r>
        <w:fldChar w:fldCharType="begin"/>
      </w:r>
      <w:r>
        <w:instrText xml:space="preserve"> TOC \c "pseudo-código" </w:instrText>
      </w:r>
      <w:r>
        <w:fldChar w:fldCharType="separate"/>
      </w:r>
      <w:r w:rsidR="005C5B84">
        <w:rPr>
          <w:noProof/>
        </w:rPr>
        <w:t>pseudo-código 1 – Função de limpeza</w:t>
      </w:r>
      <w:r w:rsidR="005C5B84">
        <w:rPr>
          <w:noProof/>
        </w:rPr>
        <w:tab/>
      </w:r>
      <w:r w:rsidR="005C5B84">
        <w:rPr>
          <w:noProof/>
        </w:rPr>
        <w:fldChar w:fldCharType="begin"/>
      </w:r>
      <w:r w:rsidR="005C5B84">
        <w:rPr>
          <w:noProof/>
        </w:rPr>
        <w:instrText xml:space="preserve"> PAGEREF _Toc188611608 \h </w:instrText>
      </w:r>
      <w:r w:rsidR="005C5B84">
        <w:rPr>
          <w:noProof/>
        </w:rPr>
      </w:r>
      <w:r w:rsidR="005C5B84">
        <w:rPr>
          <w:noProof/>
        </w:rPr>
        <w:fldChar w:fldCharType="separate"/>
      </w:r>
      <w:r w:rsidR="005C5B84">
        <w:rPr>
          <w:noProof/>
        </w:rPr>
        <w:t>25</w:t>
      </w:r>
      <w:r w:rsidR="005C5B84">
        <w:rPr>
          <w:noProof/>
        </w:rPr>
        <w:fldChar w:fldCharType="end"/>
      </w:r>
    </w:p>
    <w:p w14:paraId="0F9D3BD1" w14:textId="77777777" w:rsidR="005C5B84" w:rsidRDefault="005C5B84">
      <w:pPr>
        <w:pStyle w:val="TableofFigures"/>
        <w:tabs>
          <w:tab w:val="right" w:leader="dot" w:pos="7928"/>
        </w:tabs>
        <w:rPr>
          <w:rFonts w:asciiTheme="minorHAnsi" w:eastAsiaTheme="minorEastAsia" w:hAnsiTheme="minorHAnsi" w:cstheme="minorBidi"/>
          <w:noProof/>
          <w:lang w:val="en-US" w:eastAsia="ja-JP"/>
        </w:rPr>
      </w:pPr>
      <w:r>
        <w:rPr>
          <w:noProof/>
        </w:rPr>
        <w:t>pseudo-código 2 – Yahoo term extractor</w:t>
      </w:r>
      <w:r>
        <w:rPr>
          <w:noProof/>
        </w:rPr>
        <w:tab/>
      </w:r>
      <w:r>
        <w:rPr>
          <w:noProof/>
        </w:rPr>
        <w:fldChar w:fldCharType="begin"/>
      </w:r>
      <w:r>
        <w:rPr>
          <w:noProof/>
        </w:rPr>
        <w:instrText xml:space="preserve"> PAGEREF _Toc188611609 \h </w:instrText>
      </w:r>
      <w:r>
        <w:rPr>
          <w:noProof/>
        </w:rPr>
      </w:r>
      <w:r>
        <w:rPr>
          <w:noProof/>
        </w:rPr>
        <w:fldChar w:fldCharType="separate"/>
      </w:r>
      <w:r>
        <w:rPr>
          <w:noProof/>
        </w:rPr>
        <w:t>28</w:t>
      </w:r>
      <w:r>
        <w:rPr>
          <w:noProof/>
        </w:rPr>
        <w:fldChar w:fldCharType="end"/>
      </w:r>
    </w:p>
    <w:p w14:paraId="1E0C8C4E" w14:textId="77777777" w:rsidR="005C5B84" w:rsidRDefault="005C5B84">
      <w:pPr>
        <w:pStyle w:val="TableofFigures"/>
        <w:tabs>
          <w:tab w:val="right" w:leader="dot" w:pos="7928"/>
        </w:tabs>
        <w:rPr>
          <w:rFonts w:asciiTheme="minorHAnsi" w:eastAsiaTheme="minorEastAsia" w:hAnsiTheme="minorHAnsi" w:cstheme="minorBidi"/>
          <w:noProof/>
          <w:lang w:val="en-US" w:eastAsia="ja-JP"/>
        </w:rPr>
      </w:pPr>
      <w:r>
        <w:rPr>
          <w:noProof/>
        </w:rPr>
        <w:t>pseudo-código 3 – Nltk entities extractor</w:t>
      </w:r>
      <w:r>
        <w:rPr>
          <w:noProof/>
        </w:rPr>
        <w:tab/>
      </w:r>
      <w:r>
        <w:rPr>
          <w:noProof/>
        </w:rPr>
        <w:fldChar w:fldCharType="begin"/>
      </w:r>
      <w:r>
        <w:rPr>
          <w:noProof/>
        </w:rPr>
        <w:instrText xml:space="preserve"> PAGEREF _Toc188611610 \h </w:instrText>
      </w:r>
      <w:r>
        <w:rPr>
          <w:noProof/>
        </w:rPr>
      </w:r>
      <w:r>
        <w:rPr>
          <w:noProof/>
        </w:rPr>
        <w:fldChar w:fldCharType="separate"/>
      </w:r>
      <w:r>
        <w:rPr>
          <w:noProof/>
        </w:rPr>
        <w:t>29</w:t>
      </w:r>
      <w:r>
        <w:rPr>
          <w:noProof/>
        </w:rPr>
        <w:fldChar w:fldCharType="end"/>
      </w:r>
    </w:p>
    <w:p w14:paraId="626F5BD5" w14:textId="77777777" w:rsidR="005C5B84" w:rsidRDefault="005C5B84">
      <w:pPr>
        <w:pStyle w:val="TableofFigures"/>
        <w:tabs>
          <w:tab w:val="right" w:leader="dot" w:pos="7928"/>
        </w:tabs>
        <w:rPr>
          <w:rFonts w:asciiTheme="minorHAnsi" w:eastAsiaTheme="minorEastAsia" w:hAnsiTheme="minorHAnsi" w:cstheme="minorBidi"/>
          <w:noProof/>
          <w:lang w:val="en-US" w:eastAsia="ja-JP"/>
        </w:rPr>
      </w:pPr>
      <w:r>
        <w:rPr>
          <w:noProof/>
        </w:rPr>
        <w:t>pseudo-código 4 – Ltasks entities extractor</w:t>
      </w:r>
      <w:r>
        <w:rPr>
          <w:noProof/>
        </w:rPr>
        <w:tab/>
      </w:r>
      <w:r>
        <w:rPr>
          <w:noProof/>
        </w:rPr>
        <w:fldChar w:fldCharType="begin"/>
      </w:r>
      <w:r>
        <w:rPr>
          <w:noProof/>
        </w:rPr>
        <w:instrText xml:space="preserve"> PAGEREF _Toc188611611 \h </w:instrText>
      </w:r>
      <w:r>
        <w:rPr>
          <w:noProof/>
        </w:rPr>
      </w:r>
      <w:r>
        <w:rPr>
          <w:noProof/>
        </w:rPr>
        <w:fldChar w:fldCharType="separate"/>
      </w:r>
      <w:r>
        <w:rPr>
          <w:noProof/>
        </w:rPr>
        <w:t>29</w:t>
      </w:r>
      <w:r>
        <w:rPr>
          <w:noProof/>
        </w:rPr>
        <w:fldChar w:fldCharType="end"/>
      </w:r>
    </w:p>
    <w:p w14:paraId="6522EFDD" w14:textId="77777777" w:rsidR="005C5B84" w:rsidRDefault="005C5B84">
      <w:pPr>
        <w:pStyle w:val="TableofFigures"/>
        <w:tabs>
          <w:tab w:val="right" w:leader="dot" w:pos="7928"/>
        </w:tabs>
        <w:rPr>
          <w:rFonts w:asciiTheme="minorHAnsi" w:eastAsiaTheme="minorEastAsia" w:hAnsiTheme="minorHAnsi" w:cstheme="minorBidi"/>
          <w:noProof/>
          <w:lang w:val="en-US" w:eastAsia="ja-JP"/>
        </w:rPr>
      </w:pPr>
      <w:r>
        <w:rPr>
          <w:noProof/>
        </w:rPr>
        <w:t>pseudo-código 5 – Zemanta concepts extractor</w:t>
      </w:r>
      <w:r>
        <w:rPr>
          <w:noProof/>
        </w:rPr>
        <w:tab/>
      </w:r>
      <w:r>
        <w:rPr>
          <w:noProof/>
        </w:rPr>
        <w:fldChar w:fldCharType="begin"/>
      </w:r>
      <w:r>
        <w:rPr>
          <w:noProof/>
        </w:rPr>
        <w:instrText xml:space="preserve"> PAGEREF _Toc188611612 \h </w:instrText>
      </w:r>
      <w:r>
        <w:rPr>
          <w:noProof/>
        </w:rPr>
      </w:r>
      <w:r>
        <w:rPr>
          <w:noProof/>
        </w:rPr>
        <w:fldChar w:fldCharType="separate"/>
      </w:r>
      <w:r>
        <w:rPr>
          <w:noProof/>
        </w:rPr>
        <w:t>30</w:t>
      </w:r>
      <w:r>
        <w:rPr>
          <w:noProof/>
        </w:rPr>
        <w:fldChar w:fldCharType="end"/>
      </w:r>
    </w:p>
    <w:p w14:paraId="53560D76" w14:textId="448E4094" w:rsidR="00C80F51" w:rsidRPr="00E276E4" w:rsidRDefault="00C80F51" w:rsidP="00C80F51">
      <w:pPr>
        <w:pStyle w:val="Sumrio-Ttulo"/>
      </w:pPr>
      <w:r>
        <w:fldChar w:fldCharType="end"/>
      </w:r>
      <w:r w:rsidRPr="00E276E4">
        <w:t xml:space="preserve"> </w:t>
      </w:r>
    </w:p>
    <w:p w14:paraId="2CCD5D45" w14:textId="77777777" w:rsidR="00C80F51" w:rsidRDefault="00C80F51">
      <w:pPr>
        <w:widowControl/>
        <w:spacing w:line="240" w:lineRule="auto"/>
        <w:ind w:firstLine="0"/>
        <w:jc w:val="left"/>
        <w:rPr>
          <w:rFonts w:ascii="Arial" w:hAnsi="Arial"/>
          <w:b/>
          <w:kern w:val="28"/>
          <w:sz w:val="28"/>
        </w:rPr>
      </w:pPr>
      <w:r>
        <w:br w:type="page"/>
      </w:r>
    </w:p>
    <w:p w14:paraId="7FC55798" w14:textId="26C69EF8" w:rsidR="006D3EFE" w:rsidRPr="009D396A" w:rsidRDefault="006D3EFE" w:rsidP="00CC641F">
      <w:pPr>
        <w:pStyle w:val="Heading1"/>
      </w:pPr>
      <w:bookmarkStart w:id="4" w:name="_Toc188611296"/>
      <w:r w:rsidRPr="009D396A">
        <w:t>Introdução</w:t>
      </w:r>
      <w:bookmarkEnd w:id="2"/>
      <w:bookmarkEnd w:id="3"/>
      <w:bookmarkEnd w:id="4"/>
    </w:p>
    <w:p w14:paraId="4256D676" w14:textId="1AFE2416" w:rsidR="00E15D69" w:rsidRPr="00E15D69" w:rsidRDefault="00E15D69" w:rsidP="00E15D69">
      <w:pPr>
        <w:widowControl/>
        <w:rPr>
          <w:lang w:val="en-US"/>
        </w:rPr>
      </w:pPr>
      <w:r w:rsidRPr="00E15D69">
        <w:rPr>
          <w:lang w:val="en-US"/>
        </w:rPr>
        <w:t xml:space="preserve">Com o aumento considerável de informações de notícias </w:t>
      </w:r>
      <w:proofErr w:type="gramStart"/>
      <w:r w:rsidRPr="00E15D69">
        <w:rPr>
          <w:lang w:val="en-US"/>
        </w:rPr>
        <w:t>na</w:t>
      </w:r>
      <w:proofErr w:type="gramEnd"/>
      <w:r w:rsidRPr="00E15D69">
        <w:rPr>
          <w:lang w:val="en-US"/>
        </w:rPr>
        <w:t xml:space="preserve"> web, a recomendação tem se tornado extramente importante para os usuários. </w:t>
      </w:r>
      <w:proofErr w:type="gramStart"/>
      <w:r w:rsidRPr="00E15D69">
        <w:rPr>
          <w:lang w:val="en-US"/>
        </w:rPr>
        <w:t>Estudos indicam que o volume de páginas indexadas nos principais buscadores aproximasse da casa dos 20 bilhões [13].</w:t>
      </w:r>
      <w:proofErr w:type="gramEnd"/>
      <w:r w:rsidRPr="00E15D69">
        <w:rPr>
          <w:lang w:val="en-US"/>
        </w:rPr>
        <w:t xml:space="preserve"> Desta forma podemos perceber que os usuários não tem </w:t>
      </w:r>
      <w:proofErr w:type="gramStart"/>
      <w:r w:rsidRPr="00E15D69">
        <w:rPr>
          <w:lang w:val="en-US"/>
        </w:rPr>
        <w:t>como</w:t>
      </w:r>
      <w:proofErr w:type="gramEnd"/>
      <w:r w:rsidRPr="00E15D69">
        <w:rPr>
          <w:lang w:val="en-US"/>
        </w:rPr>
        <w:t xml:space="preserve"> absorver todo esse conteúdo produzido sem que um agente organize em contextos específicos. O sistemas de recomendação são os agentes responsaveis por organizar estas informações baseados em lógicas previamente definidas. Quando estamos navegando na web em um site de compra de jogos e nos deparamos com uma lista dos dez jogos mais procurados pelos usuários ou quando estamos numa locadora virtual e verificamos uma lista com os filmes mais vistos, estamos na verdade recebendo recomendações para facilitar nossas</w:t>
      </w:r>
      <w:r w:rsidR="009D396A">
        <w:rPr>
          <w:lang w:val="en-US"/>
        </w:rPr>
        <w:t xml:space="preserve"> decisões.</w:t>
      </w:r>
    </w:p>
    <w:p w14:paraId="578A7738" w14:textId="77777777" w:rsidR="00E15D69" w:rsidRDefault="00E15D69" w:rsidP="00E15D69">
      <w:pPr>
        <w:widowControl/>
      </w:pPr>
    </w:p>
    <w:p w14:paraId="2B4AA6C2" w14:textId="77777777" w:rsidR="00E15D69" w:rsidRDefault="00E15D69" w:rsidP="00E15D69">
      <w:pPr>
        <w:widowControl/>
      </w:pPr>
      <w:r>
        <w:t xml:space="preserve">Sistemas de recomendação tem sido largamente utilizados para atender a esta necessidade, pois em geral, estes sistemas são construídos com o intuito de predizer as necessidades do usuário de modo que se possa oferecer conteúdos com uma maior probabilidade de aproveitamento. </w:t>
      </w:r>
    </w:p>
    <w:p w14:paraId="22BB0F20" w14:textId="77777777" w:rsidR="009D396A" w:rsidRDefault="009D396A" w:rsidP="00E15D69">
      <w:pPr>
        <w:widowControl/>
      </w:pPr>
    </w:p>
    <w:p w14:paraId="69EC32BF" w14:textId="77777777" w:rsidR="00E15D69" w:rsidRDefault="00E15D69" w:rsidP="00E15D69">
      <w:pPr>
        <w:widowControl/>
      </w:pPr>
      <w:r>
        <w:t>Para aprender a predizer as necessidades dos usuários, os sistemas de recomendação necessitam de acesso ao feedback dos usuários quando estes estão consumindo um determinado conteúdo. Este feedback pode ser dado de forma explicita quando um usuário informa ao sistema quais são as suas preferencias, ou de forma implícita quando o sistema descobre as preferencias do usuário baseado em suas interações.</w:t>
      </w:r>
    </w:p>
    <w:p w14:paraId="7D3FFBC3" w14:textId="77777777" w:rsidR="009D396A" w:rsidRDefault="009D396A" w:rsidP="00E15D69">
      <w:pPr>
        <w:widowControl/>
      </w:pPr>
    </w:p>
    <w:p w14:paraId="50D441E7" w14:textId="77777777" w:rsidR="000D73ED" w:rsidRPr="00AC560F" w:rsidRDefault="000D73ED" w:rsidP="000D73ED">
      <w:pPr>
        <w:pStyle w:val="Paragrafonormal"/>
        <w:spacing w:line="360" w:lineRule="auto"/>
        <w:ind w:firstLine="0"/>
        <w:jc w:val="both"/>
      </w:pPr>
    </w:p>
    <w:p w14:paraId="79F11581" w14:textId="77777777" w:rsidR="000D73ED" w:rsidRPr="00AC560F" w:rsidRDefault="000D73ED" w:rsidP="00CC641F">
      <w:pPr>
        <w:pStyle w:val="Heading2"/>
      </w:pPr>
      <w:r w:rsidRPr="00AC560F">
        <w:t xml:space="preserve"> </w:t>
      </w:r>
      <w:bookmarkStart w:id="5" w:name="_Toc175122849"/>
      <w:bookmarkStart w:id="6" w:name="_Toc188611297"/>
      <w:r w:rsidRPr="00AC560F">
        <w:t>Objetivo da Dissertação</w:t>
      </w:r>
      <w:bookmarkEnd w:id="5"/>
      <w:bookmarkEnd w:id="6"/>
    </w:p>
    <w:p w14:paraId="17A83143" w14:textId="77777777" w:rsidR="009D396A" w:rsidRPr="00AC560F" w:rsidRDefault="009D396A" w:rsidP="009D396A">
      <w:pPr>
        <w:widowControl/>
      </w:pPr>
      <w:r>
        <w:t>Diante deste cenário, propomos um sistema de recomendação que aprenda as necessidades dos usuários baseado no fluxo de navegação entre as matérias para sugerir conteúdos relacionados aos novos artigos produzidos</w:t>
      </w:r>
      <w:r w:rsidRPr="00AC560F">
        <w:t>.</w:t>
      </w:r>
    </w:p>
    <w:p w14:paraId="29E71AC4" w14:textId="77777777" w:rsidR="00381CC4" w:rsidRDefault="00381CC4" w:rsidP="00381CC4">
      <w:pPr>
        <w:widowControl/>
      </w:pPr>
      <w:r>
        <w:t>Com a necessidade de recomendação de conteúdo relacionado, os editores do portal techtudo passaram a ter uma segunda função. Atualmente, além da criação da nota ou artigo sobre um determinado tema, eles ainda precisam relacionar outras notas e ou artigos no sistema de recomendação existente. Deste modo o processo de produção de conteúdo se torna lento e a totalidade do tempo do editor, que deveria ser para confecção mais elaborada da matéria, passar a ser destinado a um trabalho manual de mineração de texto para realização de relacionamentos de conteúdos.</w:t>
      </w:r>
    </w:p>
    <w:p w14:paraId="30D2E6DB" w14:textId="536C7EDA" w:rsidR="000D73ED" w:rsidRPr="003E6FA6" w:rsidRDefault="00381CC4" w:rsidP="00381CC4">
      <w:pPr>
        <w:widowControl/>
      </w:pPr>
      <w:r>
        <w:t>Para gerar recomendações de conteúdos para uma matéria, o editor precisa utilizar um fluxo de trabalho que passa pelas seguintes etapas</w:t>
      </w:r>
      <w:r w:rsidR="000D73ED" w:rsidRPr="003E6FA6">
        <w:t>:</w:t>
      </w:r>
    </w:p>
    <w:p w14:paraId="2809CB6A" w14:textId="7A3227FC" w:rsidR="00381CC4" w:rsidRPr="00381CC4" w:rsidRDefault="00381CC4" w:rsidP="007747BA">
      <w:pPr>
        <w:pStyle w:val="ListParagraph"/>
        <w:numPr>
          <w:ilvl w:val="0"/>
          <w:numId w:val="8"/>
        </w:numPr>
      </w:pPr>
      <w:r w:rsidRPr="00381CC4">
        <w:t>Identificação de palavras/frases chaves relevantes ao tema.</w:t>
      </w:r>
    </w:p>
    <w:p w14:paraId="1ACD7043" w14:textId="13FAAD0E" w:rsidR="00381CC4" w:rsidRPr="00381CC4" w:rsidRDefault="00381CC4" w:rsidP="007747BA">
      <w:pPr>
        <w:pStyle w:val="ListParagraph"/>
        <w:numPr>
          <w:ilvl w:val="0"/>
          <w:numId w:val="8"/>
        </w:numPr>
      </w:pPr>
      <w:r w:rsidRPr="00381CC4">
        <w:t>Consulta de conteúdos anteriores na base de conhecimento utilizando as chaves.</w:t>
      </w:r>
    </w:p>
    <w:p w14:paraId="56586A25" w14:textId="7888BDA2" w:rsidR="00381CC4" w:rsidRPr="00381CC4" w:rsidRDefault="00381CC4" w:rsidP="007747BA">
      <w:pPr>
        <w:pStyle w:val="ListParagraph"/>
        <w:numPr>
          <w:ilvl w:val="0"/>
          <w:numId w:val="8"/>
        </w:numPr>
      </w:pPr>
      <w:r w:rsidRPr="00381CC4">
        <w:t>Reconhecimento da similaridade entre os conteúdos e o tema.</w:t>
      </w:r>
    </w:p>
    <w:p w14:paraId="18ECE2F0" w14:textId="30DFED82" w:rsidR="00381CC4" w:rsidRPr="00381CC4" w:rsidRDefault="00381CC4" w:rsidP="007747BA">
      <w:pPr>
        <w:pStyle w:val="ListParagraph"/>
        <w:numPr>
          <w:ilvl w:val="0"/>
          <w:numId w:val="8"/>
        </w:numPr>
      </w:pPr>
      <w:r w:rsidRPr="00381CC4">
        <w:t>Relacionamento manual dos conteúdos.</w:t>
      </w:r>
    </w:p>
    <w:p w14:paraId="21BB80A1" w14:textId="77777777" w:rsidR="000D73ED" w:rsidRDefault="000D73ED" w:rsidP="000D73ED">
      <w:pPr>
        <w:widowControl/>
      </w:pPr>
      <w:r w:rsidRPr="00AC560F">
        <w:t>A expectativa é:</w:t>
      </w:r>
    </w:p>
    <w:p w14:paraId="43B6BEAC" w14:textId="752D6545" w:rsidR="000D73ED" w:rsidRPr="00AC560F" w:rsidRDefault="00381CC4" w:rsidP="007747BA">
      <w:pPr>
        <w:pStyle w:val="ListParagraph"/>
        <w:numPr>
          <w:ilvl w:val="0"/>
          <w:numId w:val="6"/>
        </w:numPr>
      </w:pPr>
      <w:r>
        <w:t>completar</w:t>
      </w:r>
      <w:r w:rsidR="000D73ED" w:rsidRPr="00AC560F">
        <w:t xml:space="preserve">. </w:t>
      </w:r>
    </w:p>
    <w:p w14:paraId="54BD9DEE" w14:textId="77777777" w:rsidR="000D73ED" w:rsidRPr="00AC560F" w:rsidRDefault="000D73ED" w:rsidP="000D73ED">
      <w:pPr>
        <w:widowControl/>
      </w:pPr>
    </w:p>
    <w:p w14:paraId="09C09E54" w14:textId="58918025" w:rsidR="000D73ED" w:rsidRPr="00AC560F" w:rsidRDefault="000D73ED" w:rsidP="00CC641F">
      <w:pPr>
        <w:pStyle w:val="Heading2"/>
      </w:pPr>
      <w:bookmarkStart w:id="7" w:name="_Toc175122851"/>
      <w:bookmarkStart w:id="8" w:name="_Toc188611298"/>
      <w:r w:rsidRPr="00AC560F">
        <w:t>Organização da Dissertação</w:t>
      </w:r>
      <w:bookmarkEnd w:id="7"/>
      <w:bookmarkEnd w:id="8"/>
    </w:p>
    <w:p w14:paraId="3D86A534" w14:textId="77777777" w:rsidR="000D73ED" w:rsidRPr="00AC560F" w:rsidRDefault="000D73ED" w:rsidP="000D73ED">
      <w:pPr>
        <w:widowControl/>
      </w:pPr>
      <w:r w:rsidRPr="00AC560F">
        <w:t xml:space="preserve">O restante deste documento está organizado em cinco capítulos, da seguinte forma: </w:t>
      </w:r>
    </w:p>
    <w:p w14:paraId="717C8791" w14:textId="5DCD1B83" w:rsidR="000D73ED" w:rsidRPr="00AC560F" w:rsidRDefault="000D73ED" w:rsidP="000D73ED">
      <w:pPr>
        <w:widowControl/>
      </w:pPr>
      <w:r w:rsidRPr="00AC560F">
        <w:t xml:space="preserve">O </w:t>
      </w:r>
      <w:r w:rsidRPr="00DD63C7">
        <w:rPr>
          <w:b/>
        </w:rPr>
        <w:t>Capítulo 2</w:t>
      </w:r>
      <w:r w:rsidRPr="00DD63C7">
        <w:t xml:space="preserve"> </w:t>
      </w:r>
      <w:r w:rsidRPr="00AC560F">
        <w:t xml:space="preserve">apresenta o estado da arte </w:t>
      </w:r>
      <w:r w:rsidR="009D396A">
        <w:t xml:space="preserve">em sistemas de recomendação e </w:t>
      </w:r>
      <w:r w:rsidRPr="00AC560F">
        <w:t xml:space="preserve">as ferramentas e </w:t>
      </w:r>
      <w:r w:rsidRPr="005142CC">
        <w:rPr>
          <w:i/>
        </w:rPr>
        <w:t>frameworks</w:t>
      </w:r>
      <w:r w:rsidRPr="00AC560F">
        <w:t xml:space="preserve"> existentes comparados a ferramenta proposta.</w:t>
      </w:r>
    </w:p>
    <w:p w14:paraId="5EB9FE70" w14:textId="3483EF88" w:rsidR="000D73ED" w:rsidRPr="00AC560F" w:rsidRDefault="000D73ED" w:rsidP="009D396A">
      <w:pPr>
        <w:widowControl/>
      </w:pPr>
      <w:r w:rsidRPr="00AC560F">
        <w:t xml:space="preserve">O </w:t>
      </w:r>
      <w:r w:rsidRPr="00DD63C7">
        <w:rPr>
          <w:b/>
        </w:rPr>
        <w:t>Capítulo 3</w:t>
      </w:r>
      <w:r w:rsidRPr="00AC560F">
        <w:t xml:space="preserve"> </w:t>
      </w:r>
      <w:r>
        <w:t>descreve</w:t>
      </w:r>
      <w:r w:rsidRPr="00DD63C7">
        <w:t xml:space="preserve"> a ferramenta desenvolvida para </w:t>
      </w:r>
      <w:r w:rsidRPr="00AC560F">
        <w:t xml:space="preserve">apoiar </w:t>
      </w:r>
      <w:r w:rsidR="009D396A">
        <w:t>a recomendação de conteúdo na produção de matérias do G1</w:t>
      </w:r>
      <w:r>
        <w:t>.</w:t>
      </w:r>
      <w:r w:rsidRPr="00DD63C7">
        <w:t xml:space="preserve"> </w:t>
      </w:r>
    </w:p>
    <w:p w14:paraId="2062E9CD" w14:textId="67A0DFB0" w:rsidR="000D73ED" w:rsidRDefault="000D73ED" w:rsidP="000D73ED">
      <w:pPr>
        <w:widowControl/>
      </w:pPr>
      <w:r>
        <w:t xml:space="preserve">O </w:t>
      </w:r>
      <w:r w:rsidRPr="00DD63C7">
        <w:rPr>
          <w:b/>
        </w:rPr>
        <w:t>Capítulo 5</w:t>
      </w:r>
      <w:r w:rsidRPr="00AC560F">
        <w:t xml:space="preserve"> </w:t>
      </w:r>
      <w:r>
        <w:t xml:space="preserve">apresenta os resultados </w:t>
      </w:r>
      <w:r w:rsidR="009D396A">
        <w:t>obitdos com a experimentação da ferramenta contra um corpus real</w:t>
      </w:r>
      <w:r>
        <w:t>.</w:t>
      </w:r>
    </w:p>
    <w:p w14:paraId="0DB03285" w14:textId="77777777" w:rsidR="000D73ED" w:rsidRPr="00AC560F" w:rsidRDefault="000D73ED" w:rsidP="000D73ED">
      <w:pPr>
        <w:widowControl/>
      </w:pPr>
      <w:r w:rsidRPr="00E84F29">
        <w:t xml:space="preserve">O </w:t>
      </w:r>
      <w:r w:rsidRPr="00E84F29">
        <w:rPr>
          <w:b/>
        </w:rPr>
        <w:t>Capítulo 6</w:t>
      </w:r>
      <w:r>
        <w:t xml:space="preserve"> apresenta as conclusões e trabalhos futuros</w:t>
      </w:r>
      <w:r w:rsidRPr="00AC560F">
        <w:t>.</w:t>
      </w:r>
    </w:p>
    <w:p w14:paraId="6D1E8B92" w14:textId="77777777" w:rsidR="000D73ED" w:rsidRPr="000D73ED" w:rsidRDefault="000D73ED" w:rsidP="000D73ED"/>
    <w:bookmarkEnd w:id="0"/>
    <w:bookmarkEnd w:id="1"/>
    <w:p w14:paraId="69701BA3" w14:textId="565D73A1" w:rsidR="0031046C" w:rsidRDefault="0031046C" w:rsidP="00CC641F">
      <w:pPr>
        <w:pStyle w:val="Heading1"/>
      </w:pPr>
      <w:r w:rsidRPr="00E276E4">
        <w:t xml:space="preserve"> </w:t>
      </w:r>
      <w:bookmarkStart w:id="9" w:name="_Toc188611299"/>
      <w:r w:rsidR="00A30302">
        <w:t>Trabalhos Relacionados</w:t>
      </w:r>
      <w:bookmarkEnd w:id="9"/>
    </w:p>
    <w:p w14:paraId="2E59C8BF" w14:textId="5E659AEF" w:rsidR="00D712B1" w:rsidRPr="006A2AA7" w:rsidRDefault="00D712B1" w:rsidP="00D712B1">
      <w:r w:rsidRPr="006A2AA7">
        <w:t xml:space="preserve">Existem três conceitos importantes que serão abordados durante essa dissertação: </w:t>
      </w:r>
      <w:r w:rsidR="00381CC4">
        <w:t>sistemas de recomendação</w:t>
      </w:r>
      <w:r w:rsidRPr="006A2AA7">
        <w:t xml:space="preserve">, </w:t>
      </w:r>
      <w:r w:rsidR="00381CC4">
        <w:t>técnicas de recuperação da informação</w:t>
      </w:r>
      <w:r w:rsidRPr="006A2AA7">
        <w:t xml:space="preserve"> e a técnica de </w:t>
      </w:r>
      <w:r w:rsidR="00381CC4">
        <w:t>extração de entidades nomeadas</w:t>
      </w:r>
      <w:r w:rsidRPr="006A2AA7">
        <w:t xml:space="preserve">. Foi realizada uma pesquisa </w:t>
      </w:r>
      <w:r w:rsidR="00056F59">
        <w:t xml:space="preserve">na literatura </w:t>
      </w:r>
      <w:r w:rsidRPr="006A2AA7">
        <w:t>para cada um desses tópicos. Na última seção será apresentada a diferença do que já foi realizado para o trabalho que está sendo desenvolvido.</w:t>
      </w:r>
    </w:p>
    <w:p w14:paraId="45771011" w14:textId="77777777" w:rsidR="00D712B1" w:rsidRPr="006A2AA7" w:rsidRDefault="00D712B1" w:rsidP="00D712B1"/>
    <w:p w14:paraId="03B03D5D" w14:textId="5A12A3E7" w:rsidR="00D712B1" w:rsidRPr="006A2AA7" w:rsidRDefault="00D712B1" w:rsidP="00CC641F">
      <w:pPr>
        <w:pStyle w:val="Heading2"/>
      </w:pPr>
      <w:r w:rsidRPr="006A2AA7">
        <w:t xml:space="preserve"> </w:t>
      </w:r>
      <w:bookmarkStart w:id="10" w:name="_Toc188611300"/>
      <w:r w:rsidR="00381CC4" w:rsidRPr="00381CC4">
        <w:t>Sistemas de recomendação</w:t>
      </w:r>
      <w:bookmarkEnd w:id="10"/>
    </w:p>
    <w:p w14:paraId="0D3F3957" w14:textId="77777777" w:rsidR="00381CC4" w:rsidRPr="00381CC4" w:rsidRDefault="00381CC4" w:rsidP="00381CC4">
      <w:r w:rsidRPr="00381CC4">
        <w:t>Sistemas de recomendação são softwares especializados em apresentar “opções” para serem usadas por seus usuários [10,11]. Esses sistemas auxiliam pessoas que não possuem muita experiência ou competência para pesquisar dados acerca de um determinado assunto.</w:t>
      </w:r>
    </w:p>
    <w:p w14:paraId="4D87687D" w14:textId="77777777" w:rsidR="00381CC4" w:rsidRPr="00381CC4" w:rsidRDefault="00381CC4" w:rsidP="00381CC4">
      <w:r w:rsidRPr="00381CC4">
        <w:t>Em linhas gerais, os sistemas de recomendação procuram oferecer as melhores opções de resposta para as necessidades dos usuários num processo de tomada de decisão.</w:t>
      </w:r>
    </w:p>
    <w:p w14:paraId="5EC071DA" w14:textId="77777777" w:rsidR="00381CC4" w:rsidRPr="00381CC4" w:rsidRDefault="00381CC4" w:rsidP="00381CC4">
      <w:r w:rsidRPr="00381CC4">
        <w:t>Os sistemas de recomendação podem oferecer sugestões em diferentes domínios como por exemplo: que item comprar em uma loja virtual, que artigo ler em um site de notícias ou mesmo que restaurante visitar em uma cidade.</w:t>
      </w:r>
    </w:p>
    <w:p w14:paraId="17DCAE5C" w14:textId="77777777" w:rsidR="00381CC4" w:rsidRPr="00381CC4" w:rsidRDefault="00381CC4" w:rsidP="00381CC4">
      <w:r w:rsidRPr="00381CC4">
        <w:t xml:space="preserve">No sistema de recomendação do </w:t>
      </w:r>
      <w:r w:rsidRPr="00381CC4">
        <w:rPr>
          <w:b/>
        </w:rPr>
        <w:t>IMDB</w:t>
      </w:r>
      <w:r w:rsidRPr="00381CC4">
        <w:t xml:space="preserve"> (</w:t>
      </w:r>
      <w:r w:rsidRPr="00381CC4">
        <w:rPr>
          <w:b/>
        </w:rPr>
        <w:t>Internet Movie Database</w:t>
      </w:r>
      <w:r w:rsidRPr="00381CC4">
        <w:t>), quando o usuário seleciona um filme do catálogo para ler a respeito, o sistema apresenta também uma lista de sugestões de filmes relacionados para o usuário.</w:t>
      </w:r>
    </w:p>
    <w:p w14:paraId="0819C40F" w14:textId="77777777" w:rsidR="00381CC4" w:rsidRPr="00381CC4" w:rsidRDefault="00381CC4" w:rsidP="00381CC4">
      <w:r w:rsidRPr="00381CC4">
        <w:t xml:space="preserve">Assim como o </w:t>
      </w:r>
      <w:r w:rsidRPr="00381CC4">
        <w:rPr>
          <w:b/>
        </w:rPr>
        <w:t>IMDB</w:t>
      </w:r>
      <w:r w:rsidRPr="00381CC4">
        <w:t xml:space="preserve">, o site de compras </w:t>
      </w:r>
      <w:r w:rsidRPr="00381CC4">
        <w:rPr>
          <w:b/>
        </w:rPr>
        <w:t>Amazon</w:t>
      </w:r>
      <w:r w:rsidRPr="00381CC4">
        <w:t xml:space="preserve"> apresenta para cada produto selecionado pelo usuário, uma lista de recomendações de outros produtos que possam servir para o usuário dentro de uma mesma compra.</w:t>
      </w:r>
    </w:p>
    <w:p w14:paraId="5F83359C" w14:textId="77777777" w:rsidR="00381CC4" w:rsidRPr="00381CC4" w:rsidRDefault="00381CC4" w:rsidP="00381CC4">
      <w:r w:rsidRPr="00381CC4">
        <w:t>Sistemas de recomendação são usualmente personalizados com base em características individuais ou coletivas, todavia, os sistemas de recomendação não personalizados também tem o seu espaço. Sistemas de recomendação não personalizados são mais simples de serem implementados e geralmente são usados para a recomendações mais gerais como por exemplo, a lista dos “10 mais” de um determinado assunto ou tema.</w:t>
      </w:r>
    </w:p>
    <w:p w14:paraId="47AC8A6C" w14:textId="77777777" w:rsidR="00381CC4" w:rsidRPr="00381CC4" w:rsidRDefault="00381CC4" w:rsidP="00381CC4">
      <w:r w:rsidRPr="00381CC4">
        <w:t xml:space="preserve">Sistemas de recomendação personalizados tentam antecipar as necessidades do usuário analisando informações do seu perfil e levando em consideração as restrições de domínio para então recomendar sugestões. Ainda no site de compras da </w:t>
      </w:r>
      <w:r w:rsidRPr="00381CC4">
        <w:rPr>
          <w:b/>
        </w:rPr>
        <w:t>Amazon</w:t>
      </w:r>
      <w:r w:rsidRPr="00381CC4">
        <w:t>, uma vez realizada uma compra, as informações são armazenadas no perfil do usuário de modo que para as compras futuras o usuário receba como recomendação, não apenas itens relacionados pela categoria em que se encaixam, mas também por que estão relacionados com a última compra feita por ele.</w:t>
      </w:r>
    </w:p>
    <w:p w14:paraId="41472887" w14:textId="77777777" w:rsidR="00381CC4" w:rsidRPr="00381CC4" w:rsidRDefault="00381CC4" w:rsidP="00381CC4">
      <w:r w:rsidRPr="00381CC4">
        <w:t xml:space="preserve"> </w:t>
      </w:r>
    </w:p>
    <w:p w14:paraId="61EA8DF8" w14:textId="77777777" w:rsidR="00381CC4" w:rsidRPr="003853A5" w:rsidRDefault="00381CC4" w:rsidP="00CC641F">
      <w:pPr>
        <w:pStyle w:val="Heading3"/>
        <w:rPr>
          <w:rStyle w:val="BookTitle"/>
          <w:b/>
          <w:bCs w:val="0"/>
          <w:smallCaps w:val="0"/>
          <w:spacing w:val="0"/>
        </w:rPr>
      </w:pPr>
      <w:bookmarkStart w:id="11" w:name="_Toc188611301"/>
      <w:r w:rsidRPr="003853A5">
        <w:rPr>
          <w:rStyle w:val="BookTitle"/>
          <w:b/>
          <w:bCs w:val="0"/>
          <w:smallCaps w:val="0"/>
          <w:spacing w:val="0"/>
        </w:rPr>
        <w:t>Modelos de sistemas de recomendação</w:t>
      </w:r>
      <w:bookmarkEnd w:id="11"/>
    </w:p>
    <w:p w14:paraId="2ABE4414" w14:textId="77777777" w:rsidR="00381CC4" w:rsidRPr="00381CC4" w:rsidRDefault="00381CC4" w:rsidP="00381CC4">
      <w:r w:rsidRPr="00381CC4">
        <w:t>Sistemas de recomendação variam de acordo com a técnica utilizada para descobrir as preferencias do usuário. Entre os sistemas de recomendação mais comuns temos:</w:t>
      </w:r>
    </w:p>
    <w:p w14:paraId="604683D0" w14:textId="77777777" w:rsidR="00381CC4" w:rsidRPr="00381CC4" w:rsidRDefault="00381CC4" w:rsidP="00381CC4"/>
    <w:p w14:paraId="0C3BA685" w14:textId="77777777" w:rsidR="00381CC4" w:rsidRPr="003853A5" w:rsidRDefault="00381CC4" w:rsidP="00CC641F">
      <w:pPr>
        <w:pStyle w:val="Heading3"/>
        <w:rPr>
          <w:rStyle w:val="BookTitle"/>
          <w:b/>
          <w:bCs w:val="0"/>
          <w:smallCaps w:val="0"/>
          <w:spacing w:val="0"/>
        </w:rPr>
      </w:pPr>
      <w:bookmarkStart w:id="12" w:name="_Toc188611302"/>
      <w:r w:rsidRPr="003853A5">
        <w:rPr>
          <w:rStyle w:val="BookTitle"/>
          <w:b/>
          <w:bCs w:val="0"/>
          <w:smallCaps w:val="0"/>
          <w:spacing w:val="0"/>
        </w:rPr>
        <w:t>Baseados em conteúdo</w:t>
      </w:r>
      <w:bookmarkEnd w:id="12"/>
    </w:p>
    <w:p w14:paraId="676FFBA1" w14:textId="77777777" w:rsidR="00381CC4" w:rsidRPr="00381CC4" w:rsidRDefault="00381CC4" w:rsidP="00381CC4">
      <w:r w:rsidRPr="00381CC4">
        <w:t>Sistemas de recomendação baseados em conteúdo tentam recomendar opções que são similares a algum item que o usuário já selecionou no passado. Por exemplo, se um usuário leu um artigo sobre política em um portal de notícias, este portal poderia sugerir, em consultas futuras, artigos relacionados a política.</w:t>
      </w:r>
    </w:p>
    <w:p w14:paraId="4E153BFC" w14:textId="77777777" w:rsidR="00381CC4" w:rsidRPr="00381CC4" w:rsidRDefault="00381CC4" w:rsidP="00381CC4"/>
    <w:p w14:paraId="1FAB0CFD" w14:textId="77777777" w:rsidR="00381CC4" w:rsidRPr="003853A5" w:rsidRDefault="00381CC4" w:rsidP="00CC641F">
      <w:pPr>
        <w:pStyle w:val="Heading3"/>
        <w:rPr>
          <w:rStyle w:val="BookTitle"/>
          <w:b/>
          <w:bCs w:val="0"/>
          <w:smallCaps w:val="0"/>
          <w:spacing w:val="0"/>
        </w:rPr>
      </w:pPr>
      <w:bookmarkStart w:id="13" w:name="_Toc188611303"/>
      <w:r w:rsidRPr="003853A5">
        <w:rPr>
          <w:rStyle w:val="BookTitle"/>
          <w:b/>
          <w:bCs w:val="0"/>
          <w:smallCaps w:val="0"/>
          <w:spacing w:val="0"/>
        </w:rPr>
        <w:t>Baseado em filtragem colaborativa</w:t>
      </w:r>
      <w:bookmarkEnd w:id="13"/>
    </w:p>
    <w:p w14:paraId="001E029B" w14:textId="77777777" w:rsidR="00381CC4" w:rsidRPr="00381CC4" w:rsidRDefault="00381CC4" w:rsidP="00381CC4">
      <w:r w:rsidRPr="00381CC4">
        <w:t>Sistemas de recomendação baseados em filtragem colaborativa, tentam recomendar ao usuário opções que foram utilizadas por usuários com os mesmos interesses.  Por exemplo, se um grupo de usuários selecionam o produto X e em seguida selecionam o  produto Y, o sistema de recomendação entende que usuários que acessam o produto X também acessam o produto Y e passa a recomendar o produto Y toda vez que algum novo usuário se interessar pelo produto X.</w:t>
      </w:r>
    </w:p>
    <w:p w14:paraId="1A56ACBB" w14:textId="77777777" w:rsidR="00381CC4" w:rsidRPr="00381CC4" w:rsidRDefault="00381CC4" w:rsidP="00381CC4"/>
    <w:p w14:paraId="0A2D5329" w14:textId="77777777" w:rsidR="00381CC4" w:rsidRPr="003853A5" w:rsidRDefault="00381CC4" w:rsidP="00CC641F">
      <w:pPr>
        <w:pStyle w:val="Heading3"/>
        <w:rPr>
          <w:rStyle w:val="BookTitle"/>
          <w:b/>
          <w:bCs w:val="0"/>
          <w:smallCaps w:val="0"/>
          <w:spacing w:val="0"/>
        </w:rPr>
      </w:pPr>
      <w:bookmarkStart w:id="14" w:name="_Toc188611304"/>
      <w:r w:rsidRPr="003853A5">
        <w:rPr>
          <w:rStyle w:val="BookTitle"/>
          <w:b/>
          <w:bCs w:val="0"/>
          <w:smallCaps w:val="0"/>
          <w:spacing w:val="0"/>
        </w:rPr>
        <w:t>Baseado em nichos demográficos</w:t>
      </w:r>
      <w:bookmarkEnd w:id="14"/>
    </w:p>
    <w:p w14:paraId="07DC09D8" w14:textId="77777777" w:rsidR="00381CC4" w:rsidRPr="00381CC4" w:rsidRDefault="00381CC4" w:rsidP="00381CC4">
      <w:r w:rsidRPr="00381CC4">
        <w:t>Este tipo de sistema de recomendação baseia-se no perfil demográfico do usuário para recomendar opções. Usuários de um determinado estado recebem recomendações diferentes de usuários de outros estados. Os nichos demográficos podem ser: idade, sexo, língua etc.</w:t>
      </w:r>
    </w:p>
    <w:p w14:paraId="1F72671D" w14:textId="77777777" w:rsidR="00381CC4" w:rsidRPr="00381CC4" w:rsidRDefault="00381CC4" w:rsidP="00381CC4"/>
    <w:p w14:paraId="02EA7FB0" w14:textId="77777777" w:rsidR="00381CC4" w:rsidRPr="003853A5" w:rsidRDefault="00381CC4" w:rsidP="00CC641F">
      <w:pPr>
        <w:pStyle w:val="Heading3"/>
        <w:rPr>
          <w:rStyle w:val="BookTitle"/>
          <w:b/>
          <w:bCs w:val="0"/>
          <w:smallCaps w:val="0"/>
          <w:spacing w:val="0"/>
        </w:rPr>
      </w:pPr>
      <w:bookmarkStart w:id="15" w:name="_Toc188611305"/>
      <w:r w:rsidRPr="003853A5">
        <w:rPr>
          <w:rStyle w:val="BookTitle"/>
          <w:b/>
          <w:bCs w:val="0"/>
          <w:smallCaps w:val="0"/>
          <w:spacing w:val="0"/>
        </w:rPr>
        <w:t>Baseado em conhecimento</w:t>
      </w:r>
      <w:bookmarkEnd w:id="15"/>
    </w:p>
    <w:p w14:paraId="793138CF" w14:textId="77777777" w:rsidR="00381CC4" w:rsidRPr="00381CC4" w:rsidRDefault="00381CC4" w:rsidP="00381CC4">
      <w:r w:rsidRPr="00381CC4">
        <w:t>Sistemas de recomendação baseados em conhecimento tentam recomendar ao usuário opções baseando-se no conhecimento específico do domínio do sistema. Este modelo também é reconhecido como um modelo baseado em caso onde o problema é a analise das necessidades do usuário e a solução é o conjunto de opções a serem recomendadas.</w:t>
      </w:r>
    </w:p>
    <w:p w14:paraId="705D4E0A" w14:textId="77777777" w:rsidR="00381CC4" w:rsidRPr="00381CC4" w:rsidRDefault="00381CC4" w:rsidP="00381CC4">
      <w:r w:rsidRPr="00381CC4">
        <w:t>Sistemas de recomendação com esta técnica tendem a trabalhar melhor que os outros no início, porém se não são acompanhados de componente de aprendizagem se tornam ineficientes.</w:t>
      </w:r>
    </w:p>
    <w:p w14:paraId="4687DBAE" w14:textId="77777777" w:rsidR="00381CC4" w:rsidRPr="00381CC4" w:rsidRDefault="00381CC4" w:rsidP="00381CC4">
      <w:r w:rsidRPr="00381CC4">
        <w:t>Neste sistema o principio de recomendação está baseado na similaridade de uma solução para um dado problema.</w:t>
      </w:r>
    </w:p>
    <w:p w14:paraId="65037A66" w14:textId="77777777" w:rsidR="00381CC4" w:rsidRPr="00381CC4" w:rsidRDefault="00381CC4" w:rsidP="00381CC4"/>
    <w:p w14:paraId="517B933D" w14:textId="77777777" w:rsidR="00381CC4" w:rsidRPr="003853A5" w:rsidRDefault="00381CC4" w:rsidP="00CC641F">
      <w:pPr>
        <w:pStyle w:val="Heading3"/>
        <w:rPr>
          <w:rStyle w:val="BookTitle"/>
          <w:b/>
          <w:bCs w:val="0"/>
          <w:smallCaps w:val="0"/>
          <w:spacing w:val="0"/>
        </w:rPr>
      </w:pPr>
      <w:bookmarkStart w:id="16" w:name="_Toc188611306"/>
      <w:r w:rsidRPr="003853A5">
        <w:rPr>
          <w:rStyle w:val="BookTitle"/>
          <w:b/>
          <w:bCs w:val="0"/>
          <w:smallCaps w:val="0"/>
          <w:spacing w:val="0"/>
        </w:rPr>
        <w:t>Baseado na comunidade</w:t>
      </w:r>
      <w:bookmarkEnd w:id="16"/>
    </w:p>
    <w:p w14:paraId="0CCC727D" w14:textId="77777777" w:rsidR="00381CC4" w:rsidRPr="00381CC4" w:rsidRDefault="00381CC4" w:rsidP="00381CC4">
      <w:r w:rsidRPr="00381CC4">
        <w:t>Este tipo de sistema de recomendação procura basear-se nas relações que o usuário possui com sua rede de amigos para realizar as recomendações. Neste modelo acredita-se que a recomendação de pessoas ligadas ao usuário tendem a ser mais efetivas. Esta abordagem tem se tornado bastante atrativa tendo em vista o grande crescimento das redes de relacionamento.</w:t>
      </w:r>
    </w:p>
    <w:p w14:paraId="1A50EB65" w14:textId="77777777" w:rsidR="00381CC4" w:rsidRPr="00381CC4" w:rsidRDefault="00381CC4" w:rsidP="00381CC4"/>
    <w:p w14:paraId="2D634E32" w14:textId="77777777" w:rsidR="00381CC4" w:rsidRPr="003853A5" w:rsidRDefault="00381CC4" w:rsidP="00CC641F">
      <w:pPr>
        <w:pStyle w:val="Heading3"/>
        <w:rPr>
          <w:rStyle w:val="BookTitle"/>
          <w:b/>
          <w:bCs w:val="0"/>
          <w:smallCaps w:val="0"/>
          <w:spacing w:val="0"/>
        </w:rPr>
      </w:pPr>
      <w:bookmarkStart w:id="17" w:name="_Toc188611307"/>
      <w:r w:rsidRPr="003853A5">
        <w:rPr>
          <w:rStyle w:val="BookTitle"/>
          <w:b/>
          <w:bCs w:val="0"/>
          <w:smallCaps w:val="0"/>
          <w:spacing w:val="0"/>
        </w:rPr>
        <w:t>Sistemas híbridos de recomendação</w:t>
      </w:r>
      <w:bookmarkEnd w:id="17"/>
    </w:p>
    <w:p w14:paraId="55BB9919" w14:textId="77777777" w:rsidR="00381CC4" w:rsidRPr="00381CC4" w:rsidRDefault="00381CC4" w:rsidP="00381CC4">
      <w:r w:rsidRPr="00381CC4">
        <w:t>Sistemas de recomendação híbridos procuram utilizar técnicas de outros sistemas de recomendação de forma a complementar as deficiências entre as técnicas.</w:t>
      </w:r>
    </w:p>
    <w:p w14:paraId="073B5622" w14:textId="77777777" w:rsidR="00D712B1" w:rsidRPr="006A2AA7" w:rsidRDefault="00D712B1" w:rsidP="00D712B1">
      <w:pPr>
        <w:ind w:firstLine="0"/>
      </w:pPr>
    </w:p>
    <w:p w14:paraId="26F8CDCE" w14:textId="77777777" w:rsidR="00065F26" w:rsidRPr="006A2AA7" w:rsidRDefault="00065F26" w:rsidP="00065F26"/>
    <w:p w14:paraId="7F8AEBFF" w14:textId="60043CA2" w:rsidR="007747BA" w:rsidRPr="006A2AA7" w:rsidRDefault="007747BA" w:rsidP="00CC641F">
      <w:pPr>
        <w:pStyle w:val="Heading2"/>
      </w:pPr>
      <w:bookmarkStart w:id="18" w:name="_Toc188611308"/>
      <w:r>
        <w:t>Projeto Pure</w:t>
      </w:r>
      <w:bookmarkEnd w:id="18"/>
    </w:p>
    <w:p w14:paraId="198F7DA3" w14:textId="77777777" w:rsidR="009D396A" w:rsidRPr="009D396A" w:rsidRDefault="009D396A" w:rsidP="007747BA">
      <w:r w:rsidRPr="009D396A">
        <w:t>O projeto PURE [12] é  um sistema para recomendação de artigos médicos que utiliza o princípio de recomendação baseado na filtragem de conteúdo. Em linhas gerais, o sistema executa uma classificação dos artigos preferidos do usuário para então recomendar outros artigos para leitura.</w:t>
      </w:r>
    </w:p>
    <w:p w14:paraId="30D38ABE" w14:textId="77777777" w:rsidR="009D396A" w:rsidRPr="007747BA" w:rsidRDefault="009D396A" w:rsidP="007747BA">
      <w:pPr>
        <w:rPr>
          <w:rStyle w:val="Emphasis"/>
        </w:rPr>
      </w:pPr>
    </w:p>
    <w:p w14:paraId="3E7E5B2A" w14:textId="77777777" w:rsidR="009D396A" w:rsidRPr="007747BA" w:rsidRDefault="009D396A" w:rsidP="007747BA">
      <w:pPr>
        <w:rPr>
          <w:rStyle w:val="Emphasis"/>
        </w:rPr>
      </w:pPr>
      <w:r w:rsidRPr="007747BA">
        <w:rPr>
          <w:rStyle w:val="Emphasis"/>
        </w:rPr>
        <w:t>O sistema PURE pode ser entendido pelo fluxo de operações a seguir:</w:t>
      </w:r>
    </w:p>
    <w:p w14:paraId="107C2052" w14:textId="77777777" w:rsidR="009D396A" w:rsidRPr="007747BA" w:rsidRDefault="009D396A" w:rsidP="007747BA">
      <w:pPr>
        <w:rPr>
          <w:rStyle w:val="Emphasis"/>
        </w:rPr>
      </w:pPr>
    </w:p>
    <w:p w14:paraId="04F096E6" w14:textId="77777777" w:rsidR="009D396A" w:rsidRPr="000C266F" w:rsidRDefault="009D396A" w:rsidP="007747BA">
      <w:pPr>
        <w:pStyle w:val="ListParagraph"/>
        <w:numPr>
          <w:ilvl w:val="0"/>
          <w:numId w:val="10"/>
        </w:numPr>
        <w:ind w:left="810"/>
      </w:pPr>
      <w:r w:rsidRPr="000C266F">
        <w:t>O usuário acessa o sistema para informar os artigos do seu interesse. Estes artigos são armazenados na base de dados do PURE.</w:t>
      </w:r>
    </w:p>
    <w:p w14:paraId="1CD9B65F" w14:textId="77777777" w:rsidR="009D396A" w:rsidRPr="000C266F" w:rsidRDefault="009D396A" w:rsidP="007747BA">
      <w:pPr>
        <w:pStyle w:val="ListParagraph"/>
        <w:numPr>
          <w:ilvl w:val="0"/>
          <w:numId w:val="10"/>
        </w:numPr>
        <w:ind w:left="810"/>
      </w:pPr>
      <w:r w:rsidRPr="000C266F">
        <w:t xml:space="preserve">Um sistema de aprendizado de máquina é aplicado para extrair as preferências do usuário com base nos seus artigos de interesse. </w:t>
      </w:r>
    </w:p>
    <w:p w14:paraId="6736128E" w14:textId="77777777" w:rsidR="009D396A" w:rsidRPr="000C266F" w:rsidRDefault="009D396A" w:rsidP="007747BA">
      <w:pPr>
        <w:pStyle w:val="ListParagraph"/>
        <w:numPr>
          <w:ilvl w:val="0"/>
          <w:numId w:val="10"/>
        </w:numPr>
        <w:ind w:left="810"/>
      </w:pPr>
      <w:r w:rsidRPr="000C266F">
        <w:t xml:space="preserve">O sistema PURE consulta a base de dados PubMed para baixar os </w:t>
      </w:r>
      <w:r>
        <w:t xml:space="preserve">novos </w:t>
      </w:r>
      <w:r w:rsidRPr="000C266F">
        <w:t xml:space="preserve">artigos publicados. </w:t>
      </w:r>
    </w:p>
    <w:p w14:paraId="2072CCB2" w14:textId="77777777" w:rsidR="009D396A" w:rsidRPr="000C266F" w:rsidRDefault="009D396A" w:rsidP="007747BA">
      <w:pPr>
        <w:pStyle w:val="ListParagraph"/>
        <w:numPr>
          <w:ilvl w:val="0"/>
          <w:numId w:val="10"/>
        </w:numPr>
        <w:ind w:left="810"/>
      </w:pPr>
      <w:r w:rsidRPr="000C266F">
        <w:t xml:space="preserve">Os artigos baixados da PubMed são </w:t>
      </w:r>
      <w:r>
        <w:t>ordenados com</w:t>
      </w:r>
      <w:r w:rsidRPr="000C266F">
        <w:t xml:space="preserve"> base no modelo treinado com as preferências do usuário.</w:t>
      </w:r>
    </w:p>
    <w:p w14:paraId="6F238CD9" w14:textId="77777777" w:rsidR="009D396A" w:rsidRPr="000C266F" w:rsidRDefault="009D396A" w:rsidP="007747BA">
      <w:pPr>
        <w:pStyle w:val="ListParagraph"/>
        <w:numPr>
          <w:ilvl w:val="0"/>
          <w:numId w:val="10"/>
        </w:numPr>
        <w:ind w:left="810"/>
      </w:pPr>
      <w:r w:rsidRPr="000C266F">
        <w:t>Os artigos são então apresentados para o usuário.</w:t>
      </w:r>
    </w:p>
    <w:p w14:paraId="41DF45E9" w14:textId="77777777" w:rsidR="009D396A" w:rsidRPr="000C266F" w:rsidRDefault="009D396A" w:rsidP="009D396A">
      <w:pPr>
        <w:pStyle w:val="Paragrafonormal"/>
        <w:ind w:firstLine="0"/>
      </w:pPr>
    </w:p>
    <w:p w14:paraId="4E212944" w14:textId="668A9C4F" w:rsidR="009D396A" w:rsidRDefault="009D396A" w:rsidP="007747BA">
      <w:r w:rsidRPr="000C266F">
        <w:t>O propósito do PURE desenvolvido por TAKASHI YONEYA e HIROSHI MAMITSUKA, é oferecer uma interface que facilite o processo de busca de artigos relevantes pela comunidade científica na base de dados PubMed. A base de dados PubMed mantém um grande acervo de artigos de biologia e medicina com um volume diário de atualização da ordem de centenas artigos. Diante deste cenário, os autores perceberam que um sistema de recomendação baseado em filtragem de conteúdo poderia auxiliar a comunidade científica no trabalho de consulta de novos artigos.</w:t>
      </w:r>
      <w:r w:rsidR="007747BA">
        <w:t xml:space="preserve"> </w:t>
      </w:r>
      <w:r>
        <w:t xml:space="preserve">Os módulos </w:t>
      </w:r>
      <w:r w:rsidR="007747BA">
        <w:t>a seguir fazem parte do sistema PURE.</w:t>
      </w:r>
    </w:p>
    <w:p w14:paraId="6938EAAB" w14:textId="77777777" w:rsidR="009D396A" w:rsidRPr="000C266F" w:rsidRDefault="009D396A" w:rsidP="009D396A">
      <w:pPr>
        <w:pStyle w:val="Paragrafonormal"/>
        <w:ind w:firstLine="0"/>
      </w:pPr>
    </w:p>
    <w:p w14:paraId="6C365D1D" w14:textId="3D18C65C" w:rsidR="009D396A" w:rsidRPr="003853A5" w:rsidRDefault="009D396A" w:rsidP="00CC641F">
      <w:pPr>
        <w:pStyle w:val="Heading3"/>
        <w:rPr>
          <w:rStyle w:val="BookTitle"/>
          <w:b/>
          <w:bCs w:val="0"/>
          <w:smallCaps w:val="0"/>
          <w:spacing w:val="0"/>
        </w:rPr>
      </w:pPr>
      <w:bookmarkStart w:id="19" w:name="_Toc188611309"/>
      <w:r w:rsidRPr="003853A5">
        <w:rPr>
          <w:rStyle w:val="BookTitle"/>
          <w:b/>
          <w:bCs w:val="0"/>
          <w:smallCaps w:val="0"/>
          <w:spacing w:val="0"/>
        </w:rPr>
        <w:t>Interface para registro de artigos</w:t>
      </w:r>
      <w:r w:rsidR="00A634A5">
        <w:rPr>
          <w:rStyle w:val="BookTitle"/>
          <w:b/>
          <w:bCs w:val="0"/>
          <w:smallCaps w:val="0"/>
          <w:spacing w:val="0"/>
        </w:rPr>
        <w:t xml:space="preserve"> do usuário</w:t>
      </w:r>
      <w:bookmarkEnd w:id="19"/>
    </w:p>
    <w:p w14:paraId="003A1D46" w14:textId="3AACBAFA" w:rsidR="009D396A" w:rsidRPr="000C266F" w:rsidRDefault="009D396A" w:rsidP="007747BA">
      <w:r w:rsidRPr="000C266F">
        <w:t>Para utilizar o sistema, o usuário precisa registrar os seus artigos de interesse na base de dados do PURE. Para esta atividade o usuário acessa a interface web do sistema e seleciona os artigos de sua preferência em uma listagem.</w:t>
      </w:r>
      <w:r w:rsidR="007747BA">
        <w:t xml:space="preserve"> </w:t>
      </w:r>
      <w:r w:rsidRPr="000C266F">
        <w:t>Os artigos selecionados são então gravados no perfil do usuário e armazenados no banco de dados do PURE.</w:t>
      </w:r>
    </w:p>
    <w:p w14:paraId="1A3EDC8C" w14:textId="02E4EF87" w:rsidR="009D396A" w:rsidRDefault="009D396A" w:rsidP="007747BA">
      <w:r w:rsidRPr="000C266F">
        <w:t>O usuário tem a permissão de adicionar novos arquivos e alterar sua lista de interesse.</w:t>
      </w:r>
    </w:p>
    <w:p w14:paraId="348A2205" w14:textId="77777777" w:rsidR="00A634A5" w:rsidRPr="000C266F" w:rsidRDefault="00A634A5" w:rsidP="007747BA"/>
    <w:p w14:paraId="236248A7" w14:textId="78B78C31" w:rsidR="00A634A5" w:rsidRDefault="009D396A" w:rsidP="007747BA">
      <w:pPr>
        <w:pStyle w:val="Heading3"/>
      </w:pPr>
      <w:bookmarkStart w:id="20" w:name="_Toc188611310"/>
      <w:r w:rsidRPr="00A634A5">
        <w:t>Treinamento do modelo probabilístico</w:t>
      </w:r>
      <w:bookmarkEnd w:id="20"/>
      <w:r w:rsidRPr="00A634A5">
        <w:rPr>
          <w:rStyle w:val="BookTitle"/>
          <w:bCs w:val="0"/>
          <w:smallCaps w:val="0"/>
          <w:spacing w:val="0"/>
        </w:rPr>
        <w:t xml:space="preserve"> </w:t>
      </w:r>
    </w:p>
    <w:p w14:paraId="70940C70" w14:textId="77777777" w:rsidR="009D396A" w:rsidRPr="000C266F" w:rsidRDefault="009D396A" w:rsidP="007747BA">
      <w:r w:rsidRPr="000C266F">
        <w:t>Os artigos de interesse do usuário são utilizados para a concepção de um modelo probabilístico que procura identificar as preferências do usuário para novos artigos. Esse modelo é dividido em duas etapas:</w:t>
      </w:r>
    </w:p>
    <w:p w14:paraId="7AAE21BD" w14:textId="77777777" w:rsidR="009D396A" w:rsidRPr="000C266F" w:rsidRDefault="009D396A" w:rsidP="009D396A">
      <w:pPr>
        <w:pStyle w:val="Paragrafonormal"/>
        <w:ind w:firstLine="0"/>
      </w:pPr>
    </w:p>
    <w:p w14:paraId="05515603" w14:textId="05379229" w:rsidR="009D396A" w:rsidRPr="003853A5" w:rsidRDefault="00A634A5" w:rsidP="00CC641F">
      <w:pPr>
        <w:pStyle w:val="Heading3"/>
        <w:rPr>
          <w:rStyle w:val="BookTitle"/>
          <w:b/>
          <w:bCs w:val="0"/>
          <w:smallCaps w:val="0"/>
          <w:spacing w:val="0"/>
        </w:rPr>
      </w:pPr>
      <w:bookmarkStart w:id="21" w:name="_Toc188611311"/>
      <w:r>
        <w:rPr>
          <w:rStyle w:val="BookTitle"/>
          <w:b/>
          <w:bCs w:val="0"/>
          <w:smallCaps w:val="0"/>
          <w:spacing w:val="0"/>
        </w:rPr>
        <w:t>S</w:t>
      </w:r>
      <w:r w:rsidR="009D396A" w:rsidRPr="003853A5">
        <w:rPr>
          <w:rStyle w:val="BookTitle"/>
          <w:b/>
          <w:bCs w:val="0"/>
          <w:smallCaps w:val="0"/>
          <w:spacing w:val="0"/>
        </w:rPr>
        <w:t>eleção de palavras e atribuição de peso</w:t>
      </w:r>
      <w:bookmarkEnd w:id="21"/>
    </w:p>
    <w:p w14:paraId="4416354C" w14:textId="77777777" w:rsidR="009D396A" w:rsidRPr="000C266F" w:rsidRDefault="009D396A" w:rsidP="007747BA">
      <w:r w:rsidRPr="000C266F">
        <w:t xml:space="preserve">Nesta etapa o sistema trata os artigos do PubMed como um vetor de palavras </w:t>
      </w:r>
      <w:r>
        <w:t>ordenadas</w:t>
      </w:r>
      <w:r w:rsidRPr="000C266F">
        <w:t xml:space="preserve"> por peso. Estas palavras são obtidas a partir da eliminação de palavras irrelevantes para o sistema classificadas como stopwords.</w:t>
      </w:r>
    </w:p>
    <w:p w14:paraId="23078D70" w14:textId="77777777" w:rsidR="009D396A" w:rsidRPr="000C266F" w:rsidRDefault="009D396A" w:rsidP="007747BA">
      <w:r w:rsidRPr="000C266F">
        <w:t xml:space="preserve">As stopwords são obtidas por duas estratégias distintas, a primeira consiste na geração do DF e TF-IDF das palavras oriundas de uma porção aleatória de artigos da base de dados do PubMed. As palavras com alto DF (número de documentos onde a palavra aparece) ou com baixo TF-IDF (métrica que informa quanto a palavra é relevante para o documento) são consideradas stopwords. A segunda estratégia consiste em considerar como stopwords as palavras que respeitam as seguintes regras: 1) palavras com menos de 3 letras; 2) palavras sem caracteres alfabéticos; 3) palavras que aparecem no </w:t>
      </w:r>
      <w:r w:rsidRPr="000C266F">
        <w:rPr>
          <w:b/>
        </w:rPr>
        <w:t>Journal of Business Research</w:t>
      </w:r>
      <w:r w:rsidRPr="000C266F">
        <w:t xml:space="preserve"> de Jan. 2005 a 2006.</w:t>
      </w:r>
    </w:p>
    <w:p w14:paraId="73C9B995" w14:textId="77777777" w:rsidR="009D396A" w:rsidRPr="000C266F" w:rsidRDefault="009D396A" w:rsidP="007747BA">
      <w:r w:rsidRPr="000C266F">
        <w:t>Após a eliminação das stopwords é dado um peso para cada palavra restante do documento. Este peso é obtido pela verificação da distribuição da palavra pelo documento (TF).</w:t>
      </w:r>
    </w:p>
    <w:p w14:paraId="1CE1764D" w14:textId="77777777" w:rsidR="009D396A" w:rsidRPr="000C266F" w:rsidRDefault="009D396A" w:rsidP="007747BA"/>
    <w:p w14:paraId="1084347A" w14:textId="77777777" w:rsidR="009D396A" w:rsidRPr="003853A5" w:rsidRDefault="009D396A" w:rsidP="00CC641F">
      <w:pPr>
        <w:pStyle w:val="Heading3"/>
        <w:rPr>
          <w:rStyle w:val="BookTitle"/>
          <w:b/>
          <w:bCs w:val="0"/>
          <w:smallCaps w:val="0"/>
          <w:spacing w:val="0"/>
        </w:rPr>
      </w:pPr>
      <w:bookmarkStart w:id="22" w:name="_Toc188611312"/>
      <w:r w:rsidRPr="003853A5">
        <w:rPr>
          <w:rStyle w:val="BookTitle"/>
          <w:b/>
          <w:bCs w:val="0"/>
          <w:smallCaps w:val="0"/>
          <w:spacing w:val="0"/>
        </w:rPr>
        <w:t>Etapa de Geração do modelo probabilístico</w:t>
      </w:r>
      <w:bookmarkEnd w:id="22"/>
    </w:p>
    <w:p w14:paraId="6F7D28A5" w14:textId="77777777" w:rsidR="009D396A" w:rsidRPr="000C266F" w:rsidRDefault="009D396A" w:rsidP="007747BA">
      <w:r w:rsidRPr="000C266F">
        <w:t>As palavras selecionadas na etapa anterior são usadas para treinar um classificador probabilístico que será usado para gerar uma métrica de recomendação para os novos artigos. A função utilizada para computar o grau de recomendação de um artigo é dad</w:t>
      </w:r>
      <w:r>
        <w:t>a</w:t>
      </w:r>
      <w:r w:rsidRPr="000C266F">
        <w:t xml:space="preserve"> pela </w:t>
      </w:r>
      <w:r>
        <w:t>fórmula</w:t>
      </w:r>
      <w:r w:rsidRPr="000C266F">
        <w:t xml:space="preserve"> abaixo:</w:t>
      </w:r>
    </w:p>
    <w:p w14:paraId="58F2F9FA" w14:textId="77777777" w:rsidR="009D396A" w:rsidRPr="000C266F" w:rsidRDefault="009D396A" w:rsidP="007747BA">
      <w:r w:rsidRPr="000C266F">
        <w:t>Sendo d um artigo, z a variável correspondente ao cluster, s um campo existente na estrutura do artigo exe., título e w uma palavra do artigo temos:</w:t>
      </w:r>
    </w:p>
    <w:p w14:paraId="7C6CDCF5" w14:textId="77777777" w:rsidR="009D396A" w:rsidRPr="000C266F" w:rsidRDefault="009D396A" w:rsidP="007747BA"/>
    <w:p w14:paraId="4B47FBE1" w14:textId="77777777" w:rsidR="00F85CAE" w:rsidRDefault="009D396A" w:rsidP="00F85CAE">
      <w:pPr>
        <w:pStyle w:val="Paragrafonormal"/>
        <w:keepNext/>
      </w:pPr>
      <w:r w:rsidRPr="000C266F">
        <w:rPr>
          <w:noProof/>
          <w:lang w:val="en-US"/>
        </w:rPr>
        <w:drawing>
          <wp:inline distT="0" distB="0" distL="0" distR="0" wp14:anchorId="445AB15D" wp14:editId="66531A25">
            <wp:extent cx="5396230" cy="808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7.53.04 PM.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808990"/>
                    </a:xfrm>
                    <a:prstGeom prst="rect">
                      <a:avLst/>
                    </a:prstGeom>
                  </pic:spPr>
                </pic:pic>
              </a:graphicData>
            </a:graphic>
          </wp:inline>
        </w:drawing>
      </w:r>
    </w:p>
    <w:p w14:paraId="12CB27A4" w14:textId="55EB5A55" w:rsidR="009D396A" w:rsidRPr="000C266F" w:rsidRDefault="00F85CAE" w:rsidP="00F85CAE">
      <w:pPr>
        <w:pStyle w:val="Caption"/>
        <w:jc w:val="center"/>
      </w:pPr>
      <w:bookmarkStart w:id="23" w:name="_Toc188611586"/>
      <w:r>
        <w:t xml:space="preserve">Figure </w:t>
      </w:r>
      <w:r>
        <w:fldChar w:fldCharType="begin"/>
      </w:r>
      <w:r>
        <w:instrText xml:space="preserve"> SEQ Figure \* ARABIC </w:instrText>
      </w:r>
      <w:r>
        <w:fldChar w:fldCharType="separate"/>
      </w:r>
      <w:r w:rsidR="00830ACD">
        <w:rPr>
          <w:noProof/>
        </w:rPr>
        <w:t>1</w:t>
      </w:r>
      <w:r>
        <w:fldChar w:fldCharType="end"/>
      </w:r>
      <w:r>
        <w:rPr>
          <w:rFonts w:eastAsia="Arial Unicode MS"/>
          <w:b w:val="0"/>
          <w:kern w:val="1"/>
          <w:lang w:eastAsia="en-US"/>
        </w:rPr>
        <w:t xml:space="preserve"> - </w:t>
      </w:r>
      <w:r w:rsidR="009D396A" w:rsidRPr="000C266F">
        <w:t>Função de Recomendação</w:t>
      </w:r>
      <w:bookmarkEnd w:id="23"/>
    </w:p>
    <w:p w14:paraId="16BC6EE9" w14:textId="77777777" w:rsidR="009D396A" w:rsidRPr="000C266F" w:rsidRDefault="009D396A" w:rsidP="009D396A">
      <w:pPr>
        <w:pStyle w:val="Paragrafonormal"/>
      </w:pPr>
    </w:p>
    <w:p w14:paraId="55F79A30" w14:textId="77777777" w:rsidR="009D396A" w:rsidRPr="000C266F" w:rsidRDefault="009D396A" w:rsidP="007747BA">
      <w:r w:rsidRPr="000C266F">
        <w:t>Em seguida os autores treinam os parâmetros de probabilidade p(z) e ps(w|z) a partir dos artigos preferidos do usuário utilizando o algoritmo de Maximização de Expectativa (EM).</w:t>
      </w:r>
    </w:p>
    <w:p w14:paraId="16E31076" w14:textId="77777777" w:rsidR="009D396A" w:rsidRPr="000C266F" w:rsidRDefault="009D396A" w:rsidP="009D396A">
      <w:pPr>
        <w:pStyle w:val="Paragrafonormal"/>
        <w:ind w:firstLine="0"/>
      </w:pPr>
    </w:p>
    <w:p w14:paraId="1FFB3D5C" w14:textId="77777777" w:rsidR="009D396A" w:rsidRPr="003853A5" w:rsidRDefault="009D396A" w:rsidP="00CC641F">
      <w:pPr>
        <w:pStyle w:val="Heading3"/>
        <w:rPr>
          <w:rStyle w:val="BookTitle"/>
          <w:b/>
          <w:bCs w:val="0"/>
          <w:smallCaps w:val="0"/>
          <w:spacing w:val="0"/>
        </w:rPr>
      </w:pPr>
      <w:bookmarkStart w:id="24" w:name="_Toc188611313"/>
      <w:r w:rsidRPr="003853A5">
        <w:rPr>
          <w:rStyle w:val="BookTitle"/>
          <w:b/>
          <w:bCs w:val="0"/>
          <w:smallCaps w:val="0"/>
          <w:spacing w:val="0"/>
        </w:rPr>
        <w:t>Recuperação diária de novos artigos da base PubMed.</w:t>
      </w:r>
      <w:bookmarkEnd w:id="24"/>
    </w:p>
    <w:p w14:paraId="0050D9E6" w14:textId="77777777" w:rsidR="009D396A" w:rsidRPr="000C266F" w:rsidRDefault="009D396A" w:rsidP="007747BA">
      <w:r w:rsidRPr="000C266F">
        <w:t xml:space="preserve">O sistema PURE diariamente executa uma operação de recuperação dos novos artigos publicados na base de dados do PubMed. Os novos </w:t>
      </w:r>
      <w:r>
        <w:t>artigos</w:t>
      </w:r>
      <w:r w:rsidRPr="000C266F">
        <w:t xml:space="preserve"> são armazenados na base de dados do sistema para serem classificados de acordo com as preferências de cada usuário.</w:t>
      </w:r>
    </w:p>
    <w:p w14:paraId="38C40520" w14:textId="77777777" w:rsidR="009D396A" w:rsidRPr="000C266F" w:rsidRDefault="009D396A" w:rsidP="007747BA">
      <w:pPr>
        <w:rPr>
          <w:b/>
        </w:rPr>
      </w:pPr>
    </w:p>
    <w:p w14:paraId="53057BC9" w14:textId="77777777" w:rsidR="009D396A" w:rsidRPr="003853A5" w:rsidRDefault="009D396A" w:rsidP="00CC641F">
      <w:pPr>
        <w:pStyle w:val="Heading3"/>
        <w:rPr>
          <w:rStyle w:val="BookTitle"/>
          <w:b/>
          <w:bCs w:val="0"/>
          <w:smallCaps w:val="0"/>
          <w:spacing w:val="0"/>
        </w:rPr>
      </w:pPr>
      <w:bookmarkStart w:id="25" w:name="_Toc188611314"/>
      <w:r w:rsidRPr="003853A5">
        <w:rPr>
          <w:rStyle w:val="BookTitle"/>
          <w:b/>
          <w:bCs w:val="0"/>
          <w:smallCaps w:val="0"/>
          <w:spacing w:val="0"/>
        </w:rPr>
        <w:t>Recomendação dos artigos</w:t>
      </w:r>
      <w:bookmarkEnd w:id="25"/>
    </w:p>
    <w:p w14:paraId="5B0CB0B6" w14:textId="77777777" w:rsidR="009D396A" w:rsidRPr="000C266F" w:rsidRDefault="009D396A" w:rsidP="007747BA">
      <w:r w:rsidRPr="000C266F">
        <w:t xml:space="preserve">Para cada </w:t>
      </w:r>
      <w:r>
        <w:t>artigo</w:t>
      </w:r>
      <w:r w:rsidRPr="000C266F">
        <w:t xml:space="preserve"> recuperado, são extraídas palavras que são usadas como base para geração do </w:t>
      </w:r>
      <w:r>
        <w:t>critério de ordenação que é dado</w:t>
      </w:r>
      <w:r w:rsidRPr="000C266F">
        <w:t xml:space="preserve"> de acordo com a função de recomendação definida anteriormente. Como </w:t>
      </w:r>
      <w:r>
        <w:t xml:space="preserve">forma de ajustar </w:t>
      </w:r>
      <w:r w:rsidRPr="000C266F">
        <w:t>possíveis desvios do algoritmo de recomendação</w:t>
      </w:r>
      <w:r>
        <w:t>,</w:t>
      </w:r>
      <w:r w:rsidRPr="000C266F">
        <w:t xml:space="preserve"> os autores apresentam um score adicional para cada artigo. O Z-score é obtido através do agrupamento dos artigos em conjuntos de artigos com o mesmo número de palavras. Deste modo é separado o mínimo e o máximo graus de recomendação do grupo onde o Z-score do artigo é dado pela formula:</w:t>
      </w:r>
    </w:p>
    <w:p w14:paraId="30E36EF7" w14:textId="77777777" w:rsidR="00F85CAE" w:rsidRDefault="009D396A" w:rsidP="00F85CAE">
      <w:pPr>
        <w:pStyle w:val="Paragrafonormal"/>
        <w:keepNext/>
        <w:jc w:val="center"/>
      </w:pPr>
      <w:r w:rsidRPr="000C266F">
        <w:rPr>
          <w:noProof/>
          <w:lang w:val="en-US"/>
        </w:rPr>
        <w:drawing>
          <wp:inline distT="0" distB="0" distL="0" distR="0" wp14:anchorId="1D1EE3B9" wp14:editId="4512E15C">
            <wp:extent cx="1752600" cy="55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8-05 at 8.31.10 PM.png"/>
                    <pic:cNvPicPr/>
                  </pic:nvPicPr>
                  <pic:blipFill>
                    <a:blip r:embed="rId26">
                      <a:extLst>
                        <a:ext uri="{28A0092B-C50C-407E-A947-70E740481C1C}">
                          <a14:useLocalDpi xmlns:a14="http://schemas.microsoft.com/office/drawing/2010/main" val="0"/>
                        </a:ext>
                      </a:extLst>
                    </a:blip>
                    <a:stretch>
                      <a:fillRect/>
                    </a:stretch>
                  </pic:blipFill>
                  <pic:spPr>
                    <a:xfrm>
                      <a:off x="0" y="0"/>
                      <a:ext cx="1752600" cy="558800"/>
                    </a:xfrm>
                    <a:prstGeom prst="rect">
                      <a:avLst/>
                    </a:prstGeom>
                  </pic:spPr>
                </pic:pic>
              </a:graphicData>
            </a:graphic>
          </wp:inline>
        </w:drawing>
      </w:r>
    </w:p>
    <w:p w14:paraId="054A1A62" w14:textId="50D665E2" w:rsidR="009D396A" w:rsidRDefault="00F85CAE" w:rsidP="00F85CAE">
      <w:pPr>
        <w:pStyle w:val="Caption"/>
        <w:jc w:val="center"/>
      </w:pPr>
      <w:bookmarkStart w:id="26" w:name="_Toc188611587"/>
      <w:r>
        <w:t xml:space="preserve">Figure </w:t>
      </w:r>
      <w:r>
        <w:fldChar w:fldCharType="begin"/>
      </w:r>
      <w:r>
        <w:instrText xml:space="preserve"> SEQ Figure \* ARABIC </w:instrText>
      </w:r>
      <w:r>
        <w:fldChar w:fldCharType="separate"/>
      </w:r>
      <w:r w:rsidR="00830ACD">
        <w:rPr>
          <w:noProof/>
        </w:rPr>
        <w:t>2</w:t>
      </w:r>
      <w:r>
        <w:fldChar w:fldCharType="end"/>
      </w:r>
      <w:r>
        <w:t xml:space="preserve"> </w:t>
      </w:r>
      <w:r w:rsidR="000C1D29">
        <w:t>–</w:t>
      </w:r>
      <w:r>
        <w:t xml:space="preserve"> </w:t>
      </w:r>
      <w:r w:rsidR="000C1D29">
        <w:t xml:space="preserve">Função do </w:t>
      </w:r>
      <w:r>
        <w:t>Zcore</w:t>
      </w:r>
      <w:bookmarkEnd w:id="26"/>
    </w:p>
    <w:p w14:paraId="6736CCB2" w14:textId="77777777" w:rsidR="007747BA" w:rsidRPr="000C266F" w:rsidRDefault="007747BA" w:rsidP="007747BA">
      <w:pPr>
        <w:pStyle w:val="Paragrafonormal"/>
        <w:jc w:val="center"/>
      </w:pPr>
    </w:p>
    <w:p w14:paraId="06E2C2E0" w14:textId="77777777" w:rsidR="009D396A" w:rsidRPr="000C266F" w:rsidRDefault="009D396A" w:rsidP="007747BA">
      <w:pPr>
        <w:ind w:firstLine="0"/>
      </w:pPr>
      <w:r w:rsidRPr="000C266F">
        <w:t>Os artigos com o maior Z-score são então recomendados para o usuário.</w:t>
      </w:r>
    </w:p>
    <w:p w14:paraId="191DFC03" w14:textId="77777777" w:rsidR="00D712B1" w:rsidRPr="00D712B1" w:rsidRDefault="00D712B1" w:rsidP="00A30302">
      <w:pPr>
        <w:ind w:firstLine="0"/>
      </w:pPr>
    </w:p>
    <w:p w14:paraId="5F7F4839" w14:textId="77777777" w:rsidR="00981628" w:rsidRPr="006C0BB8" w:rsidRDefault="00981628" w:rsidP="00981628">
      <w:pPr>
        <w:ind w:firstLine="0"/>
      </w:pPr>
    </w:p>
    <w:p w14:paraId="3102A07A" w14:textId="77777777" w:rsidR="00981628" w:rsidRPr="006C0BB8" w:rsidRDefault="00981628" w:rsidP="00981628"/>
    <w:p w14:paraId="0B02345F" w14:textId="7547D00F" w:rsidR="00664BB4" w:rsidRPr="00913ECA" w:rsidRDefault="00664BB4" w:rsidP="00CC641F">
      <w:pPr>
        <w:pStyle w:val="Heading1"/>
      </w:pPr>
      <w:bookmarkStart w:id="27" w:name="_Toc255665234"/>
      <w:bookmarkStart w:id="28" w:name="_Ref256248588"/>
      <w:bookmarkStart w:id="29" w:name="_Ref256413306"/>
      <w:bookmarkStart w:id="30" w:name="_Toc256439105"/>
      <w:bookmarkStart w:id="31" w:name="_Ref256528877"/>
      <w:bookmarkStart w:id="32" w:name="_Ref256625674"/>
      <w:bookmarkStart w:id="33" w:name="_Toc188611315"/>
      <w:r w:rsidRPr="00913ECA">
        <w:t>GRNews – Sistema</w:t>
      </w:r>
      <w:r w:rsidR="00913ECA">
        <w:t xml:space="preserve"> de recomendação de matérias de </w:t>
      </w:r>
      <w:r w:rsidRPr="00913ECA">
        <w:t>segundo nível.</w:t>
      </w:r>
      <w:bookmarkEnd w:id="33"/>
    </w:p>
    <w:p w14:paraId="6E9FDBC7" w14:textId="77777777" w:rsidR="00664BB4" w:rsidRDefault="00664BB4" w:rsidP="00664BB4">
      <w:r>
        <w:t xml:space="preserve">GRNews é um sistema de recomendações de matérias de segundo nível que visa prover aos editores de conteúdo do portal G1 uma função para a geração de matérias relacionadas ao texto produzido. Esta geração leva em consideração a análise de informações existentes no texto. Com estas informações, o sistema estabelece critérios de consulta de conteúdo relacionado e executa estas consultas contra a base de dados indexados no sistema de busca interno </w:t>
      </w:r>
      <w:r w:rsidRPr="00144F07">
        <w:rPr>
          <w:b/>
        </w:rPr>
        <w:t>solr</w:t>
      </w:r>
      <w:r>
        <w:t>. Os resultados obtidos são organizados em ordem de recenticidade e exibidos em uma listagem para o editor. Desta forma o editor pode relacionar conteúdos de diferentes critérios para compor o elemento de matérias relacionadas.</w:t>
      </w:r>
    </w:p>
    <w:p w14:paraId="05BF5523" w14:textId="77777777" w:rsidR="00664BB4" w:rsidRDefault="00664BB4" w:rsidP="00664BB4">
      <w:r>
        <w:t>Neste capítulo discutiremos a arquitetura dos sistema, bem como os seus conponentes internos de modo a entender todo o seu funcionamento.</w:t>
      </w:r>
    </w:p>
    <w:p w14:paraId="1831CC4D" w14:textId="77777777" w:rsidR="00664BB4" w:rsidRPr="00D64B8B" w:rsidRDefault="00664BB4" w:rsidP="00664BB4"/>
    <w:p w14:paraId="49775C5F" w14:textId="77777777" w:rsidR="00664BB4" w:rsidRDefault="00664BB4" w:rsidP="00CC641F">
      <w:pPr>
        <w:pStyle w:val="Heading2"/>
      </w:pPr>
      <w:bookmarkStart w:id="34" w:name="_Toc188611316"/>
      <w:r>
        <w:t>Arquitetura do sistema e sumário</w:t>
      </w:r>
      <w:bookmarkEnd w:id="34"/>
    </w:p>
    <w:p w14:paraId="031F7D69" w14:textId="5E5BFB8F" w:rsidR="00664BB4" w:rsidRDefault="00664BB4" w:rsidP="00664BB4">
      <w:r>
        <w:t>O principal objetivo do GRNews é gerar conteúdo relacionado a um determinado texto que é produzido pelo editor para isso o sistema conta com 3 componentes principais</w:t>
      </w:r>
      <w:r w:rsidR="000C1D29">
        <w:t xml:space="preserve"> como pode ser visto na figura 3</w:t>
      </w:r>
      <w:r>
        <w:t>.</w:t>
      </w:r>
    </w:p>
    <w:p w14:paraId="6A1AD0E7" w14:textId="77777777" w:rsidR="00664BB4" w:rsidRDefault="00664BB4" w:rsidP="00664BB4"/>
    <w:p w14:paraId="21CD0AC2" w14:textId="77777777" w:rsidR="00664BB4" w:rsidRDefault="00664BB4" w:rsidP="00664BB4">
      <w:pPr>
        <w:keepNext/>
      </w:pPr>
      <w:r>
        <w:rPr>
          <w:noProof/>
          <w:lang w:val="en-US" w:eastAsia="en-US"/>
        </w:rPr>
        <w:drawing>
          <wp:inline distT="0" distB="0" distL="0" distR="0" wp14:anchorId="2BDDA73E" wp14:editId="7165C325">
            <wp:extent cx="4599517" cy="201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76" cy="2016085"/>
                    </a:xfrm>
                    <a:prstGeom prst="rect">
                      <a:avLst/>
                    </a:prstGeom>
                    <a:noFill/>
                    <a:ln>
                      <a:noFill/>
                    </a:ln>
                  </pic:spPr>
                </pic:pic>
              </a:graphicData>
            </a:graphic>
          </wp:inline>
        </w:drawing>
      </w:r>
    </w:p>
    <w:p w14:paraId="522280FA" w14:textId="77777777" w:rsidR="00664BB4" w:rsidRPr="006111F1" w:rsidRDefault="00664BB4" w:rsidP="00664BB4">
      <w:pPr>
        <w:pStyle w:val="Caption"/>
        <w:jc w:val="center"/>
      </w:pPr>
      <w:bookmarkStart w:id="35" w:name="_Toc188611588"/>
      <w:r>
        <w:t xml:space="preserve">Figure </w:t>
      </w:r>
      <w:r>
        <w:fldChar w:fldCharType="begin"/>
      </w:r>
      <w:r>
        <w:instrText xml:space="preserve"> SEQ Figure \* ARABIC </w:instrText>
      </w:r>
      <w:r>
        <w:fldChar w:fldCharType="separate"/>
      </w:r>
      <w:r w:rsidR="00830ACD">
        <w:rPr>
          <w:noProof/>
        </w:rPr>
        <w:t>3</w:t>
      </w:r>
      <w:r>
        <w:fldChar w:fldCharType="end"/>
      </w:r>
      <w:r>
        <w:t xml:space="preserve"> – GRNews arquitetura</w:t>
      </w:r>
      <w:bookmarkEnd w:id="35"/>
    </w:p>
    <w:bookmarkEnd w:id="27"/>
    <w:bookmarkEnd w:id="28"/>
    <w:bookmarkEnd w:id="29"/>
    <w:bookmarkEnd w:id="30"/>
    <w:bookmarkEnd w:id="31"/>
    <w:bookmarkEnd w:id="32"/>
    <w:p w14:paraId="10BAE21F" w14:textId="52A3FF67" w:rsidR="00664BB4" w:rsidRPr="00CE0E8C" w:rsidRDefault="00664BB4" w:rsidP="00664BB4">
      <w:pPr>
        <w:keepNext/>
      </w:pPr>
      <w:r>
        <w:t>Para ser possível acionar o motor do GRNews, é necessário que o editor informe os parâmentros de entrada e para isso, o</w:t>
      </w:r>
      <w:r w:rsidRPr="00CE0E8C">
        <w:t xml:space="preserve"> ponto de partida </w:t>
      </w:r>
      <w:r>
        <w:t xml:space="preserve">é o formulário de matéria. </w:t>
      </w:r>
      <w:r w:rsidR="000C1D29">
        <w:t>O formulário de matéria, figura4</w:t>
      </w:r>
      <w:r>
        <w:t>,</w:t>
      </w:r>
      <w:r w:rsidRPr="00CE0E8C">
        <w:t xml:space="preserve"> é apresentado ao editor </w:t>
      </w:r>
      <w:r>
        <w:t xml:space="preserve">como </w:t>
      </w:r>
      <w:r w:rsidRPr="00CE0E8C">
        <w:t xml:space="preserve">uma interface web </w:t>
      </w:r>
      <w:r>
        <w:t xml:space="preserve">que solicita </w:t>
      </w:r>
      <w:r w:rsidRPr="00CE0E8C">
        <w:t xml:space="preserve">ao editor </w:t>
      </w:r>
      <w:r>
        <w:t xml:space="preserve">o preenchimento de </w:t>
      </w:r>
      <w:r w:rsidRPr="00CE0E8C">
        <w:t>um conjunto de informações</w:t>
      </w:r>
      <w:r>
        <w:t xml:space="preserve"> </w:t>
      </w:r>
      <w:r w:rsidRPr="00CE0E8C">
        <w:t>divididas em obrigatórias e não</w:t>
      </w:r>
      <w:r>
        <w:t xml:space="preserve"> obrigatórias</w:t>
      </w:r>
      <w:r w:rsidRPr="00CE0E8C">
        <w:t xml:space="preserve">. </w:t>
      </w:r>
    </w:p>
    <w:p w14:paraId="6C8176EE" w14:textId="77777777" w:rsidR="00664BB4" w:rsidRDefault="00664BB4" w:rsidP="00664BB4">
      <w:r w:rsidRPr="00CE0E8C">
        <w:t xml:space="preserve">As informações obrigatórias são necessárias para </w:t>
      </w:r>
      <w:r>
        <w:t>configurar</w:t>
      </w:r>
      <w:r w:rsidRPr="00CE0E8C">
        <w:t xml:space="preserve"> uma notícia que pode ser publicada.</w:t>
      </w:r>
    </w:p>
    <w:p w14:paraId="3DBC8717" w14:textId="77777777" w:rsidR="00664BB4" w:rsidRDefault="00664BB4" w:rsidP="00664BB4"/>
    <w:p w14:paraId="0497564D" w14:textId="77777777" w:rsidR="00664BB4" w:rsidRDefault="00664BB4" w:rsidP="00664BB4">
      <w:pPr>
        <w:keepNext/>
      </w:pPr>
      <w:r>
        <w:rPr>
          <w:noProof/>
          <w:lang w:val="en-US" w:eastAsia="en-US"/>
        </w:rPr>
        <w:drawing>
          <wp:inline distT="0" distB="0" distL="0" distR="0" wp14:anchorId="67FC6989" wp14:editId="596999CA">
            <wp:extent cx="5040630" cy="3060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50.45 AM.png"/>
                    <pic:cNvPicPr/>
                  </pic:nvPicPr>
                  <pic:blipFill>
                    <a:blip r:embed="rId28">
                      <a:extLst>
                        <a:ext uri="{28A0092B-C50C-407E-A947-70E740481C1C}">
                          <a14:useLocalDpi xmlns:a14="http://schemas.microsoft.com/office/drawing/2010/main" val="0"/>
                        </a:ext>
                      </a:extLst>
                    </a:blip>
                    <a:stretch>
                      <a:fillRect/>
                    </a:stretch>
                  </pic:blipFill>
                  <pic:spPr>
                    <a:xfrm>
                      <a:off x="0" y="0"/>
                      <a:ext cx="5040630" cy="3060700"/>
                    </a:xfrm>
                    <a:prstGeom prst="rect">
                      <a:avLst/>
                    </a:prstGeom>
                  </pic:spPr>
                </pic:pic>
              </a:graphicData>
            </a:graphic>
          </wp:inline>
        </w:drawing>
      </w:r>
    </w:p>
    <w:p w14:paraId="3CD66C63" w14:textId="6D2179DC" w:rsidR="00664BB4" w:rsidRDefault="00664BB4" w:rsidP="00664BB4">
      <w:pPr>
        <w:pStyle w:val="Caption"/>
        <w:jc w:val="center"/>
      </w:pPr>
      <w:bookmarkStart w:id="36" w:name="_Toc188611589"/>
      <w:r>
        <w:t xml:space="preserve">Figure </w:t>
      </w:r>
      <w:r>
        <w:fldChar w:fldCharType="begin"/>
      </w:r>
      <w:r>
        <w:instrText xml:space="preserve"> SEQ Figure \* ARABIC </w:instrText>
      </w:r>
      <w:r>
        <w:fldChar w:fldCharType="separate"/>
      </w:r>
      <w:r w:rsidR="00830ACD">
        <w:rPr>
          <w:noProof/>
        </w:rPr>
        <w:t>4</w:t>
      </w:r>
      <w:r>
        <w:fldChar w:fldCharType="end"/>
      </w:r>
      <w:r w:rsidR="00CC641F">
        <w:t xml:space="preserve"> – Interface Web de Matéria</w:t>
      </w:r>
      <w:bookmarkEnd w:id="36"/>
    </w:p>
    <w:p w14:paraId="0908F673" w14:textId="77777777" w:rsidR="00664BB4" w:rsidRDefault="00664BB4" w:rsidP="00664BB4"/>
    <w:p w14:paraId="37E33D25" w14:textId="77777777" w:rsidR="00664BB4" w:rsidRDefault="00664BB4" w:rsidP="00664BB4">
      <w:r>
        <w:t>Dentre as informações solicitadas pelo formulário, vamos apresentar na tabela 1, apenas aquelas que serão usadas pelo sistema GRNews por entender-mos que são suficientes para realizarmos a função proposta.</w:t>
      </w:r>
    </w:p>
    <w:p w14:paraId="23AD8418" w14:textId="77777777" w:rsidR="00664BB4" w:rsidRDefault="00664BB4" w:rsidP="00664BB4">
      <w:pPr>
        <w:keepNext/>
      </w:pPr>
    </w:p>
    <w:p w14:paraId="52B1436A" w14:textId="2114535C" w:rsidR="00664BB4" w:rsidRDefault="00664BB4" w:rsidP="00664BB4">
      <w:pPr>
        <w:pStyle w:val="Caption"/>
        <w:keepNext/>
        <w:jc w:val="center"/>
      </w:pPr>
      <w:bookmarkStart w:id="37" w:name="_Toc183341824"/>
      <w:bookmarkStart w:id="38" w:name="_Toc188611404"/>
      <w:r>
        <w:t xml:space="preserve">Table </w:t>
      </w:r>
      <w:r>
        <w:fldChar w:fldCharType="begin"/>
      </w:r>
      <w:r>
        <w:instrText xml:space="preserve"> SEQ Table \* ARABIC </w:instrText>
      </w:r>
      <w:r>
        <w:fldChar w:fldCharType="separate"/>
      </w:r>
      <w:r w:rsidR="00AA586B">
        <w:rPr>
          <w:noProof/>
        </w:rPr>
        <w:t>1</w:t>
      </w:r>
      <w:bookmarkEnd w:id="37"/>
      <w:r>
        <w:fldChar w:fldCharType="end"/>
      </w:r>
      <w:r w:rsidR="00CC641F">
        <w:t xml:space="preserve"> – Campos do Formulário de Matéria</w:t>
      </w:r>
      <w:bookmarkEnd w:id="38"/>
    </w:p>
    <w:tbl>
      <w:tblPr>
        <w:tblStyle w:val="TableGrid"/>
        <w:tblW w:w="0" w:type="auto"/>
        <w:tblLook w:val="04A0" w:firstRow="1" w:lastRow="0" w:firstColumn="1" w:lastColumn="0" w:noHBand="0" w:noVBand="1"/>
      </w:tblPr>
      <w:tblGrid>
        <w:gridCol w:w="1576"/>
        <w:gridCol w:w="5102"/>
        <w:gridCol w:w="1446"/>
      </w:tblGrid>
      <w:tr w:rsidR="00664BB4" w:rsidRPr="000C266F" w14:paraId="13C25846" w14:textId="77777777" w:rsidTr="00181751">
        <w:tc>
          <w:tcPr>
            <w:tcW w:w="1576" w:type="dxa"/>
          </w:tcPr>
          <w:p w14:paraId="75742A46" w14:textId="77777777" w:rsidR="00664BB4" w:rsidRPr="000C266F" w:rsidRDefault="00664BB4" w:rsidP="00181751">
            <w:pPr>
              <w:pStyle w:val="Paragrafonormal"/>
              <w:ind w:firstLine="0"/>
            </w:pPr>
            <w:r w:rsidRPr="000C266F">
              <w:t>Título</w:t>
            </w:r>
          </w:p>
        </w:tc>
        <w:tc>
          <w:tcPr>
            <w:tcW w:w="5102" w:type="dxa"/>
          </w:tcPr>
          <w:p w14:paraId="0486A76F" w14:textId="77777777" w:rsidR="00664BB4" w:rsidRPr="000C266F" w:rsidRDefault="00664BB4" w:rsidP="00181751">
            <w:pPr>
              <w:pStyle w:val="Paragrafonormal"/>
              <w:ind w:left="-18" w:firstLine="0"/>
            </w:pPr>
            <w:r w:rsidRPr="000C266F">
              <w:t>O título da notícia é um dado textual limitado em 255 caracteres alfa numéricos.</w:t>
            </w:r>
          </w:p>
        </w:tc>
        <w:tc>
          <w:tcPr>
            <w:tcW w:w="1446" w:type="dxa"/>
          </w:tcPr>
          <w:p w14:paraId="3CD2054C" w14:textId="77777777" w:rsidR="00664BB4" w:rsidRPr="000C266F" w:rsidRDefault="00664BB4" w:rsidP="00181751">
            <w:pPr>
              <w:pStyle w:val="Paragrafonormal"/>
              <w:ind w:left="-18" w:firstLine="0"/>
            </w:pPr>
            <w:r w:rsidRPr="000C266F">
              <w:t>Obrigatória</w:t>
            </w:r>
          </w:p>
          <w:p w14:paraId="60220262" w14:textId="77777777" w:rsidR="00664BB4" w:rsidRPr="000C266F" w:rsidRDefault="00664BB4" w:rsidP="00181751">
            <w:pPr>
              <w:ind w:firstLine="720"/>
            </w:pPr>
          </w:p>
        </w:tc>
      </w:tr>
      <w:tr w:rsidR="00664BB4" w:rsidRPr="000C266F" w14:paraId="789608AE" w14:textId="77777777" w:rsidTr="00181751">
        <w:tc>
          <w:tcPr>
            <w:tcW w:w="1576" w:type="dxa"/>
          </w:tcPr>
          <w:p w14:paraId="21C133C6" w14:textId="77777777" w:rsidR="00664BB4" w:rsidRPr="000C266F" w:rsidRDefault="00664BB4" w:rsidP="00181751">
            <w:pPr>
              <w:pStyle w:val="Paragrafonormal"/>
              <w:ind w:firstLine="0"/>
            </w:pPr>
            <w:r w:rsidRPr="000C266F">
              <w:t>Subtítulo</w:t>
            </w:r>
          </w:p>
        </w:tc>
        <w:tc>
          <w:tcPr>
            <w:tcW w:w="5102" w:type="dxa"/>
          </w:tcPr>
          <w:p w14:paraId="0BEBEB34" w14:textId="77777777" w:rsidR="00664BB4" w:rsidRPr="000C266F" w:rsidRDefault="00664BB4" w:rsidP="00181751">
            <w:pPr>
              <w:pStyle w:val="Paragrafonormal"/>
              <w:tabs>
                <w:tab w:val="left" w:pos="524"/>
              </w:tabs>
              <w:ind w:firstLine="0"/>
            </w:pPr>
            <w:r w:rsidRPr="000C266F">
              <w:t>O subtítulo da notícia é um dado textual limitado em 1000 caracteres alfa numéricos.</w:t>
            </w:r>
          </w:p>
        </w:tc>
        <w:tc>
          <w:tcPr>
            <w:tcW w:w="1446" w:type="dxa"/>
          </w:tcPr>
          <w:p w14:paraId="74AAED2C" w14:textId="77777777" w:rsidR="00664BB4" w:rsidRPr="000C266F" w:rsidRDefault="00664BB4" w:rsidP="00181751">
            <w:pPr>
              <w:pStyle w:val="Paragrafonormal"/>
              <w:ind w:left="-18" w:firstLine="0"/>
            </w:pPr>
            <w:r w:rsidRPr="000C266F">
              <w:t>Obrigatória</w:t>
            </w:r>
          </w:p>
          <w:p w14:paraId="5C59B588" w14:textId="77777777" w:rsidR="00664BB4" w:rsidRPr="000C266F" w:rsidRDefault="00664BB4" w:rsidP="00181751">
            <w:pPr>
              <w:pStyle w:val="Paragrafonormal"/>
              <w:tabs>
                <w:tab w:val="left" w:pos="524"/>
              </w:tabs>
              <w:ind w:firstLine="0"/>
            </w:pPr>
          </w:p>
        </w:tc>
      </w:tr>
      <w:tr w:rsidR="00664BB4" w:rsidRPr="000C266F" w14:paraId="099621CD" w14:textId="77777777" w:rsidTr="00181751">
        <w:tc>
          <w:tcPr>
            <w:tcW w:w="1576" w:type="dxa"/>
          </w:tcPr>
          <w:p w14:paraId="2ED7F918" w14:textId="77777777" w:rsidR="00664BB4" w:rsidRPr="000C266F" w:rsidRDefault="00664BB4" w:rsidP="00181751">
            <w:pPr>
              <w:pStyle w:val="Paragrafonormal"/>
              <w:ind w:firstLine="0"/>
            </w:pPr>
            <w:r w:rsidRPr="000C266F">
              <w:t>Corpo</w:t>
            </w:r>
          </w:p>
        </w:tc>
        <w:tc>
          <w:tcPr>
            <w:tcW w:w="5102" w:type="dxa"/>
          </w:tcPr>
          <w:p w14:paraId="2E7BC731" w14:textId="77777777" w:rsidR="00664BB4" w:rsidRPr="000C266F" w:rsidRDefault="00664BB4" w:rsidP="00181751">
            <w:pPr>
              <w:pStyle w:val="Paragrafonormal"/>
              <w:ind w:firstLine="0"/>
            </w:pPr>
            <w:r w:rsidRPr="000C266F">
              <w:t xml:space="preserve">O corpo da notícia é um dado textual </w:t>
            </w:r>
            <w:r>
              <w:t xml:space="preserve">sem </w:t>
            </w:r>
            <w:r w:rsidRPr="000C266F">
              <w:t>limite de caracteres</w:t>
            </w:r>
            <w:r>
              <w:t xml:space="preserve"> </w:t>
            </w:r>
            <w:r w:rsidRPr="000C266F">
              <w:t>alfa numéricos. O Editor pode fazer uso de markup html na construção do conteúdo da notícia</w:t>
            </w:r>
            <w:r>
              <w:t>.</w:t>
            </w:r>
          </w:p>
        </w:tc>
        <w:tc>
          <w:tcPr>
            <w:tcW w:w="1446" w:type="dxa"/>
          </w:tcPr>
          <w:p w14:paraId="5D95627D" w14:textId="77777777" w:rsidR="00664BB4" w:rsidRPr="000C266F" w:rsidRDefault="00664BB4" w:rsidP="00181751">
            <w:pPr>
              <w:pStyle w:val="Paragrafonormal"/>
              <w:ind w:left="-18" w:firstLine="0"/>
            </w:pPr>
            <w:r w:rsidRPr="000C266F">
              <w:t>Obrigatória</w:t>
            </w:r>
          </w:p>
          <w:p w14:paraId="46F03E62" w14:textId="77777777" w:rsidR="00664BB4" w:rsidRPr="000C266F" w:rsidRDefault="00664BB4" w:rsidP="00181751">
            <w:pPr>
              <w:pStyle w:val="Paragrafonormal"/>
              <w:ind w:firstLine="0"/>
              <w:jc w:val="center"/>
            </w:pPr>
          </w:p>
        </w:tc>
      </w:tr>
      <w:tr w:rsidR="00664BB4" w:rsidRPr="000C266F" w14:paraId="6A4B44B2" w14:textId="77777777" w:rsidTr="00181751">
        <w:tc>
          <w:tcPr>
            <w:tcW w:w="1576" w:type="dxa"/>
          </w:tcPr>
          <w:p w14:paraId="5F9B7409" w14:textId="77777777" w:rsidR="00664BB4" w:rsidRPr="000C266F" w:rsidRDefault="00664BB4" w:rsidP="00181751">
            <w:pPr>
              <w:pStyle w:val="Paragrafonormal"/>
              <w:ind w:firstLine="0"/>
            </w:pPr>
            <w:r w:rsidRPr="000C266F">
              <w:t>Editoria Principal</w:t>
            </w:r>
          </w:p>
        </w:tc>
        <w:tc>
          <w:tcPr>
            <w:tcW w:w="5102" w:type="dxa"/>
          </w:tcPr>
          <w:p w14:paraId="69BF70CF" w14:textId="77777777" w:rsidR="00664BB4" w:rsidRPr="000C266F" w:rsidRDefault="00664BB4" w:rsidP="00181751">
            <w:pPr>
              <w:pStyle w:val="Paragrafonormal"/>
              <w:ind w:firstLine="0"/>
            </w:pPr>
            <w:r w:rsidRPr="000C266F">
              <w:t xml:space="preserve">Dado que agrupa o conjunto de notícias. Esta informação é selecionada na interface através de um caixa de seleção. Este agrupamento é criado pelos editores e geralmente refletem seções do site na internet. Exemplo de Editoria para o </w:t>
            </w:r>
            <w:r>
              <w:t>G1</w:t>
            </w:r>
            <w:r w:rsidRPr="000C266F">
              <w:t xml:space="preserve">: </w:t>
            </w:r>
            <w:r>
              <w:t>Rio de Janeiro</w:t>
            </w:r>
            <w:r w:rsidRPr="000C266F">
              <w:t xml:space="preserve">, </w:t>
            </w:r>
            <w:r>
              <w:t>Economia</w:t>
            </w:r>
            <w:r w:rsidRPr="000C266F">
              <w:t xml:space="preserve">, </w:t>
            </w:r>
            <w:r>
              <w:t>Mundo</w:t>
            </w:r>
          </w:p>
        </w:tc>
        <w:tc>
          <w:tcPr>
            <w:tcW w:w="1446" w:type="dxa"/>
          </w:tcPr>
          <w:p w14:paraId="7057927B" w14:textId="77777777" w:rsidR="00664BB4" w:rsidRPr="000C266F" w:rsidRDefault="00664BB4" w:rsidP="00181751">
            <w:pPr>
              <w:pStyle w:val="Paragrafonormal"/>
              <w:ind w:left="-18" w:firstLine="0"/>
            </w:pPr>
            <w:r w:rsidRPr="000C266F">
              <w:t>Obrigatória</w:t>
            </w:r>
          </w:p>
          <w:p w14:paraId="6A9B7E5A" w14:textId="77777777" w:rsidR="00664BB4" w:rsidRPr="000C266F" w:rsidRDefault="00664BB4" w:rsidP="00181751">
            <w:pPr>
              <w:pStyle w:val="Paragrafonormal"/>
              <w:ind w:firstLine="0"/>
            </w:pPr>
          </w:p>
        </w:tc>
      </w:tr>
      <w:tr w:rsidR="00664BB4" w:rsidRPr="000C266F" w14:paraId="46FA5449" w14:textId="77777777" w:rsidTr="00181751">
        <w:tc>
          <w:tcPr>
            <w:tcW w:w="1576" w:type="dxa"/>
          </w:tcPr>
          <w:p w14:paraId="6497401F" w14:textId="77777777" w:rsidR="00664BB4" w:rsidRPr="000C266F" w:rsidRDefault="00664BB4" w:rsidP="00181751">
            <w:pPr>
              <w:pStyle w:val="Paragrafonormal"/>
              <w:ind w:firstLine="0"/>
            </w:pPr>
            <w:r w:rsidRPr="000C266F">
              <w:t>Editorias Secundárias</w:t>
            </w:r>
          </w:p>
          <w:p w14:paraId="1983CED7" w14:textId="77777777" w:rsidR="00664BB4" w:rsidRPr="000C266F" w:rsidRDefault="00664BB4" w:rsidP="00181751">
            <w:pPr>
              <w:pStyle w:val="Paragrafonormal"/>
              <w:ind w:firstLine="0"/>
            </w:pPr>
          </w:p>
        </w:tc>
        <w:tc>
          <w:tcPr>
            <w:tcW w:w="5102" w:type="dxa"/>
          </w:tcPr>
          <w:p w14:paraId="70A2BEF5" w14:textId="77777777" w:rsidR="00664BB4" w:rsidRPr="000C266F" w:rsidRDefault="00664BB4" w:rsidP="00181751">
            <w:pPr>
              <w:pStyle w:val="Paragrafonormal"/>
              <w:ind w:firstLine="0"/>
            </w:pPr>
            <w:r w:rsidRPr="000C266F">
              <w:t>Agrupamentos secundários para organização das notícias</w:t>
            </w:r>
          </w:p>
        </w:tc>
        <w:tc>
          <w:tcPr>
            <w:tcW w:w="1446" w:type="dxa"/>
          </w:tcPr>
          <w:p w14:paraId="2E84A754" w14:textId="77777777" w:rsidR="00664BB4" w:rsidRPr="000C266F" w:rsidRDefault="00664BB4" w:rsidP="00181751">
            <w:pPr>
              <w:pStyle w:val="Paragrafonormal"/>
              <w:ind w:left="-18" w:firstLine="0"/>
            </w:pPr>
            <w:r w:rsidRPr="000C266F">
              <w:t>Não Obrigatória</w:t>
            </w:r>
          </w:p>
          <w:p w14:paraId="321411C4" w14:textId="77777777" w:rsidR="00664BB4" w:rsidRPr="000C266F" w:rsidRDefault="00664BB4" w:rsidP="00181751">
            <w:pPr>
              <w:pStyle w:val="Paragrafonormal"/>
              <w:ind w:left="-18" w:firstLine="0"/>
            </w:pPr>
          </w:p>
        </w:tc>
      </w:tr>
      <w:tr w:rsidR="00664BB4" w:rsidRPr="000C266F" w14:paraId="15EA905D" w14:textId="77777777" w:rsidTr="00181751">
        <w:tc>
          <w:tcPr>
            <w:tcW w:w="1576" w:type="dxa"/>
          </w:tcPr>
          <w:p w14:paraId="0C804452" w14:textId="77777777" w:rsidR="00664BB4" w:rsidRPr="000C266F" w:rsidRDefault="00664BB4" w:rsidP="00181751">
            <w:pPr>
              <w:pStyle w:val="Paragrafonormal"/>
              <w:ind w:firstLine="0"/>
            </w:pPr>
            <w:r w:rsidRPr="000C266F">
              <w:t>Entidades Associadas</w:t>
            </w:r>
          </w:p>
        </w:tc>
        <w:tc>
          <w:tcPr>
            <w:tcW w:w="5102" w:type="dxa"/>
          </w:tcPr>
          <w:p w14:paraId="2FC9C26D" w14:textId="77777777" w:rsidR="00664BB4" w:rsidRPr="000C266F" w:rsidRDefault="00664BB4" w:rsidP="00181751">
            <w:pPr>
              <w:pStyle w:val="Paragrafonormal"/>
              <w:ind w:firstLine="0"/>
            </w:pPr>
            <w:r w:rsidRPr="000C266F">
              <w:t xml:space="preserve">Informações </w:t>
            </w:r>
            <w:r>
              <w:t>sobres entidades que são passadas manualmente pelo editor para enriquecimento do conteúdo</w:t>
            </w:r>
          </w:p>
        </w:tc>
        <w:tc>
          <w:tcPr>
            <w:tcW w:w="1446" w:type="dxa"/>
          </w:tcPr>
          <w:p w14:paraId="6A3491C2" w14:textId="77777777" w:rsidR="00664BB4" w:rsidRPr="000C266F" w:rsidRDefault="00664BB4" w:rsidP="00181751">
            <w:pPr>
              <w:pStyle w:val="Paragrafonormal"/>
              <w:ind w:left="-18" w:firstLine="0"/>
            </w:pPr>
            <w:r w:rsidRPr="000C266F">
              <w:t>Não Obrigatória</w:t>
            </w:r>
          </w:p>
          <w:p w14:paraId="7DC8A839" w14:textId="77777777" w:rsidR="00664BB4" w:rsidRPr="000C266F" w:rsidRDefault="00664BB4" w:rsidP="00181751">
            <w:pPr>
              <w:pStyle w:val="Paragrafonormal"/>
              <w:ind w:left="-18" w:firstLine="0"/>
            </w:pPr>
          </w:p>
        </w:tc>
      </w:tr>
    </w:tbl>
    <w:p w14:paraId="62B10AC9" w14:textId="77777777" w:rsidR="00664BB4" w:rsidRDefault="00664BB4" w:rsidP="00664BB4"/>
    <w:p w14:paraId="3CF7BA67" w14:textId="77777777" w:rsidR="00664BB4" w:rsidRDefault="00664BB4" w:rsidP="00664BB4">
      <w:r>
        <w:t>Tendo preenchido o formulário de matéria de acordo como as regras descritas anteriormente, o editor pode solicitar a geração das matérias relacionadas.</w:t>
      </w:r>
    </w:p>
    <w:p w14:paraId="06B6E527" w14:textId="3748DDF0" w:rsidR="00664BB4" w:rsidRDefault="00664BB4" w:rsidP="00664BB4">
      <w:r>
        <w:t>A geração de matérias relacionadas é realizada através do acionamento do botão recomendar existente no lado direto do formulário de matéria,</w:t>
      </w:r>
      <w:r w:rsidR="000C1D29">
        <w:t xml:space="preserve"> como pode ser visto na figura 5</w:t>
      </w:r>
      <w:r>
        <w:t>. Após a recomendação, o sistema exibe uma lista das cinco matérias encontradas ordenadas por data de publicação. Caso não existam matérias relacionadas o sistema não apresenta o elemento de listagem.</w:t>
      </w:r>
    </w:p>
    <w:p w14:paraId="3181B394" w14:textId="77777777" w:rsidR="00664BB4" w:rsidRDefault="00664BB4" w:rsidP="00664BB4"/>
    <w:p w14:paraId="57D30743" w14:textId="77777777" w:rsidR="00664BB4" w:rsidRDefault="00664BB4" w:rsidP="00664BB4">
      <w:pPr>
        <w:keepNext/>
        <w:jc w:val="center"/>
      </w:pPr>
      <w:r>
        <w:rPr>
          <w:noProof/>
          <w:lang w:val="en-US" w:eastAsia="en-US"/>
        </w:rPr>
        <w:drawing>
          <wp:inline distT="0" distB="0" distL="0" distR="0" wp14:anchorId="433DBF3D" wp14:editId="32DE4D5E">
            <wp:extent cx="2414075" cy="2934758"/>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10.42.24 AM.png"/>
                    <pic:cNvPicPr/>
                  </pic:nvPicPr>
                  <pic:blipFill>
                    <a:blip r:embed="rId29">
                      <a:extLst>
                        <a:ext uri="{28A0092B-C50C-407E-A947-70E740481C1C}">
                          <a14:useLocalDpi xmlns:a14="http://schemas.microsoft.com/office/drawing/2010/main" val="0"/>
                        </a:ext>
                      </a:extLst>
                    </a:blip>
                    <a:stretch>
                      <a:fillRect/>
                    </a:stretch>
                  </pic:blipFill>
                  <pic:spPr>
                    <a:xfrm>
                      <a:off x="0" y="0"/>
                      <a:ext cx="2414250" cy="2934971"/>
                    </a:xfrm>
                    <a:prstGeom prst="rect">
                      <a:avLst/>
                    </a:prstGeom>
                  </pic:spPr>
                </pic:pic>
              </a:graphicData>
            </a:graphic>
          </wp:inline>
        </w:drawing>
      </w:r>
    </w:p>
    <w:p w14:paraId="55CA6EA7" w14:textId="551433C8" w:rsidR="00664BB4" w:rsidRDefault="00664BB4" w:rsidP="00664BB4">
      <w:pPr>
        <w:pStyle w:val="Caption"/>
        <w:jc w:val="center"/>
      </w:pPr>
      <w:bookmarkStart w:id="39" w:name="_Toc188611590"/>
      <w:r>
        <w:t xml:space="preserve">Figure </w:t>
      </w:r>
      <w:r>
        <w:fldChar w:fldCharType="begin"/>
      </w:r>
      <w:r>
        <w:instrText xml:space="preserve"> SEQ Figure \* ARABIC </w:instrText>
      </w:r>
      <w:r>
        <w:fldChar w:fldCharType="separate"/>
      </w:r>
      <w:r w:rsidR="00830ACD">
        <w:rPr>
          <w:noProof/>
        </w:rPr>
        <w:t>5</w:t>
      </w:r>
      <w:r>
        <w:fldChar w:fldCharType="end"/>
      </w:r>
      <w:r w:rsidR="00CC641F">
        <w:t xml:space="preserve"> – Componente de Matérias Recomendadas</w:t>
      </w:r>
      <w:bookmarkEnd w:id="39"/>
    </w:p>
    <w:p w14:paraId="5203EA4A" w14:textId="77777777" w:rsidR="00664BB4" w:rsidRDefault="00664BB4" w:rsidP="00664BB4"/>
    <w:p w14:paraId="7B3FE8C1" w14:textId="77777777" w:rsidR="00664BB4" w:rsidRPr="00650188" w:rsidRDefault="00664BB4" w:rsidP="00664BB4"/>
    <w:p w14:paraId="5DD12614" w14:textId="77777777" w:rsidR="00664BB4" w:rsidRPr="005B15E6" w:rsidRDefault="00664BB4" w:rsidP="00CC641F">
      <w:pPr>
        <w:pStyle w:val="Heading2"/>
        <w:rPr>
          <w:lang w:eastAsia="en-US"/>
        </w:rPr>
      </w:pPr>
      <w:bookmarkStart w:id="40" w:name="_Toc188611317"/>
      <w:r>
        <w:rPr>
          <w:lang w:eastAsia="en-US"/>
        </w:rPr>
        <w:t>Extrator de Features</w:t>
      </w:r>
      <w:bookmarkEnd w:id="40"/>
    </w:p>
    <w:p w14:paraId="3BAEB1BF" w14:textId="77777777" w:rsidR="00664BB4" w:rsidRDefault="00664BB4" w:rsidP="00664BB4">
      <w:r>
        <w:t>Como observado no capítulo 3, features são características ou aspectos de um exemplo como por exemplo a frequência de exibição de uma determinada palavra em um texto. Escolher as melhores features é uma atividade de extrema importância para o sucesso da nossa abordagem. Abaixo descrevemos algumas das features que usaremos no projeto.</w:t>
      </w:r>
    </w:p>
    <w:p w14:paraId="37E5B61E" w14:textId="77777777" w:rsidR="00664BB4" w:rsidRDefault="00664BB4" w:rsidP="00664BB4"/>
    <w:p w14:paraId="02886C8D" w14:textId="77777777" w:rsidR="00664BB4" w:rsidRDefault="00664BB4" w:rsidP="00CC641F">
      <w:pPr>
        <w:pStyle w:val="Heading3"/>
      </w:pPr>
      <w:bookmarkStart w:id="41" w:name="_Toc188611318"/>
      <w:r>
        <w:t>Termos mais frequentes</w:t>
      </w:r>
      <w:bookmarkEnd w:id="41"/>
    </w:p>
    <w:p w14:paraId="46B913EC" w14:textId="77777777" w:rsidR="00664BB4" w:rsidRDefault="00664BB4" w:rsidP="00664BB4">
      <w:r>
        <w:t xml:space="preserve">É o conjunto de termos do documento ordenados por sua frequencia de aparição no texto. Segundo [irbook] a frequencia de um termo é o número de vezes que este termo aparece no documento. </w:t>
      </w:r>
    </w:p>
    <w:p w14:paraId="453E0F24" w14:textId="77777777" w:rsidR="00664BB4" w:rsidRDefault="00664BB4" w:rsidP="00664BB4">
      <w:r>
        <w:t xml:space="preserve">A idéia é que um termo que aparece com muita frequência no texto pode indicar o tema central deste texto. Entretanto, deve-se levar em conta como dito em [nltkbook] que alguns termos que aparecem como mais frequentes podem não apresentar um significado para o texto por que são muito comuns. Para corrigir este desvio, são utilizadas técnicas de exclusão desses termos que apresentam pouco significado. Uma dessas técnicas chamada stopword list, é a elaboração de listas de exclusão baseadas nos termos mais frequentes encontrados em uma coleção de documentos. </w:t>
      </w:r>
    </w:p>
    <w:p w14:paraId="78D7B0B7" w14:textId="77777777" w:rsidR="00664BB4" w:rsidRDefault="00664BB4" w:rsidP="00664BB4">
      <w:r>
        <w:t>Uma vez removidos os termos não relevantes o texto é então submetido a duas etapas em sequencia: limpeza e tokenização.</w:t>
      </w:r>
    </w:p>
    <w:p w14:paraId="05A3581E" w14:textId="77777777" w:rsidR="00664BB4" w:rsidRDefault="00664BB4" w:rsidP="00664BB4">
      <w:r>
        <w:t>A etapa de limpeza, como pode ser visto no pseudo-código 1, consiste na remoção do ruído presente no texto, são removidos os caractéres de pontução bem como os marcadores html. Após esta etapa estamos aptos a realizar a tokenização.</w:t>
      </w:r>
    </w:p>
    <w:p w14:paraId="66781F48" w14:textId="77777777" w:rsidR="00664BB4" w:rsidRDefault="00664BB4" w:rsidP="00664BB4"/>
    <w:p w14:paraId="295509B0" w14:textId="6AFBA0BE" w:rsidR="00664BB4" w:rsidRDefault="00664BB4" w:rsidP="00664BB4">
      <w:pPr>
        <w:keepNext/>
      </w:pPr>
      <w:r>
        <w:rPr>
          <w:noProof/>
          <w:lang w:val="en-US" w:eastAsia="en-US"/>
        </w:rPr>
        <w:drawing>
          <wp:inline distT="0" distB="0" distL="0" distR="0" wp14:anchorId="1B0F3654" wp14:editId="16A8F640">
            <wp:extent cx="5486400" cy="804545"/>
            <wp:effectExtent l="0" t="0" r="0" b="825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804545"/>
                    </a:xfrm>
                    <a:prstGeom prst="rect">
                      <a:avLst/>
                    </a:prstGeom>
                    <a:noFill/>
                    <a:ln>
                      <a:noFill/>
                    </a:ln>
                  </pic:spPr>
                </pic:pic>
              </a:graphicData>
            </a:graphic>
          </wp:inline>
        </w:drawing>
      </w:r>
    </w:p>
    <w:p w14:paraId="3E617A6E" w14:textId="39918944" w:rsidR="00664BB4" w:rsidRDefault="00664BB4" w:rsidP="00664BB4">
      <w:pPr>
        <w:pStyle w:val="Caption"/>
        <w:jc w:val="center"/>
      </w:pPr>
      <w:bookmarkStart w:id="42" w:name="_Toc188611608"/>
      <w:bookmarkStart w:id="43" w:name="_GoBack"/>
      <w:bookmarkEnd w:id="43"/>
      <w:r>
        <w:t xml:space="preserve">pseudo-código </w:t>
      </w:r>
      <w:r>
        <w:fldChar w:fldCharType="begin"/>
      </w:r>
      <w:r>
        <w:instrText xml:space="preserve"> SEQ pseudo-código \* ARABIC </w:instrText>
      </w:r>
      <w:r>
        <w:fldChar w:fldCharType="separate"/>
      </w:r>
      <w:r>
        <w:rPr>
          <w:noProof/>
        </w:rPr>
        <w:t>1</w:t>
      </w:r>
      <w:r>
        <w:fldChar w:fldCharType="end"/>
      </w:r>
      <w:r w:rsidR="00CC641F">
        <w:t xml:space="preserve"> – Função de limpeza</w:t>
      </w:r>
      <w:bookmarkEnd w:id="42"/>
    </w:p>
    <w:p w14:paraId="3CA2B177" w14:textId="77777777" w:rsidR="00664BB4" w:rsidRPr="00E733DF" w:rsidRDefault="00664BB4" w:rsidP="00664BB4"/>
    <w:p w14:paraId="487F0476" w14:textId="77777777" w:rsidR="00664BB4" w:rsidRPr="00E733DF" w:rsidRDefault="00664BB4" w:rsidP="00664BB4">
      <w:pPr>
        <w:ind w:firstLine="720"/>
        <w:rPr>
          <w:b/>
        </w:rPr>
      </w:pPr>
      <w:r>
        <w:t xml:space="preserve">Segundo [irbook] </w:t>
      </w:r>
      <w:r w:rsidRPr="000D201C">
        <w:rPr>
          <w:b/>
        </w:rPr>
        <w:t>tokenização</w:t>
      </w:r>
      <w:r>
        <w:t xml:space="preserve"> é o processo de quebrar o documento em pedaços baseando-se em um padrão de corte. Durante  nosso processo de tokenização, os termos são separados a medida que um espaço em branco aparece entre eles e são colocados em uma lista de termos também conhecido como </w:t>
      </w:r>
      <w:r w:rsidRPr="000D201C">
        <w:rPr>
          <w:b/>
        </w:rPr>
        <w:t>bag of word</w:t>
      </w:r>
      <w:r>
        <w:t>.  Neste momento, de posse da lista dos termos mais relevantes, o sistema realiza uma contagem da aparição destes termos no documento e ao final ordena a lista partindo dos termos mais frequentes para os menos frequentes.</w:t>
      </w:r>
    </w:p>
    <w:p w14:paraId="4BDB01BA" w14:textId="77777777" w:rsidR="00664BB4" w:rsidRPr="00715953" w:rsidRDefault="00664BB4" w:rsidP="00664BB4"/>
    <w:p w14:paraId="2BDE14C3" w14:textId="77777777" w:rsidR="00664BB4" w:rsidRDefault="00664BB4" w:rsidP="00CC641F">
      <w:pPr>
        <w:pStyle w:val="Heading3"/>
      </w:pPr>
      <w:bookmarkStart w:id="44" w:name="_Toc188611319"/>
      <w:r>
        <w:t>Tags HTML informativas</w:t>
      </w:r>
      <w:bookmarkEnd w:id="44"/>
    </w:p>
    <w:p w14:paraId="01CF4EAA" w14:textId="77777777" w:rsidR="00664BB4" w:rsidRDefault="00664BB4" w:rsidP="00664BB4">
      <w:r>
        <w:t>Tags informativas são tags que enfatizam a importância de um texto dentro de um documento. Entendemos que estas tags traduzem o grau de relevância que o termo possui dentro do documento. As tags reconhecidas como informativas para este trabalho são &lt;</w:t>
      </w:r>
      <w:r w:rsidRPr="00EF07EC">
        <w:rPr>
          <w:b/>
        </w:rPr>
        <w:t>em</w:t>
      </w:r>
      <w:r>
        <w:t>&gt; que representa os textos escritos em itálico e a tag &lt;</w:t>
      </w:r>
      <w:r w:rsidRPr="00EF07EC">
        <w:rPr>
          <w:b/>
        </w:rPr>
        <w:t>strong</w:t>
      </w:r>
      <w:r>
        <w:t>&gt; que representa dos textos escritos em negrito.</w:t>
      </w:r>
    </w:p>
    <w:p w14:paraId="090990B9" w14:textId="77777777" w:rsidR="00664BB4" w:rsidRDefault="00664BB4" w:rsidP="00664BB4">
      <w:r>
        <w:t>As tags informativas são procuradas dentro do documento construído pelo editor e seus textos são separados e armazenados em um vetor de termos.</w:t>
      </w:r>
    </w:p>
    <w:p w14:paraId="4F01CF31" w14:textId="111B7016" w:rsidR="00664BB4" w:rsidRDefault="00830ACD" w:rsidP="00664BB4">
      <w:r>
        <w:t>De acordo com a figura 6</w:t>
      </w:r>
      <w:r w:rsidR="00664BB4">
        <w:t xml:space="preserve"> abaixo, serão selecionados os termos “Biblioteca Pública Dolor Barreira” e “Festival de Cinema e Cultura da Diversidade Sexual.”</w:t>
      </w:r>
    </w:p>
    <w:p w14:paraId="13766E4D" w14:textId="77777777" w:rsidR="00664BB4" w:rsidRDefault="00664BB4" w:rsidP="00664BB4"/>
    <w:p w14:paraId="1A36FD1F" w14:textId="77777777" w:rsidR="00830ACD" w:rsidRDefault="00664BB4" w:rsidP="00830ACD">
      <w:pPr>
        <w:keepNext/>
      </w:pPr>
      <w:r>
        <w:rPr>
          <w:noProof/>
          <w:lang w:val="en-US" w:eastAsia="en-US"/>
        </w:rPr>
        <w:drawing>
          <wp:inline distT="0" distB="0" distL="0" distR="0" wp14:anchorId="154AF08F" wp14:editId="76FB5684">
            <wp:extent cx="5040630" cy="346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1-19 at 5.11.08 PM.png"/>
                    <pic:cNvPicPr/>
                  </pic:nvPicPr>
                  <pic:blipFill>
                    <a:blip r:embed="rId31">
                      <a:extLst>
                        <a:ext uri="{28A0092B-C50C-407E-A947-70E740481C1C}">
                          <a14:useLocalDpi xmlns:a14="http://schemas.microsoft.com/office/drawing/2010/main" val="0"/>
                        </a:ext>
                      </a:extLst>
                    </a:blip>
                    <a:stretch>
                      <a:fillRect/>
                    </a:stretch>
                  </pic:blipFill>
                  <pic:spPr>
                    <a:xfrm>
                      <a:off x="0" y="0"/>
                      <a:ext cx="5040630" cy="3463100"/>
                    </a:xfrm>
                    <a:prstGeom prst="rect">
                      <a:avLst/>
                    </a:prstGeom>
                  </pic:spPr>
                </pic:pic>
              </a:graphicData>
            </a:graphic>
          </wp:inline>
        </w:drawing>
      </w:r>
    </w:p>
    <w:p w14:paraId="41722C8E" w14:textId="7CCB5DBB" w:rsidR="00664BB4" w:rsidRDefault="00830ACD" w:rsidP="00830ACD">
      <w:pPr>
        <w:pStyle w:val="Caption"/>
        <w:jc w:val="center"/>
      </w:pPr>
      <w:bookmarkStart w:id="45" w:name="_Toc188611591"/>
      <w:r>
        <w:t xml:space="preserve">Figure </w:t>
      </w:r>
      <w:r>
        <w:fldChar w:fldCharType="begin"/>
      </w:r>
      <w:r>
        <w:instrText xml:space="preserve"> SEQ Figure \* ARABIC </w:instrText>
      </w:r>
      <w:r>
        <w:fldChar w:fldCharType="separate"/>
      </w:r>
      <w:r>
        <w:rPr>
          <w:noProof/>
        </w:rPr>
        <w:t>6</w:t>
      </w:r>
      <w:r>
        <w:fldChar w:fldCharType="end"/>
      </w:r>
      <w:r>
        <w:t xml:space="preserve"> – Exemplo de matéria</w:t>
      </w:r>
      <w:bookmarkEnd w:id="45"/>
    </w:p>
    <w:p w14:paraId="54242059" w14:textId="77777777" w:rsidR="00664BB4" w:rsidRDefault="00664BB4" w:rsidP="00664BB4"/>
    <w:p w14:paraId="08F9CB3B" w14:textId="77777777" w:rsidR="00664BB4" w:rsidRDefault="00664BB4" w:rsidP="00CC641F">
      <w:pPr>
        <w:pStyle w:val="Heading3"/>
      </w:pPr>
      <w:r>
        <w:t xml:space="preserve"> </w:t>
      </w:r>
      <w:bookmarkStart w:id="46" w:name="_Toc188611320"/>
      <w:r>
        <w:t xml:space="preserve">Texto em </w:t>
      </w:r>
      <w:r w:rsidRPr="00144D39">
        <w:t>títulos de vídeos e fotos</w:t>
      </w:r>
      <w:bookmarkEnd w:id="46"/>
    </w:p>
    <w:p w14:paraId="71F64230" w14:textId="77777777" w:rsidR="00664BB4" w:rsidRDefault="00664BB4" w:rsidP="00664BB4">
      <w:r>
        <w:t>Os termos que ocorrem dentro de estruturas que apresenta vídeos ou imagems podem representar fontes de informação valiosa para descobri ou certificar quais os temas centrais do documento.</w:t>
      </w:r>
    </w:p>
    <w:p w14:paraId="0F562EA4" w14:textId="77777777" w:rsidR="00664BB4" w:rsidRDefault="00664BB4" w:rsidP="00664BB4">
      <w:r>
        <w:t xml:space="preserve">Para isso o sistema procura pelas estruturas de mark-up que definem estes elementos afim de separar as informações existentes. </w:t>
      </w:r>
    </w:p>
    <w:p w14:paraId="7847FF26" w14:textId="0EB30F66" w:rsidR="00664BB4" w:rsidRPr="001D3FB2" w:rsidRDefault="00830ACD" w:rsidP="00664BB4">
      <w:pPr>
        <w:rPr>
          <w:lang w:val="en-US"/>
        </w:rPr>
      </w:pPr>
      <w:r>
        <w:t>Na figura 6</w:t>
      </w:r>
      <w:r w:rsidR="00664BB4">
        <w:t xml:space="preserve"> o texto “</w:t>
      </w:r>
      <w:r w:rsidR="00664BB4" w:rsidRPr="001D3FB2">
        <w:rPr>
          <w:b/>
          <w:lang w:val="en-US"/>
        </w:rPr>
        <w:t>Quinta edição do festival For Rainbow começa nesta quinta-feira (27) (Foto: Divulgação</w:t>
      </w:r>
      <w:r w:rsidR="00664BB4" w:rsidRPr="001D3FB2">
        <w:rPr>
          <w:lang w:val="en-US"/>
        </w:rPr>
        <w:t>)</w:t>
      </w:r>
      <w:r w:rsidR="00664BB4">
        <w:rPr>
          <w:lang w:val="en-US"/>
        </w:rPr>
        <w:t>” será selecionado.</w:t>
      </w:r>
    </w:p>
    <w:p w14:paraId="7D145022" w14:textId="77777777" w:rsidR="00664BB4" w:rsidRDefault="00664BB4" w:rsidP="00664BB4"/>
    <w:p w14:paraId="0F5327F5" w14:textId="77777777" w:rsidR="00664BB4" w:rsidRDefault="00664BB4" w:rsidP="00664BB4"/>
    <w:p w14:paraId="0430A25F" w14:textId="77777777" w:rsidR="00664BB4" w:rsidRDefault="00664BB4" w:rsidP="00CC641F">
      <w:pPr>
        <w:pStyle w:val="Heading3"/>
      </w:pPr>
      <w:bookmarkStart w:id="47" w:name="_Toc188611321"/>
      <w:r>
        <w:t>Entidades Nomeadas</w:t>
      </w:r>
      <w:bookmarkEnd w:id="47"/>
    </w:p>
    <w:p w14:paraId="58D1CB1C" w14:textId="77777777" w:rsidR="00664BB4" w:rsidRDefault="00664BB4" w:rsidP="00664BB4">
      <w:pPr>
        <w:rPr>
          <w:lang w:val="en-US" w:eastAsia="en-US"/>
        </w:rPr>
      </w:pPr>
      <w:r w:rsidRPr="003E5889">
        <w:rPr>
          <w:lang w:val="en-US" w:eastAsia="en-US"/>
        </w:rPr>
        <w:t xml:space="preserve">Segundo [Mining Wiki Resources for Multilingual Named Entity Recognition] </w:t>
      </w:r>
      <w:r>
        <w:rPr>
          <w:lang w:val="en-US" w:eastAsia="en-US"/>
        </w:rPr>
        <w:t xml:space="preserve">o reconhecimento de entidades nomeadas é um dos principais desafios no campo do processamento de linguagem </w:t>
      </w:r>
      <w:r w:rsidRPr="003E5889">
        <w:rPr>
          <w:lang w:val="en-US" w:eastAsia="en-US"/>
        </w:rPr>
        <w:t xml:space="preserve">natural. </w:t>
      </w:r>
      <w:r>
        <w:rPr>
          <w:lang w:val="en-US" w:eastAsia="en-US"/>
        </w:rPr>
        <w:t xml:space="preserve">A maioria das pesquisas </w:t>
      </w:r>
      <w:r w:rsidRPr="00905420">
        <w:t xml:space="preserve">nesta área são restritas </w:t>
      </w:r>
      <w:proofErr w:type="gramStart"/>
      <w:r w:rsidRPr="00905420">
        <w:t>a</w:t>
      </w:r>
      <w:proofErr w:type="gramEnd"/>
      <w:r w:rsidRPr="00905420">
        <w:t xml:space="preserve"> um conjunto pequeno de idiomas e quase todos os métodos requerem um conhecimento linguístico refinado. Ainda, de acordo com [A Clustering Method for News Articles Retrieval System]</w:t>
      </w:r>
      <w:r>
        <w:t>, A tarefa de extração de entidades criada nos anos 1990’s tem como objetivo o reconhecimento de unidades de informação importantes tais como: nomes de pessoas</w:t>
      </w:r>
      <w:r w:rsidRPr="00905420">
        <w:t xml:space="preserve">, </w:t>
      </w:r>
      <w:r>
        <w:t>nomes de organizações, nomes de localizações, datas, valores financeiros e etc..</w:t>
      </w:r>
      <w:r w:rsidRPr="00905420">
        <w:t>. Diante deste cenário propomos um componente de reconhecimento de entidades que faz uso de um classificador binário para separar possíveis n-grams</w:t>
      </w:r>
      <w:r>
        <w:rPr>
          <w:lang w:val="en-US" w:eastAsia="en-US"/>
        </w:rPr>
        <w:t xml:space="preserve"> em entidades nomeadas.</w:t>
      </w:r>
    </w:p>
    <w:p w14:paraId="0369DEA5" w14:textId="77777777" w:rsidR="00664BB4" w:rsidRDefault="00664BB4" w:rsidP="00664BB4">
      <w:r>
        <w:rPr>
          <w:lang w:val="en-US" w:eastAsia="en-US"/>
        </w:rPr>
        <w:t xml:space="preserve">Para o reconhecimento das entidades nomeadas nos textos das matérias, procuramos no mercado ferramentas que pudessem atender </w:t>
      </w:r>
      <w:proofErr w:type="gramStart"/>
      <w:r>
        <w:rPr>
          <w:lang w:val="en-US" w:eastAsia="en-US"/>
        </w:rPr>
        <w:t>a</w:t>
      </w:r>
      <w:proofErr w:type="gramEnd"/>
      <w:r>
        <w:rPr>
          <w:lang w:val="en-US" w:eastAsia="en-US"/>
        </w:rPr>
        <w:t xml:space="preserve"> esta demanda. A</w:t>
      </w:r>
      <w:r>
        <w:t xml:space="preserve"> seguir apresentamos um resumo das principais ferramentas observadas </w:t>
      </w:r>
      <w:proofErr w:type="gramStart"/>
      <w:r>
        <w:t>durante</w:t>
      </w:r>
      <w:proofErr w:type="gramEnd"/>
      <w:r>
        <w:t xml:space="preserve"> a fase de estudos e a conclusão sobre o seu uso.</w:t>
      </w:r>
    </w:p>
    <w:p w14:paraId="0F8F21E2" w14:textId="77777777" w:rsidR="00664BB4" w:rsidRDefault="00664BB4" w:rsidP="00664BB4"/>
    <w:p w14:paraId="01138896" w14:textId="77777777" w:rsidR="00664BB4" w:rsidRDefault="00664BB4" w:rsidP="00664BB4">
      <w:pPr>
        <w:rPr>
          <w:b/>
        </w:rPr>
      </w:pPr>
      <w:r w:rsidRPr="00A573CC">
        <w:rPr>
          <w:b/>
        </w:rPr>
        <w:t>Yahoo Term Extraction</w:t>
      </w:r>
    </w:p>
    <w:p w14:paraId="656B9FC8" w14:textId="77777777" w:rsidR="00664BB4" w:rsidRDefault="00664BB4" w:rsidP="00664BB4">
      <w:pPr>
        <w:rPr>
          <w:lang w:val="en-US" w:eastAsia="en-US"/>
        </w:rPr>
      </w:pPr>
      <w:r>
        <w:rPr>
          <w:lang w:val="en-US" w:eastAsia="en-US"/>
        </w:rPr>
        <w:t xml:space="preserve">O serviço do yahoo de extração de termos permite a seus usuários </w:t>
      </w:r>
      <w:proofErr w:type="gramStart"/>
      <w:r>
        <w:rPr>
          <w:lang w:val="en-US" w:eastAsia="en-US"/>
        </w:rPr>
        <w:t>a</w:t>
      </w:r>
      <w:proofErr w:type="gramEnd"/>
      <w:r>
        <w:rPr>
          <w:lang w:val="en-US" w:eastAsia="en-US"/>
        </w:rPr>
        <w:t xml:space="preserve"> analise de textos fornecendo uma lista de palavras ou frases relevantes em inglês a partir de um documento em texto. O Serviço pode ser acessível através do protocolo </w:t>
      </w:r>
      <w:r w:rsidRPr="000314A3">
        <w:rPr>
          <w:b/>
          <w:lang w:val="en-US" w:eastAsia="en-US"/>
        </w:rPr>
        <w:t>REST</w:t>
      </w:r>
      <w:r>
        <w:rPr>
          <w:lang w:val="en-US" w:eastAsia="en-US"/>
        </w:rPr>
        <w:t xml:space="preserve"> e responde os dados de saída em formatos XML e json. </w:t>
      </w:r>
    </w:p>
    <w:p w14:paraId="6CDDABD3" w14:textId="77777777" w:rsidR="00664BB4" w:rsidRDefault="00664BB4" w:rsidP="00664BB4">
      <w:pPr>
        <w:rPr>
          <w:lang w:val="en-US" w:eastAsia="en-US"/>
        </w:rPr>
      </w:pPr>
      <w:r>
        <w:rPr>
          <w:lang w:val="en-US" w:eastAsia="en-US"/>
        </w:rPr>
        <w:t>O serviço é gratuito porém, possui limite de requisições diárias em 5000 requisições. O serviço pode ser utilizado mediante o cadastramento e obtenção da chave de acesso.</w:t>
      </w:r>
    </w:p>
    <w:p w14:paraId="0F159FBD" w14:textId="77777777" w:rsidR="00664BB4" w:rsidRDefault="00664BB4" w:rsidP="00664BB4">
      <w:pPr>
        <w:rPr>
          <w:lang w:val="en-US" w:eastAsia="en-US"/>
        </w:rPr>
      </w:pPr>
    </w:p>
    <w:p w14:paraId="4B9DC04B" w14:textId="28356168" w:rsidR="00664BB4" w:rsidRDefault="00664BB4" w:rsidP="00664BB4">
      <w:pPr>
        <w:keepNext/>
      </w:pPr>
      <w:r>
        <w:rPr>
          <w:b/>
          <w:noProof/>
          <w:lang w:val="en-US" w:eastAsia="en-US"/>
        </w:rPr>
        <w:drawing>
          <wp:inline distT="0" distB="0" distL="0" distR="0" wp14:anchorId="31A3E299" wp14:editId="146956D8">
            <wp:extent cx="5486400" cy="1718945"/>
            <wp:effectExtent l="0" t="0" r="0" b="82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718945"/>
                    </a:xfrm>
                    <a:prstGeom prst="rect">
                      <a:avLst/>
                    </a:prstGeom>
                    <a:noFill/>
                    <a:ln>
                      <a:noFill/>
                    </a:ln>
                  </pic:spPr>
                </pic:pic>
              </a:graphicData>
            </a:graphic>
          </wp:inline>
        </w:drawing>
      </w:r>
    </w:p>
    <w:p w14:paraId="7DE6E4A5" w14:textId="779250CF" w:rsidR="00664BB4" w:rsidRDefault="00664BB4" w:rsidP="00664BB4">
      <w:pPr>
        <w:pStyle w:val="Caption"/>
        <w:jc w:val="center"/>
      </w:pPr>
      <w:bookmarkStart w:id="48" w:name="_Toc188611609"/>
      <w:r>
        <w:t xml:space="preserve">pseudo-código </w:t>
      </w:r>
      <w:r>
        <w:fldChar w:fldCharType="begin"/>
      </w:r>
      <w:r>
        <w:instrText xml:space="preserve"> SEQ pseudo-código \* ARABIC </w:instrText>
      </w:r>
      <w:r>
        <w:fldChar w:fldCharType="separate"/>
      </w:r>
      <w:r>
        <w:rPr>
          <w:noProof/>
        </w:rPr>
        <w:t>2</w:t>
      </w:r>
      <w:r>
        <w:fldChar w:fldCharType="end"/>
      </w:r>
      <w:r w:rsidR="00515648">
        <w:t xml:space="preserve"> –</w:t>
      </w:r>
      <w:r w:rsidR="00C35970">
        <w:t xml:space="preserve"> Y</w:t>
      </w:r>
      <w:r w:rsidR="00515648">
        <w:t>ahoo term extractor</w:t>
      </w:r>
      <w:bookmarkEnd w:id="48"/>
    </w:p>
    <w:p w14:paraId="1DDE8142" w14:textId="77777777" w:rsidR="00664BB4" w:rsidRPr="00067798" w:rsidRDefault="00664BB4" w:rsidP="00664BB4">
      <w:pPr>
        <w:widowControl/>
        <w:spacing w:line="240" w:lineRule="auto"/>
        <w:jc w:val="left"/>
        <w:rPr>
          <w:b/>
        </w:rPr>
      </w:pPr>
      <w:r w:rsidRPr="00067798">
        <w:rPr>
          <w:b/>
        </w:rPr>
        <w:t>Nltk</w:t>
      </w:r>
    </w:p>
    <w:p w14:paraId="7C11896E" w14:textId="77777777" w:rsidR="00664BB4" w:rsidRDefault="00664BB4" w:rsidP="00664BB4"/>
    <w:p w14:paraId="47D2339A" w14:textId="77777777" w:rsidR="00664BB4" w:rsidRDefault="00664BB4" w:rsidP="00664BB4">
      <w:r>
        <w:t>É um serviço web que funciona sob o protocolo REST para mineração de texto e processamento de linguagem natural. A API foi concebida com base nas premissas do NLTK cookbook e não tem fins comerciais de modo que</w:t>
      </w:r>
      <w:r w:rsidRPr="00097648">
        <w:t xml:space="preserve">, </w:t>
      </w:r>
      <w:r>
        <w:t>possui limites tanto para o número de requisições (1000 requisições diárias) quanto para o tamanho do texto enviado (10000 caracteres)</w:t>
      </w:r>
      <w:r w:rsidRPr="00097648">
        <w:t>.</w:t>
      </w:r>
      <w:r>
        <w:t xml:space="preserve"> O formato de saída pode ser em XML ou json.</w:t>
      </w:r>
    </w:p>
    <w:p w14:paraId="6612717C" w14:textId="19478810" w:rsidR="00664BB4" w:rsidRDefault="00664BB4" w:rsidP="00664BB4">
      <w:pPr>
        <w:pStyle w:val="Caption"/>
        <w:jc w:val="center"/>
      </w:pPr>
      <w:bookmarkStart w:id="49" w:name="_Toc188611610"/>
      <w:r>
        <w:rPr>
          <w:noProof/>
          <w:lang w:val="en-US" w:eastAsia="en-US"/>
        </w:rPr>
        <w:drawing>
          <wp:inline distT="0" distB="0" distL="0" distR="0" wp14:anchorId="7738D641" wp14:editId="460B982C">
            <wp:extent cx="5486400" cy="166814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668145"/>
                    </a:xfrm>
                    <a:prstGeom prst="rect">
                      <a:avLst/>
                    </a:prstGeom>
                    <a:noFill/>
                    <a:ln>
                      <a:noFill/>
                    </a:ln>
                  </pic:spPr>
                </pic:pic>
              </a:graphicData>
            </a:graphic>
          </wp:inline>
        </w:drawing>
      </w:r>
      <w:r>
        <w:t xml:space="preserve">pseudo-código </w:t>
      </w:r>
      <w:r>
        <w:fldChar w:fldCharType="begin"/>
      </w:r>
      <w:r>
        <w:instrText xml:space="preserve"> SEQ pseudo-código \* ARABIC </w:instrText>
      </w:r>
      <w:r>
        <w:fldChar w:fldCharType="separate"/>
      </w:r>
      <w:r>
        <w:rPr>
          <w:noProof/>
        </w:rPr>
        <w:t>3</w:t>
      </w:r>
      <w:r>
        <w:fldChar w:fldCharType="end"/>
      </w:r>
      <w:r w:rsidR="00515648">
        <w:t xml:space="preserve"> –</w:t>
      </w:r>
      <w:r w:rsidR="00C35970">
        <w:t xml:space="preserve"> N</w:t>
      </w:r>
      <w:r w:rsidR="00515648">
        <w:t>ltk entities extractor</w:t>
      </w:r>
      <w:bookmarkEnd w:id="49"/>
    </w:p>
    <w:p w14:paraId="6C989A61" w14:textId="77777777" w:rsidR="00664BB4" w:rsidRPr="00097648" w:rsidRDefault="00664BB4" w:rsidP="00664BB4">
      <w:pPr>
        <w:pStyle w:val="Caption"/>
        <w:rPr>
          <w:b w:val="0"/>
        </w:rPr>
      </w:pPr>
      <w:r>
        <w:t>Ltasks</w:t>
      </w:r>
    </w:p>
    <w:p w14:paraId="35677081" w14:textId="77777777" w:rsidR="00664BB4" w:rsidRDefault="00664BB4" w:rsidP="00664BB4">
      <w:r>
        <w:t xml:space="preserve">É um serviço web que funciona sob o protocolo REST e que apresenta várias possibilidades de extração de informação do texto entre elas o reconhecimento de entidades nomeadas em lingua portuguesa. Para utilização on-line é necessária a utilização de uma chave de acesso que é obtida atravéz de um cadastro no site.  </w:t>
      </w:r>
    </w:p>
    <w:p w14:paraId="5C53C2AD" w14:textId="77777777" w:rsidR="00664BB4" w:rsidRDefault="00664BB4" w:rsidP="00664BB4">
      <w:pPr>
        <w:ind w:firstLine="0"/>
      </w:pPr>
    </w:p>
    <w:p w14:paraId="1460616F" w14:textId="2191E782" w:rsidR="00664BB4" w:rsidRDefault="00664BB4" w:rsidP="00664BB4">
      <w:pPr>
        <w:keepNext/>
        <w:ind w:firstLine="630"/>
        <w:jc w:val="center"/>
      </w:pPr>
      <w:r>
        <w:rPr>
          <w:noProof/>
          <w:lang w:val="en-US" w:eastAsia="en-US"/>
        </w:rPr>
        <w:drawing>
          <wp:inline distT="0" distB="0" distL="0" distR="0" wp14:anchorId="5A80712D" wp14:editId="0FC8B344">
            <wp:extent cx="5486400" cy="18288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50869918" w14:textId="4EECD945" w:rsidR="00664BB4" w:rsidRDefault="00664BB4" w:rsidP="00664BB4">
      <w:pPr>
        <w:pStyle w:val="Caption"/>
        <w:jc w:val="center"/>
      </w:pPr>
      <w:bookmarkStart w:id="50" w:name="_Toc188611611"/>
      <w:r>
        <w:t xml:space="preserve">pseudo-código </w:t>
      </w:r>
      <w:r>
        <w:fldChar w:fldCharType="begin"/>
      </w:r>
      <w:r>
        <w:instrText xml:space="preserve"> SEQ pseudo-código \* ARABIC </w:instrText>
      </w:r>
      <w:r>
        <w:fldChar w:fldCharType="separate"/>
      </w:r>
      <w:r>
        <w:rPr>
          <w:noProof/>
        </w:rPr>
        <w:t>4</w:t>
      </w:r>
      <w:r>
        <w:fldChar w:fldCharType="end"/>
      </w:r>
      <w:r w:rsidR="00515648">
        <w:t xml:space="preserve"> –</w:t>
      </w:r>
      <w:r w:rsidR="00C35970">
        <w:t xml:space="preserve"> L</w:t>
      </w:r>
      <w:r w:rsidR="00515648">
        <w:t>tasks entities extractor</w:t>
      </w:r>
      <w:bookmarkEnd w:id="50"/>
    </w:p>
    <w:p w14:paraId="56AC0948" w14:textId="77777777" w:rsidR="00664BB4" w:rsidRDefault="00664BB4" w:rsidP="00664BB4">
      <w:pPr>
        <w:pStyle w:val="Caption"/>
      </w:pPr>
    </w:p>
    <w:p w14:paraId="20ECE7A6" w14:textId="77777777" w:rsidR="00664BB4" w:rsidRPr="00067798" w:rsidRDefault="00664BB4" w:rsidP="00664BB4">
      <w:pPr>
        <w:pStyle w:val="Caption"/>
      </w:pPr>
      <w:r>
        <w:t>Zemanta</w:t>
      </w:r>
    </w:p>
    <w:p w14:paraId="3B7F92A3" w14:textId="77777777" w:rsidR="00664BB4" w:rsidRDefault="00664BB4" w:rsidP="00664BB4">
      <w:r>
        <w:t xml:space="preserve">É uma ferramenta concebida para geração de conteúdo relacionado para blogs, contúdo, seus idealizadores proveem uma api REST que permite a extração de entidades contextualizadas ao texto submetido. Para fazer uso do serviço é necessário um cadastro e a obtenção de uma chave de acesso. O serviço é, em princípio, independente de idioma. </w:t>
      </w:r>
    </w:p>
    <w:p w14:paraId="28294E0F" w14:textId="77777777" w:rsidR="00664BB4" w:rsidRDefault="00664BB4" w:rsidP="00664BB4">
      <w:pPr>
        <w:ind w:firstLine="0"/>
      </w:pPr>
    </w:p>
    <w:p w14:paraId="53A45CEE" w14:textId="383D6B7B" w:rsidR="00664BB4" w:rsidRDefault="00664BB4" w:rsidP="00664BB4">
      <w:pPr>
        <w:keepNext/>
        <w:ind w:firstLine="630"/>
      </w:pPr>
      <w:r>
        <w:rPr>
          <w:noProof/>
          <w:lang w:val="en-US" w:eastAsia="en-US"/>
        </w:rPr>
        <w:drawing>
          <wp:inline distT="0" distB="0" distL="0" distR="0" wp14:anchorId="0C82A50A" wp14:editId="0C4117DF">
            <wp:extent cx="5486400" cy="1828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638DFB3D" w14:textId="0412FE60" w:rsidR="00664BB4" w:rsidRDefault="00664BB4" w:rsidP="00664BB4">
      <w:pPr>
        <w:pStyle w:val="Caption"/>
        <w:jc w:val="center"/>
      </w:pPr>
      <w:bookmarkStart w:id="51" w:name="_Toc188611612"/>
      <w:r>
        <w:t xml:space="preserve">pseudo-código </w:t>
      </w:r>
      <w:r>
        <w:fldChar w:fldCharType="begin"/>
      </w:r>
      <w:r>
        <w:instrText xml:space="preserve"> SEQ pseudo-código \* ARABIC </w:instrText>
      </w:r>
      <w:r>
        <w:fldChar w:fldCharType="separate"/>
      </w:r>
      <w:r>
        <w:rPr>
          <w:noProof/>
        </w:rPr>
        <w:t>5</w:t>
      </w:r>
      <w:r>
        <w:fldChar w:fldCharType="end"/>
      </w:r>
      <w:r w:rsidR="00515648">
        <w:t xml:space="preserve"> –</w:t>
      </w:r>
      <w:r w:rsidR="00C35970">
        <w:t xml:space="preserve"> Z</w:t>
      </w:r>
      <w:r w:rsidR="00515648">
        <w:t xml:space="preserve">emanta </w:t>
      </w:r>
      <w:r w:rsidR="00DB3394">
        <w:t>concepts extractor</w:t>
      </w:r>
      <w:bookmarkEnd w:id="51"/>
    </w:p>
    <w:p w14:paraId="58EC38C3" w14:textId="77777777" w:rsidR="00664BB4" w:rsidRDefault="00664BB4" w:rsidP="00664BB4">
      <w:pPr>
        <w:ind w:firstLine="0"/>
      </w:pPr>
    </w:p>
    <w:p w14:paraId="794A765D" w14:textId="77777777" w:rsidR="00664BB4" w:rsidRDefault="00664BB4" w:rsidP="00664BB4">
      <w:r>
        <w:t>Abaixo segue a tabela comparativa das principais características das ferramentas observadas:</w:t>
      </w:r>
    </w:p>
    <w:p w14:paraId="38ABD2B5" w14:textId="77777777" w:rsidR="00664BB4" w:rsidRDefault="00664BB4" w:rsidP="00664BB4"/>
    <w:p w14:paraId="32BF4C96" w14:textId="501B79F1" w:rsidR="00664BB4" w:rsidRDefault="00664BB4" w:rsidP="00664BB4">
      <w:pPr>
        <w:pStyle w:val="Caption"/>
        <w:keepNext/>
        <w:jc w:val="center"/>
      </w:pPr>
      <w:bookmarkStart w:id="52" w:name="_Toc188611405"/>
      <w:r>
        <w:t xml:space="preserve">Table </w:t>
      </w:r>
      <w:r>
        <w:fldChar w:fldCharType="begin"/>
      </w:r>
      <w:r>
        <w:instrText xml:space="preserve"> SEQ Table \* ARABIC </w:instrText>
      </w:r>
      <w:r>
        <w:fldChar w:fldCharType="separate"/>
      </w:r>
      <w:r w:rsidR="00AA586B">
        <w:rPr>
          <w:noProof/>
        </w:rPr>
        <w:t>2</w:t>
      </w:r>
      <w:r>
        <w:fldChar w:fldCharType="end"/>
      </w:r>
      <w:r w:rsidR="00DB3394">
        <w:t xml:space="preserve"> – Comparativo de extratores</w:t>
      </w:r>
      <w:bookmarkEnd w:id="52"/>
    </w:p>
    <w:tbl>
      <w:tblPr>
        <w:tblStyle w:val="TableGrid"/>
        <w:tblW w:w="0" w:type="auto"/>
        <w:tblLayout w:type="fixed"/>
        <w:tblLook w:val="04A0" w:firstRow="1" w:lastRow="0" w:firstColumn="1" w:lastColumn="0" w:noHBand="0" w:noVBand="1"/>
      </w:tblPr>
      <w:tblGrid>
        <w:gridCol w:w="3888"/>
        <w:gridCol w:w="990"/>
        <w:gridCol w:w="1080"/>
        <w:gridCol w:w="1080"/>
        <w:gridCol w:w="1116"/>
      </w:tblGrid>
      <w:tr w:rsidR="00664BB4" w14:paraId="68B0EEB7" w14:textId="77777777" w:rsidTr="00181751">
        <w:tc>
          <w:tcPr>
            <w:tcW w:w="3888" w:type="dxa"/>
          </w:tcPr>
          <w:p w14:paraId="6FE9E05E" w14:textId="77777777" w:rsidR="00664BB4" w:rsidRDefault="00664BB4" w:rsidP="00181751">
            <w:pPr>
              <w:ind w:firstLine="0"/>
            </w:pPr>
            <w:r>
              <w:t>Características</w:t>
            </w:r>
          </w:p>
        </w:tc>
        <w:tc>
          <w:tcPr>
            <w:tcW w:w="990" w:type="dxa"/>
          </w:tcPr>
          <w:p w14:paraId="7A517A18" w14:textId="77777777" w:rsidR="00664BB4" w:rsidRPr="00062C8C" w:rsidRDefault="00664BB4" w:rsidP="00181751">
            <w:pPr>
              <w:ind w:firstLine="0"/>
              <w:jc w:val="center"/>
              <w:rPr>
                <w:b/>
              </w:rPr>
            </w:pPr>
            <w:r w:rsidRPr="00062C8C">
              <w:rPr>
                <w:b/>
              </w:rPr>
              <w:t>ltask</w:t>
            </w:r>
            <w:r>
              <w:rPr>
                <w:b/>
              </w:rPr>
              <w:t>s</w:t>
            </w:r>
          </w:p>
        </w:tc>
        <w:tc>
          <w:tcPr>
            <w:tcW w:w="1080" w:type="dxa"/>
          </w:tcPr>
          <w:p w14:paraId="22C5E5FA" w14:textId="77777777" w:rsidR="00664BB4" w:rsidRPr="00062C8C" w:rsidRDefault="00664BB4" w:rsidP="00181751">
            <w:pPr>
              <w:ind w:firstLine="0"/>
              <w:jc w:val="center"/>
              <w:rPr>
                <w:b/>
              </w:rPr>
            </w:pPr>
            <w:r w:rsidRPr="00062C8C">
              <w:rPr>
                <w:b/>
              </w:rPr>
              <w:t>yahoo</w:t>
            </w:r>
          </w:p>
        </w:tc>
        <w:tc>
          <w:tcPr>
            <w:tcW w:w="1080" w:type="dxa"/>
          </w:tcPr>
          <w:p w14:paraId="1D147A05" w14:textId="77777777" w:rsidR="00664BB4" w:rsidRPr="00062C8C" w:rsidRDefault="00664BB4" w:rsidP="00181751">
            <w:pPr>
              <w:ind w:firstLine="0"/>
              <w:jc w:val="center"/>
              <w:rPr>
                <w:b/>
              </w:rPr>
            </w:pPr>
            <w:r w:rsidRPr="00062C8C">
              <w:rPr>
                <w:b/>
              </w:rPr>
              <w:t>nltk</w:t>
            </w:r>
          </w:p>
        </w:tc>
        <w:tc>
          <w:tcPr>
            <w:tcW w:w="1116" w:type="dxa"/>
          </w:tcPr>
          <w:p w14:paraId="3599CF42" w14:textId="77777777" w:rsidR="00664BB4" w:rsidRPr="00062C8C" w:rsidRDefault="00664BB4" w:rsidP="00181751">
            <w:pPr>
              <w:ind w:firstLine="0"/>
              <w:jc w:val="center"/>
              <w:rPr>
                <w:b/>
              </w:rPr>
            </w:pPr>
            <w:r w:rsidRPr="00062C8C">
              <w:rPr>
                <w:b/>
              </w:rPr>
              <w:t>zemanta</w:t>
            </w:r>
          </w:p>
        </w:tc>
      </w:tr>
      <w:tr w:rsidR="00664BB4" w14:paraId="5B145854" w14:textId="77777777" w:rsidTr="00181751">
        <w:tc>
          <w:tcPr>
            <w:tcW w:w="3888" w:type="dxa"/>
          </w:tcPr>
          <w:p w14:paraId="66C2D737" w14:textId="77777777" w:rsidR="00664BB4" w:rsidRDefault="00664BB4" w:rsidP="00181751">
            <w:pPr>
              <w:ind w:firstLine="0"/>
            </w:pPr>
            <w:r>
              <w:t>Tem suporte ao idioma português</w:t>
            </w:r>
          </w:p>
        </w:tc>
        <w:tc>
          <w:tcPr>
            <w:tcW w:w="990" w:type="dxa"/>
          </w:tcPr>
          <w:p w14:paraId="5BC75908" w14:textId="77777777" w:rsidR="00664BB4" w:rsidRDefault="00664BB4" w:rsidP="00181751">
            <w:pPr>
              <w:ind w:firstLine="0"/>
            </w:pPr>
            <w:r>
              <w:t>sim</w:t>
            </w:r>
          </w:p>
        </w:tc>
        <w:tc>
          <w:tcPr>
            <w:tcW w:w="1080" w:type="dxa"/>
          </w:tcPr>
          <w:p w14:paraId="09AF7202" w14:textId="77777777" w:rsidR="00664BB4" w:rsidRDefault="00664BB4" w:rsidP="00181751">
            <w:pPr>
              <w:ind w:firstLine="0"/>
            </w:pPr>
            <w:r>
              <w:t>não</w:t>
            </w:r>
          </w:p>
        </w:tc>
        <w:tc>
          <w:tcPr>
            <w:tcW w:w="1080" w:type="dxa"/>
          </w:tcPr>
          <w:p w14:paraId="2AB571FF" w14:textId="77777777" w:rsidR="00664BB4" w:rsidRDefault="00664BB4" w:rsidP="00181751">
            <w:pPr>
              <w:ind w:firstLine="0"/>
            </w:pPr>
            <w:r>
              <w:t>sim</w:t>
            </w:r>
          </w:p>
        </w:tc>
        <w:tc>
          <w:tcPr>
            <w:tcW w:w="1116" w:type="dxa"/>
          </w:tcPr>
          <w:p w14:paraId="0DE3111E" w14:textId="77777777" w:rsidR="00664BB4" w:rsidRDefault="00664BB4" w:rsidP="00181751">
            <w:pPr>
              <w:ind w:firstLine="0"/>
            </w:pPr>
            <w:r>
              <w:t>sim</w:t>
            </w:r>
          </w:p>
        </w:tc>
      </w:tr>
      <w:tr w:rsidR="00664BB4" w14:paraId="561F7DC1" w14:textId="77777777" w:rsidTr="00181751">
        <w:tc>
          <w:tcPr>
            <w:tcW w:w="3888" w:type="dxa"/>
          </w:tcPr>
          <w:p w14:paraId="368D83B4" w14:textId="77777777" w:rsidR="00664BB4" w:rsidRDefault="00664BB4" w:rsidP="00181751">
            <w:pPr>
              <w:ind w:firstLine="0"/>
            </w:pPr>
            <w:r>
              <w:t>Linguagem de desenvolvimento</w:t>
            </w:r>
          </w:p>
        </w:tc>
        <w:tc>
          <w:tcPr>
            <w:tcW w:w="990" w:type="dxa"/>
          </w:tcPr>
          <w:p w14:paraId="6E026D86" w14:textId="77777777" w:rsidR="00664BB4" w:rsidRDefault="00664BB4" w:rsidP="00181751">
            <w:pPr>
              <w:ind w:firstLine="0"/>
            </w:pPr>
            <w:r>
              <w:t>Java</w:t>
            </w:r>
          </w:p>
        </w:tc>
        <w:tc>
          <w:tcPr>
            <w:tcW w:w="1080" w:type="dxa"/>
          </w:tcPr>
          <w:p w14:paraId="6E30A56A" w14:textId="77777777" w:rsidR="00664BB4" w:rsidRDefault="00664BB4" w:rsidP="00181751">
            <w:pPr>
              <w:ind w:firstLine="0"/>
            </w:pPr>
            <w:r>
              <w:t>-</w:t>
            </w:r>
          </w:p>
        </w:tc>
        <w:tc>
          <w:tcPr>
            <w:tcW w:w="1080" w:type="dxa"/>
          </w:tcPr>
          <w:p w14:paraId="5B46B789" w14:textId="77777777" w:rsidR="00664BB4" w:rsidRDefault="00664BB4" w:rsidP="00181751">
            <w:pPr>
              <w:ind w:firstLine="0"/>
            </w:pPr>
            <w:r>
              <w:t>Python</w:t>
            </w:r>
          </w:p>
        </w:tc>
        <w:tc>
          <w:tcPr>
            <w:tcW w:w="1116" w:type="dxa"/>
          </w:tcPr>
          <w:p w14:paraId="42FBEF7E" w14:textId="77777777" w:rsidR="00664BB4" w:rsidRDefault="00664BB4" w:rsidP="00181751">
            <w:pPr>
              <w:ind w:firstLine="0"/>
            </w:pPr>
            <w:r>
              <w:t>-</w:t>
            </w:r>
          </w:p>
        </w:tc>
      </w:tr>
      <w:tr w:rsidR="00664BB4" w14:paraId="3F1BA2D3" w14:textId="77777777" w:rsidTr="00181751">
        <w:tc>
          <w:tcPr>
            <w:tcW w:w="3888" w:type="dxa"/>
          </w:tcPr>
          <w:p w14:paraId="11282BCF" w14:textId="77777777" w:rsidR="00664BB4" w:rsidRDefault="00664BB4" w:rsidP="00181751">
            <w:pPr>
              <w:ind w:firstLine="0"/>
            </w:pPr>
            <w:r>
              <w:t>Limite de acesso diário</w:t>
            </w:r>
          </w:p>
        </w:tc>
        <w:tc>
          <w:tcPr>
            <w:tcW w:w="990" w:type="dxa"/>
          </w:tcPr>
          <w:p w14:paraId="4D255DBE" w14:textId="77777777" w:rsidR="00664BB4" w:rsidRDefault="00664BB4" w:rsidP="00181751">
            <w:pPr>
              <w:ind w:firstLine="0"/>
            </w:pPr>
            <w:r>
              <w:t>-</w:t>
            </w:r>
          </w:p>
        </w:tc>
        <w:tc>
          <w:tcPr>
            <w:tcW w:w="1080" w:type="dxa"/>
          </w:tcPr>
          <w:p w14:paraId="2D8A2F0C" w14:textId="77777777" w:rsidR="00664BB4" w:rsidRDefault="00664BB4" w:rsidP="00181751">
            <w:pPr>
              <w:ind w:firstLine="0"/>
            </w:pPr>
            <w:r>
              <w:t>5000</w:t>
            </w:r>
          </w:p>
        </w:tc>
        <w:tc>
          <w:tcPr>
            <w:tcW w:w="1080" w:type="dxa"/>
          </w:tcPr>
          <w:p w14:paraId="293B9DDA" w14:textId="77777777" w:rsidR="00664BB4" w:rsidRDefault="00664BB4" w:rsidP="00181751">
            <w:pPr>
              <w:ind w:firstLine="0"/>
            </w:pPr>
            <w:r>
              <w:t>1000</w:t>
            </w:r>
          </w:p>
        </w:tc>
        <w:tc>
          <w:tcPr>
            <w:tcW w:w="1116" w:type="dxa"/>
          </w:tcPr>
          <w:p w14:paraId="6F237A67" w14:textId="77777777" w:rsidR="00664BB4" w:rsidRDefault="00664BB4" w:rsidP="00181751">
            <w:pPr>
              <w:ind w:firstLine="0"/>
            </w:pPr>
            <w:r>
              <w:t>1000</w:t>
            </w:r>
          </w:p>
        </w:tc>
      </w:tr>
      <w:tr w:rsidR="00664BB4" w14:paraId="1424A14B" w14:textId="77777777" w:rsidTr="00181751">
        <w:tc>
          <w:tcPr>
            <w:tcW w:w="3888" w:type="dxa"/>
          </w:tcPr>
          <w:p w14:paraId="22425797" w14:textId="77777777" w:rsidR="00664BB4" w:rsidRDefault="00664BB4" w:rsidP="00181751">
            <w:pPr>
              <w:ind w:firstLine="0"/>
            </w:pPr>
            <w:r>
              <w:t xml:space="preserve">Tamanho máximo do texto </w:t>
            </w:r>
          </w:p>
        </w:tc>
        <w:tc>
          <w:tcPr>
            <w:tcW w:w="990" w:type="dxa"/>
          </w:tcPr>
          <w:p w14:paraId="6626F4A6" w14:textId="77777777" w:rsidR="00664BB4" w:rsidRDefault="00664BB4" w:rsidP="00181751">
            <w:pPr>
              <w:ind w:firstLine="0"/>
            </w:pPr>
            <w:r>
              <w:t>-</w:t>
            </w:r>
          </w:p>
        </w:tc>
        <w:tc>
          <w:tcPr>
            <w:tcW w:w="1080" w:type="dxa"/>
          </w:tcPr>
          <w:p w14:paraId="7F84785D" w14:textId="77777777" w:rsidR="00664BB4" w:rsidRDefault="00664BB4" w:rsidP="00181751">
            <w:pPr>
              <w:ind w:firstLine="0"/>
            </w:pPr>
            <w:r>
              <w:t>-</w:t>
            </w:r>
          </w:p>
        </w:tc>
        <w:tc>
          <w:tcPr>
            <w:tcW w:w="1080" w:type="dxa"/>
          </w:tcPr>
          <w:p w14:paraId="180A95DA" w14:textId="77777777" w:rsidR="00664BB4" w:rsidRDefault="00664BB4" w:rsidP="00181751">
            <w:pPr>
              <w:ind w:firstLine="0"/>
            </w:pPr>
            <w:r>
              <w:t>10000</w:t>
            </w:r>
          </w:p>
        </w:tc>
        <w:tc>
          <w:tcPr>
            <w:tcW w:w="1116" w:type="dxa"/>
          </w:tcPr>
          <w:p w14:paraId="69238EA8" w14:textId="77777777" w:rsidR="00664BB4" w:rsidRDefault="00664BB4" w:rsidP="00181751">
            <w:pPr>
              <w:ind w:firstLine="0"/>
            </w:pPr>
            <w:r>
              <w:t>10000</w:t>
            </w:r>
          </w:p>
        </w:tc>
      </w:tr>
      <w:tr w:rsidR="00664BB4" w14:paraId="62C53D06" w14:textId="77777777" w:rsidTr="00181751">
        <w:tc>
          <w:tcPr>
            <w:tcW w:w="3888" w:type="dxa"/>
          </w:tcPr>
          <w:p w14:paraId="5C4C810D" w14:textId="77777777" w:rsidR="00664BB4" w:rsidRDefault="00664BB4" w:rsidP="00181751">
            <w:pPr>
              <w:ind w:firstLine="0"/>
            </w:pPr>
            <w:r>
              <w:t>Possui código aberto</w:t>
            </w:r>
          </w:p>
        </w:tc>
        <w:tc>
          <w:tcPr>
            <w:tcW w:w="990" w:type="dxa"/>
          </w:tcPr>
          <w:p w14:paraId="7DFFC282" w14:textId="77777777" w:rsidR="00664BB4" w:rsidRDefault="00664BB4" w:rsidP="00181751">
            <w:pPr>
              <w:ind w:firstLine="0"/>
            </w:pPr>
            <w:r>
              <w:t>não</w:t>
            </w:r>
          </w:p>
        </w:tc>
        <w:tc>
          <w:tcPr>
            <w:tcW w:w="1080" w:type="dxa"/>
          </w:tcPr>
          <w:p w14:paraId="57D5FFEB" w14:textId="77777777" w:rsidR="00664BB4" w:rsidRDefault="00664BB4" w:rsidP="00181751">
            <w:pPr>
              <w:ind w:firstLine="0"/>
            </w:pPr>
            <w:r>
              <w:t>não</w:t>
            </w:r>
          </w:p>
        </w:tc>
        <w:tc>
          <w:tcPr>
            <w:tcW w:w="1080" w:type="dxa"/>
          </w:tcPr>
          <w:p w14:paraId="47C7BC9A" w14:textId="77777777" w:rsidR="00664BB4" w:rsidRDefault="00664BB4" w:rsidP="00181751">
            <w:pPr>
              <w:ind w:firstLine="0"/>
            </w:pPr>
            <w:r>
              <w:t>não</w:t>
            </w:r>
          </w:p>
        </w:tc>
        <w:tc>
          <w:tcPr>
            <w:tcW w:w="1116" w:type="dxa"/>
          </w:tcPr>
          <w:p w14:paraId="549B3ECE" w14:textId="77777777" w:rsidR="00664BB4" w:rsidRDefault="00664BB4" w:rsidP="00181751">
            <w:pPr>
              <w:ind w:firstLine="0"/>
            </w:pPr>
            <w:r>
              <w:t>não</w:t>
            </w:r>
          </w:p>
        </w:tc>
      </w:tr>
    </w:tbl>
    <w:p w14:paraId="43C3075D" w14:textId="77777777" w:rsidR="00664BB4" w:rsidRPr="00062C8C" w:rsidRDefault="00664BB4" w:rsidP="00664BB4"/>
    <w:p w14:paraId="2BFE621D" w14:textId="77777777" w:rsidR="00664BB4" w:rsidRDefault="00664BB4" w:rsidP="00664BB4">
      <w:r>
        <w:t>Dentre as ferramentas observadas, o serviço Ltasks foi a que apresentou o melhor aproveitamento, porém, a ausência de um código aberto para aprimoramento do algorítimo, a limitação de acessos ao serviço e o tempo gasto em cada requisição foram determinantes para que partissemos para uma abordagem própria para extração de entidades nomeadas.</w:t>
      </w:r>
    </w:p>
    <w:p w14:paraId="5906B884" w14:textId="77777777" w:rsidR="00664BB4" w:rsidRDefault="00664BB4" w:rsidP="00664BB4">
      <w:pPr>
        <w:rPr>
          <w:lang w:eastAsia="en-US"/>
        </w:rPr>
      </w:pPr>
    </w:p>
    <w:p w14:paraId="71E192D1" w14:textId="77777777" w:rsidR="00664BB4" w:rsidRDefault="00664BB4" w:rsidP="00664BB4">
      <w:pPr>
        <w:rPr>
          <w:lang w:eastAsia="en-US"/>
        </w:rPr>
      </w:pPr>
      <w:r w:rsidRPr="00C50302">
        <w:rPr>
          <w:lang w:eastAsia="en-US"/>
        </w:rPr>
        <w:t>O processo de extração de entidades nomeadas</w:t>
      </w:r>
      <w:r>
        <w:rPr>
          <w:lang w:eastAsia="en-US"/>
        </w:rPr>
        <w:t xml:space="preserve"> desenvolvido</w:t>
      </w:r>
      <w:r w:rsidRPr="00C50302">
        <w:rPr>
          <w:lang w:eastAsia="en-US"/>
        </w:rPr>
        <w:t xml:space="preserve"> consiste na identificação e recuperação de parcelas de texto</w:t>
      </w:r>
      <w:r>
        <w:rPr>
          <w:lang w:eastAsia="en-US"/>
        </w:rPr>
        <w:t xml:space="preserve"> conhecidos como n-grams a partir de sentenças do texto para então classificar os n-grams em entidades.</w:t>
      </w:r>
    </w:p>
    <w:p w14:paraId="75CA4738" w14:textId="77777777" w:rsidR="00664BB4" w:rsidRDefault="00664BB4" w:rsidP="00664BB4">
      <w:pPr>
        <w:rPr>
          <w:lang w:eastAsia="en-US"/>
        </w:rPr>
      </w:pPr>
    </w:p>
    <w:p w14:paraId="6C1B33BD" w14:textId="77777777" w:rsidR="00664BB4" w:rsidRDefault="00664BB4" w:rsidP="00664BB4">
      <w:pPr>
        <w:keepNext/>
        <w:jc w:val="center"/>
      </w:pPr>
      <w:r>
        <w:rPr>
          <w:noProof/>
          <w:lang w:val="en-US" w:eastAsia="en-US"/>
        </w:rPr>
        <w:drawing>
          <wp:inline distT="0" distB="0" distL="0" distR="0" wp14:anchorId="23330B7A" wp14:editId="784C152B">
            <wp:extent cx="3448473" cy="300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1 at 2.53.02 PM.png"/>
                    <pic:cNvPicPr/>
                  </pic:nvPicPr>
                  <pic:blipFill>
                    <a:blip r:embed="rId36">
                      <a:extLst>
                        <a:ext uri="{28A0092B-C50C-407E-A947-70E740481C1C}">
                          <a14:useLocalDpi xmlns:a14="http://schemas.microsoft.com/office/drawing/2010/main" val="0"/>
                        </a:ext>
                      </a:extLst>
                    </a:blip>
                    <a:stretch>
                      <a:fillRect/>
                    </a:stretch>
                  </pic:blipFill>
                  <pic:spPr>
                    <a:xfrm>
                      <a:off x="0" y="0"/>
                      <a:ext cx="3450917" cy="3004698"/>
                    </a:xfrm>
                    <a:prstGeom prst="rect">
                      <a:avLst/>
                    </a:prstGeom>
                  </pic:spPr>
                </pic:pic>
              </a:graphicData>
            </a:graphic>
          </wp:inline>
        </w:drawing>
      </w:r>
    </w:p>
    <w:p w14:paraId="6A9CD85D" w14:textId="6F90DDD2" w:rsidR="00664BB4" w:rsidRDefault="00664BB4" w:rsidP="00664BB4">
      <w:pPr>
        <w:pStyle w:val="Caption"/>
        <w:jc w:val="center"/>
      </w:pPr>
      <w:bookmarkStart w:id="53" w:name="_Toc188611592"/>
      <w:r>
        <w:t xml:space="preserve">Figure </w:t>
      </w:r>
      <w:r>
        <w:fldChar w:fldCharType="begin"/>
      </w:r>
      <w:r>
        <w:instrText xml:space="preserve"> SEQ Figure \* ARABIC </w:instrText>
      </w:r>
      <w:r>
        <w:fldChar w:fldCharType="separate"/>
      </w:r>
      <w:r w:rsidR="00830ACD">
        <w:rPr>
          <w:noProof/>
        </w:rPr>
        <w:t>7</w:t>
      </w:r>
      <w:r>
        <w:fldChar w:fldCharType="end"/>
      </w:r>
      <w:r w:rsidR="00DB3394">
        <w:t xml:space="preserve"> – Processo de extração de entidades</w:t>
      </w:r>
      <w:bookmarkEnd w:id="53"/>
    </w:p>
    <w:p w14:paraId="1E25479F" w14:textId="32F84221" w:rsidR="00664BB4" w:rsidRDefault="00C35970" w:rsidP="00664BB4">
      <w:pPr>
        <w:rPr>
          <w:lang w:eastAsia="en-US"/>
        </w:rPr>
      </w:pPr>
      <w:r>
        <w:rPr>
          <w:lang w:eastAsia="en-US"/>
        </w:rPr>
        <w:t>Conforme a figura 7</w:t>
      </w:r>
      <w:r w:rsidR="00664BB4">
        <w:rPr>
          <w:lang w:eastAsia="en-US"/>
        </w:rPr>
        <w:t>, o módulo de reconhecimento de entidades proposto foi dividido em 3 fases.:</w:t>
      </w:r>
    </w:p>
    <w:p w14:paraId="17395E74" w14:textId="77777777" w:rsidR="00664BB4" w:rsidRDefault="00664BB4" w:rsidP="00664BB4">
      <w:pPr>
        <w:rPr>
          <w:lang w:eastAsia="en-US"/>
        </w:rPr>
      </w:pPr>
    </w:p>
    <w:p w14:paraId="0EE94AC1" w14:textId="77777777" w:rsidR="00664BB4" w:rsidRDefault="00664BB4" w:rsidP="00CC641F">
      <w:pPr>
        <w:pStyle w:val="Heading4"/>
        <w:rPr>
          <w:lang w:eastAsia="en-US"/>
        </w:rPr>
      </w:pPr>
      <w:r>
        <w:rPr>
          <w:lang w:eastAsia="en-US"/>
        </w:rPr>
        <w:t>A fase de segmentação de sentenças</w:t>
      </w:r>
    </w:p>
    <w:p w14:paraId="26E593F3" w14:textId="77777777" w:rsidR="00664BB4" w:rsidRDefault="00664BB4" w:rsidP="00664BB4">
      <w:r>
        <w:t>Nesta fase, o texto recebido como entrada é submetido a uma limpeza como visto no pseudo-código 1 e em seguida é tokenizado em sentenças que indicam fim ou pausa do período. Deste modos os caracteres de pontuação: ponto final, ponto e ponto e virgula foram tratados como delimitadores de sentença. Após a tokenização, as sentenças são armazenadas em um vetor de sentenças e o fluxo segue para a etapa seguinte.</w:t>
      </w:r>
    </w:p>
    <w:p w14:paraId="50698FD7" w14:textId="77777777" w:rsidR="00664BB4" w:rsidRDefault="00664BB4" w:rsidP="00664BB4"/>
    <w:p w14:paraId="7CC01EA4" w14:textId="77777777" w:rsidR="00664BB4" w:rsidRDefault="00664BB4" w:rsidP="00CC641F">
      <w:pPr>
        <w:pStyle w:val="Heading4"/>
        <w:rPr>
          <w:lang w:eastAsia="en-US"/>
        </w:rPr>
      </w:pPr>
      <w:r>
        <w:rPr>
          <w:lang w:eastAsia="en-US"/>
        </w:rPr>
        <w:t>A fase de identificação de n-grams</w:t>
      </w:r>
    </w:p>
    <w:p w14:paraId="71647D39" w14:textId="77777777" w:rsidR="00664BB4" w:rsidRDefault="00664BB4" w:rsidP="00664BB4">
      <w:r>
        <w:t>N-gram ou N-grama em português, é o nome dado a um conjunto de palavras em sequência obtidos a partir de um texto. Os n-grams são classificados de acordo com o total de palavras que os compoem assim temos:</w:t>
      </w:r>
    </w:p>
    <w:p w14:paraId="3724F974" w14:textId="77777777" w:rsidR="00664BB4" w:rsidRDefault="00664BB4" w:rsidP="00664BB4"/>
    <w:p w14:paraId="2082B9D3" w14:textId="774FDF1F" w:rsidR="00664BB4" w:rsidRDefault="00664BB4" w:rsidP="00664BB4">
      <w:pPr>
        <w:pStyle w:val="Caption"/>
        <w:keepNext/>
        <w:jc w:val="center"/>
      </w:pPr>
      <w:bookmarkStart w:id="54" w:name="_Toc188611406"/>
      <w:r>
        <w:t xml:space="preserve">Table </w:t>
      </w:r>
      <w:r>
        <w:fldChar w:fldCharType="begin"/>
      </w:r>
      <w:r>
        <w:instrText xml:space="preserve"> SEQ Table \* ARABIC </w:instrText>
      </w:r>
      <w:r>
        <w:fldChar w:fldCharType="separate"/>
      </w:r>
      <w:r w:rsidR="00AA586B">
        <w:rPr>
          <w:noProof/>
        </w:rPr>
        <w:t>3</w:t>
      </w:r>
      <w:r>
        <w:fldChar w:fldCharType="end"/>
      </w:r>
      <w:r w:rsidR="006E7287">
        <w:t xml:space="preserve"> – Formatos de n-grams</w:t>
      </w:r>
      <w:bookmarkEnd w:id="54"/>
    </w:p>
    <w:tbl>
      <w:tblPr>
        <w:tblStyle w:val="TableGrid"/>
        <w:tblW w:w="8544" w:type="dxa"/>
        <w:tblLook w:val="04A0" w:firstRow="1" w:lastRow="0" w:firstColumn="1" w:lastColumn="0" w:noHBand="0" w:noVBand="1"/>
      </w:tblPr>
      <w:tblGrid>
        <w:gridCol w:w="2848"/>
        <w:gridCol w:w="2848"/>
        <w:gridCol w:w="2848"/>
      </w:tblGrid>
      <w:tr w:rsidR="00664BB4" w14:paraId="733F0E28" w14:textId="77777777" w:rsidTr="00181751">
        <w:trPr>
          <w:trHeight w:val="416"/>
        </w:trPr>
        <w:tc>
          <w:tcPr>
            <w:tcW w:w="2848" w:type="dxa"/>
          </w:tcPr>
          <w:p w14:paraId="521F8F98" w14:textId="77777777" w:rsidR="00664BB4" w:rsidRDefault="00664BB4" w:rsidP="00181751">
            <w:pPr>
              <w:ind w:firstLine="0"/>
            </w:pPr>
            <w:r>
              <w:t>Brasil, Acre</w:t>
            </w:r>
          </w:p>
        </w:tc>
        <w:tc>
          <w:tcPr>
            <w:tcW w:w="2848" w:type="dxa"/>
          </w:tcPr>
          <w:p w14:paraId="1FD4A00C" w14:textId="77777777" w:rsidR="00664BB4" w:rsidRDefault="00664BB4" w:rsidP="00181751">
            <w:pPr>
              <w:ind w:firstLine="0"/>
            </w:pPr>
            <w:r>
              <w:t>Unigram</w:t>
            </w:r>
          </w:p>
        </w:tc>
        <w:tc>
          <w:tcPr>
            <w:tcW w:w="2848" w:type="dxa"/>
          </w:tcPr>
          <w:p w14:paraId="3B0CC06E" w14:textId="77777777" w:rsidR="00664BB4" w:rsidRDefault="00664BB4" w:rsidP="00181751">
            <w:pPr>
              <w:ind w:firstLine="0"/>
            </w:pPr>
            <w:r>
              <w:t>Uma palavra</w:t>
            </w:r>
          </w:p>
        </w:tc>
      </w:tr>
      <w:tr w:rsidR="00664BB4" w14:paraId="4CA4C66C" w14:textId="77777777" w:rsidTr="00181751">
        <w:trPr>
          <w:trHeight w:val="416"/>
        </w:trPr>
        <w:tc>
          <w:tcPr>
            <w:tcW w:w="2848" w:type="dxa"/>
          </w:tcPr>
          <w:p w14:paraId="550EF856" w14:textId="77777777" w:rsidR="00664BB4" w:rsidRDefault="00664BB4" w:rsidP="00181751">
            <w:pPr>
              <w:ind w:firstLine="0"/>
            </w:pPr>
            <w:r>
              <w:t>São Paulo, Rio Negro</w:t>
            </w:r>
          </w:p>
        </w:tc>
        <w:tc>
          <w:tcPr>
            <w:tcW w:w="2848" w:type="dxa"/>
          </w:tcPr>
          <w:p w14:paraId="3A59D2FC" w14:textId="77777777" w:rsidR="00664BB4" w:rsidRDefault="00664BB4" w:rsidP="00181751">
            <w:pPr>
              <w:ind w:firstLine="0"/>
            </w:pPr>
            <w:r>
              <w:t>Bigram</w:t>
            </w:r>
          </w:p>
        </w:tc>
        <w:tc>
          <w:tcPr>
            <w:tcW w:w="2848" w:type="dxa"/>
          </w:tcPr>
          <w:p w14:paraId="22FFDBED" w14:textId="77777777" w:rsidR="00664BB4" w:rsidRDefault="00664BB4" w:rsidP="00181751">
            <w:pPr>
              <w:ind w:firstLine="0"/>
            </w:pPr>
            <w:r>
              <w:t>Duas palavras</w:t>
            </w:r>
          </w:p>
        </w:tc>
      </w:tr>
      <w:tr w:rsidR="00664BB4" w14:paraId="555DE2F8" w14:textId="77777777" w:rsidTr="00181751">
        <w:trPr>
          <w:trHeight w:val="416"/>
        </w:trPr>
        <w:tc>
          <w:tcPr>
            <w:tcW w:w="2848" w:type="dxa"/>
          </w:tcPr>
          <w:p w14:paraId="685D0755" w14:textId="77777777" w:rsidR="00664BB4" w:rsidRDefault="00664BB4" w:rsidP="00181751">
            <w:pPr>
              <w:ind w:firstLine="0"/>
            </w:pPr>
            <w:r>
              <w:t>Rio de Janeiro</w:t>
            </w:r>
          </w:p>
        </w:tc>
        <w:tc>
          <w:tcPr>
            <w:tcW w:w="2848" w:type="dxa"/>
          </w:tcPr>
          <w:p w14:paraId="53EF2982" w14:textId="77777777" w:rsidR="00664BB4" w:rsidRDefault="00664BB4" w:rsidP="00181751">
            <w:pPr>
              <w:ind w:firstLine="0"/>
            </w:pPr>
            <w:r>
              <w:t>Trigram</w:t>
            </w:r>
          </w:p>
        </w:tc>
        <w:tc>
          <w:tcPr>
            <w:tcW w:w="2848" w:type="dxa"/>
          </w:tcPr>
          <w:p w14:paraId="19185412" w14:textId="77777777" w:rsidR="00664BB4" w:rsidRDefault="00664BB4" w:rsidP="00181751">
            <w:pPr>
              <w:ind w:firstLine="0"/>
            </w:pPr>
            <w:r>
              <w:t>Três palavras</w:t>
            </w:r>
          </w:p>
        </w:tc>
      </w:tr>
      <w:tr w:rsidR="00664BB4" w14:paraId="4E98E347" w14:textId="77777777" w:rsidTr="00181751">
        <w:trPr>
          <w:trHeight w:val="431"/>
        </w:trPr>
        <w:tc>
          <w:tcPr>
            <w:tcW w:w="2848" w:type="dxa"/>
          </w:tcPr>
          <w:p w14:paraId="0DD93949" w14:textId="77777777" w:rsidR="00664BB4" w:rsidRDefault="00664BB4" w:rsidP="00181751">
            <w:pPr>
              <w:ind w:firstLine="0"/>
            </w:pPr>
            <w:r>
              <w:t>São José de Itabapoana</w:t>
            </w:r>
          </w:p>
        </w:tc>
        <w:tc>
          <w:tcPr>
            <w:tcW w:w="2848" w:type="dxa"/>
          </w:tcPr>
          <w:p w14:paraId="61775C4A" w14:textId="77777777" w:rsidR="00664BB4" w:rsidRDefault="00664BB4" w:rsidP="00181751">
            <w:pPr>
              <w:ind w:firstLine="0"/>
            </w:pPr>
            <w:r>
              <w:t>Quadrigram</w:t>
            </w:r>
          </w:p>
        </w:tc>
        <w:tc>
          <w:tcPr>
            <w:tcW w:w="2848" w:type="dxa"/>
          </w:tcPr>
          <w:p w14:paraId="3B1C7A9E" w14:textId="77777777" w:rsidR="00664BB4" w:rsidRDefault="00664BB4" w:rsidP="00181751">
            <w:pPr>
              <w:ind w:firstLine="0"/>
            </w:pPr>
            <w:r>
              <w:t>Quatro palavras</w:t>
            </w:r>
          </w:p>
        </w:tc>
      </w:tr>
    </w:tbl>
    <w:p w14:paraId="5A53F980" w14:textId="77777777" w:rsidR="00664BB4" w:rsidRDefault="00664BB4" w:rsidP="00664BB4"/>
    <w:p w14:paraId="6297941E" w14:textId="77777777" w:rsidR="00664BB4" w:rsidRDefault="00664BB4" w:rsidP="00664BB4">
      <w:pPr>
        <w:ind w:firstLine="0"/>
      </w:pPr>
      <w:r>
        <w:tab/>
        <w:t>Embora existam n-grams com diversos números de palavras iremos adotar para este trabalho apenas n-grams com até quatro palavras.</w:t>
      </w:r>
    </w:p>
    <w:p w14:paraId="6C1A1CF6" w14:textId="77777777" w:rsidR="00664BB4" w:rsidRDefault="00664BB4" w:rsidP="00664BB4">
      <w:pPr>
        <w:ind w:firstLine="720"/>
      </w:pPr>
      <w:r>
        <w:t xml:space="preserve">Nesta etapa as sentenças são tokenizadas em palavras e os n-grams são então separados de acordo com o número de palavras. </w:t>
      </w:r>
    </w:p>
    <w:p w14:paraId="40D5EFF2" w14:textId="77777777" w:rsidR="00664BB4" w:rsidRDefault="00664BB4" w:rsidP="00664BB4">
      <w:pPr>
        <w:ind w:firstLine="720"/>
      </w:pPr>
    </w:p>
    <w:p w14:paraId="6A62E403" w14:textId="77777777" w:rsidR="00664BB4" w:rsidRDefault="00664BB4" w:rsidP="00664BB4">
      <w:r>
        <w:t>Considerações importantes a respeito da identificação dos n-grams:</w:t>
      </w:r>
    </w:p>
    <w:p w14:paraId="6ED243C5" w14:textId="77777777" w:rsidR="00664BB4" w:rsidRDefault="00664BB4" w:rsidP="00664BB4"/>
    <w:p w14:paraId="137EC000" w14:textId="77777777" w:rsidR="00664BB4" w:rsidRDefault="00664BB4" w:rsidP="00664BB4">
      <w:pPr>
        <w:pStyle w:val="ListParagraph"/>
        <w:numPr>
          <w:ilvl w:val="0"/>
          <w:numId w:val="20"/>
        </w:numPr>
        <w:ind w:left="900"/>
      </w:pPr>
      <w:r>
        <w:t>Durante a identificação de unigrams (n-gram com apenas uma palavra), são removidas as palavras consideradas stopwords. Para tanto utilizamos o mesmo procedimento adotado para a montagem da lista de palavras mais frequentes.</w:t>
      </w:r>
    </w:p>
    <w:p w14:paraId="009874FA" w14:textId="77777777" w:rsidR="00664BB4" w:rsidRDefault="00664BB4" w:rsidP="00664BB4">
      <w:pPr>
        <w:pStyle w:val="ListParagraph"/>
        <w:ind w:left="900" w:firstLine="0"/>
      </w:pPr>
    </w:p>
    <w:p w14:paraId="73CC5E67" w14:textId="77777777" w:rsidR="00664BB4" w:rsidRDefault="00664BB4" w:rsidP="00664BB4">
      <w:pPr>
        <w:pStyle w:val="ListParagraph"/>
        <w:numPr>
          <w:ilvl w:val="0"/>
          <w:numId w:val="20"/>
        </w:numPr>
        <w:ind w:left="900"/>
      </w:pPr>
      <w:r>
        <w:t xml:space="preserve">Durante a identificação de n-grams, levamos em consideração algumas regras de formação dos n-grams para diminuir a lista de ocorrências possíveis, estas regras estão descritas no apêndice B e levam em consideração o </w:t>
      </w:r>
      <w:r w:rsidRPr="00395F19">
        <w:rPr>
          <w:b/>
        </w:rPr>
        <w:t>pós tagger</w:t>
      </w:r>
      <w:r>
        <w:t xml:space="preserve"> que será tratado adiante. </w:t>
      </w:r>
    </w:p>
    <w:p w14:paraId="024E8F7B" w14:textId="77777777" w:rsidR="00664BB4" w:rsidRDefault="00664BB4" w:rsidP="00664BB4"/>
    <w:p w14:paraId="1AE31CA8" w14:textId="77777777" w:rsidR="00664BB4" w:rsidRDefault="00664BB4" w:rsidP="00664BB4">
      <w:pPr>
        <w:pStyle w:val="ListParagraph"/>
        <w:numPr>
          <w:ilvl w:val="0"/>
          <w:numId w:val="20"/>
        </w:numPr>
        <w:ind w:left="900"/>
      </w:pPr>
      <w:r>
        <w:t xml:space="preserve">Durante a identificação dos n-grams identificamos também a posição do n-gram dentro do texto de origem para efeito de eliminação de n-grams contidos em outros n-grams. </w:t>
      </w:r>
    </w:p>
    <w:p w14:paraId="15CF0AA4" w14:textId="77777777" w:rsidR="00664BB4" w:rsidRDefault="00664BB4" w:rsidP="00664BB4">
      <w:pPr>
        <w:ind w:firstLine="0"/>
      </w:pPr>
    </w:p>
    <w:p w14:paraId="42D7E322" w14:textId="77777777" w:rsidR="00664BB4" w:rsidRDefault="00664BB4" w:rsidP="00664BB4">
      <w:pPr>
        <w:pStyle w:val="ListParagraph"/>
        <w:ind w:left="900" w:firstLine="0"/>
      </w:pPr>
      <w:r>
        <w:t xml:space="preserve">Dado o texto: </w:t>
      </w:r>
      <w:r w:rsidRPr="007F3DC1">
        <w:rPr>
          <w:b/>
        </w:rPr>
        <w:t>São José de Itabapoana é uma cidade linda</w:t>
      </w:r>
      <w:r>
        <w:t>.</w:t>
      </w:r>
    </w:p>
    <w:p w14:paraId="6F3179F9" w14:textId="77777777" w:rsidR="00664BB4" w:rsidRDefault="00664BB4" w:rsidP="00664BB4">
      <w:pPr>
        <w:ind w:left="720" w:firstLine="180"/>
      </w:pPr>
    </w:p>
    <w:p w14:paraId="58213181" w14:textId="77777777" w:rsidR="00664BB4" w:rsidRDefault="00664BB4" w:rsidP="00664BB4">
      <w:pPr>
        <w:ind w:left="900" w:firstLine="0"/>
      </w:pPr>
      <w:r>
        <w:t>Se separassemos os n-grams sem levar em consideração a posição dos mesmos no texto acima, teríamos a seguinte conclusão:</w:t>
      </w:r>
    </w:p>
    <w:p w14:paraId="0C74F902" w14:textId="77777777" w:rsidR="00664BB4" w:rsidRDefault="00664BB4" w:rsidP="00664BB4">
      <w:pPr>
        <w:ind w:left="720" w:firstLine="180"/>
      </w:pPr>
    </w:p>
    <w:p w14:paraId="528A8EDB" w14:textId="3C307A1E" w:rsidR="00AA586B" w:rsidRDefault="00AA586B" w:rsidP="00AA586B">
      <w:pPr>
        <w:pStyle w:val="Caption"/>
        <w:keepNext/>
        <w:jc w:val="center"/>
      </w:pPr>
      <w:bookmarkStart w:id="55" w:name="_Toc188611407"/>
      <w:r>
        <w:t xml:space="preserve">Table </w:t>
      </w:r>
      <w:r>
        <w:fldChar w:fldCharType="begin"/>
      </w:r>
      <w:r>
        <w:instrText xml:space="preserve"> SEQ Table \* ARABIC </w:instrText>
      </w:r>
      <w:r>
        <w:fldChar w:fldCharType="separate"/>
      </w:r>
      <w:r>
        <w:rPr>
          <w:noProof/>
        </w:rPr>
        <w:t>4</w:t>
      </w:r>
      <w:r>
        <w:fldChar w:fldCharType="end"/>
      </w:r>
      <w:r>
        <w:t xml:space="preserve"> – Lista de N-grams</w:t>
      </w:r>
      <w:bookmarkEnd w:id="55"/>
    </w:p>
    <w:tbl>
      <w:tblPr>
        <w:tblStyle w:val="TableGrid"/>
        <w:tblW w:w="0" w:type="auto"/>
        <w:tblInd w:w="900" w:type="dxa"/>
        <w:tblLook w:val="04A0" w:firstRow="1" w:lastRow="0" w:firstColumn="1" w:lastColumn="0" w:noHBand="0" w:noVBand="1"/>
      </w:tblPr>
      <w:tblGrid>
        <w:gridCol w:w="4608"/>
        <w:gridCol w:w="2646"/>
      </w:tblGrid>
      <w:tr w:rsidR="00664BB4" w14:paraId="67BB7EE4" w14:textId="77777777" w:rsidTr="00181751">
        <w:tc>
          <w:tcPr>
            <w:tcW w:w="4608" w:type="dxa"/>
          </w:tcPr>
          <w:p w14:paraId="7E817EB7" w14:textId="77777777" w:rsidR="00664BB4" w:rsidRDefault="00664BB4" w:rsidP="00181751">
            <w:pPr>
              <w:pStyle w:val="ListParagraph"/>
              <w:ind w:left="0" w:firstLine="0"/>
            </w:pPr>
            <w:r>
              <w:t>São, José, Itabapoana, Cidade, Linda</w:t>
            </w:r>
          </w:p>
        </w:tc>
        <w:tc>
          <w:tcPr>
            <w:tcW w:w="2646" w:type="dxa"/>
          </w:tcPr>
          <w:p w14:paraId="48E72D23" w14:textId="77777777" w:rsidR="00664BB4" w:rsidRDefault="00664BB4" w:rsidP="00181751">
            <w:pPr>
              <w:pStyle w:val="ListParagraph"/>
              <w:ind w:left="0" w:firstLine="0"/>
            </w:pPr>
            <w:r>
              <w:t>Unigrams</w:t>
            </w:r>
          </w:p>
        </w:tc>
      </w:tr>
      <w:tr w:rsidR="00664BB4" w14:paraId="58A72777" w14:textId="77777777" w:rsidTr="00181751">
        <w:tc>
          <w:tcPr>
            <w:tcW w:w="4608" w:type="dxa"/>
          </w:tcPr>
          <w:p w14:paraId="1EFFCF3D" w14:textId="77777777" w:rsidR="00664BB4" w:rsidRDefault="00664BB4" w:rsidP="00181751">
            <w:pPr>
              <w:pStyle w:val="ListParagraph"/>
              <w:ind w:left="0" w:firstLine="0"/>
            </w:pPr>
            <w:r>
              <w:t>São José, Cidade Linda</w:t>
            </w:r>
          </w:p>
        </w:tc>
        <w:tc>
          <w:tcPr>
            <w:tcW w:w="2646" w:type="dxa"/>
          </w:tcPr>
          <w:p w14:paraId="56BE2BE7" w14:textId="77777777" w:rsidR="00664BB4" w:rsidRDefault="00664BB4" w:rsidP="00181751">
            <w:pPr>
              <w:pStyle w:val="ListParagraph"/>
              <w:ind w:left="0" w:firstLine="0"/>
            </w:pPr>
            <w:r>
              <w:t>Bigram</w:t>
            </w:r>
          </w:p>
        </w:tc>
      </w:tr>
      <w:tr w:rsidR="00664BB4" w14:paraId="54981A9B" w14:textId="77777777" w:rsidTr="00181751">
        <w:tc>
          <w:tcPr>
            <w:tcW w:w="4608" w:type="dxa"/>
          </w:tcPr>
          <w:p w14:paraId="1FA1E550" w14:textId="77777777" w:rsidR="00664BB4" w:rsidRDefault="00664BB4" w:rsidP="00181751">
            <w:pPr>
              <w:pStyle w:val="ListParagraph"/>
              <w:ind w:left="0" w:firstLine="0"/>
            </w:pPr>
            <w:r>
              <w:t>José de Itabapoana</w:t>
            </w:r>
          </w:p>
        </w:tc>
        <w:tc>
          <w:tcPr>
            <w:tcW w:w="2646" w:type="dxa"/>
          </w:tcPr>
          <w:p w14:paraId="20E6E2D0" w14:textId="77777777" w:rsidR="00664BB4" w:rsidRDefault="00664BB4" w:rsidP="00181751">
            <w:pPr>
              <w:pStyle w:val="ListParagraph"/>
              <w:ind w:left="0" w:firstLine="0"/>
            </w:pPr>
            <w:r>
              <w:t>Trigram</w:t>
            </w:r>
          </w:p>
        </w:tc>
      </w:tr>
      <w:tr w:rsidR="00664BB4" w14:paraId="387F43A3" w14:textId="77777777" w:rsidTr="00181751">
        <w:trPr>
          <w:trHeight w:val="300"/>
        </w:trPr>
        <w:tc>
          <w:tcPr>
            <w:tcW w:w="4608" w:type="dxa"/>
          </w:tcPr>
          <w:p w14:paraId="6A418C5D" w14:textId="77777777" w:rsidR="00664BB4" w:rsidRDefault="00664BB4" w:rsidP="00181751">
            <w:pPr>
              <w:pStyle w:val="ListParagraph"/>
              <w:ind w:left="0" w:firstLine="0"/>
            </w:pPr>
            <w:r>
              <w:t>São José de Itabapoana</w:t>
            </w:r>
          </w:p>
        </w:tc>
        <w:tc>
          <w:tcPr>
            <w:tcW w:w="2646" w:type="dxa"/>
          </w:tcPr>
          <w:p w14:paraId="6FB2C6BD" w14:textId="77777777" w:rsidR="00664BB4" w:rsidRDefault="00664BB4" w:rsidP="00181751">
            <w:pPr>
              <w:pStyle w:val="ListParagraph"/>
              <w:ind w:left="0" w:firstLine="0"/>
            </w:pPr>
            <w:r>
              <w:t>Quadrigram</w:t>
            </w:r>
          </w:p>
        </w:tc>
      </w:tr>
    </w:tbl>
    <w:p w14:paraId="05528B2D" w14:textId="77777777" w:rsidR="00664BB4" w:rsidRDefault="00664BB4" w:rsidP="00664BB4">
      <w:pPr>
        <w:pStyle w:val="ListParagraph"/>
        <w:ind w:left="900" w:firstLine="0"/>
      </w:pPr>
    </w:p>
    <w:p w14:paraId="4AB1F159" w14:textId="77777777" w:rsidR="00664BB4" w:rsidRDefault="00664BB4" w:rsidP="00664BB4">
      <w:pPr>
        <w:pStyle w:val="ListParagraph"/>
        <w:ind w:left="900" w:firstLine="0"/>
      </w:pPr>
      <w:r>
        <w:t>Contúdo, se observarmos a identificação das posições, teremos apenas os n-grams São José de Itabapoana e Cidade Linda selecionados.</w:t>
      </w:r>
    </w:p>
    <w:p w14:paraId="2784BF6C" w14:textId="77777777" w:rsidR="00664BB4" w:rsidRDefault="00664BB4" w:rsidP="00664BB4">
      <w:pPr>
        <w:pStyle w:val="ListParagraph"/>
        <w:ind w:left="900" w:firstLine="0"/>
      </w:pPr>
    </w:p>
    <w:p w14:paraId="2AB04EC7" w14:textId="77777777" w:rsidR="00664BB4" w:rsidRDefault="00664BB4" w:rsidP="00664BB4">
      <w:r>
        <w:t>Assim, ao final da fase de identificação de n-grams, são identificados n-grams distintos separados em vetores por seus respectivos números de palavras.</w:t>
      </w:r>
    </w:p>
    <w:p w14:paraId="48CAF924" w14:textId="77777777" w:rsidR="00664BB4" w:rsidRPr="008C4A13" w:rsidRDefault="00664BB4" w:rsidP="00664BB4">
      <w:pPr>
        <w:ind w:firstLine="0"/>
      </w:pPr>
    </w:p>
    <w:p w14:paraId="2DC4B38B" w14:textId="77777777" w:rsidR="00664BB4" w:rsidRDefault="00664BB4" w:rsidP="00CC641F">
      <w:pPr>
        <w:pStyle w:val="Heading4"/>
        <w:rPr>
          <w:lang w:eastAsia="en-US"/>
        </w:rPr>
      </w:pPr>
      <w:r>
        <w:rPr>
          <w:lang w:eastAsia="en-US"/>
        </w:rPr>
        <w:t>A fase de classificação de entidades</w:t>
      </w:r>
    </w:p>
    <w:p w14:paraId="6E28B0B0" w14:textId="77777777" w:rsidR="00664BB4" w:rsidRDefault="00664BB4" w:rsidP="00664BB4">
      <w:r>
        <w:t>Para esta fase era necessário um módulo que respondesse se um determinado n-gram podia ou não ser uma entidade. Algumas alternativas de mercado foram observadas mas como abordagem final fomos compelidos a desenvolver um classificador binário capaz de responder com um percentual maior de assertividade.</w:t>
      </w:r>
    </w:p>
    <w:p w14:paraId="2A0F3DEF" w14:textId="77777777" w:rsidR="00664BB4" w:rsidRDefault="00664BB4" w:rsidP="00664BB4"/>
    <w:p w14:paraId="25C7C62E" w14:textId="77777777" w:rsidR="00664BB4" w:rsidRDefault="00664BB4" w:rsidP="00664BB4">
      <w:pPr>
        <w:rPr>
          <w:lang w:eastAsia="en-US"/>
        </w:rPr>
      </w:pPr>
      <w:r>
        <w:rPr>
          <w:lang w:eastAsia="en-US"/>
        </w:rPr>
        <w:t>A solução caseira</w:t>
      </w:r>
      <w:r w:rsidRPr="00C50302">
        <w:rPr>
          <w:lang w:eastAsia="en-US"/>
        </w:rPr>
        <w:t xml:space="preserve"> consistiu na construção de um classificador binário que identifica a probabilidade de </w:t>
      </w:r>
      <w:r>
        <w:rPr>
          <w:lang w:eastAsia="en-US"/>
        </w:rPr>
        <w:t>um determinado n-gram</w:t>
      </w:r>
      <w:r w:rsidRPr="00C50302">
        <w:rPr>
          <w:lang w:eastAsia="en-US"/>
        </w:rPr>
        <w:t xml:space="preserve"> ser ou não </w:t>
      </w:r>
      <w:r>
        <w:rPr>
          <w:lang w:eastAsia="en-US"/>
        </w:rPr>
        <w:t xml:space="preserve">uma </w:t>
      </w:r>
      <w:r w:rsidRPr="00C50302">
        <w:rPr>
          <w:lang w:eastAsia="en-US"/>
        </w:rPr>
        <w:t>entidade</w:t>
      </w:r>
      <w:r>
        <w:rPr>
          <w:lang w:eastAsia="en-US"/>
        </w:rPr>
        <w:t xml:space="preserve"> nomeada. </w:t>
      </w:r>
    </w:p>
    <w:p w14:paraId="7C0A89B4" w14:textId="77777777" w:rsidR="00664BB4" w:rsidRDefault="00664BB4" w:rsidP="00664BB4">
      <w:pPr>
        <w:rPr>
          <w:lang w:eastAsia="en-US"/>
        </w:rPr>
      </w:pPr>
      <w:r>
        <w:rPr>
          <w:lang w:eastAsia="en-US"/>
        </w:rPr>
        <w:t>Toda a documentação do classificador bem como os detalhes de sua implementação estão melhor detalhados no apêndice A.</w:t>
      </w:r>
    </w:p>
    <w:p w14:paraId="3B51CB08" w14:textId="77777777" w:rsidR="00664BB4" w:rsidRPr="00C50302" w:rsidRDefault="00664BB4" w:rsidP="00664BB4">
      <w:pPr>
        <w:tabs>
          <w:tab w:val="left" w:pos="1260"/>
        </w:tabs>
        <w:rPr>
          <w:lang w:eastAsia="en-US"/>
        </w:rPr>
      </w:pPr>
      <w:r>
        <w:rPr>
          <w:lang w:eastAsia="en-US"/>
        </w:rPr>
        <w:t>Em linhas gerais, o</w:t>
      </w:r>
      <w:r w:rsidRPr="00C50302">
        <w:rPr>
          <w:lang w:eastAsia="en-US"/>
        </w:rPr>
        <w:t xml:space="preserve"> classificado</w:t>
      </w:r>
      <w:r>
        <w:rPr>
          <w:lang w:eastAsia="en-US"/>
        </w:rPr>
        <w:t>r</w:t>
      </w:r>
      <w:r w:rsidRPr="00C50302">
        <w:rPr>
          <w:lang w:eastAsia="en-US"/>
        </w:rPr>
        <w:t xml:space="preserve"> foi desenvolvido para reconhecer entidades baseando-se no padrão de contrução gramatical </w:t>
      </w:r>
      <w:r>
        <w:rPr>
          <w:lang w:eastAsia="en-US"/>
        </w:rPr>
        <w:t>dos termos que compoêm a entidade. Por exemplo,</w:t>
      </w:r>
      <w:r w:rsidRPr="00C50302">
        <w:rPr>
          <w:lang w:eastAsia="en-US"/>
        </w:rPr>
        <w:t xml:space="preserve"> </w:t>
      </w:r>
      <w:r>
        <w:rPr>
          <w:lang w:eastAsia="en-US"/>
        </w:rPr>
        <w:t>o n-gram “</w:t>
      </w:r>
      <w:r w:rsidRPr="00C50302">
        <w:rPr>
          <w:lang w:eastAsia="en-US"/>
        </w:rPr>
        <w:t>Rio de Janeiro</w:t>
      </w:r>
      <w:r>
        <w:rPr>
          <w:lang w:eastAsia="en-US"/>
        </w:rPr>
        <w:t>”</w:t>
      </w:r>
      <w:r w:rsidRPr="00C50302">
        <w:rPr>
          <w:lang w:eastAsia="en-US"/>
        </w:rPr>
        <w:t xml:space="preserve">, possui a seguinte formação gramatical segundo o </w:t>
      </w:r>
      <w:r>
        <w:rPr>
          <w:lang w:eastAsia="en-US"/>
        </w:rPr>
        <w:t xml:space="preserve">pós tagger desenvolvido: </w:t>
      </w:r>
      <w:r w:rsidRPr="005A16CC">
        <w:rPr>
          <w:lang w:eastAsia="en-US"/>
        </w:rPr>
        <w:t>NPROP+PREP+</w:t>
      </w:r>
      <w:r>
        <w:rPr>
          <w:lang w:eastAsia="en-US"/>
        </w:rPr>
        <w:t>N. Desta forma a probabilidade obtida pelo classificador para o n-gram ser uma entidade é de 98%.</w:t>
      </w:r>
      <w:r w:rsidRPr="00C50302">
        <w:rPr>
          <w:lang w:eastAsia="en-US"/>
        </w:rPr>
        <w:t xml:space="preserve"> </w:t>
      </w:r>
    </w:p>
    <w:p w14:paraId="4BE6C97F" w14:textId="77777777" w:rsidR="00664BB4" w:rsidRDefault="00664BB4" w:rsidP="00664BB4">
      <w:pPr>
        <w:rPr>
          <w:lang w:eastAsia="en-US"/>
        </w:rPr>
      </w:pPr>
      <w:r w:rsidRPr="00C50302">
        <w:rPr>
          <w:lang w:eastAsia="en-US"/>
        </w:rPr>
        <w:t xml:space="preserve">Para nosso trabalho, foram tratadas como entidades, propabilidades acima de </w:t>
      </w:r>
      <w:r>
        <w:rPr>
          <w:lang w:eastAsia="en-US"/>
        </w:rPr>
        <w:t>80</w:t>
      </w:r>
      <w:r w:rsidRPr="00C50302">
        <w:rPr>
          <w:lang w:eastAsia="en-US"/>
        </w:rPr>
        <w:t>%.</w:t>
      </w:r>
    </w:p>
    <w:p w14:paraId="6FCCF3F0" w14:textId="77777777" w:rsidR="00664BB4" w:rsidRDefault="00664BB4" w:rsidP="00664BB4">
      <w:pPr>
        <w:rPr>
          <w:lang w:eastAsia="en-US"/>
        </w:rPr>
      </w:pPr>
      <w:r>
        <w:rPr>
          <w:lang w:eastAsia="en-US"/>
        </w:rPr>
        <w:t>Na tabela 4 temos um comparativo das entidades que foram reconhecidas por estes serviços para um determinado texto. Podemos notar o desempenho do nosso classificador que reconheceu todas as entidades mapeadas.</w:t>
      </w:r>
    </w:p>
    <w:p w14:paraId="24B7201F" w14:textId="77777777" w:rsidR="00664BB4" w:rsidRDefault="00664BB4" w:rsidP="00664BB4">
      <w:pPr>
        <w:rPr>
          <w:lang w:eastAsia="en-US"/>
        </w:rPr>
      </w:pPr>
    </w:p>
    <w:p w14:paraId="6C44216E" w14:textId="18562BFD" w:rsidR="00664BB4" w:rsidRPr="00A51C3E" w:rsidRDefault="00664BB4" w:rsidP="00AA586B">
      <w:pPr>
        <w:rPr>
          <w:i/>
          <w:lang w:eastAsia="en-US"/>
        </w:rPr>
      </w:pPr>
      <w:r>
        <w:rPr>
          <w:lang w:eastAsia="en-US"/>
        </w:rPr>
        <w:t>“</w:t>
      </w:r>
      <w:r w:rsidRPr="00A51C3E">
        <w:rPr>
          <w:i/>
          <w:lang w:eastAsia="en-US"/>
        </w:rPr>
        <w:t xml:space="preserve">A </w:t>
      </w:r>
      <w:r w:rsidRPr="002D0EB2">
        <w:rPr>
          <w:b/>
          <w:i/>
          <w:lang w:eastAsia="en-US"/>
        </w:rPr>
        <w:t>Polícia Federal</w:t>
      </w:r>
      <w:r w:rsidRPr="00A51C3E">
        <w:rPr>
          <w:i/>
          <w:lang w:eastAsia="en-US"/>
        </w:rPr>
        <w:t xml:space="preserve"> informou que foi instaurado um inquérito, após uma denúncia para o </w:t>
      </w:r>
      <w:r w:rsidRPr="002D0EB2">
        <w:rPr>
          <w:b/>
          <w:i/>
          <w:lang w:eastAsia="en-US"/>
        </w:rPr>
        <w:t>DNPM</w:t>
      </w:r>
      <w:r w:rsidRPr="00A51C3E">
        <w:rPr>
          <w:i/>
          <w:lang w:eastAsia="en-US"/>
        </w:rPr>
        <w:t xml:space="preserve"> de crime de usurpação de bens públicos decorrentes da exploração ilegal de pedras preciosas.</w:t>
      </w:r>
      <w:r>
        <w:rPr>
          <w:i/>
          <w:lang w:eastAsia="en-US"/>
        </w:rPr>
        <w:t xml:space="preserve"> </w:t>
      </w:r>
      <w:r w:rsidRPr="002D0EB2">
        <w:rPr>
          <w:b/>
          <w:i/>
          <w:lang w:eastAsia="en-US"/>
        </w:rPr>
        <w:t>Rogério Castro</w:t>
      </w:r>
      <w:r w:rsidRPr="00A51C3E">
        <w:rPr>
          <w:i/>
          <w:lang w:eastAsia="en-US"/>
        </w:rPr>
        <w:t xml:space="preserve">, responsável pela agência de recursos naturais do </w:t>
      </w:r>
      <w:r w:rsidRPr="002D0EB2">
        <w:rPr>
          <w:b/>
          <w:i/>
          <w:lang w:eastAsia="en-US"/>
        </w:rPr>
        <w:t>Ibama</w:t>
      </w:r>
      <w:r>
        <w:rPr>
          <w:i/>
          <w:lang w:eastAsia="en-US"/>
        </w:rPr>
        <w:t>,</w:t>
      </w:r>
      <w:r w:rsidRPr="00A51C3E">
        <w:rPr>
          <w:i/>
          <w:lang w:eastAsia="en-US"/>
        </w:rPr>
        <w:t xml:space="preserve"> que atuava em </w:t>
      </w:r>
      <w:r w:rsidRPr="002D0EB2">
        <w:rPr>
          <w:b/>
          <w:i/>
          <w:lang w:eastAsia="en-US"/>
        </w:rPr>
        <w:t>Minas Gerais</w:t>
      </w:r>
      <w:r w:rsidRPr="00A51C3E">
        <w:rPr>
          <w:i/>
          <w:lang w:eastAsia="en-US"/>
        </w:rPr>
        <w:t>, foi destituído do cargo.”</w:t>
      </w:r>
    </w:p>
    <w:p w14:paraId="0CC36B88" w14:textId="30145D90" w:rsidR="00664BB4" w:rsidRDefault="00664BB4" w:rsidP="00664BB4">
      <w:pPr>
        <w:pStyle w:val="Caption"/>
        <w:keepNext/>
        <w:jc w:val="center"/>
      </w:pPr>
      <w:bookmarkStart w:id="56" w:name="_Toc188611408"/>
      <w:r>
        <w:t xml:space="preserve">Table </w:t>
      </w:r>
      <w:r>
        <w:fldChar w:fldCharType="begin"/>
      </w:r>
      <w:r>
        <w:instrText xml:space="preserve"> SEQ Table \* ARABIC </w:instrText>
      </w:r>
      <w:r>
        <w:fldChar w:fldCharType="separate"/>
      </w:r>
      <w:r w:rsidR="00AA586B">
        <w:rPr>
          <w:noProof/>
        </w:rPr>
        <w:t>5</w:t>
      </w:r>
      <w:r>
        <w:fldChar w:fldCharType="end"/>
      </w:r>
      <w:r w:rsidR="00AA586B">
        <w:t xml:space="preserve"> – Comparativo de Entidades</w:t>
      </w:r>
      <w:bookmarkEnd w:id="56"/>
      <w:r w:rsidR="00AA586B">
        <w:t xml:space="preserve"> </w:t>
      </w:r>
    </w:p>
    <w:tbl>
      <w:tblPr>
        <w:tblStyle w:val="TableGrid"/>
        <w:tblW w:w="0" w:type="auto"/>
        <w:tblLook w:val="04A0" w:firstRow="1" w:lastRow="0" w:firstColumn="1" w:lastColumn="0" w:noHBand="0" w:noVBand="1"/>
      </w:tblPr>
      <w:tblGrid>
        <w:gridCol w:w="1728"/>
        <w:gridCol w:w="6426"/>
      </w:tblGrid>
      <w:tr w:rsidR="00664BB4" w14:paraId="384ACE69" w14:textId="77777777" w:rsidTr="00181751">
        <w:tc>
          <w:tcPr>
            <w:tcW w:w="1728" w:type="dxa"/>
          </w:tcPr>
          <w:p w14:paraId="4000E98B" w14:textId="77777777" w:rsidR="00664BB4" w:rsidRDefault="00664BB4" w:rsidP="00181751">
            <w:pPr>
              <w:ind w:firstLine="0"/>
              <w:rPr>
                <w:lang w:eastAsia="en-US"/>
              </w:rPr>
            </w:pPr>
            <w:r>
              <w:rPr>
                <w:lang w:eastAsia="en-US"/>
              </w:rPr>
              <w:t>Ltasks</w:t>
            </w:r>
          </w:p>
        </w:tc>
        <w:tc>
          <w:tcPr>
            <w:tcW w:w="6426" w:type="dxa"/>
          </w:tcPr>
          <w:p w14:paraId="7E0C489E" w14:textId="77777777" w:rsidR="00664BB4" w:rsidRDefault="00664BB4" w:rsidP="00181751">
            <w:pPr>
              <w:ind w:firstLine="0"/>
              <w:rPr>
                <w:lang w:eastAsia="en-US"/>
              </w:rPr>
            </w:pPr>
            <w:r>
              <w:rPr>
                <w:lang w:eastAsia="en-US"/>
              </w:rPr>
              <w:t>Polícia Federal, DNPM, Rogério Castro</w:t>
            </w:r>
          </w:p>
        </w:tc>
      </w:tr>
      <w:tr w:rsidR="00664BB4" w14:paraId="5E1A0E08" w14:textId="77777777" w:rsidTr="00181751">
        <w:tc>
          <w:tcPr>
            <w:tcW w:w="1728" w:type="dxa"/>
          </w:tcPr>
          <w:p w14:paraId="28DD531C" w14:textId="77777777" w:rsidR="00664BB4" w:rsidRDefault="00664BB4" w:rsidP="00181751">
            <w:pPr>
              <w:ind w:firstLine="0"/>
              <w:rPr>
                <w:lang w:eastAsia="en-US"/>
              </w:rPr>
            </w:pPr>
            <w:r>
              <w:rPr>
                <w:lang w:eastAsia="en-US"/>
              </w:rPr>
              <w:t>Yahoo</w:t>
            </w:r>
          </w:p>
        </w:tc>
        <w:tc>
          <w:tcPr>
            <w:tcW w:w="6426" w:type="dxa"/>
          </w:tcPr>
          <w:p w14:paraId="4DCA1F28" w14:textId="77777777" w:rsidR="00664BB4" w:rsidRDefault="00664BB4" w:rsidP="00181751">
            <w:pPr>
              <w:ind w:firstLine="0"/>
              <w:rPr>
                <w:lang w:eastAsia="en-US"/>
              </w:rPr>
            </w:pPr>
            <w:r>
              <w:rPr>
                <w:lang w:eastAsia="en-US"/>
              </w:rPr>
              <w:t>pedras preciosas, bens, castro</w:t>
            </w:r>
          </w:p>
        </w:tc>
      </w:tr>
      <w:tr w:rsidR="00664BB4" w14:paraId="5C322093" w14:textId="77777777" w:rsidTr="00181751">
        <w:tc>
          <w:tcPr>
            <w:tcW w:w="1728" w:type="dxa"/>
          </w:tcPr>
          <w:p w14:paraId="28993435" w14:textId="77777777" w:rsidR="00664BB4" w:rsidRDefault="00664BB4" w:rsidP="00181751">
            <w:pPr>
              <w:ind w:firstLine="0"/>
              <w:rPr>
                <w:lang w:eastAsia="en-US"/>
              </w:rPr>
            </w:pPr>
            <w:r>
              <w:rPr>
                <w:lang w:eastAsia="en-US"/>
              </w:rPr>
              <w:t>Nltk</w:t>
            </w:r>
          </w:p>
        </w:tc>
        <w:tc>
          <w:tcPr>
            <w:tcW w:w="6426" w:type="dxa"/>
          </w:tcPr>
          <w:p w14:paraId="18748CEE" w14:textId="77777777" w:rsidR="00664BB4" w:rsidRDefault="00664BB4" w:rsidP="00181751">
            <w:pPr>
              <w:ind w:firstLine="0"/>
              <w:rPr>
                <w:lang w:eastAsia="en-US"/>
              </w:rPr>
            </w:pPr>
            <w:r>
              <w:rPr>
                <w:lang w:eastAsia="en-US"/>
              </w:rPr>
              <w:t>Castro, Rogério Castro, após uma denúncia para, cargo, responsável pela agência, DNPM, Federal informou que foi instaurado um inquérito, usurpação de bens</w:t>
            </w:r>
          </w:p>
          <w:p w14:paraId="4A4F385D" w14:textId="77777777" w:rsidR="00664BB4" w:rsidRDefault="00664BB4" w:rsidP="00181751">
            <w:pPr>
              <w:ind w:firstLine="0"/>
              <w:rPr>
                <w:lang w:eastAsia="en-US"/>
              </w:rPr>
            </w:pPr>
          </w:p>
        </w:tc>
      </w:tr>
      <w:tr w:rsidR="00664BB4" w14:paraId="562080E3" w14:textId="77777777" w:rsidTr="00181751">
        <w:tc>
          <w:tcPr>
            <w:tcW w:w="1728" w:type="dxa"/>
          </w:tcPr>
          <w:p w14:paraId="0A188A9C" w14:textId="77777777" w:rsidR="00664BB4" w:rsidRDefault="00664BB4" w:rsidP="00181751">
            <w:pPr>
              <w:ind w:firstLine="0"/>
              <w:rPr>
                <w:lang w:eastAsia="en-US"/>
              </w:rPr>
            </w:pPr>
            <w:r>
              <w:rPr>
                <w:lang w:eastAsia="en-US"/>
              </w:rPr>
              <w:t>Zemanta</w:t>
            </w:r>
          </w:p>
        </w:tc>
        <w:tc>
          <w:tcPr>
            <w:tcW w:w="6426" w:type="dxa"/>
          </w:tcPr>
          <w:p w14:paraId="6A8A4907" w14:textId="77777777" w:rsidR="00664BB4" w:rsidRDefault="00664BB4" w:rsidP="00181751">
            <w:pPr>
              <w:ind w:firstLine="0"/>
              <w:rPr>
                <w:lang w:eastAsia="en-US"/>
              </w:rPr>
            </w:pPr>
            <w:r>
              <w:rPr>
                <w:lang w:eastAsia="en-US"/>
              </w:rPr>
              <w:t>Brazil, South America, States, People, Business, Lake Chapala, Oaxaca, LinkedIn</w:t>
            </w:r>
          </w:p>
        </w:tc>
      </w:tr>
      <w:tr w:rsidR="00664BB4" w14:paraId="2507CEB6" w14:textId="77777777" w:rsidTr="00181751">
        <w:tc>
          <w:tcPr>
            <w:tcW w:w="1728" w:type="dxa"/>
          </w:tcPr>
          <w:p w14:paraId="37FD5B28" w14:textId="77777777" w:rsidR="00664BB4" w:rsidRDefault="00664BB4" w:rsidP="00181751">
            <w:pPr>
              <w:ind w:firstLine="0"/>
              <w:rPr>
                <w:lang w:eastAsia="en-US"/>
              </w:rPr>
            </w:pPr>
            <w:r>
              <w:rPr>
                <w:lang w:eastAsia="en-US"/>
              </w:rPr>
              <w:t>Nosso Extrator</w:t>
            </w:r>
          </w:p>
        </w:tc>
        <w:tc>
          <w:tcPr>
            <w:tcW w:w="6426" w:type="dxa"/>
          </w:tcPr>
          <w:p w14:paraId="0D9EED71" w14:textId="77777777" w:rsidR="00664BB4" w:rsidRDefault="00664BB4" w:rsidP="00181751">
            <w:pPr>
              <w:ind w:firstLine="0"/>
              <w:rPr>
                <w:lang w:eastAsia="en-US"/>
              </w:rPr>
            </w:pPr>
            <w:r>
              <w:rPr>
                <w:lang w:eastAsia="en-US"/>
              </w:rPr>
              <w:t>Policia Federal, Rogerio Castro, Minas Gerais, DNPM, Ibama</w:t>
            </w:r>
          </w:p>
        </w:tc>
      </w:tr>
    </w:tbl>
    <w:p w14:paraId="3791DA9C" w14:textId="77777777" w:rsidR="00664BB4" w:rsidRDefault="00664BB4" w:rsidP="00664BB4">
      <w:pPr>
        <w:rPr>
          <w:lang w:eastAsia="en-US"/>
        </w:rPr>
      </w:pPr>
    </w:p>
    <w:p w14:paraId="717C58E1" w14:textId="77777777" w:rsidR="00664BB4" w:rsidRDefault="00664BB4" w:rsidP="00664BB4">
      <w:r>
        <w:t>Ao final da fase de classificação de entidades, temos uma lista com as entidades prováveis que foram encontradas no texto.</w:t>
      </w:r>
    </w:p>
    <w:p w14:paraId="4A6A9125" w14:textId="77777777" w:rsidR="00664BB4" w:rsidRPr="00E96838" w:rsidRDefault="00664BB4" w:rsidP="00664BB4"/>
    <w:p w14:paraId="754F175F" w14:textId="77777777" w:rsidR="00664BB4" w:rsidRDefault="00664BB4" w:rsidP="00CC641F">
      <w:pPr>
        <w:pStyle w:val="Heading2"/>
        <w:rPr>
          <w:lang w:eastAsia="en-US"/>
        </w:rPr>
      </w:pPr>
      <w:bookmarkStart w:id="57" w:name="_Toc188611322"/>
      <w:r>
        <w:rPr>
          <w:lang w:eastAsia="en-US"/>
        </w:rPr>
        <w:t>Seleção de candidatos</w:t>
      </w:r>
      <w:bookmarkEnd w:id="57"/>
    </w:p>
    <w:p w14:paraId="76409D08" w14:textId="77777777" w:rsidR="00664BB4" w:rsidRDefault="00664BB4" w:rsidP="00664BB4">
      <w:pPr>
        <w:ind w:firstLine="576"/>
      </w:pPr>
      <w:r>
        <w:t>A fase de seleção de candidatos consiste em realizar consultas no servidor de busca interno para identificar um conjunto de matérias que possam ser aproveitadas para a recomendação. Esta consulta precisa levar em consideração alguns critérios que permitam diminuir os ‘ruídos’ durante a fase de recomendaçã</w:t>
      </w:r>
      <w:r w:rsidRPr="002D0EB2">
        <w:t>o</w:t>
      </w:r>
      <w:r>
        <w:t xml:space="preserve"> bem como reduzir o espaço de amostra da base de dados</w:t>
      </w:r>
      <w:r w:rsidRPr="002D0EB2">
        <w:t xml:space="preserve">. O </w:t>
      </w:r>
      <w:r>
        <w:t xml:space="preserve">projeto Google News que pode ser estudado no paper </w:t>
      </w:r>
      <w:r w:rsidRPr="002D0EB2">
        <w:t>[Google News Personalization: Scalable Online Collaborative Filtering]</w:t>
      </w:r>
      <w:r>
        <w:t>, faz uso de uma fase de seleção de artigos candidatos que utiliza como características para sua seleção informações como</w:t>
      </w:r>
      <w:r w:rsidRPr="006268D5">
        <w:t xml:space="preserve">: </w:t>
      </w:r>
      <w:r>
        <w:t>a edição da notícia</w:t>
      </w:r>
      <w:r w:rsidRPr="006268D5">
        <w:t xml:space="preserve">, </w:t>
      </w:r>
      <w:r>
        <w:t>o idioma</w:t>
      </w:r>
      <w:r w:rsidRPr="006268D5">
        <w:t xml:space="preserve">, </w:t>
      </w:r>
      <w:r>
        <w:t>a recência</w:t>
      </w:r>
      <w:r w:rsidRPr="006268D5">
        <w:t xml:space="preserve">, </w:t>
      </w:r>
      <w:r>
        <w:t xml:space="preserve">seções selecionadas pelo usuário e </w:t>
      </w:r>
      <w:r w:rsidRPr="006268D5">
        <w:t>etc.</w:t>
      </w:r>
      <w:r>
        <w:t xml:space="preserve"> </w:t>
      </w:r>
    </w:p>
    <w:p w14:paraId="27D5301F" w14:textId="77777777" w:rsidR="00664BB4" w:rsidRPr="006268D5" w:rsidRDefault="00664BB4" w:rsidP="00664BB4">
      <w:pPr>
        <w:ind w:firstLine="576"/>
      </w:pPr>
      <w:r>
        <w:t>Nosso mecânismo de seleção de candidatos é dividido em três etapas definidas como definição de critérios de ordenação e filtragem, combinação de features e recuperação das candidatas. Na primeira etapa, vamos adotar alguns critérios semelhantes ao modelo explicado no projeto do Google News. Na etapa de combinação de features, vamos fazer uso das features extraídas pelo extrator de features combinando-as para melhorar os resultados retornados na seleção das matérias candidatas a recomendação. Na etapa de recuperação, iremos montar consultas escritas na sintaxe lucene para executar consultas sobre nosso servidor de busca em solr.</w:t>
      </w:r>
    </w:p>
    <w:p w14:paraId="38A3E49D" w14:textId="77777777" w:rsidR="00664BB4" w:rsidRDefault="00664BB4" w:rsidP="00664BB4"/>
    <w:p w14:paraId="02861C3A" w14:textId="77777777" w:rsidR="00664BB4" w:rsidRDefault="00664BB4" w:rsidP="00CC641F">
      <w:pPr>
        <w:pStyle w:val="Heading3"/>
      </w:pPr>
      <w:bookmarkStart w:id="58" w:name="_Toc188611323"/>
      <w:r>
        <w:t>Definição dos critérios de filtragem e ordenação</w:t>
      </w:r>
      <w:bookmarkEnd w:id="58"/>
    </w:p>
    <w:p w14:paraId="6DF59198" w14:textId="77777777" w:rsidR="00664BB4" w:rsidRDefault="00664BB4" w:rsidP="00664BB4">
      <w:pPr>
        <w:tabs>
          <w:tab w:val="center" w:pos="4252"/>
        </w:tabs>
      </w:pPr>
      <w:r>
        <w:t xml:space="preserve">O primeiro critério para recupeção das candidatas se dá pela </w:t>
      </w:r>
      <w:r w:rsidRPr="0003513C">
        <w:rPr>
          <w:b/>
        </w:rPr>
        <w:t>data de publicação</w:t>
      </w:r>
      <w:r>
        <w:t>. Quanto mais próxima for a publicação da matéria relacionada à data de criação do novo texo, acreditamos que maior será a chance dos textos falarem do mesmo assunto. Este é um critério de ordenação.</w:t>
      </w:r>
    </w:p>
    <w:p w14:paraId="00DF5ABA" w14:textId="77777777" w:rsidR="00664BB4" w:rsidRDefault="00664BB4" w:rsidP="00664BB4">
      <w:pPr>
        <w:tabs>
          <w:tab w:val="center" w:pos="4252"/>
        </w:tabs>
      </w:pPr>
      <w:r>
        <w:t xml:space="preserve">O segundo critério para seleção é fornecido pelo próprio editor. A </w:t>
      </w:r>
      <w:r w:rsidRPr="0003513C">
        <w:rPr>
          <w:b/>
        </w:rPr>
        <w:t>editoria</w:t>
      </w:r>
      <w:r>
        <w:t xml:space="preserve"> da matéria permite-nos filtrar candidatos da mesma editoria aproximando com isso a relação de conteúdo entre o texto e as matérias candidatas. Este é um critério de filtragem.</w:t>
      </w:r>
    </w:p>
    <w:p w14:paraId="13A84859" w14:textId="77777777" w:rsidR="00664BB4" w:rsidRDefault="00664BB4" w:rsidP="00664BB4">
      <w:r>
        <w:t xml:space="preserve">O último critério e o mais importante é o </w:t>
      </w:r>
      <w:r w:rsidRPr="00CF37DF">
        <w:rPr>
          <w:b/>
        </w:rPr>
        <w:t>score</w:t>
      </w:r>
      <w:r>
        <w:t xml:space="preserve"> da matéria relacionada que é mais um critério de ordenação. O </w:t>
      </w:r>
      <w:r w:rsidRPr="00CF37DF">
        <w:rPr>
          <w:b/>
        </w:rPr>
        <w:t>score</w:t>
      </w:r>
      <w:r>
        <w:t xml:space="preserve"> é dado de acordo com a função de similaridade existente no solr que faz uso da biblioteca lucene [Lucene API]. O score possui a seguinte fórmula:</w:t>
      </w:r>
    </w:p>
    <w:p w14:paraId="39EC2958" w14:textId="77777777" w:rsidR="00664BB4" w:rsidRDefault="00664BB4" w:rsidP="00664BB4"/>
    <w:p w14:paraId="33FADDFD" w14:textId="77777777" w:rsidR="00664BB4" w:rsidRDefault="00664BB4" w:rsidP="00664BB4">
      <w:pPr>
        <w:keepNext/>
      </w:pPr>
      <w:r>
        <w:rPr>
          <w:noProof/>
          <w:lang w:val="en-US" w:eastAsia="en-US"/>
        </w:rPr>
        <w:drawing>
          <wp:inline distT="0" distB="0" distL="0" distR="0" wp14:anchorId="19D50843" wp14:editId="1CAAACB6">
            <wp:extent cx="5040630" cy="8274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6 at 5.23.32 PM.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827405"/>
                    </a:xfrm>
                    <a:prstGeom prst="rect">
                      <a:avLst/>
                    </a:prstGeom>
                  </pic:spPr>
                </pic:pic>
              </a:graphicData>
            </a:graphic>
          </wp:inline>
        </w:drawing>
      </w:r>
    </w:p>
    <w:p w14:paraId="3A22F9F1" w14:textId="7D6D528B" w:rsidR="00664BB4" w:rsidRDefault="00664BB4" w:rsidP="00664BB4">
      <w:pPr>
        <w:pStyle w:val="Caption"/>
        <w:jc w:val="center"/>
      </w:pPr>
      <w:bookmarkStart w:id="59" w:name="_Toc188611593"/>
      <w:r>
        <w:t xml:space="preserve">Figure </w:t>
      </w:r>
      <w:r>
        <w:fldChar w:fldCharType="begin"/>
      </w:r>
      <w:r>
        <w:instrText xml:space="preserve"> SEQ Figure \* ARABIC </w:instrText>
      </w:r>
      <w:r>
        <w:fldChar w:fldCharType="separate"/>
      </w:r>
      <w:r w:rsidR="00830ACD">
        <w:rPr>
          <w:noProof/>
        </w:rPr>
        <w:t>8</w:t>
      </w:r>
      <w:r>
        <w:fldChar w:fldCharType="end"/>
      </w:r>
      <w:r w:rsidR="00AA586B">
        <w:t xml:space="preserve"> – Função de Score do Lucene</w:t>
      </w:r>
      <w:bookmarkEnd w:id="59"/>
    </w:p>
    <w:p w14:paraId="6ADB73E1" w14:textId="77777777" w:rsidR="00664BB4" w:rsidRDefault="00664BB4" w:rsidP="00664BB4">
      <w:r>
        <w:t>Onde:</w:t>
      </w:r>
    </w:p>
    <w:p w14:paraId="7FF97D10" w14:textId="77777777" w:rsidR="00664BB4" w:rsidRDefault="00664BB4" w:rsidP="00664BB4">
      <w:pPr>
        <w:rPr>
          <w:rFonts w:hAnsi="Symbol"/>
        </w:rPr>
      </w:pPr>
    </w:p>
    <w:p w14:paraId="213FD89C" w14:textId="77777777" w:rsidR="00664BB4" w:rsidRDefault="00664BB4" w:rsidP="00664BB4">
      <w:pPr>
        <w:pStyle w:val="ListParagraph"/>
        <w:numPr>
          <w:ilvl w:val="0"/>
          <w:numId w:val="21"/>
        </w:numPr>
      </w:pPr>
      <w:r w:rsidRPr="006337B0">
        <w:rPr>
          <w:b/>
          <w:bCs/>
          <w:i/>
          <w:iCs/>
        </w:rPr>
        <w:t>tf(t in d)</w:t>
      </w:r>
      <w:r>
        <w:t xml:space="preserve"> ou Term Frequency, define o número de vezes que um termo t aparece no documento d. Isto implica em documentos com o maior número de termos encontrados recebem um maior score.</w:t>
      </w:r>
    </w:p>
    <w:p w14:paraId="29658DA6" w14:textId="77777777" w:rsidR="00664BB4" w:rsidRDefault="00664BB4" w:rsidP="00664BB4"/>
    <w:p w14:paraId="37F7DCE4" w14:textId="77777777" w:rsidR="00664BB4" w:rsidRDefault="00664BB4" w:rsidP="00664BB4">
      <w:pPr>
        <w:pStyle w:val="ListParagraph"/>
        <w:numPr>
          <w:ilvl w:val="0"/>
          <w:numId w:val="21"/>
        </w:numPr>
      </w:pPr>
      <w:bookmarkStart w:id="60" w:name="formula_idf"/>
      <w:bookmarkEnd w:id="60"/>
      <w:r w:rsidRPr="006337B0">
        <w:rPr>
          <w:b/>
          <w:bCs/>
          <w:i/>
          <w:iCs/>
        </w:rPr>
        <w:t>idf(t)</w:t>
      </w:r>
      <w:r>
        <w:t xml:space="preserve"> ou Inverse Document Frequency. Significa o inverso da frequência  nos documentos. Frequência nos documentos é o número de documentos em que um termo t aparece. Ou seja quanto mais raro o termo maior é o valor do idf e melhor é o score. </w:t>
      </w:r>
    </w:p>
    <w:p w14:paraId="3AE1EA86" w14:textId="77777777" w:rsidR="00664BB4" w:rsidRDefault="00664BB4" w:rsidP="00664BB4"/>
    <w:p w14:paraId="07EEEC67" w14:textId="77777777" w:rsidR="00664BB4" w:rsidRDefault="00664BB4" w:rsidP="00664BB4">
      <w:pPr>
        <w:pStyle w:val="ListParagraph"/>
        <w:numPr>
          <w:ilvl w:val="0"/>
          <w:numId w:val="21"/>
        </w:numPr>
      </w:pPr>
      <w:bookmarkStart w:id="61" w:name="formula_coord"/>
      <w:bookmarkEnd w:id="61"/>
      <w:r w:rsidRPr="006337B0">
        <w:rPr>
          <w:b/>
          <w:bCs/>
          <w:i/>
          <w:iCs/>
        </w:rPr>
        <w:t>coord(q,d)</w:t>
      </w:r>
      <w:r>
        <w:t xml:space="preserve"> é um fator baseado no no número de termos da consulta que foram encontrados em um determinado documento. Tipicamente, um documento que possui mais termos da consulta em seu corpo, tende a ter um melhor score. </w:t>
      </w:r>
    </w:p>
    <w:p w14:paraId="73EFD719" w14:textId="77777777" w:rsidR="00664BB4" w:rsidRDefault="00664BB4" w:rsidP="00664BB4">
      <w:pPr>
        <w:rPr>
          <w:rFonts w:hAnsi="Symbol"/>
        </w:rPr>
      </w:pPr>
    </w:p>
    <w:p w14:paraId="531BD650" w14:textId="77777777" w:rsidR="00664BB4" w:rsidRDefault="00664BB4" w:rsidP="00664BB4">
      <w:pPr>
        <w:pStyle w:val="ListParagraph"/>
        <w:numPr>
          <w:ilvl w:val="0"/>
          <w:numId w:val="21"/>
        </w:numPr>
      </w:pPr>
      <w:bookmarkStart w:id="62" w:name="formula_queryNorm"/>
      <w:bookmarkEnd w:id="62"/>
      <w:r w:rsidRPr="006337B0">
        <w:rPr>
          <w:b/>
          <w:bCs/>
          <w:i/>
          <w:iCs/>
        </w:rPr>
        <w:t>queryNorm(q)</w:t>
      </w:r>
      <w:r w:rsidRPr="006337B0">
        <w:rPr>
          <w:b/>
          <w:bCs/>
        </w:rPr>
        <w:t xml:space="preserve"> </w:t>
      </w:r>
      <w:r>
        <w:t xml:space="preserve">é um fator de normalização que visa permitir a comparação de scores entre consultas diferentes. </w:t>
      </w:r>
    </w:p>
    <w:p w14:paraId="6DF99B31" w14:textId="77777777" w:rsidR="00664BB4" w:rsidRDefault="00664BB4" w:rsidP="00664BB4">
      <w:pPr>
        <w:ind w:firstLine="627"/>
      </w:pPr>
    </w:p>
    <w:p w14:paraId="1BC3A8BB" w14:textId="77777777" w:rsidR="00664BB4" w:rsidRDefault="00664BB4" w:rsidP="00664BB4">
      <w:pPr>
        <w:pStyle w:val="ListParagraph"/>
        <w:numPr>
          <w:ilvl w:val="0"/>
          <w:numId w:val="21"/>
        </w:numPr>
      </w:pPr>
      <w:bookmarkStart w:id="63" w:name="formula_termBoost"/>
      <w:bookmarkEnd w:id="63"/>
      <w:r w:rsidRPr="006337B0">
        <w:rPr>
          <w:b/>
          <w:bCs/>
          <w:i/>
          <w:iCs/>
        </w:rPr>
        <w:t>t.getBoost()</w:t>
      </w:r>
      <w:r>
        <w:t xml:space="preserve"> é o peso dado a um termo t para uma determinada consulta. Ou seja, em tempo de execução de consulta é possível definir pesos para termos específicos da consulta aumentando assim o score de documentos que possuem estes termos.</w:t>
      </w:r>
    </w:p>
    <w:p w14:paraId="3C2CC036" w14:textId="77777777" w:rsidR="00664BB4" w:rsidRDefault="00664BB4" w:rsidP="00664BB4">
      <w:pPr>
        <w:rPr>
          <w:rFonts w:hAnsi="Symbol"/>
        </w:rPr>
      </w:pPr>
    </w:p>
    <w:p w14:paraId="1BD6ACE3" w14:textId="77777777" w:rsidR="00664BB4" w:rsidRDefault="00664BB4" w:rsidP="00664BB4">
      <w:pPr>
        <w:pStyle w:val="ListParagraph"/>
        <w:numPr>
          <w:ilvl w:val="0"/>
          <w:numId w:val="21"/>
        </w:numPr>
      </w:pPr>
      <w:bookmarkStart w:id="64" w:name="formula_norm"/>
      <w:bookmarkEnd w:id="64"/>
      <w:r w:rsidRPr="006337B0">
        <w:rPr>
          <w:b/>
          <w:bCs/>
          <w:i/>
          <w:iCs/>
        </w:rPr>
        <w:t>norm(t,d)</w:t>
      </w:r>
      <w:r>
        <w:t xml:space="preserve"> é o produto de um conjuto de pesos que são atribuídos em tempo de indexação dos documentos.</w:t>
      </w:r>
    </w:p>
    <w:p w14:paraId="15B34F11" w14:textId="77777777" w:rsidR="00664BB4" w:rsidRDefault="00664BB4" w:rsidP="00664BB4">
      <w:pPr>
        <w:tabs>
          <w:tab w:val="left" w:pos="2947"/>
        </w:tabs>
      </w:pPr>
      <w:r>
        <w:tab/>
      </w:r>
    </w:p>
    <w:p w14:paraId="1AED0769" w14:textId="77777777" w:rsidR="00664BB4" w:rsidRDefault="00664BB4" w:rsidP="00664BB4">
      <w:pPr>
        <w:ind w:firstLine="720"/>
      </w:pPr>
      <w:r>
        <w:t xml:space="preserve">Em linhas gerais, esse score visa ordenar as matérias de acordo com a similaridade existente com os parêmetros de consulta que são elaborados na etapa de combinação de features. </w:t>
      </w:r>
    </w:p>
    <w:p w14:paraId="1241FE85" w14:textId="77777777" w:rsidR="00664BB4" w:rsidRPr="00CF37DF" w:rsidRDefault="00664BB4" w:rsidP="00664BB4">
      <w:pPr>
        <w:ind w:firstLine="720"/>
      </w:pPr>
    </w:p>
    <w:p w14:paraId="08CDF0B6" w14:textId="77777777" w:rsidR="00664BB4" w:rsidRDefault="00664BB4" w:rsidP="00CC641F">
      <w:pPr>
        <w:pStyle w:val="Heading3"/>
      </w:pPr>
      <w:bookmarkStart w:id="65" w:name="_Toc188611324"/>
      <w:r>
        <w:t>Combinação de features</w:t>
      </w:r>
      <w:bookmarkEnd w:id="65"/>
    </w:p>
    <w:p w14:paraId="5F983907" w14:textId="77777777" w:rsidR="00664BB4" w:rsidRDefault="00664BB4" w:rsidP="00664BB4">
      <w:r>
        <w:t>Na etapa de combinação de features para extração de matérias candidatas, as features são combinadas para alcançar o melhor resultado.</w:t>
      </w:r>
    </w:p>
    <w:p w14:paraId="6DD0A33F" w14:textId="77777777" w:rsidR="00664BB4" w:rsidRDefault="00664BB4" w:rsidP="00664BB4">
      <w:pPr>
        <w:rPr>
          <w:lang w:val="en-US" w:eastAsia="en-US"/>
        </w:rPr>
      </w:pPr>
      <w:r>
        <w:rPr>
          <w:lang w:val="en-US" w:eastAsia="en-US"/>
        </w:rPr>
        <w:t xml:space="preserve">Para descobrir a melhor combinação de features, precisavamos definir um baseline. Para </w:t>
      </w:r>
      <w:proofErr w:type="gramStart"/>
      <w:r>
        <w:rPr>
          <w:lang w:val="en-US" w:eastAsia="en-US"/>
        </w:rPr>
        <w:t>este</w:t>
      </w:r>
      <w:proofErr w:type="gramEnd"/>
      <w:r>
        <w:rPr>
          <w:lang w:val="en-US" w:eastAsia="en-US"/>
        </w:rPr>
        <w:t xml:space="preserve"> trabalho, utilizamos nosso corpus de matérias já relacionadas manualmente para contabilizar o total de acertos baseado em um critério simples. O critério adotado para seleção de candidados no baseline foi o </w:t>
      </w:r>
      <w:proofErr w:type="gramStart"/>
      <w:r>
        <w:rPr>
          <w:lang w:val="en-US" w:eastAsia="en-US"/>
        </w:rPr>
        <w:t>uso</w:t>
      </w:r>
      <w:proofErr w:type="gramEnd"/>
      <w:r>
        <w:rPr>
          <w:lang w:val="en-US" w:eastAsia="en-US"/>
        </w:rPr>
        <w:t xml:space="preserve"> dos termos mais frequentes extratídos da matéria. </w:t>
      </w:r>
    </w:p>
    <w:p w14:paraId="7813A2B1" w14:textId="77777777" w:rsidR="00664BB4" w:rsidRDefault="00664BB4" w:rsidP="00664BB4">
      <w:pPr>
        <w:rPr>
          <w:lang w:val="en-US" w:eastAsia="en-US"/>
        </w:rPr>
      </w:pPr>
      <w:r>
        <w:rPr>
          <w:lang w:val="en-US" w:eastAsia="en-US"/>
        </w:rPr>
        <w:t xml:space="preserve">Estabelecemos então, </w:t>
      </w:r>
      <w:proofErr w:type="gramStart"/>
      <w:r>
        <w:rPr>
          <w:lang w:val="en-US" w:eastAsia="en-US"/>
        </w:rPr>
        <w:t>com</w:t>
      </w:r>
      <w:proofErr w:type="gramEnd"/>
      <w:r>
        <w:rPr>
          <w:lang w:val="en-US" w:eastAsia="en-US"/>
        </w:rPr>
        <w:t xml:space="preserve"> o total de acertos apurados, o baseline para as combinações futuras.</w:t>
      </w:r>
    </w:p>
    <w:p w14:paraId="2455556A" w14:textId="77777777" w:rsidR="00664BB4" w:rsidRPr="00DA66D4" w:rsidRDefault="00664BB4" w:rsidP="00664BB4">
      <w:r>
        <w:rPr>
          <w:lang w:val="en-US" w:eastAsia="en-US"/>
        </w:rPr>
        <w:t xml:space="preserve">A partir deste baseline, as features foram combinadas sempre objetivando o aumento percentual dos valores obtidos </w:t>
      </w:r>
      <w:proofErr w:type="gramStart"/>
      <w:r>
        <w:rPr>
          <w:lang w:val="en-US" w:eastAsia="en-US"/>
        </w:rPr>
        <w:t>com</w:t>
      </w:r>
      <w:proofErr w:type="gramEnd"/>
      <w:r>
        <w:rPr>
          <w:lang w:val="en-US" w:eastAsia="en-US"/>
        </w:rPr>
        <w:t xml:space="preserve"> o baseline. Desse modo, quando combinamos as features extraídas com o extrator de entidades às features utilizadas para montagem do baseline, conseguimos um aumento percentual de aproximadamente 38% no número de acertos. Após </w:t>
      </w:r>
      <w:proofErr w:type="gramStart"/>
      <w:r>
        <w:rPr>
          <w:lang w:val="en-US" w:eastAsia="en-US"/>
        </w:rPr>
        <w:t>este</w:t>
      </w:r>
      <w:proofErr w:type="gramEnd"/>
      <w:r>
        <w:rPr>
          <w:lang w:val="en-US" w:eastAsia="en-US"/>
        </w:rPr>
        <w:t xml:space="preserve"> momento, não conseguimos mais aumentar o percentual de acertos.</w:t>
      </w:r>
    </w:p>
    <w:p w14:paraId="78BA99BF" w14:textId="77777777" w:rsidR="00664BB4" w:rsidRDefault="00664BB4" w:rsidP="00664BB4">
      <w:pPr>
        <w:rPr>
          <w:lang w:val="en-US" w:eastAsia="en-US"/>
        </w:rPr>
      </w:pPr>
      <w:r>
        <w:rPr>
          <w:lang w:val="en-US" w:eastAsia="en-US"/>
        </w:rPr>
        <w:t xml:space="preserve">No capítulo 4 que fala sobre a fase de experimentos, onde entraremos em mais detalhes sobre a combinação das features por hora vamos nos fixar </w:t>
      </w:r>
      <w:proofErr w:type="gramStart"/>
      <w:r>
        <w:rPr>
          <w:lang w:val="en-US" w:eastAsia="en-US"/>
        </w:rPr>
        <w:t>na</w:t>
      </w:r>
      <w:proofErr w:type="gramEnd"/>
      <w:r>
        <w:rPr>
          <w:lang w:val="en-US" w:eastAsia="en-US"/>
        </w:rPr>
        <w:t xml:space="preserve"> combinação que apresentou os melhores resultados.</w:t>
      </w:r>
    </w:p>
    <w:p w14:paraId="29A93737" w14:textId="77777777" w:rsidR="00664BB4" w:rsidRDefault="00664BB4" w:rsidP="00664BB4">
      <w:pPr>
        <w:rPr>
          <w:lang w:val="en-US" w:eastAsia="en-US"/>
        </w:rPr>
      </w:pPr>
    </w:p>
    <w:p w14:paraId="5BB7F226" w14:textId="77777777" w:rsidR="00664BB4" w:rsidRDefault="00664BB4" w:rsidP="00CC641F">
      <w:pPr>
        <w:pStyle w:val="Heading3"/>
      </w:pPr>
      <w:bookmarkStart w:id="66" w:name="_Toc188611325"/>
      <w:r>
        <w:t>Recuperação das candidatas</w:t>
      </w:r>
      <w:bookmarkEnd w:id="66"/>
    </w:p>
    <w:p w14:paraId="3AD18C59" w14:textId="77777777" w:rsidR="00664BB4" w:rsidRDefault="00664BB4" w:rsidP="00664BB4">
      <w:pPr>
        <w:rPr>
          <w:lang w:val="en-US" w:eastAsia="en-US"/>
        </w:rPr>
      </w:pPr>
      <w:r>
        <w:rPr>
          <w:lang w:val="en-US" w:eastAsia="en-US"/>
        </w:rPr>
        <w:t xml:space="preserve">Após </w:t>
      </w:r>
      <w:proofErr w:type="gramStart"/>
      <w:r>
        <w:rPr>
          <w:lang w:val="en-US" w:eastAsia="en-US"/>
        </w:rPr>
        <w:t>a</w:t>
      </w:r>
      <w:proofErr w:type="gramEnd"/>
      <w:r>
        <w:rPr>
          <w:lang w:val="en-US" w:eastAsia="en-US"/>
        </w:rPr>
        <w:t xml:space="preserve"> identificação das features a serem utilizadas e dos critérios de ordenação e filttragem, passamos para a etapa de recuperação das candidadas que consistem em realizar a busca destas informações no nosso servidor de busca em solr. </w:t>
      </w:r>
    </w:p>
    <w:p w14:paraId="1402056E" w14:textId="77777777" w:rsidR="00664BB4" w:rsidRDefault="00664BB4" w:rsidP="00664BB4">
      <w:pPr>
        <w:rPr>
          <w:lang w:val="en-US" w:eastAsia="en-US"/>
        </w:rPr>
      </w:pPr>
      <w:r>
        <w:rPr>
          <w:lang w:val="en-US" w:eastAsia="en-US"/>
        </w:rPr>
        <w:t xml:space="preserve">Estas consultas são escritas </w:t>
      </w:r>
      <w:proofErr w:type="gramStart"/>
      <w:r>
        <w:rPr>
          <w:lang w:val="en-US" w:eastAsia="en-US"/>
        </w:rPr>
        <w:t>na</w:t>
      </w:r>
      <w:proofErr w:type="gramEnd"/>
      <w:r>
        <w:rPr>
          <w:lang w:val="en-US" w:eastAsia="en-US"/>
        </w:rPr>
        <w:t xml:space="preserve"> sintaxe lucene [lucene sintaxe] e submetidas ao solr atravéz de sua api de consulta. Como exmplo, para a matéria “</w:t>
      </w:r>
      <w:r w:rsidRPr="00302823">
        <w:rPr>
          <w:b/>
          <w:lang w:val="en-US" w:eastAsia="en-US"/>
        </w:rPr>
        <w:t>Reabertura do Zoológico de Goiânia é adiada para 2012</w:t>
      </w:r>
      <w:r>
        <w:rPr>
          <w:lang w:val="en-US" w:eastAsia="en-US"/>
        </w:rPr>
        <w:t>” que pode ser vista no anexo C, foram estraídas as seguintes features segundo a tabela 5:</w:t>
      </w:r>
    </w:p>
    <w:p w14:paraId="2C97114C" w14:textId="6F9E4D0D" w:rsidR="00664BB4" w:rsidRDefault="00664BB4" w:rsidP="00664BB4">
      <w:pPr>
        <w:pStyle w:val="Caption"/>
        <w:keepNext/>
        <w:jc w:val="center"/>
      </w:pPr>
      <w:bookmarkStart w:id="67" w:name="_Toc188611409"/>
      <w:r>
        <w:t xml:space="preserve">Table </w:t>
      </w:r>
      <w:r>
        <w:fldChar w:fldCharType="begin"/>
      </w:r>
      <w:r>
        <w:instrText xml:space="preserve"> SEQ Table \* ARABIC </w:instrText>
      </w:r>
      <w:r>
        <w:fldChar w:fldCharType="separate"/>
      </w:r>
      <w:r w:rsidR="00AA586B">
        <w:rPr>
          <w:noProof/>
        </w:rPr>
        <w:t>6</w:t>
      </w:r>
      <w:r>
        <w:fldChar w:fldCharType="end"/>
      </w:r>
      <w:r w:rsidR="00AA586B">
        <w:t xml:space="preserve"> – Exemplo de combinação de features</w:t>
      </w:r>
      <w:bookmarkEnd w:id="67"/>
    </w:p>
    <w:tbl>
      <w:tblPr>
        <w:tblStyle w:val="TableGrid"/>
        <w:tblW w:w="0" w:type="auto"/>
        <w:tblLook w:val="04A0" w:firstRow="1" w:lastRow="0" w:firstColumn="1" w:lastColumn="0" w:noHBand="0" w:noVBand="1"/>
      </w:tblPr>
      <w:tblGrid>
        <w:gridCol w:w="2718"/>
        <w:gridCol w:w="5436"/>
      </w:tblGrid>
      <w:tr w:rsidR="00664BB4" w14:paraId="62260428" w14:textId="77777777" w:rsidTr="00181751">
        <w:tc>
          <w:tcPr>
            <w:tcW w:w="2718" w:type="dxa"/>
          </w:tcPr>
          <w:p w14:paraId="3A7F5D43" w14:textId="77777777" w:rsidR="00664BB4" w:rsidRDefault="00664BB4" w:rsidP="00181751">
            <w:pPr>
              <w:ind w:firstLine="0"/>
              <w:rPr>
                <w:lang w:val="en-US" w:eastAsia="en-US"/>
              </w:rPr>
            </w:pPr>
            <w:r>
              <w:rPr>
                <w:lang w:val="en-US" w:eastAsia="en-US"/>
              </w:rPr>
              <w:t>Termos mais Frequentes</w:t>
            </w:r>
          </w:p>
        </w:tc>
        <w:tc>
          <w:tcPr>
            <w:tcW w:w="5436" w:type="dxa"/>
          </w:tcPr>
          <w:p w14:paraId="4329A636" w14:textId="77777777" w:rsidR="00664BB4" w:rsidRPr="00AA5ECC" w:rsidRDefault="00664BB4" w:rsidP="00181751">
            <w:pPr>
              <w:ind w:firstLine="0"/>
              <w:rPr>
                <w:lang w:val="en-US" w:eastAsia="en-US"/>
              </w:rPr>
            </w:pPr>
            <w:proofErr w:type="gramStart"/>
            <w:r w:rsidRPr="00AA5ECC">
              <w:rPr>
                <w:lang w:val="en-US" w:eastAsia="en-US"/>
              </w:rPr>
              <w:t>parque</w:t>
            </w:r>
            <w:proofErr w:type="gramEnd"/>
            <w:r>
              <w:rPr>
                <w:lang w:val="en-US" w:eastAsia="en-US"/>
              </w:rPr>
              <w:t>, animais, adiada, estao, mes, prefeitura, reabertura, reinauguracao</w:t>
            </w:r>
          </w:p>
          <w:p w14:paraId="2FDA3B69" w14:textId="77777777" w:rsidR="00664BB4" w:rsidRDefault="00664BB4" w:rsidP="00181751">
            <w:pPr>
              <w:ind w:firstLine="0"/>
              <w:rPr>
                <w:lang w:val="en-US" w:eastAsia="en-US"/>
              </w:rPr>
            </w:pPr>
          </w:p>
        </w:tc>
      </w:tr>
      <w:tr w:rsidR="00664BB4" w14:paraId="3C3CC24B" w14:textId="77777777" w:rsidTr="00181751">
        <w:tc>
          <w:tcPr>
            <w:tcW w:w="2718" w:type="dxa"/>
          </w:tcPr>
          <w:p w14:paraId="677A6AA4" w14:textId="77777777" w:rsidR="00664BB4" w:rsidRDefault="00664BB4" w:rsidP="00181751">
            <w:pPr>
              <w:ind w:firstLine="0"/>
              <w:rPr>
                <w:lang w:val="en-US" w:eastAsia="en-US"/>
              </w:rPr>
            </w:pPr>
            <w:r>
              <w:rPr>
                <w:lang w:val="en-US" w:eastAsia="en-US"/>
              </w:rPr>
              <w:t>Entidades</w:t>
            </w:r>
          </w:p>
        </w:tc>
        <w:tc>
          <w:tcPr>
            <w:tcW w:w="5436" w:type="dxa"/>
          </w:tcPr>
          <w:p w14:paraId="5E59F5EF" w14:textId="77777777" w:rsidR="00664BB4" w:rsidRDefault="00664BB4" w:rsidP="00181751">
            <w:pPr>
              <w:ind w:firstLine="0"/>
              <w:rPr>
                <w:lang w:val="en-US" w:eastAsia="en-US"/>
              </w:rPr>
            </w:pPr>
            <w:r w:rsidRPr="00AA5ECC">
              <w:rPr>
                <w:lang w:val="en-US" w:eastAsia="en-US"/>
              </w:rPr>
              <w:t>Reabertura do Zoologico, Zoologico de Goiania, Recursos Naturais Renovaveis, Ministerio Publico Federal, Cristiane Borges Miguel, Instituto Brasileiro, Zoologico, Goiania, Ibama, MPF, Amma</w:t>
            </w:r>
          </w:p>
        </w:tc>
      </w:tr>
    </w:tbl>
    <w:p w14:paraId="01F68361" w14:textId="77777777" w:rsidR="00664BB4" w:rsidRDefault="00664BB4" w:rsidP="00664BB4">
      <w:pPr>
        <w:ind w:firstLine="0"/>
        <w:rPr>
          <w:lang w:val="en-US" w:eastAsia="en-US"/>
        </w:rPr>
      </w:pPr>
    </w:p>
    <w:p w14:paraId="691AC254" w14:textId="77777777" w:rsidR="00664BB4" w:rsidRDefault="00664BB4" w:rsidP="00664BB4">
      <w:pPr>
        <w:ind w:firstLine="720"/>
        <w:rPr>
          <w:lang w:val="en-US" w:eastAsia="en-US"/>
        </w:rPr>
      </w:pPr>
      <w:r>
        <w:rPr>
          <w:lang w:val="en-US" w:eastAsia="en-US"/>
        </w:rPr>
        <w:t>Após a tradução das features em sintaxe lucene e o incremento dos filtros das editorias “Goiás” e “Brasil” e da ordenação descrescente por “score” e “data de publicação”, temos a seguinte consulta:</w:t>
      </w:r>
    </w:p>
    <w:p w14:paraId="429E0329" w14:textId="77777777" w:rsidR="00664BB4" w:rsidRDefault="00664BB4" w:rsidP="00664BB4">
      <w:pPr>
        <w:ind w:firstLine="0"/>
        <w:rPr>
          <w:lang w:val="en-US" w:eastAsia="en-US"/>
        </w:rPr>
      </w:pPr>
    </w:p>
    <w:p w14:paraId="42EC02ED" w14:textId="77777777" w:rsidR="00664BB4" w:rsidRPr="00EA4A99" w:rsidRDefault="00664BB4" w:rsidP="00664BB4">
      <w:pPr>
        <w:ind w:firstLine="0"/>
        <w:rPr>
          <w:b/>
          <w:lang w:val="en-US" w:eastAsia="en-US"/>
        </w:rPr>
      </w:pPr>
      <w:r w:rsidRPr="00EA4A99">
        <w:rPr>
          <w:b/>
          <w:lang w:val="en-US" w:eastAsia="en-US"/>
        </w:rPr>
        <w:t>(((</w:t>
      </w:r>
      <w:proofErr w:type="gramStart"/>
      <w:r w:rsidRPr="00EA4A99">
        <w:rPr>
          <w:b/>
          <w:lang w:val="en-US" w:eastAsia="en-US"/>
        </w:rPr>
        <w:t>parque</w:t>
      </w:r>
      <w:proofErr w:type="gramEnd"/>
      <w:r w:rsidRPr="00EA4A99">
        <w:rPr>
          <w:b/>
          <w:lang w:val="en-US" w:eastAsia="en-US"/>
        </w:rPr>
        <w:t>) OR (Ibama) OR (animais) OR (prefeitura) OR (Reabertura do Zoologico) OR (Zoologico de Goiania) OR (Recursos AND Naturais AND  Renovaveis) OR (Ministerio AND Publico AND Federal) OR (Cristiane AND Borges AND Miguel) OR (Instituto AND Brasileiro) OR (Previsao) OR (Zoologico) OR (Goiania) OR (MPF) OR (Amma))  AND (editoria_principal_s:"Goiás" OR editoria_principal_s:"Brasil" ) ) isIssued:true type:texto publisher:G1 sort=score desc, issued</w:t>
      </w:r>
      <w:r>
        <w:rPr>
          <w:b/>
          <w:lang w:val="en-US" w:eastAsia="en-US"/>
        </w:rPr>
        <w:t>, rows=50</w:t>
      </w:r>
      <w:r w:rsidRPr="00EA4A99">
        <w:rPr>
          <w:b/>
          <w:lang w:val="en-US" w:eastAsia="en-US"/>
        </w:rPr>
        <w:t xml:space="preserve"> </w:t>
      </w:r>
    </w:p>
    <w:p w14:paraId="73391F6D" w14:textId="77777777" w:rsidR="00664BB4" w:rsidRDefault="00664BB4" w:rsidP="00664BB4"/>
    <w:p w14:paraId="717796ED" w14:textId="77777777" w:rsidR="00664BB4" w:rsidRDefault="00664BB4" w:rsidP="00664BB4">
      <w:r>
        <w:t xml:space="preserve">Esta consulta retorna o conjunto das 50 primeiras matérias pois limitamos os resultados retornados no parâmetro </w:t>
      </w:r>
      <w:r w:rsidRPr="007B7D3D">
        <w:rPr>
          <w:b/>
        </w:rPr>
        <w:t>rows</w:t>
      </w:r>
      <w:r>
        <w:t>.</w:t>
      </w:r>
    </w:p>
    <w:p w14:paraId="13E5E588" w14:textId="77777777" w:rsidR="00664BB4" w:rsidRPr="00286EDA" w:rsidRDefault="00664BB4" w:rsidP="00664BB4"/>
    <w:p w14:paraId="75A34761" w14:textId="77777777" w:rsidR="00664BB4" w:rsidRPr="00EA2E80" w:rsidRDefault="00664BB4" w:rsidP="00CC641F">
      <w:pPr>
        <w:pStyle w:val="Heading2"/>
        <w:rPr>
          <w:lang w:eastAsia="en-US"/>
        </w:rPr>
      </w:pPr>
      <w:bookmarkStart w:id="68" w:name="_Toc188611326"/>
      <w:r>
        <w:rPr>
          <w:lang w:eastAsia="en-US"/>
        </w:rPr>
        <w:t>Recomendação</w:t>
      </w:r>
      <w:bookmarkEnd w:id="68"/>
    </w:p>
    <w:p w14:paraId="13F63E31" w14:textId="77777777" w:rsidR="00664BB4" w:rsidRDefault="00664BB4" w:rsidP="00664BB4">
      <w:pPr>
        <w:rPr>
          <w:lang w:eastAsia="en-US"/>
        </w:rPr>
      </w:pPr>
      <w:r>
        <w:rPr>
          <w:lang w:eastAsia="en-US"/>
        </w:rPr>
        <w:t>A fase de recomendação consisti em sugerir ao editor as matéria que apresentam a melhor similaridade com a matéria que está sendo criada. Para isso, após a seleção de matérias candidatas, aplicamos a medida de similaridade vector space model (VSM). A medida de similaridade obtida é incorporada ao score dado a matéria relacionada e a listagem de candidatas é então reordenada.</w:t>
      </w:r>
    </w:p>
    <w:p w14:paraId="68BC8B48" w14:textId="77777777" w:rsidR="00664BB4" w:rsidRDefault="00664BB4" w:rsidP="00664BB4">
      <w:pPr>
        <w:rPr>
          <w:lang w:eastAsia="en-US"/>
        </w:rPr>
      </w:pPr>
    </w:p>
    <w:p w14:paraId="24382CD0" w14:textId="77777777" w:rsidR="00664BB4" w:rsidRDefault="00664BB4" w:rsidP="00664BB4">
      <w:pPr>
        <w:rPr>
          <w:lang w:eastAsia="en-US"/>
        </w:rPr>
      </w:pPr>
      <w:r>
        <w:rPr>
          <w:lang w:eastAsia="en-US"/>
        </w:rPr>
        <w:t>Após a reordenação da listagem, são selecionadas as 5 matérias mais bem avaliadas segundo seus scores. E com isso o sistema GRNews encerra seu ciclo de recomendação.</w:t>
      </w:r>
    </w:p>
    <w:p w14:paraId="1A1BF15F" w14:textId="77777777" w:rsidR="00664BB4" w:rsidRDefault="00664BB4" w:rsidP="00664BB4">
      <w:pPr>
        <w:rPr>
          <w:lang w:eastAsia="en-US"/>
        </w:rPr>
      </w:pPr>
      <w:r>
        <w:rPr>
          <w:lang w:eastAsia="en-US"/>
        </w:rPr>
        <w:t>O Processo de auferir a similaridade entre as materias candidatas e a matéria que esta sendo contruídas possui algumas deficiências como veremos a seguir:</w:t>
      </w:r>
    </w:p>
    <w:p w14:paraId="3D0779C4" w14:textId="77777777" w:rsidR="00664BB4" w:rsidRDefault="00664BB4" w:rsidP="00664BB4">
      <w:pPr>
        <w:rPr>
          <w:lang w:eastAsia="en-US"/>
        </w:rPr>
      </w:pPr>
    </w:p>
    <w:p w14:paraId="62D72D24" w14:textId="77777777" w:rsidR="00664BB4" w:rsidRDefault="00664BB4" w:rsidP="00CC641F">
      <w:pPr>
        <w:pStyle w:val="Heading3"/>
      </w:pPr>
      <w:bookmarkStart w:id="69" w:name="_Toc188611327"/>
      <w:r>
        <w:t>Conceito de “está relacionada”</w:t>
      </w:r>
      <w:bookmarkEnd w:id="69"/>
    </w:p>
    <w:p w14:paraId="73EBAF38" w14:textId="77777777" w:rsidR="00664BB4" w:rsidRDefault="00664BB4" w:rsidP="00664BB4">
      <w:r>
        <w:t>Segundo [</w:t>
      </w:r>
      <w:r>
        <w:rPr>
          <w:lang w:val="en-US" w:eastAsia="en-US"/>
        </w:rPr>
        <w:t xml:space="preserve">Learning to </w:t>
      </w:r>
      <w:r w:rsidRPr="00363217">
        <w:t xml:space="preserve">Model Relatedness for News Recommendation], </w:t>
      </w:r>
      <w:r>
        <w:t>a medidade de similaridade sozinha não é suficiente para capturar o relacionamneto entre duas matérias. Um exemplo dado por eles é o caso de matérias con conteúdos duplicados onde a medida de similaridade é alta porém o grau de relacionamento não existe por se tratarem do mesmo assunto. [</w:t>
      </w:r>
      <w:r>
        <w:rPr>
          <w:lang w:val="en-US" w:eastAsia="en-US"/>
        </w:rPr>
        <w:t xml:space="preserve">Learning to </w:t>
      </w:r>
      <w:r w:rsidRPr="00363217">
        <w:t>Model Relatedness for News Recommendation</w:t>
      </w:r>
      <w:r>
        <w:t>] definem em seu trabalho 3 critérios afim de modelar uma função capaz de entregar uma melhor relação entre as matérias na fase de recomendação</w:t>
      </w:r>
      <w:r w:rsidRPr="00363217">
        <w:t xml:space="preserve">, são eles: </w:t>
      </w:r>
      <w:r>
        <w:t>Relevância e novidade</w:t>
      </w:r>
      <w:r w:rsidRPr="00363217">
        <w:t xml:space="preserve">, </w:t>
      </w:r>
      <w:r>
        <w:t>Clareza de conexão</w:t>
      </w:r>
      <w:r w:rsidRPr="00363217">
        <w:t xml:space="preserve"> e </w:t>
      </w:r>
      <w:r>
        <w:t>Suavidade de transição. Ainda neste tema</w:t>
      </w:r>
      <w:r w:rsidRPr="00E86BFF">
        <w:t>, [Relating RSS News/Items] entendem</w:t>
      </w:r>
      <w:r>
        <w:t xml:space="preserve"> que o fator de relacionamento pode ser explicado por 3 idéias: Inclusão, quando uma matéria está inserida em outra. Intercessão, quando duas matérias apresentam alguns conceitos em comum. E opostas quando não apresentam conceitos em comum. Além destes trabalhos, é possível encontrar outros que tratam do tema de relacionamento de conteúdo mostrando-nos a dificuldade queo tema implica. </w:t>
      </w:r>
    </w:p>
    <w:p w14:paraId="33ADDBD3" w14:textId="77777777" w:rsidR="00664BB4" w:rsidRPr="00363217" w:rsidRDefault="00664BB4" w:rsidP="00664BB4"/>
    <w:p w14:paraId="2FD6F775" w14:textId="77777777" w:rsidR="00664BB4" w:rsidRPr="00985901" w:rsidRDefault="00664BB4" w:rsidP="00664BB4"/>
    <w:p w14:paraId="64E01A1E" w14:textId="77777777" w:rsidR="00664BB4" w:rsidRDefault="00664BB4" w:rsidP="00CC641F">
      <w:pPr>
        <w:pStyle w:val="Heading3"/>
      </w:pPr>
      <w:bookmarkStart w:id="70" w:name="_Toc188611328"/>
      <w:r>
        <w:t>Performance da comparação</w:t>
      </w:r>
      <w:bookmarkEnd w:id="70"/>
    </w:p>
    <w:p w14:paraId="0456F035" w14:textId="77777777" w:rsidR="00664BB4" w:rsidRDefault="00664BB4" w:rsidP="00664BB4">
      <w:r>
        <w:t>Outra questão importante é a performance do sistema levando se em consideração o volume de comparações que precisam ser executadas para assegurar uma listagem final de matéria recomendadas. Durante a fase de seleção de candidatas, selecionamos 50 matérias. Desta forma para cada recomendação no sistema GRNews, estamos realizando 50 comparações de similaridade usando a função de distância de cosenos (VSM). Não foi observado durante este trabalho uma possibilidade de melhoria no algorítmo ou na abordagem utilizada.</w:t>
      </w:r>
    </w:p>
    <w:p w14:paraId="1649C5AC" w14:textId="77777777" w:rsidR="00664BB4" w:rsidRPr="00985901" w:rsidRDefault="00664BB4" w:rsidP="00664BB4"/>
    <w:p w14:paraId="2731159A" w14:textId="77777777" w:rsidR="00664BB4" w:rsidRPr="003921D2" w:rsidRDefault="00664BB4" w:rsidP="00CC641F">
      <w:pPr>
        <w:pStyle w:val="Heading2"/>
        <w:rPr>
          <w:lang w:eastAsia="en-US"/>
        </w:rPr>
      </w:pPr>
      <w:bookmarkStart w:id="71" w:name="_Toc188611329"/>
      <w:r>
        <w:rPr>
          <w:lang w:eastAsia="en-US"/>
        </w:rPr>
        <w:t>Decisões de Projeto</w:t>
      </w:r>
      <w:bookmarkEnd w:id="71"/>
    </w:p>
    <w:p w14:paraId="21167EAD" w14:textId="77777777" w:rsidR="00664BB4" w:rsidRPr="006C0BB8" w:rsidRDefault="00664BB4" w:rsidP="00664BB4">
      <w:pPr>
        <w:rPr>
          <w:lang w:eastAsia="en-US"/>
        </w:rPr>
      </w:pPr>
      <w:r w:rsidRPr="006C0BB8">
        <w:rPr>
          <w:lang w:eastAsia="en-US"/>
        </w:rPr>
        <w:t xml:space="preserve">As principais tecnologias descritas abaixo, foram utilizadas para projetar, desenvolver e suportar a ferramenta pois são tecnologias de código aberto, gratuitas, do conhecimento técnico do autor e por se adequarem as práticas utilizadas no contexto da empresa de onde será aplicado o experimento. </w:t>
      </w:r>
    </w:p>
    <w:p w14:paraId="7706827E" w14:textId="77777777" w:rsidR="00664BB4" w:rsidRDefault="00664BB4" w:rsidP="00664BB4">
      <w:pPr>
        <w:rPr>
          <w:b/>
          <w:i/>
          <w:lang w:val="en-US"/>
        </w:rPr>
      </w:pPr>
    </w:p>
    <w:p w14:paraId="4FC91F32" w14:textId="77777777" w:rsidR="00664BB4" w:rsidRDefault="00664BB4" w:rsidP="00664BB4">
      <w:proofErr w:type="gramStart"/>
      <w:r>
        <w:rPr>
          <w:b/>
          <w:i/>
          <w:lang w:val="en-US"/>
        </w:rPr>
        <w:t>PYTHON</w:t>
      </w:r>
      <w:r>
        <w:rPr>
          <w:b/>
        </w:rPr>
        <w:t>:</w:t>
      </w:r>
      <w:r>
        <w:t xml:space="preserve"> Linguagem de programação criada no inicio dos anos 90 por </w:t>
      </w:r>
      <w:r w:rsidRPr="000D0DF3">
        <w:rPr>
          <w:lang w:val="en-US"/>
        </w:rPr>
        <w:t>Guido van Rossum</w:t>
      </w:r>
      <w:r>
        <w:rPr>
          <w:lang w:val="en-US"/>
        </w:rPr>
        <w:t>.</w:t>
      </w:r>
      <w:proofErr w:type="gramEnd"/>
      <w:r>
        <w:rPr>
          <w:lang w:val="en-US"/>
        </w:rPr>
        <w:t xml:space="preserve"> Considerada uma linguagem </w:t>
      </w:r>
      <w:r>
        <w:t xml:space="preserve">de alto nível, permite </w:t>
      </w:r>
      <w:proofErr w:type="gramStart"/>
      <w:r>
        <w:t>a</w:t>
      </w:r>
      <w:proofErr w:type="gramEnd"/>
      <w:r>
        <w:t xml:space="preserve"> escrita de código consciso, enxuto e poderoso. Possui uma estrutura de código simples de modo que a maioria dos programadores conseguem fácilmente ler e entender um programa escrito com ela. Python vem com um grande conjunto de bibliotecas nativas que permitem desde o desenvolvimento com funções matemáticas até o uso de parsing de XML. Em seu modo iterativo, é possível criar, executar e avaliar o resultado de funções. Python é uma linguagem que suporta diversos paradigmas de programação desde a orientação a objetos até a programação funcional.</w:t>
      </w:r>
    </w:p>
    <w:p w14:paraId="71BEB214" w14:textId="77777777" w:rsidR="00664BB4" w:rsidRDefault="00664BB4" w:rsidP="00664BB4">
      <w:r>
        <w:t>Python é uma linguagem multi-plataforma e tem licensa aberta para uso.</w:t>
      </w:r>
    </w:p>
    <w:p w14:paraId="3BC29F34" w14:textId="77777777" w:rsidR="00664BB4" w:rsidRDefault="00664BB4" w:rsidP="00664BB4"/>
    <w:p w14:paraId="34626422" w14:textId="77777777" w:rsidR="00664BB4" w:rsidRDefault="00664BB4" w:rsidP="00664BB4">
      <w:r>
        <w:rPr>
          <w:b/>
          <w:i/>
          <w:lang w:val="en-US"/>
        </w:rPr>
        <w:t>NLTK</w:t>
      </w:r>
      <w:r>
        <w:t xml:space="preserve">: É uma caixa de ferramentas escrita em python que apresenta um conjunto de bibliotecas e funções para o processamento de linguagem natural e para </w:t>
      </w:r>
      <w:proofErr w:type="gramStart"/>
      <w:r>
        <w:t>a</w:t>
      </w:r>
      <w:proofErr w:type="gramEnd"/>
      <w:r>
        <w:t xml:space="preserve"> análise de textos. Foi originalmente criado com o propósto de ensinar mas com o passar dos anos, tem sido adotado pela industria é por pesquisadores</w:t>
      </w:r>
      <w:r w:rsidRPr="00A442D5">
        <w:t>.</w:t>
      </w:r>
      <w:r>
        <w:t xml:space="preserve"> </w:t>
      </w:r>
    </w:p>
    <w:p w14:paraId="3DA848D0" w14:textId="77777777" w:rsidR="00664BB4" w:rsidRDefault="00664BB4" w:rsidP="00664BB4"/>
    <w:p w14:paraId="7BFE32F1" w14:textId="77777777" w:rsidR="00664BB4" w:rsidRDefault="00664BB4" w:rsidP="00664BB4">
      <w:pPr>
        <w:rPr>
          <w:lang w:eastAsia="en-US"/>
        </w:rPr>
      </w:pPr>
      <w:r>
        <w:rPr>
          <w:b/>
          <w:bCs/>
          <w:i/>
          <w:lang w:val="en-US" w:eastAsia="en-US"/>
        </w:rPr>
        <w:t>SOLR</w:t>
      </w:r>
      <w:r>
        <w:rPr>
          <w:b/>
          <w:bCs/>
          <w:lang w:eastAsia="en-US"/>
        </w:rPr>
        <w:t>:</w:t>
      </w:r>
      <w:r w:rsidRPr="006C0BB8">
        <w:rPr>
          <w:lang w:eastAsia="en-US"/>
        </w:rPr>
        <w:t xml:space="preserve"> </w:t>
      </w:r>
      <w:r>
        <w:rPr>
          <w:lang w:eastAsia="en-US"/>
        </w:rPr>
        <w:t>É uma plataforma de busca corporativa de código aberto oriunda do projeto Apache Lucene. Suas características principais incluem pesquisa de texto, pesquisa facetada, clustering, integração com banco de dados e a capacidade de indexação de documentos ricos (por exemplo, Word, PDF). Solr é altamente escalável, fornecendo pesquisa distribuída e replicação dos índices.</w:t>
      </w:r>
    </w:p>
    <w:p w14:paraId="61F55085" w14:textId="77777777" w:rsidR="00664BB4" w:rsidRDefault="00664BB4" w:rsidP="00664BB4">
      <w:pPr>
        <w:rPr>
          <w:lang w:eastAsia="en-US"/>
        </w:rPr>
      </w:pPr>
      <w:r>
        <w:rPr>
          <w:lang w:eastAsia="en-US"/>
        </w:rPr>
        <w:t xml:space="preserve">Solr é escrito em Java e funciona como serviço de busca que roda dentro de um container de servlet como o Tomcat. Solr utiliza a biblioteca Lucene de busca em seu núcleo para indexação de textos e a realização de pesquisas. </w:t>
      </w:r>
    </w:p>
    <w:p w14:paraId="1B1ED9A8" w14:textId="77777777" w:rsidR="00664BB4" w:rsidRPr="006C0BB8" w:rsidRDefault="00664BB4" w:rsidP="00664BB4">
      <w:r>
        <w:rPr>
          <w:lang w:eastAsia="en-US"/>
        </w:rPr>
        <w:t xml:space="preserve">Solr tem interfaces de consulta em REST/XML e JSON que a tornam fácil de usar a partir de praticamente qualquer linguagem de programação. </w:t>
      </w:r>
    </w:p>
    <w:p w14:paraId="0990C59F" w14:textId="77777777" w:rsidR="00664BB4" w:rsidRPr="006C0BB8" w:rsidRDefault="00664BB4" w:rsidP="00664BB4"/>
    <w:p w14:paraId="11FA1219" w14:textId="77777777" w:rsidR="00664BB4" w:rsidRDefault="00664BB4" w:rsidP="00664BB4">
      <w:r w:rsidRPr="00E30181">
        <w:rPr>
          <w:b/>
          <w:bCs/>
          <w:i/>
          <w:lang w:val="en-US" w:eastAsia="en-US"/>
        </w:rPr>
        <w:t>GIT</w:t>
      </w:r>
      <w:r>
        <w:rPr>
          <w:b/>
          <w:bCs/>
          <w:lang w:eastAsia="en-US"/>
        </w:rPr>
        <w:t>:</w:t>
      </w:r>
      <w:r w:rsidRPr="006C0BB8">
        <w:rPr>
          <w:lang w:eastAsia="en-US"/>
        </w:rPr>
        <w:t xml:space="preserve"> é um sistema de controle de versão de código aberto e gratuito que permite que se trabalhe </w:t>
      </w:r>
      <w:proofErr w:type="gramStart"/>
      <w:r w:rsidRPr="006C0BB8">
        <w:rPr>
          <w:lang w:eastAsia="en-US"/>
        </w:rPr>
        <w:t>com</w:t>
      </w:r>
      <w:proofErr w:type="gramEnd"/>
      <w:r w:rsidRPr="006C0BB8">
        <w:rPr>
          <w:lang w:eastAsia="en-US"/>
        </w:rPr>
        <w:t xml:space="preserve"> diversas versões de arquivos organizados em um diretório e localizados local ou remotamente, mantendo-se suas versões antigas e os logs de quem e quando manipulou os arquivos. </w:t>
      </w:r>
      <w:r w:rsidRPr="006C0BB8">
        <w:t>É especialmente útil para se controlar versões de um software durante seu desenvolvimento, ou para composição colaborativa de um documento.</w:t>
      </w:r>
    </w:p>
    <w:p w14:paraId="4194F870" w14:textId="77777777" w:rsidR="00664BB4" w:rsidRPr="006C0BB8" w:rsidRDefault="00664BB4" w:rsidP="00664BB4">
      <w:pPr>
        <w:rPr>
          <w:lang w:eastAsia="en-US"/>
        </w:rPr>
      </w:pPr>
    </w:p>
    <w:p w14:paraId="0B0BB2BD" w14:textId="77777777" w:rsidR="00664BB4" w:rsidRPr="009B1822" w:rsidRDefault="00664BB4" w:rsidP="00664BB4">
      <w:r>
        <w:rPr>
          <w:b/>
          <w:bCs/>
          <w:i/>
          <w:lang w:val="en-US" w:eastAsia="en-US"/>
        </w:rPr>
        <w:t>MY</w:t>
      </w:r>
      <w:r w:rsidRPr="00BE55EE">
        <w:rPr>
          <w:b/>
          <w:bCs/>
          <w:i/>
          <w:lang w:val="en-US" w:eastAsia="en-US"/>
        </w:rPr>
        <w:t>SQL</w:t>
      </w:r>
      <w:r>
        <w:rPr>
          <w:b/>
          <w:bCs/>
          <w:lang w:eastAsia="en-US"/>
        </w:rPr>
        <w:t>:</w:t>
      </w:r>
      <w:r w:rsidRPr="006C0BB8">
        <w:rPr>
          <w:lang w:eastAsia="en-US"/>
        </w:rPr>
        <w:t xml:space="preserve"> é um sistema de gerenciamento de banco de dados (SGBD) que utiliza a linguagem SQL Como interface. </w:t>
      </w:r>
      <w:r w:rsidRPr="006C0BB8">
        <w:t>Desenvolvido como projeto de</w:t>
      </w:r>
      <w:r w:rsidRPr="006C0BB8">
        <w:rPr>
          <w:lang w:eastAsia="en-US"/>
        </w:rPr>
        <w:t xml:space="preserve"> código aberto.</w:t>
      </w:r>
    </w:p>
    <w:p w14:paraId="5AD4AC2A" w14:textId="77777777" w:rsidR="00664BB4" w:rsidRDefault="00664BB4" w:rsidP="00664BB4">
      <w:pPr>
        <w:rPr>
          <w:lang w:val="en-US" w:eastAsia="en-US"/>
        </w:rPr>
      </w:pPr>
    </w:p>
    <w:p w14:paraId="4CD34621" w14:textId="77777777" w:rsidR="00981628" w:rsidRPr="006C0BB8" w:rsidRDefault="00981628" w:rsidP="00981628">
      <w:pPr>
        <w:pStyle w:val="BodyTextFirstIndent"/>
      </w:pPr>
      <w:r w:rsidRPr="006C0BB8">
        <w:t xml:space="preserve"> </w:t>
      </w:r>
    </w:p>
    <w:p w14:paraId="6774D09E" w14:textId="1C5DE778" w:rsidR="003A7463" w:rsidRPr="001142CA" w:rsidRDefault="003A7463" w:rsidP="003A7463"/>
    <w:p w14:paraId="22C37271" w14:textId="5D754B00" w:rsidR="000F46A7" w:rsidRDefault="000F46A7" w:rsidP="00CC641F">
      <w:pPr>
        <w:pStyle w:val="Heading1"/>
      </w:pPr>
      <w:r>
        <w:t xml:space="preserve"> </w:t>
      </w:r>
      <w:bookmarkStart w:id="72" w:name="_Toc188611330"/>
      <w:r w:rsidR="00615C37">
        <w:t>Experimento</w:t>
      </w:r>
      <w:bookmarkEnd w:id="72"/>
    </w:p>
    <w:p w14:paraId="5738BAB2" w14:textId="77777777" w:rsidR="00570E15" w:rsidRPr="006C0BB8" w:rsidRDefault="00570E15" w:rsidP="00570E15">
      <w:r>
        <w:rPr>
          <w:rStyle w:val="hps"/>
        </w:rPr>
        <w:t>ESCREVER</w:t>
      </w:r>
    </w:p>
    <w:p w14:paraId="2A99A5D4" w14:textId="6E192F4E" w:rsidR="000F46A7" w:rsidRPr="00485E2C" w:rsidRDefault="000F46A7" w:rsidP="000F46A7"/>
    <w:p w14:paraId="07742388" w14:textId="6BD10ED3" w:rsidR="003A7463" w:rsidRDefault="00895139" w:rsidP="00CC641F">
      <w:pPr>
        <w:pStyle w:val="Heading1"/>
      </w:pPr>
      <w:bookmarkStart w:id="73" w:name="_Toc255665241"/>
      <w:bookmarkStart w:id="74" w:name="_Toc256439126"/>
      <w:bookmarkStart w:id="75" w:name="_Ref256625881"/>
      <w:bookmarkStart w:id="76" w:name="_Toc257114497"/>
      <w:bookmarkStart w:id="77" w:name="_Toc175122876"/>
      <w:r>
        <w:t xml:space="preserve"> </w:t>
      </w:r>
      <w:bookmarkStart w:id="78" w:name="_Toc188611331"/>
      <w:r w:rsidR="003A7463" w:rsidRPr="00E276E4">
        <w:t>Conclusões e trabalhos futuros</w:t>
      </w:r>
      <w:bookmarkEnd w:id="73"/>
      <w:bookmarkEnd w:id="74"/>
      <w:bookmarkEnd w:id="75"/>
      <w:bookmarkEnd w:id="76"/>
      <w:bookmarkEnd w:id="77"/>
      <w:bookmarkEnd w:id="78"/>
    </w:p>
    <w:p w14:paraId="7B4706FF" w14:textId="77777777" w:rsidR="00570E15" w:rsidRPr="006C0BB8" w:rsidRDefault="00570E15" w:rsidP="00570E15">
      <w:bookmarkStart w:id="79" w:name="_Toc255665242"/>
      <w:bookmarkStart w:id="80" w:name="_Toc256439127"/>
      <w:bookmarkStart w:id="81" w:name="_Toc257114498"/>
      <w:r>
        <w:rPr>
          <w:rStyle w:val="hps"/>
        </w:rPr>
        <w:t>ESCREVER</w:t>
      </w:r>
    </w:p>
    <w:p w14:paraId="3E6B5D9B" w14:textId="365F2624" w:rsidR="0084605D" w:rsidRPr="00EB4368" w:rsidRDefault="0084605D" w:rsidP="0084605D">
      <w:pPr>
        <w:rPr>
          <w:color w:val="000000" w:themeColor="text1"/>
          <w:lang w:eastAsia="en-US"/>
        </w:rPr>
      </w:pPr>
    </w:p>
    <w:p w14:paraId="216CBEDE" w14:textId="4E32A1BF" w:rsidR="003A7463" w:rsidRPr="00D660C7" w:rsidRDefault="00895139" w:rsidP="00CC641F">
      <w:pPr>
        <w:pStyle w:val="Heading1"/>
      </w:pPr>
      <w:bookmarkStart w:id="82" w:name="_Toc175122878"/>
      <w:r>
        <w:t xml:space="preserve"> </w:t>
      </w:r>
      <w:bookmarkStart w:id="83" w:name="_Toc188611332"/>
      <w:r w:rsidR="003A7463" w:rsidRPr="00D660C7">
        <w:t>Bibliografia</w:t>
      </w:r>
      <w:bookmarkEnd w:id="79"/>
      <w:bookmarkEnd w:id="80"/>
      <w:bookmarkEnd w:id="81"/>
      <w:bookmarkEnd w:id="82"/>
      <w:bookmarkEnd w:id="83"/>
    </w:p>
    <w:p w14:paraId="1239F7D7" w14:textId="43F26007" w:rsidR="00BE33DE" w:rsidRDefault="001211A8" w:rsidP="00285EB8">
      <w:pPr>
        <w:pStyle w:val="Refernciasistemanumrico"/>
        <w:rPr>
          <w:lang w:val="pt-PT"/>
        </w:rPr>
      </w:pPr>
      <w:bookmarkStart w:id="84" w:name="B4B_owl_2dvocabulary2004"/>
      <w:bookmarkStart w:id="85" w:name="_Ref256624079"/>
      <w:bookmarkStart w:id="86" w:name="BIB__bib"/>
      <w:bookmarkEnd w:id="84"/>
      <w:r w:rsidRPr="001211A8">
        <w:rPr>
          <w:lang w:val="en-US" w:eastAsia="en-US"/>
        </w:rPr>
        <w:t>Agile</w:t>
      </w:r>
      <w:r>
        <w:rPr>
          <w:lang w:val="pt-PT" w:eastAsia="en-US"/>
        </w:rPr>
        <w:t xml:space="preserve"> </w:t>
      </w:r>
      <w:r w:rsidR="00BE33DE" w:rsidRPr="00BE33DE">
        <w:rPr>
          <w:lang w:val="pt-PT" w:eastAsia="en-US"/>
        </w:rPr>
        <w:t>Manifesto web site</w:t>
      </w:r>
      <w:r w:rsidR="00BE33DE" w:rsidRPr="00BE33DE">
        <w:rPr>
          <w:b/>
          <w:bCs/>
          <w:lang w:val="pt-PT" w:eastAsia="en-US"/>
        </w:rPr>
        <w:t xml:space="preserve">; </w:t>
      </w:r>
      <w:r w:rsidR="00BE33DE" w:rsidRPr="00BE33DE">
        <w:rPr>
          <w:lang w:val="pt-PT" w:eastAsia="en-US"/>
        </w:rPr>
        <w:t>Disponível em: &lt;http://agilemanifesto.org/&gt;. Acesso em: 09 fev. 2010.</w:t>
      </w:r>
    </w:p>
    <w:p w14:paraId="54358A43" w14:textId="701AD9EB" w:rsidR="003A1228" w:rsidRPr="000C266F" w:rsidRDefault="003A1228" w:rsidP="003A1228">
      <w:pPr>
        <w:pStyle w:val="Refernciasistemanumrico"/>
      </w:pPr>
      <w:r w:rsidRPr="000C266F">
        <w:rPr>
          <w:sz w:val="28"/>
        </w:rPr>
        <w:t>[</w:t>
      </w:r>
      <w:r w:rsidRPr="000C266F">
        <w:t xml:space="preserve">BOFENG ZHANG, XIN XU, JINSHU SU - 2007]. </w:t>
      </w:r>
      <w:r w:rsidRPr="000C266F">
        <w:rPr>
          <w:b/>
        </w:rPr>
        <w:t>An Ensemble Method for Multi-class and Multi-label Text Categorization:</w:t>
      </w:r>
      <w:r w:rsidRPr="000C266F">
        <w:t xml:space="preserve"> National University of Defense Technology. </w:t>
      </w:r>
    </w:p>
    <w:p w14:paraId="7704B7E4" w14:textId="5126ED54" w:rsidR="003A1228" w:rsidRPr="000C266F" w:rsidRDefault="003A1228" w:rsidP="004C6B95">
      <w:pPr>
        <w:pStyle w:val="Refernciasistemanumrico"/>
      </w:pPr>
      <w:r w:rsidRPr="000C266F">
        <w:t>[</w:t>
      </w:r>
      <w:r w:rsidRPr="004C6B95">
        <w:rPr>
          <w:caps/>
          <w:szCs w:val="22"/>
        </w:rPr>
        <w:t xml:space="preserve">Christopher D. Manning, Prabhakar Raghavan and Hinrich Schütze - </w:t>
      </w:r>
      <w:r w:rsidRPr="000C266F">
        <w:t xml:space="preserve">2008] </w:t>
      </w:r>
      <w:r w:rsidRPr="004C6B95">
        <w:rPr>
          <w:b/>
        </w:rPr>
        <w:t>Introduction to Information Retrieval</w:t>
      </w:r>
      <w:r w:rsidRPr="000C266F">
        <w:t>, Cambridge University Press.</w:t>
      </w:r>
    </w:p>
    <w:p w14:paraId="72951053" w14:textId="16ABB074" w:rsidR="003A1228" w:rsidRPr="000C266F" w:rsidRDefault="003A1228" w:rsidP="003A1228">
      <w:pPr>
        <w:pStyle w:val="Refernciasistemanumrico"/>
      </w:pPr>
      <w:r w:rsidRPr="000C266F">
        <w:t xml:space="preserve"> [</w:t>
      </w:r>
      <w:r w:rsidRPr="000C266F">
        <w:rPr>
          <w:caps/>
          <w:szCs w:val="22"/>
        </w:rPr>
        <w:t xml:space="preserve">Min-Ling Zhang, Jose M. Penã and Victor Robles </w:t>
      </w:r>
      <w:r w:rsidRPr="000C266F">
        <w:t xml:space="preserve">– 2009]. </w:t>
      </w:r>
      <w:r w:rsidRPr="000C266F">
        <w:rPr>
          <w:b/>
        </w:rPr>
        <w:t>Feature Selection for Multi-Label Naive Bayes Classification</w:t>
      </w:r>
      <w:r w:rsidRPr="000C266F">
        <w:t>: College of Computer and Infor- mation Engineering, Hohai University, Nanjing 210098, China;</w:t>
      </w:r>
    </w:p>
    <w:p w14:paraId="5BA0230E" w14:textId="77777777" w:rsidR="003A1228" w:rsidRPr="000C266F" w:rsidRDefault="003A1228" w:rsidP="003A1228">
      <w:pPr>
        <w:pStyle w:val="Refernciasistemanumrico"/>
      </w:pPr>
    </w:p>
    <w:p w14:paraId="296DC74C" w14:textId="77777777" w:rsidR="003A1228" w:rsidRPr="000C266F" w:rsidRDefault="003A1228" w:rsidP="003A1228">
      <w:pPr>
        <w:pStyle w:val="Refernciasistemanumrico"/>
      </w:pPr>
      <w:r w:rsidRPr="004C73F9">
        <w:t>4</w:t>
      </w:r>
      <w:r w:rsidRPr="000C266F">
        <w:t xml:space="preserve"> - [</w:t>
      </w:r>
      <w:r w:rsidRPr="000C266F">
        <w:rPr>
          <w:caps/>
          <w:szCs w:val="22"/>
        </w:rPr>
        <w:t>Arni Darliani Asy’arie, Adi Wahyu Pribadi – 2009</w:t>
      </w:r>
      <w:r w:rsidRPr="000C266F">
        <w:rPr>
          <w:szCs w:val="22"/>
        </w:rPr>
        <w:t>]</w:t>
      </w:r>
      <w:r w:rsidRPr="000C266F">
        <w:t xml:space="preserve">. </w:t>
      </w:r>
      <w:r w:rsidRPr="000C266F">
        <w:rPr>
          <w:b/>
        </w:rPr>
        <w:t>Automatic News Articles Classification in Indonesian Language by Using Naive Bayes Classifier Method</w:t>
      </w:r>
      <w:r w:rsidRPr="000C266F">
        <w:t>: Universitas Islam Negeri Syarif Hidayatullah Jakarta, Universitas Pancasila Jl. Srengseng Sawah, Jagakarsa Jakarta.</w:t>
      </w:r>
    </w:p>
    <w:p w14:paraId="73838812" w14:textId="77777777" w:rsidR="003A1228" w:rsidRPr="000C266F" w:rsidRDefault="003A1228" w:rsidP="003A1228">
      <w:pPr>
        <w:pStyle w:val="Refernciasistemanumrico"/>
      </w:pPr>
    </w:p>
    <w:p w14:paraId="18081619" w14:textId="77777777" w:rsidR="003A1228" w:rsidRPr="000C266F" w:rsidRDefault="003A1228" w:rsidP="003A1228">
      <w:pPr>
        <w:pStyle w:val="Refernciasistemanumrico"/>
      </w:pPr>
      <w:r w:rsidRPr="000C266F">
        <w:t>5 - [</w:t>
      </w:r>
      <w:r w:rsidRPr="000C266F">
        <w:rPr>
          <w:caps/>
          <w:szCs w:val="22"/>
        </w:rPr>
        <w:t>Chin-Yew Lin, Eduard Hovy</w:t>
      </w:r>
      <w:r w:rsidRPr="000C266F">
        <w:t xml:space="preserve"> – 1997]. </w:t>
      </w:r>
      <w:r w:rsidRPr="000C266F">
        <w:rPr>
          <w:b/>
        </w:rPr>
        <w:t xml:space="preserve">Identifying Topics by Position, </w:t>
      </w:r>
      <w:r w:rsidRPr="000C266F">
        <w:t>Information Sciences Institute of the University of Southern California</w:t>
      </w:r>
    </w:p>
    <w:p w14:paraId="094484CB" w14:textId="77777777" w:rsidR="003A1228" w:rsidRPr="000C266F" w:rsidRDefault="003A1228" w:rsidP="003A1228">
      <w:pPr>
        <w:pStyle w:val="Refernciasistemanumrico"/>
      </w:pPr>
    </w:p>
    <w:p w14:paraId="24A70CB4" w14:textId="77777777" w:rsidR="003A1228" w:rsidRPr="000C266F" w:rsidRDefault="003A1228" w:rsidP="003A1228">
      <w:pPr>
        <w:pStyle w:val="Refernciasistemanumrico"/>
      </w:pPr>
      <w:r w:rsidRPr="000C266F">
        <w:t>6 - [</w:t>
      </w:r>
      <w:r w:rsidRPr="000C266F">
        <w:rPr>
          <w:caps/>
        </w:rPr>
        <w:t>Dipanjan Das, Andre F.T. Martins</w:t>
      </w:r>
      <w:r w:rsidRPr="000C266F">
        <w:t xml:space="preserve"> -  2007] </w:t>
      </w:r>
      <w:r w:rsidRPr="000C266F">
        <w:rPr>
          <w:b/>
        </w:rPr>
        <w:t>A Survey on Automatic Text Summarization,</w:t>
      </w:r>
      <w:r w:rsidRPr="000C266F">
        <w:t xml:space="preserve"> Language Technologies Institute Carnegie Mellon University.</w:t>
      </w:r>
    </w:p>
    <w:p w14:paraId="379F2EA2" w14:textId="77777777" w:rsidR="003A1228" w:rsidRPr="000C266F" w:rsidRDefault="003A1228" w:rsidP="003A1228">
      <w:pPr>
        <w:pStyle w:val="Refernciasistemanumrico"/>
      </w:pPr>
    </w:p>
    <w:p w14:paraId="70CCBD23" w14:textId="77777777" w:rsidR="003A1228" w:rsidRPr="000C266F" w:rsidRDefault="003A1228" w:rsidP="003A1228">
      <w:pPr>
        <w:pStyle w:val="Refernciasistemanumrico"/>
      </w:pPr>
      <w:r w:rsidRPr="000C266F">
        <w:t>7 - [</w:t>
      </w:r>
      <w:r w:rsidRPr="000C266F">
        <w:rPr>
          <w:caps/>
        </w:rPr>
        <w:t>Jacob Perkins</w:t>
      </w:r>
      <w:r w:rsidRPr="000C266F">
        <w:t xml:space="preserve"> - 2010]. Python Text Processing with NLTK 2.0 Cookbook.</w:t>
      </w:r>
    </w:p>
    <w:p w14:paraId="7980E212" w14:textId="77777777" w:rsidR="003A1228" w:rsidRPr="000C266F" w:rsidRDefault="003A1228" w:rsidP="003A1228">
      <w:pPr>
        <w:pStyle w:val="Refernciasistemanumrico"/>
      </w:pPr>
    </w:p>
    <w:p w14:paraId="606DBE34" w14:textId="77777777" w:rsidR="003A1228" w:rsidRPr="000C266F" w:rsidRDefault="003A1228" w:rsidP="003A1228">
      <w:pPr>
        <w:pStyle w:val="Refernciasistemanumrico"/>
      </w:pPr>
      <w:r w:rsidRPr="004C73F9">
        <w:t>8</w:t>
      </w:r>
      <w:r w:rsidRPr="000C266F">
        <w:t xml:space="preserve"> -[LUIZ CLÁUDIO GOMES MAIA – 2008] Uso de Sintagmas Nominais na Classificação Automática de Documentos Eletrônicos. UFMG.</w:t>
      </w:r>
    </w:p>
    <w:p w14:paraId="6D26BFDB" w14:textId="77777777" w:rsidR="003A1228" w:rsidRPr="000C266F" w:rsidRDefault="003A1228" w:rsidP="003A1228">
      <w:pPr>
        <w:pStyle w:val="Refernciasistemanumrico"/>
      </w:pPr>
    </w:p>
    <w:p w14:paraId="029B3524" w14:textId="77777777" w:rsidR="003A1228" w:rsidRPr="000C266F" w:rsidRDefault="003A1228" w:rsidP="003A1228">
      <w:pPr>
        <w:pStyle w:val="Refernciasistemanumrico"/>
      </w:pPr>
      <w:r w:rsidRPr="000C266F">
        <w:t>9 -[</w:t>
      </w:r>
      <w:r w:rsidRPr="000C266F">
        <w:rPr>
          <w:caps/>
        </w:rPr>
        <w:t>Bruno Magalhães Nogueira - 2009</w:t>
      </w:r>
      <w:r w:rsidRPr="000C266F">
        <w:t>]. Avaliação de métodos não-supervisionados de seleção de atributos para Mineração de Textos. ICMC-USP.</w:t>
      </w:r>
    </w:p>
    <w:p w14:paraId="17524DDE" w14:textId="77777777" w:rsidR="003A1228" w:rsidRPr="000C266F" w:rsidRDefault="003A1228" w:rsidP="003A1228">
      <w:pPr>
        <w:pStyle w:val="Refernciasistemanumrico"/>
      </w:pPr>
    </w:p>
    <w:p w14:paraId="4B82026F" w14:textId="77777777" w:rsidR="003A1228" w:rsidRPr="000C266F" w:rsidRDefault="003A1228" w:rsidP="003A1228">
      <w:pPr>
        <w:pStyle w:val="Refernciasistemanumrico"/>
      </w:pPr>
      <w:r w:rsidRPr="000C266F">
        <w:t>10 -[</w:t>
      </w:r>
      <w:r w:rsidRPr="000C266F">
        <w:rPr>
          <w:caps/>
        </w:rPr>
        <w:t>Francesco Ricci, Lior Rokach, Bracha Shapira - 2010</w:t>
      </w:r>
      <w:r w:rsidRPr="000C266F">
        <w:t xml:space="preserve">]. </w:t>
      </w:r>
      <w:r w:rsidRPr="000C266F">
        <w:rPr>
          <w:b/>
        </w:rPr>
        <w:t>Introduction to Recommender Systems Handbook</w:t>
      </w:r>
      <w:r w:rsidRPr="000C266F">
        <w:t>.</w:t>
      </w:r>
    </w:p>
    <w:p w14:paraId="55A4436D" w14:textId="77777777" w:rsidR="003A1228" w:rsidRPr="000C266F" w:rsidRDefault="003A1228" w:rsidP="003A1228">
      <w:pPr>
        <w:pStyle w:val="Refernciasistemanumrico"/>
      </w:pPr>
    </w:p>
    <w:p w14:paraId="19BB840B" w14:textId="77777777" w:rsidR="003A1228" w:rsidRPr="000C266F" w:rsidRDefault="003A1228" w:rsidP="003A1228">
      <w:pPr>
        <w:pStyle w:val="Refernciasistemanumrico"/>
        <w:rPr>
          <w:caps/>
        </w:rPr>
      </w:pPr>
      <w:r w:rsidRPr="000C266F">
        <w:t>11 -[</w:t>
      </w:r>
      <w:r w:rsidRPr="000C266F">
        <w:rPr>
          <w:caps/>
        </w:rPr>
        <w:t>Bracha Shapira, Lior Rokach - 2010</w:t>
      </w:r>
      <w:r w:rsidRPr="000C266F">
        <w:t xml:space="preserve">]. </w:t>
      </w:r>
      <w:r w:rsidRPr="000C266F">
        <w:rPr>
          <w:b/>
        </w:rPr>
        <w:t>Recommender Systems and Search Engines – Two sides of the same Coin!?</w:t>
      </w:r>
      <w:r w:rsidRPr="000C266F">
        <w:t>. Department of Information Systems Engineering, Ben-Gurion University.</w:t>
      </w:r>
    </w:p>
    <w:p w14:paraId="49C54C7F" w14:textId="77777777" w:rsidR="003A1228" w:rsidRPr="000C266F" w:rsidRDefault="003A1228" w:rsidP="003A1228">
      <w:pPr>
        <w:pStyle w:val="Refernciasistemanumrico"/>
      </w:pPr>
    </w:p>
    <w:p w14:paraId="31148E50" w14:textId="77777777" w:rsidR="003A1228" w:rsidRPr="000C266F" w:rsidRDefault="003A1228" w:rsidP="003A1228">
      <w:pPr>
        <w:pStyle w:val="Refernciasistemanumrico"/>
      </w:pPr>
      <w:r w:rsidRPr="000C266F">
        <w:t xml:space="preserve">12 -[TAKASHI YONEYA , HIROSHI MAMITSUKA1 - 2007] </w:t>
      </w:r>
      <w:r w:rsidRPr="000C266F">
        <w:rPr>
          <w:b/>
        </w:rPr>
        <w:t>PURE: A Pubmed Article Rcommendation System Based on Content-Based Filtering.</w:t>
      </w:r>
      <w:r w:rsidRPr="000C266F">
        <w:t xml:space="preserve"> Bioinformatics Center, Kyoto University, Gokasho Uji, Japan and Discovery Research Laboratories, Kirin Pharma, Miyahara, Takasaki, Japan</w:t>
      </w:r>
    </w:p>
    <w:p w14:paraId="7CA4554C" w14:textId="77777777" w:rsidR="003A1228" w:rsidRPr="000C266F" w:rsidRDefault="003A1228" w:rsidP="003A1228">
      <w:pPr>
        <w:pStyle w:val="Refernciasistemanumrico"/>
      </w:pPr>
    </w:p>
    <w:p w14:paraId="47693454" w14:textId="77777777" w:rsidR="003A1228" w:rsidRPr="000C266F" w:rsidRDefault="003A1228" w:rsidP="003A1228">
      <w:pPr>
        <w:pStyle w:val="Refernciasistemanumrico"/>
      </w:pPr>
      <w:r w:rsidRPr="000C266F">
        <w:t xml:space="preserve">13 – [WORLD WIDE WEB SIZE] </w:t>
      </w:r>
      <w:r w:rsidRPr="000C266F">
        <w:rPr>
          <w:b/>
        </w:rPr>
        <w:t>Daily Estimated Size</w:t>
      </w:r>
      <w:r w:rsidRPr="000C266F">
        <w:t>, 2011 Disponivel em: &lt;http://www.worldwidewebsize.com/&gt;. Acesso em: 08 Jul 2011.</w:t>
      </w:r>
    </w:p>
    <w:p w14:paraId="2A094DC3" w14:textId="77777777" w:rsidR="003A1228" w:rsidRPr="000C266F" w:rsidRDefault="003A1228" w:rsidP="003A1228">
      <w:pPr>
        <w:pStyle w:val="Refernciasistemanumrico"/>
      </w:pPr>
    </w:p>
    <w:p w14:paraId="41F9041C" w14:textId="77777777" w:rsidR="003A1228" w:rsidRDefault="003A1228" w:rsidP="003A1228">
      <w:pPr>
        <w:pStyle w:val="Refernciasistemanumrico"/>
        <w:rPr>
          <w:noProof/>
        </w:rPr>
      </w:pPr>
      <w:r w:rsidRPr="000C266F">
        <w:rPr>
          <w:noProof/>
        </w:rPr>
        <w:t xml:space="preserve">14 – [MINIWATTS MARKETING GROUP] </w:t>
      </w:r>
      <w:r w:rsidRPr="000C266F">
        <w:rPr>
          <w:b/>
          <w:bCs/>
          <w:noProof/>
        </w:rPr>
        <w:t>Internet World Stats</w:t>
      </w:r>
      <w:r w:rsidRPr="000C266F">
        <w:rPr>
          <w:noProof/>
        </w:rPr>
        <w:t>, 2011. Disponivel em: &lt;http://www.internetworldstats.com/stats.htm&gt;. Acesso em: 19 Jan 2011.</w:t>
      </w:r>
    </w:p>
    <w:p w14:paraId="091F90F3" w14:textId="77777777" w:rsidR="003A1228" w:rsidRDefault="003A1228" w:rsidP="003A1228">
      <w:pPr>
        <w:pStyle w:val="Refernciasistemanumrico"/>
      </w:pPr>
    </w:p>
    <w:p w14:paraId="1B086789" w14:textId="77777777" w:rsidR="003A1228" w:rsidRDefault="003A1228" w:rsidP="003A1228">
      <w:pPr>
        <w:pStyle w:val="Refernciasistemanumrico"/>
      </w:pPr>
      <w:r w:rsidRPr="00346151">
        <w:t>1</w:t>
      </w:r>
      <w:r>
        <w:t>5</w:t>
      </w:r>
      <w:r w:rsidRPr="000C266F">
        <w:rPr>
          <w:noProof/>
        </w:rPr>
        <w:t xml:space="preserve"> – [</w:t>
      </w:r>
      <w:r>
        <w:t>Greg Linden, Brent Smith, Jeremy York</w:t>
      </w:r>
      <w:r w:rsidRPr="000C266F">
        <w:rPr>
          <w:noProof/>
        </w:rPr>
        <w:t xml:space="preserve">] </w:t>
      </w:r>
      <w:r w:rsidRPr="003937A5">
        <w:rPr>
          <w:b/>
        </w:rPr>
        <w:t>Amazon.com Recommendations Item-to-Item Collaborative Filtering</w:t>
      </w:r>
      <w:r>
        <w:rPr>
          <w:noProof/>
        </w:rPr>
        <w:t>, 2003 -</w:t>
      </w:r>
      <w:r>
        <w:rPr>
          <w:rFonts w:ascii="Helvetica" w:hAnsi="Helvetica" w:cs="Helvetica"/>
          <w:color w:val="141413"/>
          <w:sz w:val="14"/>
          <w:szCs w:val="14"/>
          <w:lang w:val="en-US"/>
        </w:rPr>
        <w:t xml:space="preserve"> </w:t>
      </w:r>
      <w:r w:rsidRPr="003937A5">
        <w:rPr>
          <w:rFonts w:ascii="Helvetica" w:hAnsi="Helvetica" w:cs="Helvetica"/>
          <w:color w:val="141413"/>
          <w:sz w:val="14"/>
          <w:szCs w:val="14"/>
          <w:lang w:val="en-US"/>
        </w:rPr>
        <w:t>IEEE INTERNET COMPUTING</w:t>
      </w:r>
      <w:r w:rsidRPr="000C266F">
        <w:rPr>
          <w:noProof/>
        </w:rPr>
        <w:t>.</w:t>
      </w:r>
    </w:p>
    <w:p w14:paraId="2C78C185" w14:textId="77777777" w:rsidR="003A1228" w:rsidRDefault="003A1228" w:rsidP="003A1228">
      <w:pPr>
        <w:pStyle w:val="Refernciasistemanumrico"/>
      </w:pPr>
    </w:p>
    <w:p w14:paraId="2FA4E17C" w14:textId="77777777" w:rsidR="003A1228" w:rsidRDefault="003A1228" w:rsidP="003A1228">
      <w:pPr>
        <w:pStyle w:val="Refernciasistemanumrico"/>
      </w:pPr>
      <w:r>
        <w:t xml:space="preserve">16 - [James Davidson, Benjamin Liebald, Junning Liu] - </w:t>
      </w:r>
      <w:r w:rsidRPr="00346151">
        <w:rPr>
          <w:b/>
        </w:rPr>
        <w:t>The YouTube Video Recommendation System</w:t>
      </w:r>
      <w:r>
        <w:t>, 2010, Google Inc</w:t>
      </w:r>
    </w:p>
    <w:p w14:paraId="636B278A" w14:textId="77777777" w:rsidR="003A1228" w:rsidRDefault="003A1228" w:rsidP="003A1228">
      <w:pPr>
        <w:pStyle w:val="Refernciasistemanumrico"/>
      </w:pPr>
    </w:p>
    <w:p w14:paraId="20D8BCA4" w14:textId="77777777" w:rsidR="003A1228" w:rsidRDefault="003A1228" w:rsidP="003A1228">
      <w:pPr>
        <w:pStyle w:val="Refernciasistemanumrico"/>
      </w:pPr>
      <w:r>
        <w:t xml:space="preserve">17 - [Ying Huang] - </w:t>
      </w:r>
      <w:r w:rsidRPr="00346151">
        <w:rPr>
          <w:b/>
        </w:rPr>
        <w:t>An Intelligent adaptative news filtering system</w:t>
      </w:r>
      <w:r>
        <w:t xml:space="preserve">, 2001, University of Science &amp; Technology of China. </w:t>
      </w:r>
    </w:p>
    <w:p w14:paraId="35C99B72" w14:textId="77777777" w:rsidR="003A1228" w:rsidRDefault="003A1228" w:rsidP="003A1228">
      <w:pPr>
        <w:pStyle w:val="Refernciasistemanumrico"/>
      </w:pPr>
    </w:p>
    <w:p w14:paraId="15AC0864" w14:textId="77777777" w:rsidR="003A1228" w:rsidRPr="003A1228" w:rsidRDefault="003A1228" w:rsidP="003A1228">
      <w:pPr>
        <w:pStyle w:val="Refernciasistemanumrico"/>
        <w:rPr>
          <w:lang w:val="en-US"/>
        </w:rPr>
      </w:pPr>
      <w:r w:rsidRPr="003A1228">
        <w:t xml:space="preserve">18 - [Abhinandan Das, Mayur Datar Google,] </w:t>
      </w:r>
      <w:r w:rsidRPr="003A1228">
        <w:rPr>
          <w:b/>
          <w:bCs/>
        </w:rPr>
        <w:t>Google News Personalization: Scalable Online Collaborative Filtering</w:t>
      </w:r>
      <w:r w:rsidRPr="003A1228">
        <w:t>, 2007,  Google Inc</w:t>
      </w:r>
    </w:p>
    <w:p w14:paraId="03CA8E97" w14:textId="77777777" w:rsidR="003A1228" w:rsidRPr="003A1228" w:rsidRDefault="003A1228" w:rsidP="003A1228">
      <w:pPr>
        <w:pStyle w:val="Refernciasistemanumrico"/>
        <w:rPr>
          <w:lang w:val="en-US"/>
        </w:rPr>
      </w:pPr>
      <w:r w:rsidRPr="003A1228">
        <w:t xml:space="preserve">19 </w:t>
      </w:r>
      <w:r w:rsidRPr="003A1228">
        <w:rPr>
          <w:lang w:val="en-US"/>
        </w:rPr>
        <w:t>–</w:t>
      </w:r>
      <w:r w:rsidRPr="003A1228">
        <w:t xml:space="preserve"> [</w:t>
      </w:r>
      <w:r w:rsidRPr="003A1228">
        <w:rPr>
          <w:lang w:val="en-US"/>
        </w:rPr>
        <w:t xml:space="preserve">Yuanhua Lv, Taesup Moon, Pranam Kolari, Zhaohui Zheng, Xuanhui Wang, Yi Chang] </w:t>
      </w:r>
      <w:r w:rsidRPr="003A1228">
        <w:rPr>
          <w:b/>
          <w:bCs/>
          <w:lang w:val="en-US"/>
        </w:rPr>
        <w:t xml:space="preserve">Learning to model relatedness for news recommendation, </w:t>
      </w:r>
      <w:r w:rsidRPr="003A1228">
        <w:rPr>
          <w:lang w:val="en-US"/>
        </w:rPr>
        <w:t>2011, Yahoo! Labs, Sunnyvale, CA, USA.</w:t>
      </w:r>
    </w:p>
    <w:p w14:paraId="0CCCFB6B" w14:textId="77777777" w:rsidR="003A1228" w:rsidRPr="003A1228" w:rsidRDefault="003A1228" w:rsidP="003A1228">
      <w:pPr>
        <w:pStyle w:val="Refernciasistemanumrico"/>
        <w:rPr>
          <w:lang w:val="en-US"/>
        </w:rPr>
      </w:pPr>
      <w:r w:rsidRPr="003A1228">
        <w:rPr>
          <w:lang w:val="en-US"/>
        </w:rPr>
        <w:t xml:space="preserve">20 – [Yin Yang, Panagiotis Ipeirotis, Wisam Dakka, Dimitris Papadias, Nilesh Bansal, Nick Koudas] </w:t>
      </w:r>
      <w:r w:rsidRPr="003A1228">
        <w:rPr>
          <w:b/>
          <w:bCs/>
          <w:lang w:val="en-US"/>
        </w:rPr>
        <w:t xml:space="preserve">Query by Document, </w:t>
      </w:r>
      <w:r w:rsidRPr="003A1228">
        <w:rPr>
          <w:lang w:val="en-US"/>
        </w:rPr>
        <w:t>2009</w:t>
      </w:r>
      <w:r w:rsidRPr="003A1228">
        <w:rPr>
          <w:b/>
          <w:bCs/>
          <w:lang w:val="en-US"/>
        </w:rPr>
        <w:t xml:space="preserve">, </w:t>
      </w:r>
      <w:r w:rsidRPr="003A1228">
        <w:rPr>
          <w:lang w:val="en-US"/>
        </w:rPr>
        <w:t>Computer Science University of Toronto koudas@cs.toronto.edu</w:t>
      </w:r>
    </w:p>
    <w:p w14:paraId="62CA99B3" w14:textId="77777777" w:rsidR="0007375C" w:rsidRPr="00EB353C" w:rsidRDefault="0007375C" w:rsidP="00E9475F">
      <w:pPr>
        <w:pStyle w:val="Refernciasistemanumrico"/>
        <w:numPr>
          <w:ilvl w:val="0"/>
          <w:numId w:val="0"/>
        </w:numPr>
        <w:ind w:left="360"/>
      </w:pPr>
    </w:p>
    <w:p w14:paraId="0C9409C3" w14:textId="77777777" w:rsidR="0066183B" w:rsidRDefault="0066183B" w:rsidP="0069377F">
      <w:pPr>
        <w:pStyle w:val="Refernciasistemanumrico"/>
        <w:numPr>
          <w:ilvl w:val="0"/>
          <w:numId w:val="0"/>
        </w:numPr>
        <w:ind w:left="360"/>
        <w:rPr>
          <w:lang w:val="en-US"/>
        </w:rPr>
      </w:pPr>
    </w:p>
    <w:p w14:paraId="44A6B2BE" w14:textId="77777777" w:rsidR="0066183B" w:rsidRPr="000472DF" w:rsidRDefault="0066183B" w:rsidP="0069377F">
      <w:pPr>
        <w:pStyle w:val="Refernciasistemanumrico"/>
        <w:numPr>
          <w:ilvl w:val="0"/>
          <w:numId w:val="0"/>
        </w:numPr>
        <w:rPr>
          <w:lang w:val="en-US"/>
        </w:rPr>
      </w:pPr>
    </w:p>
    <w:p w14:paraId="70321E81" w14:textId="2B0FAE9F" w:rsidR="002F6834" w:rsidRPr="00EB353C" w:rsidRDefault="002F6834" w:rsidP="0069377F">
      <w:pPr>
        <w:pStyle w:val="Refernciasistemanumrico"/>
        <w:numPr>
          <w:ilvl w:val="0"/>
          <w:numId w:val="0"/>
        </w:numPr>
      </w:pPr>
    </w:p>
    <w:p w14:paraId="5BD86785" w14:textId="4156E321" w:rsidR="002F6834" w:rsidRDefault="002F6834" w:rsidP="0069377F">
      <w:pPr>
        <w:pStyle w:val="Refernciasistemanumrico"/>
        <w:numPr>
          <w:ilvl w:val="0"/>
          <w:numId w:val="0"/>
        </w:numPr>
        <w:ind w:left="360"/>
      </w:pPr>
    </w:p>
    <w:p w14:paraId="034CAFF1" w14:textId="43E3DAA4" w:rsidR="003A7463" w:rsidRPr="009B1822" w:rsidRDefault="00941C31" w:rsidP="00CC641F">
      <w:pPr>
        <w:pStyle w:val="Heading1"/>
      </w:pPr>
      <w:bookmarkStart w:id="87" w:name="_Toc188611333"/>
      <w:bookmarkEnd w:id="85"/>
      <w:bookmarkEnd w:id="86"/>
      <w:r>
        <w:t>APENDICE A</w:t>
      </w:r>
      <w:bookmarkEnd w:id="87"/>
    </w:p>
    <w:p w14:paraId="7E14CB1D" w14:textId="3F6D2D5A" w:rsidR="00E72264" w:rsidRPr="009B1822" w:rsidRDefault="00570E15" w:rsidP="007747BA">
      <w:pPr>
        <w:pStyle w:val="ListParagraph"/>
        <w:numPr>
          <w:ilvl w:val="0"/>
          <w:numId w:val="9"/>
        </w:numPr>
        <w:spacing w:line="480" w:lineRule="auto"/>
        <w:rPr>
          <w:rFonts w:ascii="Arial" w:hAnsi="Arial" w:cs="Arial"/>
          <w:b/>
          <w:sz w:val="32"/>
          <w:szCs w:val="32"/>
        </w:rPr>
      </w:pPr>
      <w:r>
        <w:rPr>
          <w:rFonts w:ascii="Arial" w:hAnsi="Arial" w:cs="Arial"/>
          <w:b/>
          <w:sz w:val="32"/>
          <w:szCs w:val="32"/>
        </w:rPr>
        <w:t>ESCREVER</w:t>
      </w:r>
    </w:p>
    <w:p w14:paraId="62DD4160" w14:textId="77777777" w:rsidR="00D6351A" w:rsidRPr="009B1822" w:rsidRDefault="00D6351A" w:rsidP="00D6351A"/>
    <w:sectPr w:rsidR="00D6351A" w:rsidRPr="009B1822" w:rsidSect="00FF598C">
      <w:headerReference w:type="default" r:id="rId38"/>
      <w:headerReference w:type="first" r:id="rId39"/>
      <w:pgSz w:w="11907" w:h="16839" w:code="9"/>
      <w:pgMar w:top="1418" w:right="2268" w:bottom="1418" w:left="1701" w:header="567" w:footer="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3F88E" w14:textId="77777777" w:rsidR="00C35970" w:rsidRDefault="00C35970">
      <w:r>
        <w:separator/>
      </w:r>
    </w:p>
  </w:endnote>
  <w:endnote w:type="continuationSeparator" w:id="0">
    <w:p w14:paraId="52C2194F" w14:textId="77777777" w:rsidR="00C35970" w:rsidRDefault="00C3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5B2B9" w14:textId="77777777" w:rsidR="00C35970" w:rsidRDefault="00C35970" w:rsidP="00A3097B">
    <w:pPr>
      <w:pStyle w:val="Footer"/>
      <w:numPr>
        <w:ilvl w:val="0"/>
        <w:numId w:val="0"/>
      </w:num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029E7" w14:textId="77777777" w:rsidR="00C35970" w:rsidRPr="00C90C3F" w:rsidRDefault="00C35970"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CB60" w14:textId="77777777" w:rsidR="00C35970" w:rsidRPr="00C90C3F" w:rsidRDefault="00C35970" w:rsidP="001E2122">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91E98" w14:textId="77777777" w:rsidR="00C35970" w:rsidRPr="00C90C3F" w:rsidRDefault="00C35970" w:rsidP="00A3097B">
    <w:pPr>
      <w:pStyle w:val="Footer"/>
      <w:numPr>
        <w:ilvl w:val="0"/>
        <w:numId w:val="0"/>
      </w:num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037F" w14:textId="77777777" w:rsidR="00C35970" w:rsidRPr="00C90C3F" w:rsidRDefault="00C35970"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8065" w14:textId="77777777" w:rsidR="00C35970" w:rsidRPr="001D24E7" w:rsidRDefault="00C35970" w:rsidP="001D24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17C3" w14:textId="77777777" w:rsidR="00C35970" w:rsidRPr="00C90C3F" w:rsidRDefault="00C35970" w:rsidP="001E2122">
    <w:pPr>
      <w:pStyle w:val="Footer"/>
      <w:numPr>
        <w:ilvl w:val="0"/>
        <w:numId w:val="0"/>
      </w:num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127F8" w14:textId="77777777" w:rsidR="00C35970" w:rsidRPr="0037065C" w:rsidRDefault="00C35970" w:rsidP="001D24E7">
    <w:pPr>
      <w:pStyle w:val="Footer"/>
      <w:jc w:val="right"/>
      <w:rPr>
        <w:rFonts w:ascii="Arial" w:hAnsi="Arial" w:cs="Arial"/>
        <w:sz w:val="22"/>
        <w:szCs w:val="22"/>
      </w:rPr>
    </w:pPr>
    <w:r w:rsidRPr="0037065C">
      <w:rPr>
        <w:rFonts w:ascii="Arial" w:hAnsi="Arial" w:cs="Arial"/>
        <w:sz w:val="22"/>
        <w:szCs w:val="22"/>
      </w:rPr>
      <w:t>CDD: 004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FC5C" w14:textId="77777777" w:rsidR="00C35970" w:rsidRPr="00F53224" w:rsidRDefault="00C35970" w:rsidP="001E2122">
    <w:pPr>
      <w:pStyle w:val="Footer"/>
      <w:numPr>
        <w:ilvl w:val="0"/>
        <w:numId w:val="0"/>
      </w:numPr>
      <w:jc w:val="right"/>
      <w:rPr>
        <w:rFonts w:ascii="Arial" w:hAnsi="Arial" w:cs="Arial"/>
        <w:sz w:val="22"/>
        <w:szCs w:val="22"/>
      </w:rPr>
    </w:pPr>
    <w:r w:rsidRPr="00F53224">
      <w:rPr>
        <w:rFonts w:ascii="Arial" w:hAnsi="Arial" w:cs="Arial"/>
        <w:sz w:val="22"/>
        <w:szCs w:val="22"/>
      </w:rPr>
      <w:t>CDD: 004</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96C6D" w14:textId="77777777" w:rsidR="00C35970" w:rsidRPr="001D24E7" w:rsidRDefault="00C35970" w:rsidP="00A3097B">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7C3F7" w14:textId="77777777" w:rsidR="00C35970" w:rsidRPr="00C90C3F" w:rsidRDefault="00C35970"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2242A" w14:textId="77777777" w:rsidR="00C35970" w:rsidRPr="00C90C3F" w:rsidRDefault="00C35970"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13D5E" w14:textId="77777777" w:rsidR="00C35970" w:rsidRPr="00C90C3F" w:rsidRDefault="00C35970"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E120" w14:textId="77777777" w:rsidR="00C35970" w:rsidRDefault="00C35970">
      <w:r>
        <w:separator/>
      </w:r>
    </w:p>
  </w:footnote>
  <w:footnote w:type="continuationSeparator" w:id="0">
    <w:p w14:paraId="21BD06E9" w14:textId="77777777" w:rsidR="00C35970" w:rsidRDefault="00C359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DA307" w14:textId="77777777" w:rsidR="00C35970" w:rsidRDefault="00C35970"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CF12" w14:textId="77777777" w:rsidR="00C35970" w:rsidRDefault="00C35970"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DF3B0" w14:textId="1AFFC3ED" w:rsidR="00C35970" w:rsidRPr="009702D4" w:rsidRDefault="00C35970" w:rsidP="00B24261">
    <w:pPr>
      <w:pStyle w:val="Header"/>
      <w:numPr>
        <w:ilvl w:val="0"/>
        <w:numId w:val="0"/>
      </w:numPr>
      <w:tabs>
        <w:tab w:val="clear" w:pos="9072"/>
        <w:tab w:val="right" w:pos="7920"/>
      </w:tabs>
    </w:pPr>
    <w:r w:rsidRPr="00E15D69">
      <w:t>Sistema de recomendação para suporte a produção de artigos do portal G1</w:t>
    </w:r>
    <w:r w:rsidRPr="0036580F">
      <w:tab/>
    </w:r>
    <w:r>
      <w:fldChar w:fldCharType="begin"/>
    </w:r>
    <w:r w:rsidRPr="0036580F">
      <w:instrText xml:space="preserve"> PAGE  \* MERGEFORMAT </w:instrText>
    </w:r>
    <w:r>
      <w:fldChar w:fldCharType="separate"/>
    </w:r>
    <w:r w:rsidR="005C5B84">
      <w:rPr>
        <w:noProof/>
      </w:rPr>
      <w:t>14</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36C8E" w14:textId="77777777" w:rsidR="00C35970" w:rsidRDefault="00C35970"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B0A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00000007"/>
    <w:name w:val="WW8Num7"/>
    <w:lvl w:ilvl="0">
      <w:start w:val="1"/>
      <w:numFmt w:val="bullet"/>
      <w:lvlText w:val=""/>
      <w:lvlJc w:val="left"/>
      <w:pPr>
        <w:tabs>
          <w:tab w:val="num" w:pos="1287"/>
        </w:tabs>
        <w:ind w:left="1287" w:hanging="360"/>
      </w:pPr>
      <w:rPr>
        <w:rFonts w:ascii="Symbol" w:hAnsi="Symbol"/>
      </w:rPr>
    </w:lvl>
  </w:abstractNum>
  <w:abstractNum w:abstractNumId="2">
    <w:nsid w:val="02732EB5"/>
    <w:multiLevelType w:val="multilevel"/>
    <w:tmpl w:val="7D9414F0"/>
    <w:lvl w:ilvl="0">
      <w:start w:val="1"/>
      <w:numFmt w:val="decimal"/>
      <w:suff w:val="nothing"/>
      <w:lvlText w:val="%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1701" w:firstLine="0"/>
      </w:pPr>
      <w:rPr>
        <w:rFonts w:hint="default"/>
      </w:rPr>
    </w:lvl>
    <w:lvl w:ilvl="3">
      <w:start w:val="1"/>
      <w:numFmt w:val="decimal"/>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3">
    <w:nsid w:val="048B7A0A"/>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7F7AB5"/>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1A03CB"/>
    <w:multiLevelType w:val="hybridMultilevel"/>
    <w:tmpl w:val="471A11E8"/>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0A1F07B0"/>
    <w:multiLevelType w:val="hybridMultilevel"/>
    <w:tmpl w:val="7A185F2E"/>
    <w:lvl w:ilvl="0" w:tplc="7E8675A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0E99473D"/>
    <w:multiLevelType w:val="hybridMultilevel"/>
    <w:tmpl w:val="7410EF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0F916CDF"/>
    <w:multiLevelType w:val="multilevel"/>
    <w:tmpl w:val="DEF4BC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10">
    <w:nsid w:val="21544D4D"/>
    <w:multiLevelType w:val="multilevel"/>
    <w:tmpl w:val="8C4CA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C68AD"/>
    <w:multiLevelType w:val="hybridMultilevel"/>
    <w:tmpl w:val="C7BADA8A"/>
    <w:lvl w:ilvl="0" w:tplc="8FB8E85C">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F47443C"/>
    <w:multiLevelType w:val="multilevel"/>
    <w:tmpl w:val="6EE24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FAE48ED"/>
    <w:multiLevelType w:val="multilevel"/>
    <w:tmpl w:val="DEF4BC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6B7151B"/>
    <w:multiLevelType w:val="multilevel"/>
    <w:tmpl w:val="FC40CE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6">
    <w:nsid w:val="48DC5C9D"/>
    <w:multiLevelType w:val="multilevel"/>
    <w:tmpl w:val="233AF43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18">
    <w:nsid w:val="50326508"/>
    <w:multiLevelType w:val="hybridMultilevel"/>
    <w:tmpl w:val="4B2A10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63050E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63E321A"/>
    <w:multiLevelType w:val="hybridMultilevel"/>
    <w:tmpl w:val="9C9EF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8D633FB"/>
    <w:multiLevelType w:val="hybridMultilevel"/>
    <w:tmpl w:val="AB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76100"/>
    <w:multiLevelType w:val="hybridMultilevel"/>
    <w:tmpl w:val="26BE928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7978363E"/>
    <w:multiLevelType w:val="hybridMultilevel"/>
    <w:tmpl w:val="2D4C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616994"/>
    <w:multiLevelType w:val="multilevel"/>
    <w:tmpl w:val="4412F8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7E246DAB"/>
    <w:multiLevelType w:val="hybridMultilevel"/>
    <w:tmpl w:val="EF58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11"/>
  </w:num>
  <w:num w:numId="5">
    <w:abstractNumId w:val="9"/>
  </w:num>
  <w:num w:numId="6">
    <w:abstractNumId w:val="6"/>
  </w:num>
  <w:num w:numId="7">
    <w:abstractNumId w:val="5"/>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0"/>
  </w:num>
  <w:num w:numId="12">
    <w:abstractNumId w:val="2"/>
  </w:num>
  <w:num w:numId="13">
    <w:abstractNumId w:val="2"/>
  </w:num>
  <w:num w:numId="14">
    <w:abstractNumId w:val="25"/>
  </w:num>
  <w:num w:numId="15">
    <w:abstractNumId w:val="7"/>
  </w:num>
  <w:num w:numId="16">
    <w:abstractNumId w:val="21"/>
  </w:num>
  <w:num w:numId="17">
    <w:abstractNumId w:val="23"/>
  </w:num>
  <w:num w:numId="18">
    <w:abstractNumId w:val="16"/>
  </w:num>
  <w:num w:numId="19">
    <w:abstractNumId w:val="16"/>
  </w:num>
  <w:num w:numId="20">
    <w:abstractNumId w:val="18"/>
  </w:num>
  <w:num w:numId="21">
    <w:abstractNumId w:val="20"/>
  </w:num>
  <w:num w:numId="22">
    <w:abstractNumId w:val="14"/>
  </w:num>
  <w:num w:numId="23">
    <w:abstractNumId w:val="12"/>
  </w:num>
  <w:num w:numId="24">
    <w:abstractNumId w:val="19"/>
  </w:num>
  <w:num w:numId="25">
    <w:abstractNumId w:val="8"/>
  </w:num>
  <w:num w:numId="26">
    <w:abstractNumId w:val="4"/>
  </w:num>
  <w:num w:numId="27">
    <w:abstractNumId w:val="10"/>
  </w:num>
  <w:num w:numId="28">
    <w:abstractNumId w:val="3"/>
  </w:num>
  <w:num w:numId="2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proofState w:grammar="clean"/>
  <w:attachedTemplate r:id="rId1"/>
  <w:defaultTabStop w:val="720"/>
  <w:hyphenationZone w:val="425"/>
  <w:drawingGridHorizontalSpacing w:val="57"/>
  <w:drawingGridVerticalSpacing w:val="57"/>
  <w:displayHorizontalDrawingGridEvery w:val="0"/>
  <w:displayVerticalDrawingGridEvery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d__x000a__x000d__x000a_À minha mulher pela paciência e carinho com que me estimulou a superar os desafios._x000d__x000a__x000d__x000a_Aos meus colegas da PUC-Rio, em especial à Daniela Brauner pelas inúmeras contribuições a este trabalho._x000d__x000a__x000d__x000a_Ao CNPq e à PUC-Rio, pelos auxílios concedidos, sem os quais este trabalho não poderia ter sido realizado._x000d__x000a__x000d__x000a_Aos professores que participaram da Comissão examinadora._x000d__x000a__x000d__x000a_A todos os professores e funcionários do Departamento pelos ensinamentos e pela ajuda._x000d__x000a__x000d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C67"/>
    <w:rsid w:val="00003DCC"/>
    <w:rsid w:val="000042C4"/>
    <w:rsid w:val="000043B8"/>
    <w:rsid w:val="000043F7"/>
    <w:rsid w:val="000047AD"/>
    <w:rsid w:val="000047FB"/>
    <w:rsid w:val="00004995"/>
    <w:rsid w:val="00004D80"/>
    <w:rsid w:val="0000551F"/>
    <w:rsid w:val="00006A70"/>
    <w:rsid w:val="00006EDF"/>
    <w:rsid w:val="000073EA"/>
    <w:rsid w:val="00007AEA"/>
    <w:rsid w:val="00007C0A"/>
    <w:rsid w:val="00007C3F"/>
    <w:rsid w:val="0001010E"/>
    <w:rsid w:val="000102D6"/>
    <w:rsid w:val="00010325"/>
    <w:rsid w:val="00010687"/>
    <w:rsid w:val="0001095A"/>
    <w:rsid w:val="00010F9A"/>
    <w:rsid w:val="0001176A"/>
    <w:rsid w:val="00011F62"/>
    <w:rsid w:val="0001227B"/>
    <w:rsid w:val="000122AF"/>
    <w:rsid w:val="000127AC"/>
    <w:rsid w:val="00012A37"/>
    <w:rsid w:val="00012AE2"/>
    <w:rsid w:val="00012F91"/>
    <w:rsid w:val="000137AE"/>
    <w:rsid w:val="00013F25"/>
    <w:rsid w:val="00014026"/>
    <w:rsid w:val="0001431B"/>
    <w:rsid w:val="00014688"/>
    <w:rsid w:val="00014AAD"/>
    <w:rsid w:val="0001538E"/>
    <w:rsid w:val="000159FE"/>
    <w:rsid w:val="00015AF5"/>
    <w:rsid w:val="00015B49"/>
    <w:rsid w:val="00015CC9"/>
    <w:rsid w:val="00015D91"/>
    <w:rsid w:val="00016C22"/>
    <w:rsid w:val="00016F58"/>
    <w:rsid w:val="000171A1"/>
    <w:rsid w:val="00017394"/>
    <w:rsid w:val="000177B1"/>
    <w:rsid w:val="00017A1D"/>
    <w:rsid w:val="00017AED"/>
    <w:rsid w:val="00017DCE"/>
    <w:rsid w:val="00020160"/>
    <w:rsid w:val="000204ED"/>
    <w:rsid w:val="00020748"/>
    <w:rsid w:val="000208C2"/>
    <w:rsid w:val="0002119A"/>
    <w:rsid w:val="000213B0"/>
    <w:rsid w:val="000214E5"/>
    <w:rsid w:val="00021957"/>
    <w:rsid w:val="00021E0A"/>
    <w:rsid w:val="00021E94"/>
    <w:rsid w:val="00021F6A"/>
    <w:rsid w:val="000227DA"/>
    <w:rsid w:val="000227F0"/>
    <w:rsid w:val="00022C13"/>
    <w:rsid w:val="00022D77"/>
    <w:rsid w:val="00022DD3"/>
    <w:rsid w:val="00022ECC"/>
    <w:rsid w:val="000233CE"/>
    <w:rsid w:val="00024210"/>
    <w:rsid w:val="00024419"/>
    <w:rsid w:val="00024906"/>
    <w:rsid w:val="000256D0"/>
    <w:rsid w:val="00025742"/>
    <w:rsid w:val="00025817"/>
    <w:rsid w:val="00025841"/>
    <w:rsid w:val="00025B5B"/>
    <w:rsid w:val="00025CCC"/>
    <w:rsid w:val="00025D93"/>
    <w:rsid w:val="00025F02"/>
    <w:rsid w:val="00025F67"/>
    <w:rsid w:val="0002629C"/>
    <w:rsid w:val="00026328"/>
    <w:rsid w:val="000263CB"/>
    <w:rsid w:val="000268DF"/>
    <w:rsid w:val="0002717A"/>
    <w:rsid w:val="000271D2"/>
    <w:rsid w:val="000276B1"/>
    <w:rsid w:val="000276C0"/>
    <w:rsid w:val="00027BA2"/>
    <w:rsid w:val="00027E35"/>
    <w:rsid w:val="0003011B"/>
    <w:rsid w:val="00030353"/>
    <w:rsid w:val="0003048E"/>
    <w:rsid w:val="00030984"/>
    <w:rsid w:val="00031835"/>
    <w:rsid w:val="000319C8"/>
    <w:rsid w:val="00031BAF"/>
    <w:rsid w:val="00031C4D"/>
    <w:rsid w:val="00032342"/>
    <w:rsid w:val="00032C72"/>
    <w:rsid w:val="00032F38"/>
    <w:rsid w:val="000332B6"/>
    <w:rsid w:val="00034018"/>
    <w:rsid w:val="00034231"/>
    <w:rsid w:val="00034D5B"/>
    <w:rsid w:val="00035855"/>
    <w:rsid w:val="00035A4D"/>
    <w:rsid w:val="00035AF7"/>
    <w:rsid w:val="00036176"/>
    <w:rsid w:val="000371A5"/>
    <w:rsid w:val="000400BC"/>
    <w:rsid w:val="00040203"/>
    <w:rsid w:val="0004058E"/>
    <w:rsid w:val="00040894"/>
    <w:rsid w:val="00040E2D"/>
    <w:rsid w:val="0004159C"/>
    <w:rsid w:val="000417AC"/>
    <w:rsid w:val="000417CE"/>
    <w:rsid w:val="00041B96"/>
    <w:rsid w:val="00041CD6"/>
    <w:rsid w:val="00041F95"/>
    <w:rsid w:val="00042430"/>
    <w:rsid w:val="00042541"/>
    <w:rsid w:val="00042826"/>
    <w:rsid w:val="00042A2E"/>
    <w:rsid w:val="00042C32"/>
    <w:rsid w:val="00042E9A"/>
    <w:rsid w:val="00042FC6"/>
    <w:rsid w:val="0004353C"/>
    <w:rsid w:val="000435CE"/>
    <w:rsid w:val="0004368B"/>
    <w:rsid w:val="00043AFD"/>
    <w:rsid w:val="00043C9D"/>
    <w:rsid w:val="000449C9"/>
    <w:rsid w:val="00045968"/>
    <w:rsid w:val="000459A2"/>
    <w:rsid w:val="00045B84"/>
    <w:rsid w:val="00045F4A"/>
    <w:rsid w:val="00046832"/>
    <w:rsid w:val="00046CA9"/>
    <w:rsid w:val="000470FD"/>
    <w:rsid w:val="000471EE"/>
    <w:rsid w:val="0004722B"/>
    <w:rsid w:val="000472DF"/>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46F"/>
    <w:rsid w:val="0005563D"/>
    <w:rsid w:val="0005586A"/>
    <w:rsid w:val="00055C0A"/>
    <w:rsid w:val="00055C6C"/>
    <w:rsid w:val="00055E11"/>
    <w:rsid w:val="00056269"/>
    <w:rsid w:val="00056297"/>
    <w:rsid w:val="00056537"/>
    <w:rsid w:val="00056E2C"/>
    <w:rsid w:val="00056F59"/>
    <w:rsid w:val="000572D3"/>
    <w:rsid w:val="00057592"/>
    <w:rsid w:val="00057769"/>
    <w:rsid w:val="00057AF4"/>
    <w:rsid w:val="00057FE5"/>
    <w:rsid w:val="0006003E"/>
    <w:rsid w:val="00060371"/>
    <w:rsid w:val="000607EE"/>
    <w:rsid w:val="000613A6"/>
    <w:rsid w:val="00061416"/>
    <w:rsid w:val="00061811"/>
    <w:rsid w:val="0006183E"/>
    <w:rsid w:val="00061B0E"/>
    <w:rsid w:val="00061E92"/>
    <w:rsid w:val="0006202A"/>
    <w:rsid w:val="00062145"/>
    <w:rsid w:val="000623B0"/>
    <w:rsid w:val="00062522"/>
    <w:rsid w:val="00062B25"/>
    <w:rsid w:val="000632C8"/>
    <w:rsid w:val="0006332F"/>
    <w:rsid w:val="00063CB0"/>
    <w:rsid w:val="00064982"/>
    <w:rsid w:val="00064C84"/>
    <w:rsid w:val="00064E1A"/>
    <w:rsid w:val="000658C2"/>
    <w:rsid w:val="00065F26"/>
    <w:rsid w:val="000663C0"/>
    <w:rsid w:val="00066418"/>
    <w:rsid w:val="000664C2"/>
    <w:rsid w:val="0006669D"/>
    <w:rsid w:val="000668D7"/>
    <w:rsid w:val="00067260"/>
    <w:rsid w:val="000676FD"/>
    <w:rsid w:val="00067EE4"/>
    <w:rsid w:val="000703BC"/>
    <w:rsid w:val="00070812"/>
    <w:rsid w:val="000709B4"/>
    <w:rsid w:val="00070BD0"/>
    <w:rsid w:val="00070F89"/>
    <w:rsid w:val="0007167E"/>
    <w:rsid w:val="000728D7"/>
    <w:rsid w:val="000729E8"/>
    <w:rsid w:val="00072C88"/>
    <w:rsid w:val="00072D5B"/>
    <w:rsid w:val="00073091"/>
    <w:rsid w:val="0007319C"/>
    <w:rsid w:val="00073397"/>
    <w:rsid w:val="000733C2"/>
    <w:rsid w:val="0007375C"/>
    <w:rsid w:val="00073F83"/>
    <w:rsid w:val="000745A2"/>
    <w:rsid w:val="00074659"/>
    <w:rsid w:val="0007491A"/>
    <w:rsid w:val="00074926"/>
    <w:rsid w:val="00075008"/>
    <w:rsid w:val="00075397"/>
    <w:rsid w:val="00075772"/>
    <w:rsid w:val="00075975"/>
    <w:rsid w:val="0007610F"/>
    <w:rsid w:val="00076395"/>
    <w:rsid w:val="000764E6"/>
    <w:rsid w:val="00076AD9"/>
    <w:rsid w:val="00076D30"/>
    <w:rsid w:val="00076F10"/>
    <w:rsid w:val="00077115"/>
    <w:rsid w:val="00077B56"/>
    <w:rsid w:val="00077C66"/>
    <w:rsid w:val="000800C6"/>
    <w:rsid w:val="00080533"/>
    <w:rsid w:val="000805F8"/>
    <w:rsid w:val="0008074F"/>
    <w:rsid w:val="000807D3"/>
    <w:rsid w:val="0008086C"/>
    <w:rsid w:val="0008097C"/>
    <w:rsid w:val="00080DC4"/>
    <w:rsid w:val="00080FAE"/>
    <w:rsid w:val="00081358"/>
    <w:rsid w:val="000824C7"/>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635"/>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69"/>
    <w:rsid w:val="00093CD2"/>
    <w:rsid w:val="00094135"/>
    <w:rsid w:val="00094181"/>
    <w:rsid w:val="00094B62"/>
    <w:rsid w:val="00094B7E"/>
    <w:rsid w:val="00094C3B"/>
    <w:rsid w:val="000956DD"/>
    <w:rsid w:val="00095C53"/>
    <w:rsid w:val="00095F1B"/>
    <w:rsid w:val="0009617F"/>
    <w:rsid w:val="0009623B"/>
    <w:rsid w:val="00096359"/>
    <w:rsid w:val="00096859"/>
    <w:rsid w:val="000968AD"/>
    <w:rsid w:val="000974A7"/>
    <w:rsid w:val="000974C0"/>
    <w:rsid w:val="00097544"/>
    <w:rsid w:val="00097694"/>
    <w:rsid w:val="000978C4"/>
    <w:rsid w:val="00097A65"/>
    <w:rsid w:val="000A0363"/>
    <w:rsid w:val="000A0384"/>
    <w:rsid w:val="000A0AA8"/>
    <w:rsid w:val="000A0B00"/>
    <w:rsid w:val="000A0F02"/>
    <w:rsid w:val="000A12BA"/>
    <w:rsid w:val="000A14C1"/>
    <w:rsid w:val="000A1723"/>
    <w:rsid w:val="000A1748"/>
    <w:rsid w:val="000A2D48"/>
    <w:rsid w:val="000A2EC3"/>
    <w:rsid w:val="000A3195"/>
    <w:rsid w:val="000A320A"/>
    <w:rsid w:val="000A3452"/>
    <w:rsid w:val="000A374B"/>
    <w:rsid w:val="000A3913"/>
    <w:rsid w:val="000A3ABE"/>
    <w:rsid w:val="000A3C50"/>
    <w:rsid w:val="000A3E93"/>
    <w:rsid w:val="000A417C"/>
    <w:rsid w:val="000A453C"/>
    <w:rsid w:val="000A4874"/>
    <w:rsid w:val="000A4FA6"/>
    <w:rsid w:val="000A5A17"/>
    <w:rsid w:val="000A5EC2"/>
    <w:rsid w:val="000A6AC7"/>
    <w:rsid w:val="000A6BBE"/>
    <w:rsid w:val="000A71BA"/>
    <w:rsid w:val="000A7403"/>
    <w:rsid w:val="000A74D5"/>
    <w:rsid w:val="000A74ED"/>
    <w:rsid w:val="000B014C"/>
    <w:rsid w:val="000B0291"/>
    <w:rsid w:val="000B0591"/>
    <w:rsid w:val="000B0A56"/>
    <w:rsid w:val="000B0F65"/>
    <w:rsid w:val="000B1225"/>
    <w:rsid w:val="000B1226"/>
    <w:rsid w:val="000B127E"/>
    <w:rsid w:val="000B1351"/>
    <w:rsid w:val="000B192D"/>
    <w:rsid w:val="000B1A8A"/>
    <w:rsid w:val="000B1B8C"/>
    <w:rsid w:val="000B1E1A"/>
    <w:rsid w:val="000B1F3F"/>
    <w:rsid w:val="000B2147"/>
    <w:rsid w:val="000B221B"/>
    <w:rsid w:val="000B25DD"/>
    <w:rsid w:val="000B2B41"/>
    <w:rsid w:val="000B308E"/>
    <w:rsid w:val="000B32C1"/>
    <w:rsid w:val="000B34D6"/>
    <w:rsid w:val="000B39A6"/>
    <w:rsid w:val="000B3A44"/>
    <w:rsid w:val="000B3D27"/>
    <w:rsid w:val="000B4111"/>
    <w:rsid w:val="000B4450"/>
    <w:rsid w:val="000B4FC1"/>
    <w:rsid w:val="000B5315"/>
    <w:rsid w:val="000B5541"/>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1ACA"/>
    <w:rsid w:val="000C1C9F"/>
    <w:rsid w:val="000C1CAC"/>
    <w:rsid w:val="000C1D29"/>
    <w:rsid w:val="000C243A"/>
    <w:rsid w:val="000C2444"/>
    <w:rsid w:val="000C27CD"/>
    <w:rsid w:val="000C27ED"/>
    <w:rsid w:val="000C280B"/>
    <w:rsid w:val="000C2919"/>
    <w:rsid w:val="000C2DDE"/>
    <w:rsid w:val="000C2E0F"/>
    <w:rsid w:val="000C3126"/>
    <w:rsid w:val="000C3361"/>
    <w:rsid w:val="000C33F3"/>
    <w:rsid w:val="000C3969"/>
    <w:rsid w:val="000C3E7B"/>
    <w:rsid w:val="000C54C1"/>
    <w:rsid w:val="000C5B9F"/>
    <w:rsid w:val="000C5D44"/>
    <w:rsid w:val="000C5E18"/>
    <w:rsid w:val="000C5F4C"/>
    <w:rsid w:val="000C6010"/>
    <w:rsid w:val="000C6DB6"/>
    <w:rsid w:val="000C6EF4"/>
    <w:rsid w:val="000C6F0E"/>
    <w:rsid w:val="000C7023"/>
    <w:rsid w:val="000C753C"/>
    <w:rsid w:val="000C78EA"/>
    <w:rsid w:val="000C7D4E"/>
    <w:rsid w:val="000C7E44"/>
    <w:rsid w:val="000D0039"/>
    <w:rsid w:val="000D0A8E"/>
    <w:rsid w:val="000D1023"/>
    <w:rsid w:val="000D1055"/>
    <w:rsid w:val="000D1211"/>
    <w:rsid w:val="000D12AA"/>
    <w:rsid w:val="000D2062"/>
    <w:rsid w:val="000D2465"/>
    <w:rsid w:val="000D285D"/>
    <w:rsid w:val="000D2B00"/>
    <w:rsid w:val="000D2DA4"/>
    <w:rsid w:val="000D362B"/>
    <w:rsid w:val="000D36EB"/>
    <w:rsid w:val="000D3E02"/>
    <w:rsid w:val="000D3E21"/>
    <w:rsid w:val="000D4560"/>
    <w:rsid w:val="000D457D"/>
    <w:rsid w:val="000D45DD"/>
    <w:rsid w:val="000D4830"/>
    <w:rsid w:val="000D486A"/>
    <w:rsid w:val="000D4DE4"/>
    <w:rsid w:val="000D506F"/>
    <w:rsid w:val="000D5D08"/>
    <w:rsid w:val="000D5D16"/>
    <w:rsid w:val="000D5E4C"/>
    <w:rsid w:val="000D6101"/>
    <w:rsid w:val="000D6BC5"/>
    <w:rsid w:val="000D7177"/>
    <w:rsid w:val="000D726C"/>
    <w:rsid w:val="000D72EB"/>
    <w:rsid w:val="000D73ED"/>
    <w:rsid w:val="000D76D9"/>
    <w:rsid w:val="000D7A9B"/>
    <w:rsid w:val="000D7B91"/>
    <w:rsid w:val="000E0D22"/>
    <w:rsid w:val="000E0DCF"/>
    <w:rsid w:val="000E0F47"/>
    <w:rsid w:val="000E1088"/>
    <w:rsid w:val="000E1596"/>
    <w:rsid w:val="000E1659"/>
    <w:rsid w:val="000E1B76"/>
    <w:rsid w:val="000E1FBE"/>
    <w:rsid w:val="000E1FDC"/>
    <w:rsid w:val="000E1FDF"/>
    <w:rsid w:val="000E2644"/>
    <w:rsid w:val="000E269F"/>
    <w:rsid w:val="000E2AB8"/>
    <w:rsid w:val="000E2C69"/>
    <w:rsid w:val="000E3B74"/>
    <w:rsid w:val="000E3E0F"/>
    <w:rsid w:val="000E415F"/>
    <w:rsid w:val="000E4437"/>
    <w:rsid w:val="000E47B5"/>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9B9"/>
    <w:rsid w:val="000F0A96"/>
    <w:rsid w:val="000F0B42"/>
    <w:rsid w:val="000F0DB5"/>
    <w:rsid w:val="000F101E"/>
    <w:rsid w:val="000F1302"/>
    <w:rsid w:val="000F15E3"/>
    <w:rsid w:val="000F167E"/>
    <w:rsid w:val="000F1A58"/>
    <w:rsid w:val="000F1D0B"/>
    <w:rsid w:val="000F1E63"/>
    <w:rsid w:val="000F23F3"/>
    <w:rsid w:val="000F24DD"/>
    <w:rsid w:val="000F2559"/>
    <w:rsid w:val="000F308B"/>
    <w:rsid w:val="000F3A04"/>
    <w:rsid w:val="000F4142"/>
    <w:rsid w:val="000F43A8"/>
    <w:rsid w:val="000F4437"/>
    <w:rsid w:val="000F46A7"/>
    <w:rsid w:val="000F4740"/>
    <w:rsid w:val="000F4B6C"/>
    <w:rsid w:val="000F4FC5"/>
    <w:rsid w:val="000F570D"/>
    <w:rsid w:val="000F5B92"/>
    <w:rsid w:val="000F5C5D"/>
    <w:rsid w:val="000F5D82"/>
    <w:rsid w:val="000F6068"/>
    <w:rsid w:val="000F60E7"/>
    <w:rsid w:val="000F63B0"/>
    <w:rsid w:val="000F6495"/>
    <w:rsid w:val="000F660A"/>
    <w:rsid w:val="000F6814"/>
    <w:rsid w:val="000F6B21"/>
    <w:rsid w:val="000F6DEE"/>
    <w:rsid w:val="000F714D"/>
    <w:rsid w:val="000F717D"/>
    <w:rsid w:val="000F7661"/>
    <w:rsid w:val="000F783D"/>
    <w:rsid w:val="000F7D17"/>
    <w:rsid w:val="000F7F64"/>
    <w:rsid w:val="0010053E"/>
    <w:rsid w:val="00100D04"/>
    <w:rsid w:val="00101064"/>
    <w:rsid w:val="00101C47"/>
    <w:rsid w:val="00101F4D"/>
    <w:rsid w:val="001029C5"/>
    <w:rsid w:val="00102D0B"/>
    <w:rsid w:val="00102E32"/>
    <w:rsid w:val="00102E92"/>
    <w:rsid w:val="0010300B"/>
    <w:rsid w:val="00103873"/>
    <w:rsid w:val="001038C3"/>
    <w:rsid w:val="00103ECD"/>
    <w:rsid w:val="001048A1"/>
    <w:rsid w:val="00104E18"/>
    <w:rsid w:val="00104FAB"/>
    <w:rsid w:val="001056CF"/>
    <w:rsid w:val="001057EC"/>
    <w:rsid w:val="00105D1A"/>
    <w:rsid w:val="0010615D"/>
    <w:rsid w:val="00106228"/>
    <w:rsid w:val="001062AE"/>
    <w:rsid w:val="001062DC"/>
    <w:rsid w:val="00106532"/>
    <w:rsid w:val="00106591"/>
    <w:rsid w:val="0010680B"/>
    <w:rsid w:val="00107122"/>
    <w:rsid w:val="0010732B"/>
    <w:rsid w:val="00107A22"/>
    <w:rsid w:val="00107B06"/>
    <w:rsid w:val="00107B98"/>
    <w:rsid w:val="00107ECB"/>
    <w:rsid w:val="0011013D"/>
    <w:rsid w:val="001104C9"/>
    <w:rsid w:val="0011056A"/>
    <w:rsid w:val="00110683"/>
    <w:rsid w:val="001106FE"/>
    <w:rsid w:val="00110B9C"/>
    <w:rsid w:val="001112B8"/>
    <w:rsid w:val="00111894"/>
    <w:rsid w:val="00111F63"/>
    <w:rsid w:val="00112033"/>
    <w:rsid w:val="00112382"/>
    <w:rsid w:val="001128F0"/>
    <w:rsid w:val="00112FC5"/>
    <w:rsid w:val="00113036"/>
    <w:rsid w:val="001130E3"/>
    <w:rsid w:val="00113425"/>
    <w:rsid w:val="001136A8"/>
    <w:rsid w:val="00113724"/>
    <w:rsid w:val="00113B22"/>
    <w:rsid w:val="001140FA"/>
    <w:rsid w:val="001142CA"/>
    <w:rsid w:val="0011474B"/>
    <w:rsid w:val="001147A6"/>
    <w:rsid w:val="0011495D"/>
    <w:rsid w:val="00114C33"/>
    <w:rsid w:val="0011594F"/>
    <w:rsid w:val="0011595C"/>
    <w:rsid w:val="00115B5C"/>
    <w:rsid w:val="00115D94"/>
    <w:rsid w:val="00116287"/>
    <w:rsid w:val="001164C9"/>
    <w:rsid w:val="00117186"/>
    <w:rsid w:val="00117286"/>
    <w:rsid w:val="00117406"/>
    <w:rsid w:val="001175A6"/>
    <w:rsid w:val="00117646"/>
    <w:rsid w:val="001177FF"/>
    <w:rsid w:val="00117EE8"/>
    <w:rsid w:val="00120B26"/>
    <w:rsid w:val="001211A8"/>
    <w:rsid w:val="00121330"/>
    <w:rsid w:val="001217A3"/>
    <w:rsid w:val="00121BB5"/>
    <w:rsid w:val="00121FA3"/>
    <w:rsid w:val="00122277"/>
    <w:rsid w:val="001236BC"/>
    <w:rsid w:val="00123985"/>
    <w:rsid w:val="001242D3"/>
    <w:rsid w:val="00124334"/>
    <w:rsid w:val="001244BA"/>
    <w:rsid w:val="001247F3"/>
    <w:rsid w:val="00124A35"/>
    <w:rsid w:val="001253FB"/>
    <w:rsid w:val="00125735"/>
    <w:rsid w:val="001257F8"/>
    <w:rsid w:val="0012604E"/>
    <w:rsid w:val="00126185"/>
    <w:rsid w:val="0012640D"/>
    <w:rsid w:val="001266DB"/>
    <w:rsid w:val="00126735"/>
    <w:rsid w:val="00126C88"/>
    <w:rsid w:val="0012717A"/>
    <w:rsid w:val="001271B9"/>
    <w:rsid w:val="00127666"/>
    <w:rsid w:val="00127BE1"/>
    <w:rsid w:val="001300D7"/>
    <w:rsid w:val="00130246"/>
    <w:rsid w:val="001307E3"/>
    <w:rsid w:val="001310DC"/>
    <w:rsid w:val="00131489"/>
    <w:rsid w:val="0013151F"/>
    <w:rsid w:val="001318FD"/>
    <w:rsid w:val="00131C9D"/>
    <w:rsid w:val="00132AD6"/>
    <w:rsid w:val="00132DA3"/>
    <w:rsid w:val="0013307D"/>
    <w:rsid w:val="001331C3"/>
    <w:rsid w:val="0013386B"/>
    <w:rsid w:val="00133A8D"/>
    <w:rsid w:val="00133C35"/>
    <w:rsid w:val="00133C45"/>
    <w:rsid w:val="00134497"/>
    <w:rsid w:val="00135328"/>
    <w:rsid w:val="001355B7"/>
    <w:rsid w:val="0013563E"/>
    <w:rsid w:val="001356D9"/>
    <w:rsid w:val="00135917"/>
    <w:rsid w:val="00135B0C"/>
    <w:rsid w:val="00135C4A"/>
    <w:rsid w:val="001365DA"/>
    <w:rsid w:val="00137521"/>
    <w:rsid w:val="00137A5C"/>
    <w:rsid w:val="00137D27"/>
    <w:rsid w:val="00140806"/>
    <w:rsid w:val="0014085C"/>
    <w:rsid w:val="00140C6A"/>
    <w:rsid w:val="00140FA7"/>
    <w:rsid w:val="00141D57"/>
    <w:rsid w:val="00141F22"/>
    <w:rsid w:val="001425DC"/>
    <w:rsid w:val="00142A76"/>
    <w:rsid w:val="00142D07"/>
    <w:rsid w:val="00142ED7"/>
    <w:rsid w:val="001430CA"/>
    <w:rsid w:val="00143358"/>
    <w:rsid w:val="00143506"/>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C5A"/>
    <w:rsid w:val="001473A0"/>
    <w:rsid w:val="00147462"/>
    <w:rsid w:val="001475E1"/>
    <w:rsid w:val="00147BBF"/>
    <w:rsid w:val="00147F0C"/>
    <w:rsid w:val="001500C1"/>
    <w:rsid w:val="001501FA"/>
    <w:rsid w:val="001502B2"/>
    <w:rsid w:val="001503CC"/>
    <w:rsid w:val="0015045E"/>
    <w:rsid w:val="001504AB"/>
    <w:rsid w:val="00150668"/>
    <w:rsid w:val="00150A40"/>
    <w:rsid w:val="00150E52"/>
    <w:rsid w:val="00151246"/>
    <w:rsid w:val="00151258"/>
    <w:rsid w:val="001515D7"/>
    <w:rsid w:val="0015238A"/>
    <w:rsid w:val="001523B0"/>
    <w:rsid w:val="00152813"/>
    <w:rsid w:val="00152D7C"/>
    <w:rsid w:val="00152F17"/>
    <w:rsid w:val="00153330"/>
    <w:rsid w:val="00153744"/>
    <w:rsid w:val="00153DFF"/>
    <w:rsid w:val="001545F3"/>
    <w:rsid w:val="00154D5B"/>
    <w:rsid w:val="00154D6B"/>
    <w:rsid w:val="00154EC9"/>
    <w:rsid w:val="001551C7"/>
    <w:rsid w:val="00155890"/>
    <w:rsid w:val="00156614"/>
    <w:rsid w:val="00156CDF"/>
    <w:rsid w:val="00157071"/>
    <w:rsid w:val="00157094"/>
    <w:rsid w:val="0015743A"/>
    <w:rsid w:val="0015785F"/>
    <w:rsid w:val="0015792D"/>
    <w:rsid w:val="001600B6"/>
    <w:rsid w:val="001600DE"/>
    <w:rsid w:val="00160B24"/>
    <w:rsid w:val="00161755"/>
    <w:rsid w:val="00161EB5"/>
    <w:rsid w:val="0016204C"/>
    <w:rsid w:val="001623A0"/>
    <w:rsid w:val="00162449"/>
    <w:rsid w:val="00162D93"/>
    <w:rsid w:val="00163139"/>
    <w:rsid w:val="001632D7"/>
    <w:rsid w:val="0016333D"/>
    <w:rsid w:val="0016411E"/>
    <w:rsid w:val="001646BD"/>
    <w:rsid w:val="001650AA"/>
    <w:rsid w:val="00165E2C"/>
    <w:rsid w:val="00165E5F"/>
    <w:rsid w:val="00165F85"/>
    <w:rsid w:val="00166380"/>
    <w:rsid w:val="0016668E"/>
    <w:rsid w:val="001667B2"/>
    <w:rsid w:val="00166DE3"/>
    <w:rsid w:val="001671ED"/>
    <w:rsid w:val="00167C1D"/>
    <w:rsid w:val="00170125"/>
    <w:rsid w:val="0017089A"/>
    <w:rsid w:val="001711DE"/>
    <w:rsid w:val="00171576"/>
    <w:rsid w:val="00171804"/>
    <w:rsid w:val="00171BF0"/>
    <w:rsid w:val="00171C37"/>
    <w:rsid w:val="00171EB6"/>
    <w:rsid w:val="00171EDA"/>
    <w:rsid w:val="001721FE"/>
    <w:rsid w:val="001725BF"/>
    <w:rsid w:val="0017261F"/>
    <w:rsid w:val="00172699"/>
    <w:rsid w:val="00172A7F"/>
    <w:rsid w:val="00172BA2"/>
    <w:rsid w:val="001731FE"/>
    <w:rsid w:val="0017354B"/>
    <w:rsid w:val="00173CEF"/>
    <w:rsid w:val="00173DE9"/>
    <w:rsid w:val="001740FF"/>
    <w:rsid w:val="00174643"/>
    <w:rsid w:val="0017482A"/>
    <w:rsid w:val="00175228"/>
    <w:rsid w:val="001753C2"/>
    <w:rsid w:val="00175857"/>
    <w:rsid w:val="00175A6C"/>
    <w:rsid w:val="00175ABD"/>
    <w:rsid w:val="00175AF4"/>
    <w:rsid w:val="00175F20"/>
    <w:rsid w:val="00176837"/>
    <w:rsid w:val="00177189"/>
    <w:rsid w:val="0017723B"/>
    <w:rsid w:val="00177463"/>
    <w:rsid w:val="00177975"/>
    <w:rsid w:val="00177A4A"/>
    <w:rsid w:val="00177D9C"/>
    <w:rsid w:val="00177DCF"/>
    <w:rsid w:val="00177EB1"/>
    <w:rsid w:val="0018001F"/>
    <w:rsid w:val="0018037B"/>
    <w:rsid w:val="00180394"/>
    <w:rsid w:val="00180553"/>
    <w:rsid w:val="001806F7"/>
    <w:rsid w:val="0018092B"/>
    <w:rsid w:val="00180964"/>
    <w:rsid w:val="0018151C"/>
    <w:rsid w:val="00181751"/>
    <w:rsid w:val="001818E9"/>
    <w:rsid w:val="00181941"/>
    <w:rsid w:val="001819C1"/>
    <w:rsid w:val="00181CBB"/>
    <w:rsid w:val="00181D10"/>
    <w:rsid w:val="00181E29"/>
    <w:rsid w:val="00181EDE"/>
    <w:rsid w:val="0018200C"/>
    <w:rsid w:val="001820F9"/>
    <w:rsid w:val="00182226"/>
    <w:rsid w:val="00182DBD"/>
    <w:rsid w:val="0018311D"/>
    <w:rsid w:val="00183F7E"/>
    <w:rsid w:val="001842ED"/>
    <w:rsid w:val="0018497E"/>
    <w:rsid w:val="00185543"/>
    <w:rsid w:val="00185F68"/>
    <w:rsid w:val="0018600B"/>
    <w:rsid w:val="0018662F"/>
    <w:rsid w:val="001866E3"/>
    <w:rsid w:val="00186989"/>
    <w:rsid w:val="00187453"/>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312"/>
    <w:rsid w:val="00192544"/>
    <w:rsid w:val="001925F5"/>
    <w:rsid w:val="00193565"/>
    <w:rsid w:val="001937A4"/>
    <w:rsid w:val="00194316"/>
    <w:rsid w:val="001945D3"/>
    <w:rsid w:val="00194941"/>
    <w:rsid w:val="00194985"/>
    <w:rsid w:val="00194C75"/>
    <w:rsid w:val="00195AB5"/>
    <w:rsid w:val="00195BC2"/>
    <w:rsid w:val="00195D79"/>
    <w:rsid w:val="00195FA2"/>
    <w:rsid w:val="00196212"/>
    <w:rsid w:val="00196263"/>
    <w:rsid w:val="001963EC"/>
    <w:rsid w:val="00196593"/>
    <w:rsid w:val="00196668"/>
    <w:rsid w:val="0019690F"/>
    <w:rsid w:val="00196ADA"/>
    <w:rsid w:val="00196B52"/>
    <w:rsid w:val="00196B97"/>
    <w:rsid w:val="00196C2E"/>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7C1"/>
    <w:rsid w:val="001A48D7"/>
    <w:rsid w:val="001A4F6E"/>
    <w:rsid w:val="001A5047"/>
    <w:rsid w:val="001A5786"/>
    <w:rsid w:val="001A5F3E"/>
    <w:rsid w:val="001A6D8D"/>
    <w:rsid w:val="001A7169"/>
    <w:rsid w:val="001A73B0"/>
    <w:rsid w:val="001A74A2"/>
    <w:rsid w:val="001A768E"/>
    <w:rsid w:val="001A781E"/>
    <w:rsid w:val="001A79DD"/>
    <w:rsid w:val="001A7F27"/>
    <w:rsid w:val="001B0012"/>
    <w:rsid w:val="001B005F"/>
    <w:rsid w:val="001B09CD"/>
    <w:rsid w:val="001B13E7"/>
    <w:rsid w:val="001B161D"/>
    <w:rsid w:val="001B1887"/>
    <w:rsid w:val="001B189C"/>
    <w:rsid w:val="001B24CC"/>
    <w:rsid w:val="001B2B9E"/>
    <w:rsid w:val="001B336F"/>
    <w:rsid w:val="001B341A"/>
    <w:rsid w:val="001B39DD"/>
    <w:rsid w:val="001B3CF9"/>
    <w:rsid w:val="001B4DD2"/>
    <w:rsid w:val="001B4E29"/>
    <w:rsid w:val="001B5203"/>
    <w:rsid w:val="001B57D9"/>
    <w:rsid w:val="001B5D59"/>
    <w:rsid w:val="001B5DD7"/>
    <w:rsid w:val="001B5EA8"/>
    <w:rsid w:val="001B608F"/>
    <w:rsid w:val="001B60F0"/>
    <w:rsid w:val="001B71D2"/>
    <w:rsid w:val="001B7A0D"/>
    <w:rsid w:val="001B7EC4"/>
    <w:rsid w:val="001C0254"/>
    <w:rsid w:val="001C051D"/>
    <w:rsid w:val="001C064C"/>
    <w:rsid w:val="001C0679"/>
    <w:rsid w:val="001C0DCC"/>
    <w:rsid w:val="001C0DE0"/>
    <w:rsid w:val="001C12F3"/>
    <w:rsid w:val="001C1967"/>
    <w:rsid w:val="001C1D21"/>
    <w:rsid w:val="001C2362"/>
    <w:rsid w:val="001C23AA"/>
    <w:rsid w:val="001C2432"/>
    <w:rsid w:val="001C26B9"/>
    <w:rsid w:val="001C2C86"/>
    <w:rsid w:val="001C37E1"/>
    <w:rsid w:val="001C3F43"/>
    <w:rsid w:val="001C4250"/>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786"/>
    <w:rsid w:val="001D07EC"/>
    <w:rsid w:val="001D1429"/>
    <w:rsid w:val="001D1A3C"/>
    <w:rsid w:val="001D1C7A"/>
    <w:rsid w:val="001D1D15"/>
    <w:rsid w:val="001D2249"/>
    <w:rsid w:val="001D24E7"/>
    <w:rsid w:val="001D261D"/>
    <w:rsid w:val="001D2AA1"/>
    <w:rsid w:val="001D357E"/>
    <w:rsid w:val="001D39BE"/>
    <w:rsid w:val="001D3ADA"/>
    <w:rsid w:val="001D3B43"/>
    <w:rsid w:val="001D42DB"/>
    <w:rsid w:val="001D49E9"/>
    <w:rsid w:val="001D4D28"/>
    <w:rsid w:val="001D4E62"/>
    <w:rsid w:val="001D51EE"/>
    <w:rsid w:val="001D5689"/>
    <w:rsid w:val="001D5CF6"/>
    <w:rsid w:val="001D62DF"/>
    <w:rsid w:val="001D6360"/>
    <w:rsid w:val="001D6377"/>
    <w:rsid w:val="001D63D3"/>
    <w:rsid w:val="001D6629"/>
    <w:rsid w:val="001D6971"/>
    <w:rsid w:val="001D6C56"/>
    <w:rsid w:val="001D6C66"/>
    <w:rsid w:val="001D7336"/>
    <w:rsid w:val="001D783A"/>
    <w:rsid w:val="001D794A"/>
    <w:rsid w:val="001D7C0F"/>
    <w:rsid w:val="001D7D0F"/>
    <w:rsid w:val="001D7EE8"/>
    <w:rsid w:val="001E01E4"/>
    <w:rsid w:val="001E0594"/>
    <w:rsid w:val="001E05AE"/>
    <w:rsid w:val="001E0C1C"/>
    <w:rsid w:val="001E0DCE"/>
    <w:rsid w:val="001E1221"/>
    <w:rsid w:val="001E17FE"/>
    <w:rsid w:val="001E195C"/>
    <w:rsid w:val="001E1CE7"/>
    <w:rsid w:val="001E20C9"/>
    <w:rsid w:val="001E2122"/>
    <w:rsid w:val="001E2346"/>
    <w:rsid w:val="001E23BD"/>
    <w:rsid w:val="001E24E0"/>
    <w:rsid w:val="001E2646"/>
    <w:rsid w:val="001E2AE8"/>
    <w:rsid w:val="001E386C"/>
    <w:rsid w:val="001E3DF8"/>
    <w:rsid w:val="001E41E0"/>
    <w:rsid w:val="001E4244"/>
    <w:rsid w:val="001E4475"/>
    <w:rsid w:val="001E44BE"/>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ED9"/>
    <w:rsid w:val="001F0FAB"/>
    <w:rsid w:val="001F14AD"/>
    <w:rsid w:val="001F180D"/>
    <w:rsid w:val="001F1E01"/>
    <w:rsid w:val="001F2077"/>
    <w:rsid w:val="001F2735"/>
    <w:rsid w:val="001F2C72"/>
    <w:rsid w:val="001F319E"/>
    <w:rsid w:val="001F3D49"/>
    <w:rsid w:val="001F4DC5"/>
    <w:rsid w:val="001F5607"/>
    <w:rsid w:val="001F6153"/>
    <w:rsid w:val="001F640D"/>
    <w:rsid w:val="001F6AE3"/>
    <w:rsid w:val="001F6F7B"/>
    <w:rsid w:val="001F713D"/>
    <w:rsid w:val="001F71CB"/>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E1E"/>
    <w:rsid w:val="00201ECC"/>
    <w:rsid w:val="00202108"/>
    <w:rsid w:val="00202A0E"/>
    <w:rsid w:val="00202ADF"/>
    <w:rsid w:val="0020303F"/>
    <w:rsid w:val="0020304E"/>
    <w:rsid w:val="0020337C"/>
    <w:rsid w:val="00203408"/>
    <w:rsid w:val="00203BA5"/>
    <w:rsid w:val="0020403B"/>
    <w:rsid w:val="00204277"/>
    <w:rsid w:val="002044B8"/>
    <w:rsid w:val="002044C2"/>
    <w:rsid w:val="00204AD6"/>
    <w:rsid w:val="00204DE3"/>
    <w:rsid w:val="002057C0"/>
    <w:rsid w:val="00205CC8"/>
    <w:rsid w:val="00206130"/>
    <w:rsid w:val="00207373"/>
    <w:rsid w:val="002077C5"/>
    <w:rsid w:val="00207BE0"/>
    <w:rsid w:val="00207BFD"/>
    <w:rsid w:val="00207F8B"/>
    <w:rsid w:val="00210015"/>
    <w:rsid w:val="002101C5"/>
    <w:rsid w:val="002103CB"/>
    <w:rsid w:val="00211325"/>
    <w:rsid w:val="00212C0F"/>
    <w:rsid w:val="00212FBB"/>
    <w:rsid w:val="00213249"/>
    <w:rsid w:val="00213759"/>
    <w:rsid w:val="002143F1"/>
    <w:rsid w:val="0021449A"/>
    <w:rsid w:val="00214540"/>
    <w:rsid w:val="002146F1"/>
    <w:rsid w:val="00214B51"/>
    <w:rsid w:val="00214D76"/>
    <w:rsid w:val="00215248"/>
    <w:rsid w:val="002156DE"/>
    <w:rsid w:val="00215857"/>
    <w:rsid w:val="00215B9F"/>
    <w:rsid w:val="00216323"/>
    <w:rsid w:val="00216C13"/>
    <w:rsid w:val="00216D82"/>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2886"/>
    <w:rsid w:val="00222B05"/>
    <w:rsid w:val="00223BF4"/>
    <w:rsid w:val="0022409E"/>
    <w:rsid w:val="00224585"/>
    <w:rsid w:val="002247BB"/>
    <w:rsid w:val="00224897"/>
    <w:rsid w:val="00224C67"/>
    <w:rsid w:val="00225842"/>
    <w:rsid w:val="00225C91"/>
    <w:rsid w:val="00225D0D"/>
    <w:rsid w:val="00226385"/>
    <w:rsid w:val="00226D9B"/>
    <w:rsid w:val="00226E33"/>
    <w:rsid w:val="00227697"/>
    <w:rsid w:val="00227AE5"/>
    <w:rsid w:val="00227BE4"/>
    <w:rsid w:val="00227DB3"/>
    <w:rsid w:val="00227E7A"/>
    <w:rsid w:val="00227F9B"/>
    <w:rsid w:val="002300C0"/>
    <w:rsid w:val="00230F9D"/>
    <w:rsid w:val="00231204"/>
    <w:rsid w:val="00231668"/>
    <w:rsid w:val="00231868"/>
    <w:rsid w:val="00231CD9"/>
    <w:rsid w:val="002324E1"/>
    <w:rsid w:val="00232E3C"/>
    <w:rsid w:val="00232FCA"/>
    <w:rsid w:val="00233A0A"/>
    <w:rsid w:val="00233B14"/>
    <w:rsid w:val="00233D32"/>
    <w:rsid w:val="00233F39"/>
    <w:rsid w:val="00234033"/>
    <w:rsid w:val="00234141"/>
    <w:rsid w:val="0023414C"/>
    <w:rsid w:val="00234D02"/>
    <w:rsid w:val="00234DDC"/>
    <w:rsid w:val="00234ED7"/>
    <w:rsid w:val="00235109"/>
    <w:rsid w:val="0023512A"/>
    <w:rsid w:val="002351AF"/>
    <w:rsid w:val="002358AA"/>
    <w:rsid w:val="0023616E"/>
    <w:rsid w:val="00236311"/>
    <w:rsid w:val="00236AA2"/>
    <w:rsid w:val="00236C3C"/>
    <w:rsid w:val="00237791"/>
    <w:rsid w:val="002378BC"/>
    <w:rsid w:val="00237B09"/>
    <w:rsid w:val="00237D56"/>
    <w:rsid w:val="00237E27"/>
    <w:rsid w:val="00237F03"/>
    <w:rsid w:val="00240314"/>
    <w:rsid w:val="00240D4E"/>
    <w:rsid w:val="00240E99"/>
    <w:rsid w:val="002413E9"/>
    <w:rsid w:val="00241574"/>
    <w:rsid w:val="00242014"/>
    <w:rsid w:val="00242375"/>
    <w:rsid w:val="002427A1"/>
    <w:rsid w:val="002428CC"/>
    <w:rsid w:val="00242E0C"/>
    <w:rsid w:val="0024354E"/>
    <w:rsid w:val="00243C8E"/>
    <w:rsid w:val="00243CB4"/>
    <w:rsid w:val="0024436E"/>
    <w:rsid w:val="00245371"/>
    <w:rsid w:val="002455CE"/>
    <w:rsid w:val="00245BF3"/>
    <w:rsid w:val="00245CB0"/>
    <w:rsid w:val="00245DF7"/>
    <w:rsid w:val="00245EE8"/>
    <w:rsid w:val="00245F98"/>
    <w:rsid w:val="00246025"/>
    <w:rsid w:val="00246168"/>
    <w:rsid w:val="002461C5"/>
    <w:rsid w:val="00246517"/>
    <w:rsid w:val="00246A1E"/>
    <w:rsid w:val="00247293"/>
    <w:rsid w:val="00247491"/>
    <w:rsid w:val="00247975"/>
    <w:rsid w:val="00247A36"/>
    <w:rsid w:val="002508FC"/>
    <w:rsid w:val="00250909"/>
    <w:rsid w:val="00250B13"/>
    <w:rsid w:val="00250BB2"/>
    <w:rsid w:val="00250BEC"/>
    <w:rsid w:val="00250D00"/>
    <w:rsid w:val="00250F15"/>
    <w:rsid w:val="002518EE"/>
    <w:rsid w:val="0025192B"/>
    <w:rsid w:val="00251B29"/>
    <w:rsid w:val="00251E83"/>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55"/>
    <w:rsid w:val="00257ACA"/>
    <w:rsid w:val="00260080"/>
    <w:rsid w:val="00260171"/>
    <w:rsid w:val="00260FE1"/>
    <w:rsid w:val="00261373"/>
    <w:rsid w:val="00261806"/>
    <w:rsid w:val="00261EDD"/>
    <w:rsid w:val="0026291B"/>
    <w:rsid w:val="00262F9D"/>
    <w:rsid w:val="00262FF4"/>
    <w:rsid w:val="002639D0"/>
    <w:rsid w:val="00263ED8"/>
    <w:rsid w:val="00263EF9"/>
    <w:rsid w:val="002640A7"/>
    <w:rsid w:val="002644D4"/>
    <w:rsid w:val="00264DF8"/>
    <w:rsid w:val="002654A9"/>
    <w:rsid w:val="00265977"/>
    <w:rsid w:val="00266331"/>
    <w:rsid w:val="00266EDE"/>
    <w:rsid w:val="002671F3"/>
    <w:rsid w:val="0026771E"/>
    <w:rsid w:val="002700E3"/>
    <w:rsid w:val="0027034A"/>
    <w:rsid w:val="002708BF"/>
    <w:rsid w:val="00271096"/>
    <w:rsid w:val="002713D9"/>
    <w:rsid w:val="00271414"/>
    <w:rsid w:val="00273E56"/>
    <w:rsid w:val="002749B9"/>
    <w:rsid w:val="00274D89"/>
    <w:rsid w:val="0027507A"/>
    <w:rsid w:val="0027561C"/>
    <w:rsid w:val="00275787"/>
    <w:rsid w:val="00275BF2"/>
    <w:rsid w:val="002767E2"/>
    <w:rsid w:val="002769C1"/>
    <w:rsid w:val="00277059"/>
    <w:rsid w:val="002776DF"/>
    <w:rsid w:val="00277873"/>
    <w:rsid w:val="0028000A"/>
    <w:rsid w:val="0028051D"/>
    <w:rsid w:val="002808EF"/>
    <w:rsid w:val="00280992"/>
    <w:rsid w:val="0028099C"/>
    <w:rsid w:val="00281274"/>
    <w:rsid w:val="002812E8"/>
    <w:rsid w:val="002813B3"/>
    <w:rsid w:val="00281791"/>
    <w:rsid w:val="00281A52"/>
    <w:rsid w:val="00281DAF"/>
    <w:rsid w:val="002820F2"/>
    <w:rsid w:val="002821CC"/>
    <w:rsid w:val="00282B86"/>
    <w:rsid w:val="00282E79"/>
    <w:rsid w:val="00282F68"/>
    <w:rsid w:val="00283B59"/>
    <w:rsid w:val="00283B99"/>
    <w:rsid w:val="002840D1"/>
    <w:rsid w:val="002845B6"/>
    <w:rsid w:val="002845F0"/>
    <w:rsid w:val="00284875"/>
    <w:rsid w:val="002849D4"/>
    <w:rsid w:val="00284F97"/>
    <w:rsid w:val="002850C5"/>
    <w:rsid w:val="002853F0"/>
    <w:rsid w:val="002854D8"/>
    <w:rsid w:val="00285561"/>
    <w:rsid w:val="00285835"/>
    <w:rsid w:val="0028599B"/>
    <w:rsid w:val="00285EB8"/>
    <w:rsid w:val="002866E6"/>
    <w:rsid w:val="00286E7F"/>
    <w:rsid w:val="002870A1"/>
    <w:rsid w:val="00287940"/>
    <w:rsid w:val="00287DF4"/>
    <w:rsid w:val="00287F1F"/>
    <w:rsid w:val="00287FB3"/>
    <w:rsid w:val="002903CF"/>
    <w:rsid w:val="002908DD"/>
    <w:rsid w:val="00290A5F"/>
    <w:rsid w:val="00290BFC"/>
    <w:rsid w:val="00291CBD"/>
    <w:rsid w:val="0029218D"/>
    <w:rsid w:val="00292381"/>
    <w:rsid w:val="00292680"/>
    <w:rsid w:val="00292B62"/>
    <w:rsid w:val="00292C76"/>
    <w:rsid w:val="00292F4D"/>
    <w:rsid w:val="00292FA9"/>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5B3"/>
    <w:rsid w:val="002A0629"/>
    <w:rsid w:val="002A080E"/>
    <w:rsid w:val="002A124D"/>
    <w:rsid w:val="002A14E4"/>
    <w:rsid w:val="002A1509"/>
    <w:rsid w:val="002A1EE3"/>
    <w:rsid w:val="002A2315"/>
    <w:rsid w:val="002A2E68"/>
    <w:rsid w:val="002A3192"/>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D59"/>
    <w:rsid w:val="002B09CD"/>
    <w:rsid w:val="002B0DFB"/>
    <w:rsid w:val="002B12AA"/>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5490"/>
    <w:rsid w:val="002B5511"/>
    <w:rsid w:val="002B5820"/>
    <w:rsid w:val="002B5A4E"/>
    <w:rsid w:val="002B5C25"/>
    <w:rsid w:val="002B5F59"/>
    <w:rsid w:val="002B67D5"/>
    <w:rsid w:val="002B7482"/>
    <w:rsid w:val="002B792F"/>
    <w:rsid w:val="002B7BCA"/>
    <w:rsid w:val="002B7BD4"/>
    <w:rsid w:val="002C0416"/>
    <w:rsid w:val="002C0A2D"/>
    <w:rsid w:val="002C1771"/>
    <w:rsid w:val="002C1A56"/>
    <w:rsid w:val="002C1C59"/>
    <w:rsid w:val="002C20FE"/>
    <w:rsid w:val="002C24A8"/>
    <w:rsid w:val="002C2667"/>
    <w:rsid w:val="002C2C9E"/>
    <w:rsid w:val="002C2F99"/>
    <w:rsid w:val="002C3636"/>
    <w:rsid w:val="002C3703"/>
    <w:rsid w:val="002C3832"/>
    <w:rsid w:val="002C4157"/>
    <w:rsid w:val="002C41F6"/>
    <w:rsid w:val="002C4682"/>
    <w:rsid w:val="002C4822"/>
    <w:rsid w:val="002C52F2"/>
    <w:rsid w:val="002C5483"/>
    <w:rsid w:val="002C601F"/>
    <w:rsid w:val="002C61AF"/>
    <w:rsid w:val="002C65F1"/>
    <w:rsid w:val="002C7761"/>
    <w:rsid w:val="002C78A0"/>
    <w:rsid w:val="002C7B4C"/>
    <w:rsid w:val="002C7B99"/>
    <w:rsid w:val="002C7CE8"/>
    <w:rsid w:val="002D0138"/>
    <w:rsid w:val="002D0139"/>
    <w:rsid w:val="002D0525"/>
    <w:rsid w:val="002D057D"/>
    <w:rsid w:val="002D05B9"/>
    <w:rsid w:val="002D099F"/>
    <w:rsid w:val="002D0E10"/>
    <w:rsid w:val="002D129A"/>
    <w:rsid w:val="002D1A2F"/>
    <w:rsid w:val="002D1F1C"/>
    <w:rsid w:val="002D20BC"/>
    <w:rsid w:val="002D25AC"/>
    <w:rsid w:val="002D27D5"/>
    <w:rsid w:val="002D2A8A"/>
    <w:rsid w:val="002D2CC3"/>
    <w:rsid w:val="002D2D4B"/>
    <w:rsid w:val="002D33FC"/>
    <w:rsid w:val="002D3764"/>
    <w:rsid w:val="002D3AB0"/>
    <w:rsid w:val="002D4176"/>
    <w:rsid w:val="002D45D3"/>
    <w:rsid w:val="002D47A3"/>
    <w:rsid w:val="002D49D6"/>
    <w:rsid w:val="002D4BE6"/>
    <w:rsid w:val="002D4D44"/>
    <w:rsid w:val="002D4ECA"/>
    <w:rsid w:val="002D4F52"/>
    <w:rsid w:val="002D5378"/>
    <w:rsid w:val="002D66AA"/>
    <w:rsid w:val="002D6C9D"/>
    <w:rsid w:val="002D6D24"/>
    <w:rsid w:val="002D7412"/>
    <w:rsid w:val="002D7509"/>
    <w:rsid w:val="002D762A"/>
    <w:rsid w:val="002D78E3"/>
    <w:rsid w:val="002D7F16"/>
    <w:rsid w:val="002E003F"/>
    <w:rsid w:val="002E0355"/>
    <w:rsid w:val="002E0EC7"/>
    <w:rsid w:val="002E0ECB"/>
    <w:rsid w:val="002E1121"/>
    <w:rsid w:val="002E20F9"/>
    <w:rsid w:val="002E22C8"/>
    <w:rsid w:val="002E29AF"/>
    <w:rsid w:val="002E30D8"/>
    <w:rsid w:val="002E369E"/>
    <w:rsid w:val="002E378E"/>
    <w:rsid w:val="002E3F95"/>
    <w:rsid w:val="002E43DF"/>
    <w:rsid w:val="002E465A"/>
    <w:rsid w:val="002E4738"/>
    <w:rsid w:val="002E4CE1"/>
    <w:rsid w:val="002E5A71"/>
    <w:rsid w:val="002E64C6"/>
    <w:rsid w:val="002E6500"/>
    <w:rsid w:val="002E68D7"/>
    <w:rsid w:val="002E6DFB"/>
    <w:rsid w:val="002E7449"/>
    <w:rsid w:val="002E74EA"/>
    <w:rsid w:val="002F04DD"/>
    <w:rsid w:val="002F04F5"/>
    <w:rsid w:val="002F0700"/>
    <w:rsid w:val="002F0F78"/>
    <w:rsid w:val="002F1A17"/>
    <w:rsid w:val="002F1AA4"/>
    <w:rsid w:val="002F1D55"/>
    <w:rsid w:val="002F1DA7"/>
    <w:rsid w:val="002F289D"/>
    <w:rsid w:val="002F2C46"/>
    <w:rsid w:val="002F3915"/>
    <w:rsid w:val="002F4275"/>
    <w:rsid w:val="002F525F"/>
    <w:rsid w:val="002F55BC"/>
    <w:rsid w:val="002F5BCF"/>
    <w:rsid w:val="002F6583"/>
    <w:rsid w:val="002F6834"/>
    <w:rsid w:val="002F68F3"/>
    <w:rsid w:val="002F6FB8"/>
    <w:rsid w:val="002F6FC1"/>
    <w:rsid w:val="002F7129"/>
    <w:rsid w:val="002F7151"/>
    <w:rsid w:val="002F723F"/>
    <w:rsid w:val="002F7486"/>
    <w:rsid w:val="002F7603"/>
    <w:rsid w:val="002F7B77"/>
    <w:rsid w:val="002F7CF6"/>
    <w:rsid w:val="002F7E5F"/>
    <w:rsid w:val="002F7FEF"/>
    <w:rsid w:val="00300472"/>
    <w:rsid w:val="0030061C"/>
    <w:rsid w:val="00300746"/>
    <w:rsid w:val="0030081F"/>
    <w:rsid w:val="003016B7"/>
    <w:rsid w:val="00301A6A"/>
    <w:rsid w:val="00301B9B"/>
    <w:rsid w:val="00301DB9"/>
    <w:rsid w:val="00301EE7"/>
    <w:rsid w:val="00301F88"/>
    <w:rsid w:val="00302511"/>
    <w:rsid w:val="003025C5"/>
    <w:rsid w:val="00302A72"/>
    <w:rsid w:val="00302E66"/>
    <w:rsid w:val="003030D4"/>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D5E"/>
    <w:rsid w:val="00306E7B"/>
    <w:rsid w:val="003070FE"/>
    <w:rsid w:val="00307D68"/>
    <w:rsid w:val="00307EC7"/>
    <w:rsid w:val="00307F18"/>
    <w:rsid w:val="0031005C"/>
    <w:rsid w:val="0031020F"/>
    <w:rsid w:val="00310291"/>
    <w:rsid w:val="0031046C"/>
    <w:rsid w:val="00310A1F"/>
    <w:rsid w:val="00310DC7"/>
    <w:rsid w:val="00311039"/>
    <w:rsid w:val="003111F5"/>
    <w:rsid w:val="00311831"/>
    <w:rsid w:val="00311909"/>
    <w:rsid w:val="00311A5D"/>
    <w:rsid w:val="00311F0B"/>
    <w:rsid w:val="00311FCF"/>
    <w:rsid w:val="00312023"/>
    <w:rsid w:val="003120E2"/>
    <w:rsid w:val="003124DE"/>
    <w:rsid w:val="00312822"/>
    <w:rsid w:val="00312A50"/>
    <w:rsid w:val="00312D18"/>
    <w:rsid w:val="00312E7B"/>
    <w:rsid w:val="00313814"/>
    <w:rsid w:val="00313830"/>
    <w:rsid w:val="00313ED7"/>
    <w:rsid w:val="00314784"/>
    <w:rsid w:val="00314CC7"/>
    <w:rsid w:val="00314E8C"/>
    <w:rsid w:val="00314EA0"/>
    <w:rsid w:val="00315330"/>
    <w:rsid w:val="00315D74"/>
    <w:rsid w:val="0031649B"/>
    <w:rsid w:val="00316527"/>
    <w:rsid w:val="003168A1"/>
    <w:rsid w:val="00316C38"/>
    <w:rsid w:val="00316DAD"/>
    <w:rsid w:val="00317460"/>
    <w:rsid w:val="00317487"/>
    <w:rsid w:val="003179A5"/>
    <w:rsid w:val="00320031"/>
    <w:rsid w:val="00320071"/>
    <w:rsid w:val="00320312"/>
    <w:rsid w:val="00320992"/>
    <w:rsid w:val="00321694"/>
    <w:rsid w:val="00321698"/>
    <w:rsid w:val="00321DDB"/>
    <w:rsid w:val="00322E26"/>
    <w:rsid w:val="00322FAD"/>
    <w:rsid w:val="0032367C"/>
    <w:rsid w:val="003237CD"/>
    <w:rsid w:val="003238F8"/>
    <w:rsid w:val="00323F77"/>
    <w:rsid w:val="0032561D"/>
    <w:rsid w:val="003258EF"/>
    <w:rsid w:val="00325984"/>
    <w:rsid w:val="00325C99"/>
    <w:rsid w:val="00326384"/>
    <w:rsid w:val="00326696"/>
    <w:rsid w:val="00326698"/>
    <w:rsid w:val="00326F1A"/>
    <w:rsid w:val="00327B37"/>
    <w:rsid w:val="00327B39"/>
    <w:rsid w:val="00327E29"/>
    <w:rsid w:val="00327EEF"/>
    <w:rsid w:val="0033057F"/>
    <w:rsid w:val="00330916"/>
    <w:rsid w:val="00330D0C"/>
    <w:rsid w:val="00330D8C"/>
    <w:rsid w:val="00330E0C"/>
    <w:rsid w:val="00330E8D"/>
    <w:rsid w:val="00330F9B"/>
    <w:rsid w:val="00331124"/>
    <w:rsid w:val="00331262"/>
    <w:rsid w:val="00331C00"/>
    <w:rsid w:val="00331D60"/>
    <w:rsid w:val="00332024"/>
    <w:rsid w:val="00332096"/>
    <w:rsid w:val="00332FF3"/>
    <w:rsid w:val="00333767"/>
    <w:rsid w:val="003337CF"/>
    <w:rsid w:val="00334014"/>
    <w:rsid w:val="003347EF"/>
    <w:rsid w:val="00334823"/>
    <w:rsid w:val="00334B28"/>
    <w:rsid w:val="00334C61"/>
    <w:rsid w:val="00335153"/>
    <w:rsid w:val="0033527A"/>
    <w:rsid w:val="00335645"/>
    <w:rsid w:val="003357BD"/>
    <w:rsid w:val="00335836"/>
    <w:rsid w:val="00335EF2"/>
    <w:rsid w:val="00335FED"/>
    <w:rsid w:val="0033619C"/>
    <w:rsid w:val="00336245"/>
    <w:rsid w:val="00336330"/>
    <w:rsid w:val="003364D8"/>
    <w:rsid w:val="0033668F"/>
    <w:rsid w:val="003368C8"/>
    <w:rsid w:val="003369F4"/>
    <w:rsid w:val="00336DCD"/>
    <w:rsid w:val="00337005"/>
    <w:rsid w:val="0033740A"/>
    <w:rsid w:val="00337A6A"/>
    <w:rsid w:val="00337D3B"/>
    <w:rsid w:val="00337F0D"/>
    <w:rsid w:val="0034001E"/>
    <w:rsid w:val="003400B3"/>
    <w:rsid w:val="0034079E"/>
    <w:rsid w:val="00340DE9"/>
    <w:rsid w:val="0034160C"/>
    <w:rsid w:val="003419FF"/>
    <w:rsid w:val="003422F3"/>
    <w:rsid w:val="0034300D"/>
    <w:rsid w:val="0034321E"/>
    <w:rsid w:val="0034378B"/>
    <w:rsid w:val="00344184"/>
    <w:rsid w:val="00344199"/>
    <w:rsid w:val="0034475E"/>
    <w:rsid w:val="00344AD6"/>
    <w:rsid w:val="003453CF"/>
    <w:rsid w:val="00346478"/>
    <w:rsid w:val="0034728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563"/>
    <w:rsid w:val="003535A9"/>
    <w:rsid w:val="00354093"/>
    <w:rsid w:val="0035418E"/>
    <w:rsid w:val="0035426F"/>
    <w:rsid w:val="00354B57"/>
    <w:rsid w:val="00355B2D"/>
    <w:rsid w:val="00355FD9"/>
    <w:rsid w:val="003564E6"/>
    <w:rsid w:val="0035696B"/>
    <w:rsid w:val="003573D3"/>
    <w:rsid w:val="00357D04"/>
    <w:rsid w:val="00360A7C"/>
    <w:rsid w:val="00361188"/>
    <w:rsid w:val="00361317"/>
    <w:rsid w:val="003615B5"/>
    <w:rsid w:val="003615FC"/>
    <w:rsid w:val="00361E5D"/>
    <w:rsid w:val="00362212"/>
    <w:rsid w:val="00362489"/>
    <w:rsid w:val="003626FC"/>
    <w:rsid w:val="0036287F"/>
    <w:rsid w:val="00362900"/>
    <w:rsid w:val="003635AF"/>
    <w:rsid w:val="003638B7"/>
    <w:rsid w:val="00363C00"/>
    <w:rsid w:val="00363D27"/>
    <w:rsid w:val="00363FCE"/>
    <w:rsid w:val="003643CE"/>
    <w:rsid w:val="00364709"/>
    <w:rsid w:val="00364C89"/>
    <w:rsid w:val="0036580F"/>
    <w:rsid w:val="00365853"/>
    <w:rsid w:val="00365D79"/>
    <w:rsid w:val="00365DC2"/>
    <w:rsid w:val="0036601D"/>
    <w:rsid w:val="003667A1"/>
    <w:rsid w:val="00366864"/>
    <w:rsid w:val="00366C0B"/>
    <w:rsid w:val="00366DE4"/>
    <w:rsid w:val="0036716D"/>
    <w:rsid w:val="003673ED"/>
    <w:rsid w:val="00367E8E"/>
    <w:rsid w:val="00367F3A"/>
    <w:rsid w:val="00370217"/>
    <w:rsid w:val="003705C5"/>
    <w:rsid w:val="0037065C"/>
    <w:rsid w:val="00370BFF"/>
    <w:rsid w:val="00370C63"/>
    <w:rsid w:val="00370CC5"/>
    <w:rsid w:val="0037122A"/>
    <w:rsid w:val="003712FC"/>
    <w:rsid w:val="003717F9"/>
    <w:rsid w:val="00371FAF"/>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939"/>
    <w:rsid w:val="00380378"/>
    <w:rsid w:val="003803D5"/>
    <w:rsid w:val="003807E4"/>
    <w:rsid w:val="00380908"/>
    <w:rsid w:val="00380B8F"/>
    <w:rsid w:val="00381A6F"/>
    <w:rsid w:val="00381B24"/>
    <w:rsid w:val="00381C9E"/>
    <w:rsid w:val="00381CC4"/>
    <w:rsid w:val="0038206A"/>
    <w:rsid w:val="0038260F"/>
    <w:rsid w:val="00383472"/>
    <w:rsid w:val="00383567"/>
    <w:rsid w:val="0038374A"/>
    <w:rsid w:val="00383B51"/>
    <w:rsid w:val="00383EB2"/>
    <w:rsid w:val="0038419A"/>
    <w:rsid w:val="0038419E"/>
    <w:rsid w:val="00384532"/>
    <w:rsid w:val="003846F1"/>
    <w:rsid w:val="003848CE"/>
    <w:rsid w:val="00384AD1"/>
    <w:rsid w:val="00384BD7"/>
    <w:rsid w:val="00385173"/>
    <w:rsid w:val="003853A5"/>
    <w:rsid w:val="00385632"/>
    <w:rsid w:val="0038595B"/>
    <w:rsid w:val="003859AF"/>
    <w:rsid w:val="003859FC"/>
    <w:rsid w:val="00385CAB"/>
    <w:rsid w:val="00385E7B"/>
    <w:rsid w:val="00386073"/>
    <w:rsid w:val="0038651A"/>
    <w:rsid w:val="00386683"/>
    <w:rsid w:val="003866F6"/>
    <w:rsid w:val="00386B87"/>
    <w:rsid w:val="00386DDF"/>
    <w:rsid w:val="00386DE6"/>
    <w:rsid w:val="00387316"/>
    <w:rsid w:val="00387B84"/>
    <w:rsid w:val="00387E21"/>
    <w:rsid w:val="00387E89"/>
    <w:rsid w:val="0039097F"/>
    <w:rsid w:val="00390D90"/>
    <w:rsid w:val="00390F42"/>
    <w:rsid w:val="003919B3"/>
    <w:rsid w:val="00391D18"/>
    <w:rsid w:val="00391D7E"/>
    <w:rsid w:val="003921D2"/>
    <w:rsid w:val="003922FA"/>
    <w:rsid w:val="003923B5"/>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EEA"/>
    <w:rsid w:val="00397F48"/>
    <w:rsid w:val="003A019E"/>
    <w:rsid w:val="003A0303"/>
    <w:rsid w:val="003A119B"/>
    <w:rsid w:val="003A1228"/>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21B"/>
    <w:rsid w:val="003A577F"/>
    <w:rsid w:val="003A5BCF"/>
    <w:rsid w:val="003A5CC4"/>
    <w:rsid w:val="003A5FA2"/>
    <w:rsid w:val="003A62A5"/>
    <w:rsid w:val="003A6867"/>
    <w:rsid w:val="003A6AC1"/>
    <w:rsid w:val="003A6D65"/>
    <w:rsid w:val="003A6FC0"/>
    <w:rsid w:val="003A7087"/>
    <w:rsid w:val="003A7463"/>
    <w:rsid w:val="003A759D"/>
    <w:rsid w:val="003A7859"/>
    <w:rsid w:val="003A7968"/>
    <w:rsid w:val="003B00A6"/>
    <w:rsid w:val="003B00C8"/>
    <w:rsid w:val="003B03A9"/>
    <w:rsid w:val="003B0887"/>
    <w:rsid w:val="003B0D1A"/>
    <w:rsid w:val="003B0E29"/>
    <w:rsid w:val="003B0F86"/>
    <w:rsid w:val="003B1066"/>
    <w:rsid w:val="003B125C"/>
    <w:rsid w:val="003B141E"/>
    <w:rsid w:val="003B1622"/>
    <w:rsid w:val="003B1D04"/>
    <w:rsid w:val="003B2028"/>
    <w:rsid w:val="003B242D"/>
    <w:rsid w:val="003B262E"/>
    <w:rsid w:val="003B29FF"/>
    <w:rsid w:val="003B2DF5"/>
    <w:rsid w:val="003B3292"/>
    <w:rsid w:val="003B3977"/>
    <w:rsid w:val="003B3ACE"/>
    <w:rsid w:val="003B3CA6"/>
    <w:rsid w:val="003B417A"/>
    <w:rsid w:val="003B4632"/>
    <w:rsid w:val="003B4CF9"/>
    <w:rsid w:val="003B4F04"/>
    <w:rsid w:val="003B4F5F"/>
    <w:rsid w:val="003B530A"/>
    <w:rsid w:val="003B59DE"/>
    <w:rsid w:val="003B5AE2"/>
    <w:rsid w:val="003B65AF"/>
    <w:rsid w:val="003B69CA"/>
    <w:rsid w:val="003B6BFD"/>
    <w:rsid w:val="003B71F1"/>
    <w:rsid w:val="003B7436"/>
    <w:rsid w:val="003B78BD"/>
    <w:rsid w:val="003B7AEF"/>
    <w:rsid w:val="003B7CBB"/>
    <w:rsid w:val="003B7F4B"/>
    <w:rsid w:val="003C06F0"/>
    <w:rsid w:val="003C0FE2"/>
    <w:rsid w:val="003C139E"/>
    <w:rsid w:val="003C1543"/>
    <w:rsid w:val="003C16EF"/>
    <w:rsid w:val="003C1A67"/>
    <w:rsid w:val="003C20F5"/>
    <w:rsid w:val="003C2534"/>
    <w:rsid w:val="003C2947"/>
    <w:rsid w:val="003C2AB7"/>
    <w:rsid w:val="003C2E54"/>
    <w:rsid w:val="003C3959"/>
    <w:rsid w:val="003C3D8F"/>
    <w:rsid w:val="003C3F02"/>
    <w:rsid w:val="003C41B8"/>
    <w:rsid w:val="003C4569"/>
    <w:rsid w:val="003C4A11"/>
    <w:rsid w:val="003C4C2F"/>
    <w:rsid w:val="003C50BC"/>
    <w:rsid w:val="003C558F"/>
    <w:rsid w:val="003C5AA4"/>
    <w:rsid w:val="003C5AF2"/>
    <w:rsid w:val="003C5C71"/>
    <w:rsid w:val="003C61E0"/>
    <w:rsid w:val="003C6DF3"/>
    <w:rsid w:val="003C6EDA"/>
    <w:rsid w:val="003C70F8"/>
    <w:rsid w:val="003C75A2"/>
    <w:rsid w:val="003C7754"/>
    <w:rsid w:val="003C794D"/>
    <w:rsid w:val="003C7EB4"/>
    <w:rsid w:val="003D0055"/>
    <w:rsid w:val="003D012B"/>
    <w:rsid w:val="003D0307"/>
    <w:rsid w:val="003D037F"/>
    <w:rsid w:val="003D046B"/>
    <w:rsid w:val="003D06D5"/>
    <w:rsid w:val="003D07AB"/>
    <w:rsid w:val="003D093E"/>
    <w:rsid w:val="003D0B26"/>
    <w:rsid w:val="003D0B72"/>
    <w:rsid w:val="003D0D15"/>
    <w:rsid w:val="003D0E30"/>
    <w:rsid w:val="003D10CB"/>
    <w:rsid w:val="003D148A"/>
    <w:rsid w:val="003D1681"/>
    <w:rsid w:val="003D1A39"/>
    <w:rsid w:val="003D1D7E"/>
    <w:rsid w:val="003D20C4"/>
    <w:rsid w:val="003D2288"/>
    <w:rsid w:val="003D281E"/>
    <w:rsid w:val="003D2CB1"/>
    <w:rsid w:val="003D2CD4"/>
    <w:rsid w:val="003D2E1C"/>
    <w:rsid w:val="003D338A"/>
    <w:rsid w:val="003D3553"/>
    <w:rsid w:val="003D3629"/>
    <w:rsid w:val="003D3716"/>
    <w:rsid w:val="003D3AEC"/>
    <w:rsid w:val="003D3E35"/>
    <w:rsid w:val="003D4516"/>
    <w:rsid w:val="003D45B0"/>
    <w:rsid w:val="003D4799"/>
    <w:rsid w:val="003D4BA6"/>
    <w:rsid w:val="003D4EA8"/>
    <w:rsid w:val="003D52FF"/>
    <w:rsid w:val="003D538F"/>
    <w:rsid w:val="003D5A4D"/>
    <w:rsid w:val="003D5AC0"/>
    <w:rsid w:val="003D5E6A"/>
    <w:rsid w:val="003D5F1C"/>
    <w:rsid w:val="003D5F56"/>
    <w:rsid w:val="003D5FB9"/>
    <w:rsid w:val="003D6945"/>
    <w:rsid w:val="003D6BE8"/>
    <w:rsid w:val="003D6CC9"/>
    <w:rsid w:val="003D7E2A"/>
    <w:rsid w:val="003E03BB"/>
    <w:rsid w:val="003E04C6"/>
    <w:rsid w:val="003E0C1E"/>
    <w:rsid w:val="003E146F"/>
    <w:rsid w:val="003E16FB"/>
    <w:rsid w:val="003E18F6"/>
    <w:rsid w:val="003E1F11"/>
    <w:rsid w:val="003E2862"/>
    <w:rsid w:val="003E2DD6"/>
    <w:rsid w:val="003E3054"/>
    <w:rsid w:val="003E3539"/>
    <w:rsid w:val="003E3543"/>
    <w:rsid w:val="003E3B9F"/>
    <w:rsid w:val="003E4812"/>
    <w:rsid w:val="003E4C31"/>
    <w:rsid w:val="003E5006"/>
    <w:rsid w:val="003E5173"/>
    <w:rsid w:val="003E5318"/>
    <w:rsid w:val="003E535A"/>
    <w:rsid w:val="003E53BD"/>
    <w:rsid w:val="003E5441"/>
    <w:rsid w:val="003E5462"/>
    <w:rsid w:val="003E57CA"/>
    <w:rsid w:val="003E59A4"/>
    <w:rsid w:val="003E5D34"/>
    <w:rsid w:val="003E5FA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6F"/>
    <w:rsid w:val="003F0AEA"/>
    <w:rsid w:val="003F0C0F"/>
    <w:rsid w:val="003F0CAC"/>
    <w:rsid w:val="003F0FBB"/>
    <w:rsid w:val="003F1BC9"/>
    <w:rsid w:val="003F1CDC"/>
    <w:rsid w:val="003F1FEF"/>
    <w:rsid w:val="003F2401"/>
    <w:rsid w:val="003F24E1"/>
    <w:rsid w:val="003F2663"/>
    <w:rsid w:val="003F26C0"/>
    <w:rsid w:val="003F2EFD"/>
    <w:rsid w:val="003F2F98"/>
    <w:rsid w:val="003F32C4"/>
    <w:rsid w:val="003F3316"/>
    <w:rsid w:val="003F45B9"/>
    <w:rsid w:val="003F4B1F"/>
    <w:rsid w:val="003F4C37"/>
    <w:rsid w:val="003F4C7C"/>
    <w:rsid w:val="003F4C9F"/>
    <w:rsid w:val="003F4DB4"/>
    <w:rsid w:val="003F519D"/>
    <w:rsid w:val="003F5625"/>
    <w:rsid w:val="003F5BE3"/>
    <w:rsid w:val="003F5BF4"/>
    <w:rsid w:val="003F5C46"/>
    <w:rsid w:val="003F6043"/>
    <w:rsid w:val="003F618F"/>
    <w:rsid w:val="003F63B4"/>
    <w:rsid w:val="003F6C6D"/>
    <w:rsid w:val="003F7297"/>
    <w:rsid w:val="003F73D5"/>
    <w:rsid w:val="003F784D"/>
    <w:rsid w:val="003F7A41"/>
    <w:rsid w:val="00400156"/>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EE9"/>
    <w:rsid w:val="00407BC5"/>
    <w:rsid w:val="00407C74"/>
    <w:rsid w:val="004102A9"/>
    <w:rsid w:val="0041083D"/>
    <w:rsid w:val="0041108D"/>
    <w:rsid w:val="00411275"/>
    <w:rsid w:val="00411429"/>
    <w:rsid w:val="004114A9"/>
    <w:rsid w:val="004115CB"/>
    <w:rsid w:val="004115FB"/>
    <w:rsid w:val="004118B5"/>
    <w:rsid w:val="00411C98"/>
    <w:rsid w:val="00411FD7"/>
    <w:rsid w:val="0041277D"/>
    <w:rsid w:val="00412781"/>
    <w:rsid w:val="00412A36"/>
    <w:rsid w:val="00412C35"/>
    <w:rsid w:val="0041310F"/>
    <w:rsid w:val="00413925"/>
    <w:rsid w:val="00413E0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BC6"/>
    <w:rsid w:val="00417F15"/>
    <w:rsid w:val="00417F25"/>
    <w:rsid w:val="00420033"/>
    <w:rsid w:val="00420AF7"/>
    <w:rsid w:val="00420DD2"/>
    <w:rsid w:val="00420E45"/>
    <w:rsid w:val="00420EB2"/>
    <w:rsid w:val="004212BD"/>
    <w:rsid w:val="004212EE"/>
    <w:rsid w:val="00421395"/>
    <w:rsid w:val="00421B43"/>
    <w:rsid w:val="00422365"/>
    <w:rsid w:val="004227C5"/>
    <w:rsid w:val="00423382"/>
    <w:rsid w:val="0042374C"/>
    <w:rsid w:val="00423CB9"/>
    <w:rsid w:val="0042436B"/>
    <w:rsid w:val="0042450D"/>
    <w:rsid w:val="00424658"/>
    <w:rsid w:val="00424685"/>
    <w:rsid w:val="00424B3A"/>
    <w:rsid w:val="004257BE"/>
    <w:rsid w:val="00425B58"/>
    <w:rsid w:val="00425B83"/>
    <w:rsid w:val="00425F13"/>
    <w:rsid w:val="00425FED"/>
    <w:rsid w:val="004260A5"/>
    <w:rsid w:val="00426423"/>
    <w:rsid w:val="004271AB"/>
    <w:rsid w:val="004276CB"/>
    <w:rsid w:val="00427919"/>
    <w:rsid w:val="00427A8A"/>
    <w:rsid w:val="00427F74"/>
    <w:rsid w:val="00427F84"/>
    <w:rsid w:val="0043015B"/>
    <w:rsid w:val="00430400"/>
    <w:rsid w:val="00430ABC"/>
    <w:rsid w:val="0043190F"/>
    <w:rsid w:val="00431BC8"/>
    <w:rsid w:val="00433573"/>
    <w:rsid w:val="00433A8D"/>
    <w:rsid w:val="004341C8"/>
    <w:rsid w:val="00434289"/>
    <w:rsid w:val="00434A2D"/>
    <w:rsid w:val="00434D0C"/>
    <w:rsid w:val="0043536E"/>
    <w:rsid w:val="00435AC2"/>
    <w:rsid w:val="00435AC4"/>
    <w:rsid w:val="00435B61"/>
    <w:rsid w:val="0043607A"/>
    <w:rsid w:val="0043632A"/>
    <w:rsid w:val="0043642C"/>
    <w:rsid w:val="0043683D"/>
    <w:rsid w:val="00436EFA"/>
    <w:rsid w:val="00436F9B"/>
    <w:rsid w:val="0043744D"/>
    <w:rsid w:val="00437760"/>
    <w:rsid w:val="004377AC"/>
    <w:rsid w:val="004378EF"/>
    <w:rsid w:val="004379DA"/>
    <w:rsid w:val="00437DB9"/>
    <w:rsid w:val="00437FF0"/>
    <w:rsid w:val="00440095"/>
    <w:rsid w:val="004403EE"/>
    <w:rsid w:val="00440492"/>
    <w:rsid w:val="004405A2"/>
    <w:rsid w:val="00441694"/>
    <w:rsid w:val="00441C19"/>
    <w:rsid w:val="00441FDD"/>
    <w:rsid w:val="0044278E"/>
    <w:rsid w:val="00442C41"/>
    <w:rsid w:val="004434EA"/>
    <w:rsid w:val="004439BA"/>
    <w:rsid w:val="00444818"/>
    <w:rsid w:val="0044486C"/>
    <w:rsid w:val="00444A1A"/>
    <w:rsid w:val="00444BA6"/>
    <w:rsid w:val="00444CD9"/>
    <w:rsid w:val="00444EDB"/>
    <w:rsid w:val="004467B6"/>
    <w:rsid w:val="00446C65"/>
    <w:rsid w:val="00446DE2"/>
    <w:rsid w:val="00447123"/>
    <w:rsid w:val="00447CC2"/>
    <w:rsid w:val="00450015"/>
    <w:rsid w:val="004501A6"/>
    <w:rsid w:val="0045041F"/>
    <w:rsid w:val="00450681"/>
    <w:rsid w:val="00450833"/>
    <w:rsid w:val="004508E3"/>
    <w:rsid w:val="004509DD"/>
    <w:rsid w:val="00450C4F"/>
    <w:rsid w:val="00450C71"/>
    <w:rsid w:val="00450D02"/>
    <w:rsid w:val="004519CD"/>
    <w:rsid w:val="00452399"/>
    <w:rsid w:val="004531D2"/>
    <w:rsid w:val="004536F6"/>
    <w:rsid w:val="00453DF1"/>
    <w:rsid w:val="00453F01"/>
    <w:rsid w:val="00454168"/>
    <w:rsid w:val="004541DF"/>
    <w:rsid w:val="004546E0"/>
    <w:rsid w:val="004549A5"/>
    <w:rsid w:val="00454AA1"/>
    <w:rsid w:val="00454B35"/>
    <w:rsid w:val="00454C5B"/>
    <w:rsid w:val="00454FF0"/>
    <w:rsid w:val="004555E2"/>
    <w:rsid w:val="004557DC"/>
    <w:rsid w:val="00455E5E"/>
    <w:rsid w:val="0045624A"/>
    <w:rsid w:val="00456274"/>
    <w:rsid w:val="004562A1"/>
    <w:rsid w:val="00456473"/>
    <w:rsid w:val="004568CC"/>
    <w:rsid w:val="00456B3F"/>
    <w:rsid w:val="00456DD5"/>
    <w:rsid w:val="004570C7"/>
    <w:rsid w:val="004571BD"/>
    <w:rsid w:val="00457520"/>
    <w:rsid w:val="004576D1"/>
    <w:rsid w:val="00457844"/>
    <w:rsid w:val="00457BD9"/>
    <w:rsid w:val="00460142"/>
    <w:rsid w:val="004602F5"/>
    <w:rsid w:val="00460366"/>
    <w:rsid w:val="004617AB"/>
    <w:rsid w:val="00461CEF"/>
    <w:rsid w:val="00462817"/>
    <w:rsid w:val="00462C3B"/>
    <w:rsid w:val="00462C9C"/>
    <w:rsid w:val="00462F9D"/>
    <w:rsid w:val="00463246"/>
    <w:rsid w:val="004634BC"/>
    <w:rsid w:val="00463A38"/>
    <w:rsid w:val="00464143"/>
    <w:rsid w:val="0046441C"/>
    <w:rsid w:val="00464E0E"/>
    <w:rsid w:val="0046501B"/>
    <w:rsid w:val="00465067"/>
    <w:rsid w:val="0046532C"/>
    <w:rsid w:val="00466BD7"/>
    <w:rsid w:val="0046726B"/>
    <w:rsid w:val="00467444"/>
    <w:rsid w:val="00467578"/>
    <w:rsid w:val="0046769E"/>
    <w:rsid w:val="0046773C"/>
    <w:rsid w:val="004677AC"/>
    <w:rsid w:val="00467C6D"/>
    <w:rsid w:val="00467CF4"/>
    <w:rsid w:val="00467F8B"/>
    <w:rsid w:val="00470A09"/>
    <w:rsid w:val="00470B6A"/>
    <w:rsid w:val="00471274"/>
    <w:rsid w:val="004713E2"/>
    <w:rsid w:val="00471609"/>
    <w:rsid w:val="004716B4"/>
    <w:rsid w:val="00471786"/>
    <w:rsid w:val="0047180D"/>
    <w:rsid w:val="00471A6B"/>
    <w:rsid w:val="00471A98"/>
    <w:rsid w:val="00471E17"/>
    <w:rsid w:val="00471F5F"/>
    <w:rsid w:val="0047295A"/>
    <w:rsid w:val="00472AED"/>
    <w:rsid w:val="00472D7F"/>
    <w:rsid w:val="0047325A"/>
    <w:rsid w:val="0047399C"/>
    <w:rsid w:val="004739DC"/>
    <w:rsid w:val="00473B88"/>
    <w:rsid w:val="00473FFB"/>
    <w:rsid w:val="0047483E"/>
    <w:rsid w:val="00474B3B"/>
    <w:rsid w:val="0047541B"/>
    <w:rsid w:val="00475790"/>
    <w:rsid w:val="00475A15"/>
    <w:rsid w:val="00475E97"/>
    <w:rsid w:val="004761AA"/>
    <w:rsid w:val="0047628C"/>
    <w:rsid w:val="00476374"/>
    <w:rsid w:val="00476403"/>
    <w:rsid w:val="004764A1"/>
    <w:rsid w:val="00476A6B"/>
    <w:rsid w:val="004770F0"/>
    <w:rsid w:val="00477162"/>
    <w:rsid w:val="004775D3"/>
    <w:rsid w:val="004779CD"/>
    <w:rsid w:val="00477A50"/>
    <w:rsid w:val="00477BA5"/>
    <w:rsid w:val="00477EC6"/>
    <w:rsid w:val="00480128"/>
    <w:rsid w:val="004803C6"/>
    <w:rsid w:val="00480432"/>
    <w:rsid w:val="00480D05"/>
    <w:rsid w:val="00480D35"/>
    <w:rsid w:val="00480DDB"/>
    <w:rsid w:val="00481203"/>
    <w:rsid w:val="00481445"/>
    <w:rsid w:val="00481A37"/>
    <w:rsid w:val="00481EFC"/>
    <w:rsid w:val="0048210F"/>
    <w:rsid w:val="00482325"/>
    <w:rsid w:val="004826C2"/>
    <w:rsid w:val="0048297E"/>
    <w:rsid w:val="00482B69"/>
    <w:rsid w:val="00482E18"/>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F7A"/>
    <w:rsid w:val="00486FF0"/>
    <w:rsid w:val="0048700B"/>
    <w:rsid w:val="0048757F"/>
    <w:rsid w:val="00490387"/>
    <w:rsid w:val="00490598"/>
    <w:rsid w:val="004905D4"/>
    <w:rsid w:val="00490863"/>
    <w:rsid w:val="00490D1C"/>
    <w:rsid w:val="00490D7B"/>
    <w:rsid w:val="004914A1"/>
    <w:rsid w:val="004914DD"/>
    <w:rsid w:val="00491569"/>
    <w:rsid w:val="004915F7"/>
    <w:rsid w:val="0049191E"/>
    <w:rsid w:val="00491C90"/>
    <w:rsid w:val="00492347"/>
    <w:rsid w:val="0049243C"/>
    <w:rsid w:val="00492A64"/>
    <w:rsid w:val="00492EFA"/>
    <w:rsid w:val="004939F0"/>
    <w:rsid w:val="004939F8"/>
    <w:rsid w:val="00493E5A"/>
    <w:rsid w:val="00494146"/>
    <w:rsid w:val="0049421A"/>
    <w:rsid w:val="00494528"/>
    <w:rsid w:val="004946AE"/>
    <w:rsid w:val="00494A29"/>
    <w:rsid w:val="004950CD"/>
    <w:rsid w:val="0049573C"/>
    <w:rsid w:val="004957EA"/>
    <w:rsid w:val="0049600D"/>
    <w:rsid w:val="0049615A"/>
    <w:rsid w:val="004962F7"/>
    <w:rsid w:val="004964D7"/>
    <w:rsid w:val="00496948"/>
    <w:rsid w:val="004977F3"/>
    <w:rsid w:val="00497A7C"/>
    <w:rsid w:val="004A0ABD"/>
    <w:rsid w:val="004A0C8E"/>
    <w:rsid w:val="004A152D"/>
    <w:rsid w:val="004A1AE3"/>
    <w:rsid w:val="004A1BCD"/>
    <w:rsid w:val="004A1D3E"/>
    <w:rsid w:val="004A213E"/>
    <w:rsid w:val="004A2734"/>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4D82"/>
    <w:rsid w:val="004A5708"/>
    <w:rsid w:val="004A5F06"/>
    <w:rsid w:val="004A5F76"/>
    <w:rsid w:val="004A627E"/>
    <w:rsid w:val="004A6D49"/>
    <w:rsid w:val="004A6DC0"/>
    <w:rsid w:val="004A75B8"/>
    <w:rsid w:val="004A7A83"/>
    <w:rsid w:val="004A7B38"/>
    <w:rsid w:val="004A7CA9"/>
    <w:rsid w:val="004A7D3C"/>
    <w:rsid w:val="004B043A"/>
    <w:rsid w:val="004B05FD"/>
    <w:rsid w:val="004B079D"/>
    <w:rsid w:val="004B098E"/>
    <w:rsid w:val="004B099F"/>
    <w:rsid w:val="004B162C"/>
    <w:rsid w:val="004B1643"/>
    <w:rsid w:val="004B1B60"/>
    <w:rsid w:val="004B2A5D"/>
    <w:rsid w:val="004B2D99"/>
    <w:rsid w:val="004B3081"/>
    <w:rsid w:val="004B3086"/>
    <w:rsid w:val="004B3175"/>
    <w:rsid w:val="004B32BA"/>
    <w:rsid w:val="004B3495"/>
    <w:rsid w:val="004B36B2"/>
    <w:rsid w:val="004B38E4"/>
    <w:rsid w:val="004B39EB"/>
    <w:rsid w:val="004B40F3"/>
    <w:rsid w:val="004B42C0"/>
    <w:rsid w:val="004B492B"/>
    <w:rsid w:val="004B4989"/>
    <w:rsid w:val="004B4AFB"/>
    <w:rsid w:val="004B4CE9"/>
    <w:rsid w:val="004B4EFE"/>
    <w:rsid w:val="004B512C"/>
    <w:rsid w:val="004B560D"/>
    <w:rsid w:val="004B56C0"/>
    <w:rsid w:val="004B5A25"/>
    <w:rsid w:val="004B5A90"/>
    <w:rsid w:val="004B5DAF"/>
    <w:rsid w:val="004B60DC"/>
    <w:rsid w:val="004B681C"/>
    <w:rsid w:val="004B6B21"/>
    <w:rsid w:val="004B73C5"/>
    <w:rsid w:val="004B777B"/>
    <w:rsid w:val="004B7A8C"/>
    <w:rsid w:val="004C006C"/>
    <w:rsid w:val="004C00FE"/>
    <w:rsid w:val="004C0488"/>
    <w:rsid w:val="004C05E4"/>
    <w:rsid w:val="004C0A6E"/>
    <w:rsid w:val="004C1166"/>
    <w:rsid w:val="004C16E2"/>
    <w:rsid w:val="004C19C5"/>
    <w:rsid w:val="004C1E8E"/>
    <w:rsid w:val="004C206B"/>
    <w:rsid w:val="004C20CC"/>
    <w:rsid w:val="004C223A"/>
    <w:rsid w:val="004C2378"/>
    <w:rsid w:val="004C295D"/>
    <w:rsid w:val="004C2E53"/>
    <w:rsid w:val="004C3370"/>
    <w:rsid w:val="004C3741"/>
    <w:rsid w:val="004C3F25"/>
    <w:rsid w:val="004C3FB3"/>
    <w:rsid w:val="004C41D3"/>
    <w:rsid w:val="004C4600"/>
    <w:rsid w:val="004C47C3"/>
    <w:rsid w:val="004C48BD"/>
    <w:rsid w:val="004C48BF"/>
    <w:rsid w:val="004C4F0E"/>
    <w:rsid w:val="004C4F97"/>
    <w:rsid w:val="004C4FEA"/>
    <w:rsid w:val="004C5577"/>
    <w:rsid w:val="004C6169"/>
    <w:rsid w:val="004C61F1"/>
    <w:rsid w:val="004C654A"/>
    <w:rsid w:val="004C6AA2"/>
    <w:rsid w:val="004C6B95"/>
    <w:rsid w:val="004C6EE6"/>
    <w:rsid w:val="004C7283"/>
    <w:rsid w:val="004C728D"/>
    <w:rsid w:val="004C78D3"/>
    <w:rsid w:val="004C7970"/>
    <w:rsid w:val="004C7B84"/>
    <w:rsid w:val="004D00B3"/>
    <w:rsid w:val="004D04AF"/>
    <w:rsid w:val="004D05DB"/>
    <w:rsid w:val="004D0799"/>
    <w:rsid w:val="004D07B5"/>
    <w:rsid w:val="004D0C2A"/>
    <w:rsid w:val="004D0FC5"/>
    <w:rsid w:val="004D1148"/>
    <w:rsid w:val="004D12E4"/>
    <w:rsid w:val="004D2194"/>
    <w:rsid w:val="004D2A94"/>
    <w:rsid w:val="004D2C79"/>
    <w:rsid w:val="004D4360"/>
    <w:rsid w:val="004D45A1"/>
    <w:rsid w:val="004D4B5C"/>
    <w:rsid w:val="004D4F76"/>
    <w:rsid w:val="004D5817"/>
    <w:rsid w:val="004D5939"/>
    <w:rsid w:val="004D5A31"/>
    <w:rsid w:val="004D5DB8"/>
    <w:rsid w:val="004D5F1C"/>
    <w:rsid w:val="004D60D8"/>
    <w:rsid w:val="004D6BEE"/>
    <w:rsid w:val="004D6E56"/>
    <w:rsid w:val="004D7679"/>
    <w:rsid w:val="004D7AC9"/>
    <w:rsid w:val="004D7C6C"/>
    <w:rsid w:val="004E0046"/>
    <w:rsid w:val="004E00BF"/>
    <w:rsid w:val="004E01C4"/>
    <w:rsid w:val="004E0292"/>
    <w:rsid w:val="004E1102"/>
    <w:rsid w:val="004E1182"/>
    <w:rsid w:val="004E1290"/>
    <w:rsid w:val="004E13AB"/>
    <w:rsid w:val="004E1ADE"/>
    <w:rsid w:val="004E1F3A"/>
    <w:rsid w:val="004E1FE1"/>
    <w:rsid w:val="004E2312"/>
    <w:rsid w:val="004E231B"/>
    <w:rsid w:val="004E23A8"/>
    <w:rsid w:val="004E2A97"/>
    <w:rsid w:val="004E2B57"/>
    <w:rsid w:val="004E2E8A"/>
    <w:rsid w:val="004E3348"/>
    <w:rsid w:val="004E3683"/>
    <w:rsid w:val="004E3A73"/>
    <w:rsid w:val="004E419A"/>
    <w:rsid w:val="004E42BC"/>
    <w:rsid w:val="004E435B"/>
    <w:rsid w:val="004E4835"/>
    <w:rsid w:val="004E52BF"/>
    <w:rsid w:val="004E5505"/>
    <w:rsid w:val="004E56E3"/>
    <w:rsid w:val="004E5873"/>
    <w:rsid w:val="004E59D7"/>
    <w:rsid w:val="004E6097"/>
    <w:rsid w:val="004E61A7"/>
    <w:rsid w:val="004E61C1"/>
    <w:rsid w:val="004E70E6"/>
    <w:rsid w:val="004E7AAE"/>
    <w:rsid w:val="004E7F7F"/>
    <w:rsid w:val="004F01EA"/>
    <w:rsid w:val="004F04D0"/>
    <w:rsid w:val="004F04D3"/>
    <w:rsid w:val="004F0D5B"/>
    <w:rsid w:val="004F0E6C"/>
    <w:rsid w:val="004F0E83"/>
    <w:rsid w:val="004F0E84"/>
    <w:rsid w:val="004F142B"/>
    <w:rsid w:val="004F1F7F"/>
    <w:rsid w:val="004F2A1C"/>
    <w:rsid w:val="004F33E3"/>
    <w:rsid w:val="004F34F9"/>
    <w:rsid w:val="004F3603"/>
    <w:rsid w:val="004F3D92"/>
    <w:rsid w:val="004F4AB4"/>
    <w:rsid w:val="004F4E2A"/>
    <w:rsid w:val="004F4EB2"/>
    <w:rsid w:val="004F521C"/>
    <w:rsid w:val="004F5FD7"/>
    <w:rsid w:val="004F60B6"/>
    <w:rsid w:val="004F684B"/>
    <w:rsid w:val="004F6CC2"/>
    <w:rsid w:val="004F6FA4"/>
    <w:rsid w:val="004F7242"/>
    <w:rsid w:val="00500C94"/>
    <w:rsid w:val="00500F9A"/>
    <w:rsid w:val="0050108C"/>
    <w:rsid w:val="005010C4"/>
    <w:rsid w:val="00501E93"/>
    <w:rsid w:val="00501EB9"/>
    <w:rsid w:val="005022C2"/>
    <w:rsid w:val="0050247C"/>
    <w:rsid w:val="00502B1E"/>
    <w:rsid w:val="00503E05"/>
    <w:rsid w:val="0050455B"/>
    <w:rsid w:val="00504903"/>
    <w:rsid w:val="00504AD8"/>
    <w:rsid w:val="00504E69"/>
    <w:rsid w:val="005050C4"/>
    <w:rsid w:val="00505C07"/>
    <w:rsid w:val="00505DC0"/>
    <w:rsid w:val="0050609A"/>
    <w:rsid w:val="005062F1"/>
    <w:rsid w:val="0050659E"/>
    <w:rsid w:val="005069A1"/>
    <w:rsid w:val="00506A5A"/>
    <w:rsid w:val="00506E35"/>
    <w:rsid w:val="00507735"/>
    <w:rsid w:val="00507AEA"/>
    <w:rsid w:val="00507EC1"/>
    <w:rsid w:val="005108C4"/>
    <w:rsid w:val="00510AA5"/>
    <w:rsid w:val="00510B4E"/>
    <w:rsid w:val="00510FE0"/>
    <w:rsid w:val="00511034"/>
    <w:rsid w:val="0051125D"/>
    <w:rsid w:val="005114DA"/>
    <w:rsid w:val="005115A7"/>
    <w:rsid w:val="00511FCC"/>
    <w:rsid w:val="00512051"/>
    <w:rsid w:val="005122DE"/>
    <w:rsid w:val="00512842"/>
    <w:rsid w:val="005129A7"/>
    <w:rsid w:val="00512A14"/>
    <w:rsid w:val="00512BCA"/>
    <w:rsid w:val="00513838"/>
    <w:rsid w:val="00513D68"/>
    <w:rsid w:val="00513F10"/>
    <w:rsid w:val="0051419A"/>
    <w:rsid w:val="005142CC"/>
    <w:rsid w:val="00514750"/>
    <w:rsid w:val="00514B6F"/>
    <w:rsid w:val="00515148"/>
    <w:rsid w:val="0051536A"/>
    <w:rsid w:val="00515648"/>
    <w:rsid w:val="00515733"/>
    <w:rsid w:val="005157EA"/>
    <w:rsid w:val="00515E5A"/>
    <w:rsid w:val="005162EC"/>
    <w:rsid w:val="005165F2"/>
    <w:rsid w:val="00516E30"/>
    <w:rsid w:val="00517512"/>
    <w:rsid w:val="005178FE"/>
    <w:rsid w:val="00517C4B"/>
    <w:rsid w:val="00517EDE"/>
    <w:rsid w:val="005204B9"/>
    <w:rsid w:val="00520A35"/>
    <w:rsid w:val="00520F3B"/>
    <w:rsid w:val="00521488"/>
    <w:rsid w:val="00521DB5"/>
    <w:rsid w:val="005228BC"/>
    <w:rsid w:val="00523036"/>
    <w:rsid w:val="00523220"/>
    <w:rsid w:val="005233DF"/>
    <w:rsid w:val="005233E7"/>
    <w:rsid w:val="00523901"/>
    <w:rsid w:val="00523A79"/>
    <w:rsid w:val="00523CE9"/>
    <w:rsid w:val="00523F56"/>
    <w:rsid w:val="005240B8"/>
    <w:rsid w:val="0052423E"/>
    <w:rsid w:val="005246B7"/>
    <w:rsid w:val="005254BB"/>
    <w:rsid w:val="005255DD"/>
    <w:rsid w:val="005259F7"/>
    <w:rsid w:val="00525A82"/>
    <w:rsid w:val="00526726"/>
    <w:rsid w:val="005271F0"/>
    <w:rsid w:val="00527F47"/>
    <w:rsid w:val="005304FA"/>
    <w:rsid w:val="00530517"/>
    <w:rsid w:val="00530579"/>
    <w:rsid w:val="00530684"/>
    <w:rsid w:val="00530814"/>
    <w:rsid w:val="00530ABD"/>
    <w:rsid w:val="00530D5B"/>
    <w:rsid w:val="00531102"/>
    <w:rsid w:val="005311B8"/>
    <w:rsid w:val="005313AC"/>
    <w:rsid w:val="0053199C"/>
    <w:rsid w:val="00531A09"/>
    <w:rsid w:val="005326EC"/>
    <w:rsid w:val="00532CAE"/>
    <w:rsid w:val="00532D51"/>
    <w:rsid w:val="00533518"/>
    <w:rsid w:val="00533690"/>
    <w:rsid w:val="005337D7"/>
    <w:rsid w:val="00533D71"/>
    <w:rsid w:val="0053484F"/>
    <w:rsid w:val="0053507F"/>
    <w:rsid w:val="00535DD1"/>
    <w:rsid w:val="0053642D"/>
    <w:rsid w:val="00536C24"/>
    <w:rsid w:val="00536E88"/>
    <w:rsid w:val="00537137"/>
    <w:rsid w:val="00537190"/>
    <w:rsid w:val="00537D30"/>
    <w:rsid w:val="0054043F"/>
    <w:rsid w:val="005405A5"/>
    <w:rsid w:val="005406B3"/>
    <w:rsid w:val="005408BE"/>
    <w:rsid w:val="00540CF1"/>
    <w:rsid w:val="00540E03"/>
    <w:rsid w:val="00540EE8"/>
    <w:rsid w:val="00541247"/>
    <w:rsid w:val="00541B04"/>
    <w:rsid w:val="0054210F"/>
    <w:rsid w:val="0054234B"/>
    <w:rsid w:val="00542CED"/>
    <w:rsid w:val="00542D54"/>
    <w:rsid w:val="00542DC6"/>
    <w:rsid w:val="005430F8"/>
    <w:rsid w:val="005434DE"/>
    <w:rsid w:val="00543E44"/>
    <w:rsid w:val="005443B4"/>
    <w:rsid w:val="0054479F"/>
    <w:rsid w:val="00544EC8"/>
    <w:rsid w:val="0054500C"/>
    <w:rsid w:val="00545057"/>
    <w:rsid w:val="00545737"/>
    <w:rsid w:val="005462E4"/>
    <w:rsid w:val="005463D8"/>
    <w:rsid w:val="00546D50"/>
    <w:rsid w:val="00546D51"/>
    <w:rsid w:val="00546D54"/>
    <w:rsid w:val="00546FF6"/>
    <w:rsid w:val="005475D0"/>
    <w:rsid w:val="005477A6"/>
    <w:rsid w:val="00550040"/>
    <w:rsid w:val="005502E0"/>
    <w:rsid w:val="005505D5"/>
    <w:rsid w:val="00550818"/>
    <w:rsid w:val="00550857"/>
    <w:rsid w:val="00550BB1"/>
    <w:rsid w:val="00550E6F"/>
    <w:rsid w:val="005510D0"/>
    <w:rsid w:val="005515E8"/>
    <w:rsid w:val="0055168A"/>
    <w:rsid w:val="005519B3"/>
    <w:rsid w:val="00551BFE"/>
    <w:rsid w:val="00551E5D"/>
    <w:rsid w:val="00552246"/>
    <w:rsid w:val="0055261C"/>
    <w:rsid w:val="00552695"/>
    <w:rsid w:val="00552CB8"/>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6D8"/>
    <w:rsid w:val="005568B1"/>
    <w:rsid w:val="005568C9"/>
    <w:rsid w:val="005573D0"/>
    <w:rsid w:val="00557868"/>
    <w:rsid w:val="00557870"/>
    <w:rsid w:val="00557A92"/>
    <w:rsid w:val="005603FB"/>
    <w:rsid w:val="00560713"/>
    <w:rsid w:val="00560AA9"/>
    <w:rsid w:val="00560C03"/>
    <w:rsid w:val="00560C3E"/>
    <w:rsid w:val="00560C3F"/>
    <w:rsid w:val="00560D52"/>
    <w:rsid w:val="00561215"/>
    <w:rsid w:val="005615A4"/>
    <w:rsid w:val="00562032"/>
    <w:rsid w:val="0056216F"/>
    <w:rsid w:val="00562648"/>
    <w:rsid w:val="00562CF2"/>
    <w:rsid w:val="00562D49"/>
    <w:rsid w:val="00563143"/>
    <w:rsid w:val="00563527"/>
    <w:rsid w:val="0056382C"/>
    <w:rsid w:val="005638C7"/>
    <w:rsid w:val="00563D88"/>
    <w:rsid w:val="00563E2D"/>
    <w:rsid w:val="005644DF"/>
    <w:rsid w:val="00564B07"/>
    <w:rsid w:val="00564D4B"/>
    <w:rsid w:val="00564E9D"/>
    <w:rsid w:val="00565235"/>
    <w:rsid w:val="00565923"/>
    <w:rsid w:val="00565B34"/>
    <w:rsid w:val="00565B74"/>
    <w:rsid w:val="00565CD8"/>
    <w:rsid w:val="005661D7"/>
    <w:rsid w:val="005663E6"/>
    <w:rsid w:val="005669AE"/>
    <w:rsid w:val="00566BB4"/>
    <w:rsid w:val="0056707B"/>
    <w:rsid w:val="0056746E"/>
    <w:rsid w:val="00567CC2"/>
    <w:rsid w:val="00567D92"/>
    <w:rsid w:val="00567E8C"/>
    <w:rsid w:val="00567F73"/>
    <w:rsid w:val="00570574"/>
    <w:rsid w:val="00570E15"/>
    <w:rsid w:val="00571050"/>
    <w:rsid w:val="00571898"/>
    <w:rsid w:val="00571BFC"/>
    <w:rsid w:val="00571D30"/>
    <w:rsid w:val="00572201"/>
    <w:rsid w:val="005724C5"/>
    <w:rsid w:val="005736E6"/>
    <w:rsid w:val="00573C8C"/>
    <w:rsid w:val="00573D22"/>
    <w:rsid w:val="00573FA0"/>
    <w:rsid w:val="00574459"/>
    <w:rsid w:val="00574524"/>
    <w:rsid w:val="00574846"/>
    <w:rsid w:val="005748AF"/>
    <w:rsid w:val="00574FD6"/>
    <w:rsid w:val="005753AE"/>
    <w:rsid w:val="005757CA"/>
    <w:rsid w:val="005759F4"/>
    <w:rsid w:val="00575A9B"/>
    <w:rsid w:val="00576F09"/>
    <w:rsid w:val="005771A8"/>
    <w:rsid w:val="005771CA"/>
    <w:rsid w:val="005772ED"/>
    <w:rsid w:val="005803FE"/>
    <w:rsid w:val="00580AFB"/>
    <w:rsid w:val="00581466"/>
    <w:rsid w:val="005817A4"/>
    <w:rsid w:val="00581FC6"/>
    <w:rsid w:val="005826B4"/>
    <w:rsid w:val="00582E1D"/>
    <w:rsid w:val="00582EBD"/>
    <w:rsid w:val="0058326E"/>
    <w:rsid w:val="005833B5"/>
    <w:rsid w:val="00583696"/>
    <w:rsid w:val="005836AE"/>
    <w:rsid w:val="005837F1"/>
    <w:rsid w:val="0058411C"/>
    <w:rsid w:val="00584507"/>
    <w:rsid w:val="00584672"/>
    <w:rsid w:val="00584A3B"/>
    <w:rsid w:val="00584C78"/>
    <w:rsid w:val="00584F21"/>
    <w:rsid w:val="00585014"/>
    <w:rsid w:val="00585D4B"/>
    <w:rsid w:val="00585ED3"/>
    <w:rsid w:val="00585FC0"/>
    <w:rsid w:val="00585FF6"/>
    <w:rsid w:val="00586306"/>
    <w:rsid w:val="00586A69"/>
    <w:rsid w:val="005870E1"/>
    <w:rsid w:val="005871BB"/>
    <w:rsid w:val="005871D6"/>
    <w:rsid w:val="00587222"/>
    <w:rsid w:val="0058769F"/>
    <w:rsid w:val="00587752"/>
    <w:rsid w:val="00587DC0"/>
    <w:rsid w:val="00587E04"/>
    <w:rsid w:val="00590343"/>
    <w:rsid w:val="00590598"/>
    <w:rsid w:val="005907E1"/>
    <w:rsid w:val="0059082F"/>
    <w:rsid w:val="005910EA"/>
    <w:rsid w:val="0059115B"/>
    <w:rsid w:val="005912B4"/>
    <w:rsid w:val="005912BC"/>
    <w:rsid w:val="00591464"/>
    <w:rsid w:val="005918AE"/>
    <w:rsid w:val="00591BEA"/>
    <w:rsid w:val="00591C47"/>
    <w:rsid w:val="00591CE5"/>
    <w:rsid w:val="00591F29"/>
    <w:rsid w:val="005928D0"/>
    <w:rsid w:val="00592C57"/>
    <w:rsid w:val="00592C9E"/>
    <w:rsid w:val="00592CA2"/>
    <w:rsid w:val="0059362D"/>
    <w:rsid w:val="00593764"/>
    <w:rsid w:val="005939C6"/>
    <w:rsid w:val="00594320"/>
    <w:rsid w:val="00594368"/>
    <w:rsid w:val="005947D2"/>
    <w:rsid w:val="005949C4"/>
    <w:rsid w:val="00594BD2"/>
    <w:rsid w:val="00594C36"/>
    <w:rsid w:val="00594FC0"/>
    <w:rsid w:val="00595525"/>
    <w:rsid w:val="00595900"/>
    <w:rsid w:val="00595986"/>
    <w:rsid w:val="00596518"/>
    <w:rsid w:val="00596663"/>
    <w:rsid w:val="00596853"/>
    <w:rsid w:val="00596856"/>
    <w:rsid w:val="00596B18"/>
    <w:rsid w:val="00597748"/>
    <w:rsid w:val="00597CBD"/>
    <w:rsid w:val="00597DBA"/>
    <w:rsid w:val="005A05A4"/>
    <w:rsid w:val="005A0A90"/>
    <w:rsid w:val="005A0D1A"/>
    <w:rsid w:val="005A0E1A"/>
    <w:rsid w:val="005A0E95"/>
    <w:rsid w:val="005A0FC3"/>
    <w:rsid w:val="005A16D3"/>
    <w:rsid w:val="005A25C3"/>
    <w:rsid w:val="005A2631"/>
    <w:rsid w:val="005A264B"/>
    <w:rsid w:val="005A2FB9"/>
    <w:rsid w:val="005A332B"/>
    <w:rsid w:val="005A337B"/>
    <w:rsid w:val="005A354D"/>
    <w:rsid w:val="005A419A"/>
    <w:rsid w:val="005A4CF0"/>
    <w:rsid w:val="005A4F0C"/>
    <w:rsid w:val="005A5768"/>
    <w:rsid w:val="005A5902"/>
    <w:rsid w:val="005A5AC4"/>
    <w:rsid w:val="005A5E4B"/>
    <w:rsid w:val="005A6089"/>
    <w:rsid w:val="005A62BC"/>
    <w:rsid w:val="005A6381"/>
    <w:rsid w:val="005A672F"/>
    <w:rsid w:val="005A6E62"/>
    <w:rsid w:val="005A7259"/>
    <w:rsid w:val="005A73F8"/>
    <w:rsid w:val="005A75DC"/>
    <w:rsid w:val="005A78BE"/>
    <w:rsid w:val="005A7ADB"/>
    <w:rsid w:val="005A7C95"/>
    <w:rsid w:val="005A7F44"/>
    <w:rsid w:val="005B06E0"/>
    <w:rsid w:val="005B08A1"/>
    <w:rsid w:val="005B09C8"/>
    <w:rsid w:val="005B09F7"/>
    <w:rsid w:val="005B0BEF"/>
    <w:rsid w:val="005B0F86"/>
    <w:rsid w:val="005B173E"/>
    <w:rsid w:val="005B2001"/>
    <w:rsid w:val="005B238B"/>
    <w:rsid w:val="005B25AC"/>
    <w:rsid w:val="005B27CE"/>
    <w:rsid w:val="005B28E2"/>
    <w:rsid w:val="005B290F"/>
    <w:rsid w:val="005B2D60"/>
    <w:rsid w:val="005B31A5"/>
    <w:rsid w:val="005B33FB"/>
    <w:rsid w:val="005B344D"/>
    <w:rsid w:val="005B360F"/>
    <w:rsid w:val="005B3975"/>
    <w:rsid w:val="005B3DE6"/>
    <w:rsid w:val="005B3E10"/>
    <w:rsid w:val="005B44B8"/>
    <w:rsid w:val="005B5FB8"/>
    <w:rsid w:val="005B605C"/>
    <w:rsid w:val="005B6142"/>
    <w:rsid w:val="005B619C"/>
    <w:rsid w:val="005B6247"/>
    <w:rsid w:val="005B6822"/>
    <w:rsid w:val="005B68DF"/>
    <w:rsid w:val="005B6A61"/>
    <w:rsid w:val="005B6FF8"/>
    <w:rsid w:val="005B73F4"/>
    <w:rsid w:val="005B744A"/>
    <w:rsid w:val="005B7CDA"/>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987"/>
    <w:rsid w:val="005C3C65"/>
    <w:rsid w:val="005C3F1C"/>
    <w:rsid w:val="005C4347"/>
    <w:rsid w:val="005C440E"/>
    <w:rsid w:val="005C4E33"/>
    <w:rsid w:val="005C5AD0"/>
    <w:rsid w:val="005C5B84"/>
    <w:rsid w:val="005C63EA"/>
    <w:rsid w:val="005C64AE"/>
    <w:rsid w:val="005C661E"/>
    <w:rsid w:val="005C66BD"/>
    <w:rsid w:val="005C671F"/>
    <w:rsid w:val="005C6966"/>
    <w:rsid w:val="005C6BFC"/>
    <w:rsid w:val="005C769D"/>
    <w:rsid w:val="005C7ED7"/>
    <w:rsid w:val="005D0BB6"/>
    <w:rsid w:val="005D1110"/>
    <w:rsid w:val="005D1BBD"/>
    <w:rsid w:val="005D201A"/>
    <w:rsid w:val="005D2256"/>
    <w:rsid w:val="005D24E7"/>
    <w:rsid w:val="005D26B7"/>
    <w:rsid w:val="005D2C18"/>
    <w:rsid w:val="005D300A"/>
    <w:rsid w:val="005D3058"/>
    <w:rsid w:val="005D3D49"/>
    <w:rsid w:val="005D49DA"/>
    <w:rsid w:val="005D4C20"/>
    <w:rsid w:val="005D4D35"/>
    <w:rsid w:val="005D5281"/>
    <w:rsid w:val="005D5598"/>
    <w:rsid w:val="005D5F1A"/>
    <w:rsid w:val="005D5FCE"/>
    <w:rsid w:val="005D65CF"/>
    <w:rsid w:val="005D673A"/>
    <w:rsid w:val="005D68D5"/>
    <w:rsid w:val="005D69C5"/>
    <w:rsid w:val="005D7215"/>
    <w:rsid w:val="005D7459"/>
    <w:rsid w:val="005D7475"/>
    <w:rsid w:val="005E0065"/>
    <w:rsid w:val="005E03EE"/>
    <w:rsid w:val="005E1475"/>
    <w:rsid w:val="005E1492"/>
    <w:rsid w:val="005E1DD0"/>
    <w:rsid w:val="005E1F28"/>
    <w:rsid w:val="005E20A5"/>
    <w:rsid w:val="005E266D"/>
    <w:rsid w:val="005E2CED"/>
    <w:rsid w:val="005E37A4"/>
    <w:rsid w:val="005E3F69"/>
    <w:rsid w:val="005E413D"/>
    <w:rsid w:val="005E4B4D"/>
    <w:rsid w:val="005E4C97"/>
    <w:rsid w:val="005E4E62"/>
    <w:rsid w:val="005E4EC6"/>
    <w:rsid w:val="005E5CE3"/>
    <w:rsid w:val="005E66F0"/>
    <w:rsid w:val="005E6A09"/>
    <w:rsid w:val="005E6C49"/>
    <w:rsid w:val="005E6EB3"/>
    <w:rsid w:val="005E71FB"/>
    <w:rsid w:val="005E782B"/>
    <w:rsid w:val="005F059F"/>
    <w:rsid w:val="005F05BC"/>
    <w:rsid w:val="005F0618"/>
    <w:rsid w:val="005F084C"/>
    <w:rsid w:val="005F08F1"/>
    <w:rsid w:val="005F0907"/>
    <w:rsid w:val="005F091E"/>
    <w:rsid w:val="005F0D54"/>
    <w:rsid w:val="005F1063"/>
    <w:rsid w:val="005F17EE"/>
    <w:rsid w:val="005F1C20"/>
    <w:rsid w:val="005F1EA4"/>
    <w:rsid w:val="005F1F9A"/>
    <w:rsid w:val="005F216D"/>
    <w:rsid w:val="005F2264"/>
    <w:rsid w:val="005F2CEA"/>
    <w:rsid w:val="005F2EEA"/>
    <w:rsid w:val="005F3388"/>
    <w:rsid w:val="005F3509"/>
    <w:rsid w:val="005F3C00"/>
    <w:rsid w:val="005F4574"/>
    <w:rsid w:val="005F45D8"/>
    <w:rsid w:val="005F478B"/>
    <w:rsid w:val="005F5055"/>
    <w:rsid w:val="005F561E"/>
    <w:rsid w:val="005F56FA"/>
    <w:rsid w:val="005F61A2"/>
    <w:rsid w:val="005F63BC"/>
    <w:rsid w:val="005F65B6"/>
    <w:rsid w:val="005F66E3"/>
    <w:rsid w:val="005F69BC"/>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69A"/>
    <w:rsid w:val="006023EF"/>
    <w:rsid w:val="006024AD"/>
    <w:rsid w:val="00603221"/>
    <w:rsid w:val="00603623"/>
    <w:rsid w:val="00603E0F"/>
    <w:rsid w:val="00604255"/>
    <w:rsid w:val="00604B2E"/>
    <w:rsid w:val="00604E0B"/>
    <w:rsid w:val="0060527E"/>
    <w:rsid w:val="00605464"/>
    <w:rsid w:val="0060549B"/>
    <w:rsid w:val="00605ADE"/>
    <w:rsid w:val="00605D76"/>
    <w:rsid w:val="00605F57"/>
    <w:rsid w:val="00606899"/>
    <w:rsid w:val="00606A8B"/>
    <w:rsid w:val="00606BA9"/>
    <w:rsid w:val="006079A6"/>
    <w:rsid w:val="00607A22"/>
    <w:rsid w:val="00607A8C"/>
    <w:rsid w:val="00607EF0"/>
    <w:rsid w:val="00607F23"/>
    <w:rsid w:val="00607F45"/>
    <w:rsid w:val="00610206"/>
    <w:rsid w:val="00610227"/>
    <w:rsid w:val="00610586"/>
    <w:rsid w:val="006106F5"/>
    <w:rsid w:val="006107C5"/>
    <w:rsid w:val="006108BF"/>
    <w:rsid w:val="006109E9"/>
    <w:rsid w:val="00610E71"/>
    <w:rsid w:val="006111BE"/>
    <w:rsid w:val="006112C3"/>
    <w:rsid w:val="006113FF"/>
    <w:rsid w:val="00611B14"/>
    <w:rsid w:val="00611D81"/>
    <w:rsid w:val="0061249A"/>
    <w:rsid w:val="00612A33"/>
    <w:rsid w:val="0061308B"/>
    <w:rsid w:val="006133FF"/>
    <w:rsid w:val="00613A40"/>
    <w:rsid w:val="00613BE1"/>
    <w:rsid w:val="00613D0E"/>
    <w:rsid w:val="00613D36"/>
    <w:rsid w:val="00614085"/>
    <w:rsid w:val="006146BD"/>
    <w:rsid w:val="00615114"/>
    <w:rsid w:val="00615603"/>
    <w:rsid w:val="00615C37"/>
    <w:rsid w:val="00615E34"/>
    <w:rsid w:val="006161AE"/>
    <w:rsid w:val="00616592"/>
    <w:rsid w:val="00616847"/>
    <w:rsid w:val="00617260"/>
    <w:rsid w:val="00617378"/>
    <w:rsid w:val="006175D5"/>
    <w:rsid w:val="00617F34"/>
    <w:rsid w:val="006207D1"/>
    <w:rsid w:val="00620CFE"/>
    <w:rsid w:val="00620DF9"/>
    <w:rsid w:val="0062144D"/>
    <w:rsid w:val="006214E0"/>
    <w:rsid w:val="00621807"/>
    <w:rsid w:val="00621AAE"/>
    <w:rsid w:val="00621F32"/>
    <w:rsid w:val="0062214B"/>
    <w:rsid w:val="0062232C"/>
    <w:rsid w:val="006226FA"/>
    <w:rsid w:val="0062273E"/>
    <w:rsid w:val="00622741"/>
    <w:rsid w:val="00622E2F"/>
    <w:rsid w:val="00623175"/>
    <w:rsid w:val="006231EA"/>
    <w:rsid w:val="0062378E"/>
    <w:rsid w:val="00623A35"/>
    <w:rsid w:val="00623B65"/>
    <w:rsid w:val="00623BAC"/>
    <w:rsid w:val="00623E8E"/>
    <w:rsid w:val="006244A9"/>
    <w:rsid w:val="0062491B"/>
    <w:rsid w:val="006250C4"/>
    <w:rsid w:val="006251EB"/>
    <w:rsid w:val="00625429"/>
    <w:rsid w:val="00626530"/>
    <w:rsid w:val="0062674D"/>
    <w:rsid w:val="00626A51"/>
    <w:rsid w:val="00626AD6"/>
    <w:rsid w:val="00627422"/>
    <w:rsid w:val="00627C08"/>
    <w:rsid w:val="00627C99"/>
    <w:rsid w:val="00630737"/>
    <w:rsid w:val="00630933"/>
    <w:rsid w:val="00630FD6"/>
    <w:rsid w:val="00631647"/>
    <w:rsid w:val="006316F5"/>
    <w:rsid w:val="00631963"/>
    <w:rsid w:val="00631FC5"/>
    <w:rsid w:val="00633D46"/>
    <w:rsid w:val="00633D82"/>
    <w:rsid w:val="0063400B"/>
    <w:rsid w:val="0063414D"/>
    <w:rsid w:val="00634756"/>
    <w:rsid w:val="00634A78"/>
    <w:rsid w:val="00634F74"/>
    <w:rsid w:val="006350F8"/>
    <w:rsid w:val="00635451"/>
    <w:rsid w:val="00635948"/>
    <w:rsid w:val="00635A40"/>
    <w:rsid w:val="00636B0F"/>
    <w:rsid w:val="00636D6B"/>
    <w:rsid w:val="006371E1"/>
    <w:rsid w:val="006374D0"/>
    <w:rsid w:val="00637548"/>
    <w:rsid w:val="00637BFA"/>
    <w:rsid w:val="00640156"/>
    <w:rsid w:val="006404F0"/>
    <w:rsid w:val="00640CA2"/>
    <w:rsid w:val="00640DE8"/>
    <w:rsid w:val="006412BF"/>
    <w:rsid w:val="00641545"/>
    <w:rsid w:val="0064181A"/>
    <w:rsid w:val="00641A4F"/>
    <w:rsid w:val="00641AFC"/>
    <w:rsid w:val="0064201D"/>
    <w:rsid w:val="0064221C"/>
    <w:rsid w:val="00642760"/>
    <w:rsid w:val="0064277A"/>
    <w:rsid w:val="00642F72"/>
    <w:rsid w:val="00642FDA"/>
    <w:rsid w:val="00643190"/>
    <w:rsid w:val="00643AFB"/>
    <w:rsid w:val="00643AFF"/>
    <w:rsid w:val="00644054"/>
    <w:rsid w:val="00644CE6"/>
    <w:rsid w:val="00644FA4"/>
    <w:rsid w:val="00644FC1"/>
    <w:rsid w:val="00645051"/>
    <w:rsid w:val="006450DA"/>
    <w:rsid w:val="00645673"/>
    <w:rsid w:val="006458C4"/>
    <w:rsid w:val="00645C9F"/>
    <w:rsid w:val="00645E58"/>
    <w:rsid w:val="00645ED7"/>
    <w:rsid w:val="00645F7C"/>
    <w:rsid w:val="006464B9"/>
    <w:rsid w:val="00646C15"/>
    <w:rsid w:val="006471E2"/>
    <w:rsid w:val="006475BA"/>
    <w:rsid w:val="00647D57"/>
    <w:rsid w:val="006500ED"/>
    <w:rsid w:val="0065049C"/>
    <w:rsid w:val="006504F7"/>
    <w:rsid w:val="006506E4"/>
    <w:rsid w:val="0065092B"/>
    <w:rsid w:val="00650D58"/>
    <w:rsid w:val="00650DD8"/>
    <w:rsid w:val="00650EEF"/>
    <w:rsid w:val="00651102"/>
    <w:rsid w:val="00651505"/>
    <w:rsid w:val="006515DC"/>
    <w:rsid w:val="00651722"/>
    <w:rsid w:val="00651D3A"/>
    <w:rsid w:val="0065201B"/>
    <w:rsid w:val="006524B1"/>
    <w:rsid w:val="00652974"/>
    <w:rsid w:val="006529E3"/>
    <w:rsid w:val="00652A69"/>
    <w:rsid w:val="00653008"/>
    <w:rsid w:val="0065362F"/>
    <w:rsid w:val="006538B6"/>
    <w:rsid w:val="00653C8F"/>
    <w:rsid w:val="006541BA"/>
    <w:rsid w:val="00654323"/>
    <w:rsid w:val="006547E8"/>
    <w:rsid w:val="00654D1F"/>
    <w:rsid w:val="0065576F"/>
    <w:rsid w:val="006559D8"/>
    <w:rsid w:val="006559E0"/>
    <w:rsid w:val="00655DA0"/>
    <w:rsid w:val="006563E3"/>
    <w:rsid w:val="006565C9"/>
    <w:rsid w:val="0065693F"/>
    <w:rsid w:val="00656C91"/>
    <w:rsid w:val="00656F49"/>
    <w:rsid w:val="00657C03"/>
    <w:rsid w:val="00660284"/>
    <w:rsid w:val="006608D0"/>
    <w:rsid w:val="006617F5"/>
    <w:rsid w:val="0066183B"/>
    <w:rsid w:val="00661B5A"/>
    <w:rsid w:val="00661C9D"/>
    <w:rsid w:val="00661DBB"/>
    <w:rsid w:val="00662066"/>
    <w:rsid w:val="00662089"/>
    <w:rsid w:val="0066260B"/>
    <w:rsid w:val="006629BE"/>
    <w:rsid w:val="00662A1F"/>
    <w:rsid w:val="00662AA6"/>
    <w:rsid w:val="00662C57"/>
    <w:rsid w:val="00662E67"/>
    <w:rsid w:val="00663643"/>
    <w:rsid w:val="00663709"/>
    <w:rsid w:val="00664384"/>
    <w:rsid w:val="00664731"/>
    <w:rsid w:val="0066473D"/>
    <w:rsid w:val="00664BB4"/>
    <w:rsid w:val="00664D4D"/>
    <w:rsid w:val="00664DBF"/>
    <w:rsid w:val="006654EB"/>
    <w:rsid w:val="006658D9"/>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2C7B"/>
    <w:rsid w:val="00673285"/>
    <w:rsid w:val="0067329D"/>
    <w:rsid w:val="00673670"/>
    <w:rsid w:val="0067462C"/>
    <w:rsid w:val="006748B5"/>
    <w:rsid w:val="006749A1"/>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945"/>
    <w:rsid w:val="00682A80"/>
    <w:rsid w:val="00682AE8"/>
    <w:rsid w:val="0068301F"/>
    <w:rsid w:val="00683398"/>
    <w:rsid w:val="0068370C"/>
    <w:rsid w:val="00683EF6"/>
    <w:rsid w:val="00683F22"/>
    <w:rsid w:val="006843F2"/>
    <w:rsid w:val="00684AF8"/>
    <w:rsid w:val="00684C42"/>
    <w:rsid w:val="00684DBF"/>
    <w:rsid w:val="00684F64"/>
    <w:rsid w:val="0068564D"/>
    <w:rsid w:val="0068568F"/>
    <w:rsid w:val="00685A5B"/>
    <w:rsid w:val="00685C3B"/>
    <w:rsid w:val="00686012"/>
    <w:rsid w:val="006871B3"/>
    <w:rsid w:val="006872FC"/>
    <w:rsid w:val="006900DD"/>
    <w:rsid w:val="006902CA"/>
    <w:rsid w:val="0069039E"/>
    <w:rsid w:val="006903C9"/>
    <w:rsid w:val="00691681"/>
    <w:rsid w:val="006919A1"/>
    <w:rsid w:val="00691FBB"/>
    <w:rsid w:val="00692240"/>
    <w:rsid w:val="0069237D"/>
    <w:rsid w:val="006925FD"/>
    <w:rsid w:val="00692D60"/>
    <w:rsid w:val="00692EA9"/>
    <w:rsid w:val="00692ECB"/>
    <w:rsid w:val="0069339F"/>
    <w:rsid w:val="0069377F"/>
    <w:rsid w:val="00693886"/>
    <w:rsid w:val="006938DF"/>
    <w:rsid w:val="00693B7C"/>
    <w:rsid w:val="00693E30"/>
    <w:rsid w:val="006947DD"/>
    <w:rsid w:val="00694B0D"/>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3DF"/>
    <w:rsid w:val="006A0C05"/>
    <w:rsid w:val="006A1292"/>
    <w:rsid w:val="006A1687"/>
    <w:rsid w:val="006A205B"/>
    <w:rsid w:val="006A21E0"/>
    <w:rsid w:val="006A2A94"/>
    <w:rsid w:val="006A2B8A"/>
    <w:rsid w:val="006A332F"/>
    <w:rsid w:val="006A379E"/>
    <w:rsid w:val="006A3D05"/>
    <w:rsid w:val="006A3E4F"/>
    <w:rsid w:val="006A3F55"/>
    <w:rsid w:val="006A4139"/>
    <w:rsid w:val="006A4687"/>
    <w:rsid w:val="006A47B5"/>
    <w:rsid w:val="006A4821"/>
    <w:rsid w:val="006A494D"/>
    <w:rsid w:val="006A51CE"/>
    <w:rsid w:val="006A520B"/>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513"/>
    <w:rsid w:val="006B080B"/>
    <w:rsid w:val="006B15CF"/>
    <w:rsid w:val="006B19B1"/>
    <w:rsid w:val="006B1D43"/>
    <w:rsid w:val="006B232D"/>
    <w:rsid w:val="006B2C2C"/>
    <w:rsid w:val="006B2DF7"/>
    <w:rsid w:val="006B3168"/>
    <w:rsid w:val="006B3515"/>
    <w:rsid w:val="006B36E9"/>
    <w:rsid w:val="006B397D"/>
    <w:rsid w:val="006B3C2C"/>
    <w:rsid w:val="006B421C"/>
    <w:rsid w:val="006B5368"/>
    <w:rsid w:val="006B5381"/>
    <w:rsid w:val="006B53CE"/>
    <w:rsid w:val="006B54DD"/>
    <w:rsid w:val="006B5658"/>
    <w:rsid w:val="006B5A9D"/>
    <w:rsid w:val="006B5BA9"/>
    <w:rsid w:val="006B6BCE"/>
    <w:rsid w:val="006B7189"/>
    <w:rsid w:val="006B7885"/>
    <w:rsid w:val="006B793E"/>
    <w:rsid w:val="006B7A24"/>
    <w:rsid w:val="006B7B90"/>
    <w:rsid w:val="006C01D8"/>
    <w:rsid w:val="006C04FC"/>
    <w:rsid w:val="006C1727"/>
    <w:rsid w:val="006C1B4B"/>
    <w:rsid w:val="006C1C43"/>
    <w:rsid w:val="006C1DB5"/>
    <w:rsid w:val="006C1F86"/>
    <w:rsid w:val="006C27B3"/>
    <w:rsid w:val="006C2A26"/>
    <w:rsid w:val="006C2A86"/>
    <w:rsid w:val="006C33DA"/>
    <w:rsid w:val="006C3ED4"/>
    <w:rsid w:val="006C41C6"/>
    <w:rsid w:val="006C42E1"/>
    <w:rsid w:val="006C4C00"/>
    <w:rsid w:val="006C52EB"/>
    <w:rsid w:val="006C53CF"/>
    <w:rsid w:val="006C54AB"/>
    <w:rsid w:val="006C55C0"/>
    <w:rsid w:val="006C599F"/>
    <w:rsid w:val="006C5B07"/>
    <w:rsid w:val="006C5B0C"/>
    <w:rsid w:val="006C5B2C"/>
    <w:rsid w:val="006C5BCD"/>
    <w:rsid w:val="006C61A4"/>
    <w:rsid w:val="006C67F3"/>
    <w:rsid w:val="006C6B0E"/>
    <w:rsid w:val="006C6F8C"/>
    <w:rsid w:val="006C778D"/>
    <w:rsid w:val="006C7FB9"/>
    <w:rsid w:val="006D01C4"/>
    <w:rsid w:val="006D07E2"/>
    <w:rsid w:val="006D08AF"/>
    <w:rsid w:val="006D0B5B"/>
    <w:rsid w:val="006D1008"/>
    <w:rsid w:val="006D11C5"/>
    <w:rsid w:val="006D12A5"/>
    <w:rsid w:val="006D13DB"/>
    <w:rsid w:val="006D165D"/>
    <w:rsid w:val="006D1C56"/>
    <w:rsid w:val="006D1F40"/>
    <w:rsid w:val="006D2009"/>
    <w:rsid w:val="006D24E1"/>
    <w:rsid w:val="006D29FE"/>
    <w:rsid w:val="006D2DD2"/>
    <w:rsid w:val="006D2F6B"/>
    <w:rsid w:val="006D3054"/>
    <w:rsid w:val="006D332F"/>
    <w:rsid w:val="006D357A"/>
    <w:rsid w:val="006D3EFE"/>
    <w:rsid w:val="006D4067"/>
    <w:rsid w:val="006D47A1"/>
    <w:rsid w:val="006D4C83"/>
    <w:rsid w:val="006D4FCE"/>
    <w:rsid w:val="006D52D8"/>
    <w:rsid w:val="006D58A1"/>
    <w:rsid w:val="006D590B"/>
    <w:rsid w:val="006D5E66"/>
    <w:rsid w:val="006D6311"/>
    <w:rsid w:val="006D66DE"/>
    <w:rsid w:val="006D7224"/>
    <w:rsid w:val="006D72D8"/>
    <w:rsid w:val="006D7822"/>
    <w:rsid w:val="006D7A4B"/>
    <w:rsid w:val="006D7ADD"/>
    <w:rsid w:val="006D7F22"/>
    <w:rsid w:val="006E01EA"/>
    <w:rsid w:val="006E0320"/>
    <w:rsid w:val="006E0538"/>
    <w:rsid w:val="006E058D"/>
    <w:rsid w:val="006E0C6B"/>
    <w:rsid w:val="006E0C80"/>
    <w:rsid w:val="006E0E4E"/>
    <w:rsid w:val="006E129B"/>
    <w:rsid w:val="006E1BD8"/>
    <w:rsid w:val="006E1C5D"/>
    <w:rsid w:val="006E26E2"/>
    <w:rsid w:val="006E2D19"/>
    <w:rsid w:val="006E3A92"/>
    <w:rsid w:val="006E4233"/>
    <w:rsid w:val="006E4340"/>
    <w:rsid w:val="006E4686"/>
    <w:rsid w:val="006E4693"/>
    <w:rsid w:val="006E4785"/>
    <w:rsid w:val="006E4F67"/>
    <w:rsid w:val="006E5413"/>
    <w:rsid w:val="006E579E"/>
    <w:rsid w:val="006E5FDA"/>
    <w:rsid w:val="006E6934"/>
    <w:rsid w:val="006E6A1D"/>
    <w:rsid w:val="006E6AED"/>
    <w:rsid w:val="006E6FF8"/>
    <w:rsid w:val="006E7287"/>
    <w:rsid w:val="006E7761"/>
    <w:rsid w:val="006E796B"/>
    <w:rsid w:val="006E7C9F"/>
    <w:rsid w:val="006E7CB8"/>
    <w:rsid w:val="006E7ECF"/>
    <w:rsid w:val="006E7ED0"/>
    <w:rsid w:val="006E7FDA"/>
    <w:rsid w:val="006F0AEF"/>
    <w:rsid w:val="006F0B85"/>
    <w:rsid w:val="006F0D12"/>
    <w:rsid w:val="006F0EDB"/>
    <w:rsid w:val="006F2631"/>
    <w:rsid w:val="006F2987"/>
    <w:rsid w:val="006F2FCE"/>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778"/>
    <w:rsid w:val="006F793C"/>
    <w:rsid w:val="0070005E"/>
    <w:rsid w:val="0070018E"/>
    <w:rsid w:val="0070021C"/>
    <w:rsid w:val="00700D68"/>
    <w:rsid w:val="007014F4"/>
    <w:rsid w:val="00702119"/>
    <w:rsid w:val="007022C3"/>
    <w:rsid w:val="007026D9"/>
    <w:rsid w:val="00702972"/>
    <w:rsid w:val="00702A10"/>
    <w:rsid w:val="00702B29"/>
    <w:rsid w:val="00703324"/>
    <w:rsid w:val="0070359A"/>
    <w:rsid w:val="007035B0"/>
    <w:rsid w:val="00703C35"/>
    <w:rsid w:val="00703F54"/>
    <w:rsid w:val="00703FC6"/>
    <w:rsid w:val="0070479D"/>
    <w:rsid w:val="00704A14"/>
    <w:rsid w:val="00704A88"/>
    <w:rsid w:val="00704C1A"/>
    <w:rsid w:val="00704EA6"/>
    <w:rsid w:val="00705052"/>
    <w:rsid w:val="00705813"/>
    <w:rsid w:val="00705F5B"/>
    <w:rsid w:val="007065D9"/>
    <w:rsid w:val="0070734B"/>
    <w:rsid w:val="00707364"/>
    <w:rsid w:val="00707461"/>
    <w:rsid w:val="0070789E"/>
    <w:rsid w:val="00707C6D"/>
    <w:rsid w:val="00710215"/>
    <w:rsid w:val="00710773"/>
    <w:rsid w:val="0071084E"/>
    <w:rsid w:val="007113CD"/>
    <w:rsid w:val="0071173B"/>
    <w:rsid w:val="00711AD7"/>
    <w:rsid w:val="00712849"/>
    <w:rsid w:val="00712BA9"/>
    <w:rsid w:val="00712BDD"/>
    <w:rsid w:val="00712D38"/>
    <w:rsid w:val="0071305D"/>
    <w:rsid w:val="00713183"/>
    <w:rsid w:val="00713D2A"/>
    <w:rsid w:val="00713F15"/>
    <w:rsid w:val="00714364"/>
    <w:rsid w:val="00715205"/>
    <w:rsid w:val="007158A4"/>
    <w:rsid w:val="00715A4B"/>
    <w:rsid w:val="00715FF5"/>
    <w:rsid w:val="00716A7B"/>
    <w:rsid w:val="00716E5D"/>
    <w:rsid w:val="00717193"/>
    <w:rsid w:val="00717266"/>
    <w:rsid w:val="007172DD"/>
    <w:rsid w:val="007178F8"/>
    <w:rsid w:val="00717952"/>
    <w:rsid w:val="00717AD4"/>
    <w:rsid w:val="007202EC"/>
    <w:rsid w:val="00720424"/>
    <w:rsid w:val="00721170"/>
    <w:rsid w:val="007218FE"/>
    <w:rsid w:val="0072226C"/>
    <w:rsid w:val="00722385"/>
    <w:rsid w:val="0072256A"/>
    <w:rsid w:val="007228F3"/>
    <w:rsid w:val="00722A53"/>
    <w:rsid w:val="007233DA"/>
    <w:rsid w:val="0072373B"/>
    <w:rsid w:val="00723B34"/>
    <w:rsid w:val="00723D4D"/>
    <w:rsid w:val="0072427D"/>
    <w:rsid w:val="0072478C"/>
    <w:rsid w:val="007249B7"/>
    <w:rsid w:val="00724A2E"/>
    <w:rsid w:val="00724A46"/>
    <w:rsid w:val="00724A7D"/>
    <w:rsid w:val="00724B0B"/>
    <w:rsid w:val="007253F5"/>
    <w:rsid w:val="007254F9"/>
    <w:rsid w:val="007255A4"/>
    <w:rsid w:val="00725A65"/>
    <w:rsid w:val="00725F9C"/>
    <w:rsid w:val="00726AA4"/>
    <w:rsid w:val="00726ED5"/>
    <w:rsid w:val="007277E0"/>
    <w:rsid w:val="00727DF9"/>
    <w:rsid w:val="00727FB7"/>
    <w:rsid w:val="0073020B"/>
    <w:rsid w:val="0073026A"/>
    <w:rsid w:val="007306B4"/>
    <w:rsid w:val="00730A17"/>
    <w:rsid w:val="00730B62"/>
    <w:rsid w:val="007317DE"/>
    <w:rsid w:val="00731B30"/>
    <w:rsid w:val="00731DE6"/>
    <w:rsid w:val="00732192"/>
    <w:rsid w:val="00732417"/>
    <w:rsid w:val="00732441"/>
    <w:rsid w:val="00732805"/>
    <w:rsid w:val="00732A01"/>
    <w:rsid w:val="007337CB"/>
    <w:rsid w:val="00733AEA"/>
    <w:rsid w:val="007340BF"/>
    <w:rsid w:val="00734107"/>
    <w:rsid w:val="007343D7"/>
    <w:rsid w:val="00736297"/>
    <w:rsid w:val="007362F3"/>
    <w:rsid w:val="00736D6E"/>
    <w:rsid w:val="0073715D"/>
    <w:rsid w:val="0073728E"/>
    <w:rsid w:val="0073757A"/>
    <w:rsid w:val="00737BF7"/>
    <w:rsid w:val="00737C4B"/>
    <w:rsid w:val="007404EB"/>
    <w:rsid w:val="00740557"/>
    <w:rsid w:val="0074125C"/>
    <w:rsid w:val="00741EF9"/>
    <w:rsid w:val="0074287A"/>
    <w:rsid w:val="00742E29"/>
    <w:rsid w:val="00743B03"/>
    <w:rsid w:val="00743B70"/>
    <w:rsid w:val="00743D9F"/>
    <w:rsid w:val="00743F79"/>
    <w:rsid w:val="00744402"/>
    <w:rsid w:val="00744455"/>
    <w:rsid w:val="00744B2E"/>
    <w:rsid w:val="00744BBE"/>
    <w:rsid w:val="00745049"/>
    <w:rsid w:val="0074542C"/>
    <w:rsid w:val="00745530"/>
    <w:rsid w:val="00745D5D"/>
    <w:rsid w:val="00746319"/>
    <w:rsid w:val="007469DC"/>
    <w:rsid w:val="00746AD3"/>
    <w:rsid w:val="00746C4A"/>
    <w:rsid w:val="007476FD"/>
    <w:rsid w:val="007479EA"/>
    <w:rsid w:val="00747C23"/>
    <w:rsid w:val="00747CF9"/>
    <w:rsid w:val="00747E71"/>
    <w:rsid w:val="00747F89"/>
    <w:rsid w:val="007507F1"/>
    <w:rsid w:val="00751114"/>
    <w:rsid w:val="007516AC"/>
    <w:rsid w:val="00751903"/>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8C1"/>
    <w:rsid w:val="007559EF"/>
    <w:rsid w:val="00755A56"/>
    <w:rsid w:val="007561F8"/>
    <w:rsid w:val="0075670B"/>
    <w:rsid w:val="00757471"/>
    <w:rsid w:val="007601B0"/>
    <w:rsid w:val="007601D8"/>
    <w:rsid w:val="00760E0B"/>
    <w:rsid w:val="0076177C"/>
    <w:rsid w:val="00761793"/>
    <w:rsid w:val="00761BF2"/>
    <w:rsid w:val="00761DA5"/>
    <w:rsid w:val="00762494"/>
    <w:rsid w:val="0076274A"/>
    <w:rsid w:val="0076284E"/>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907"/>
    <w:rsid w:val="00770EF3"/>
    <w:rsid w:val="007716B2"/>
    <w:rsid w:val="00771841"/>
    <w:rsid w:val="007718D2"/>
    <w:rsid w:val="00771B42"/>
    <w:rsid w:val="00771D10"/>
    <w:rsid w:val="00771D54"/>
    <w:rsid w:val="00771F1D"/>
    <w:rsid w:val="007721D8"/>
    <w:rsid w:val="00772EC9"/>
    <w:rsid w:val="00773796"/>
    <w:rsid w:val="007737B6"/>
    <w:rsid w:val="00773BC0"/>
    <w:rsid w:val="00773F9F"/>
    <w:rsid w:val="007747BA"/>
    <w:rsid w:val="00774D1D"/>
    <w:rsid w:val="0077557A"/>
    <w:rsid w:val="00775BB5"/>
    <w:rsid w:val="00775E72"/>
    <w:rsid w:val="00776543"/>
    <w:rsid w:val="007765FA"/>
    <w:rsid w:val="007766C4"/>
    <w:rsid w:val="00776AB7"/>
    <w:rsid w:val="00776B0A"/>
    <w:rsid w:val="00776CA7"/>
    <w:rsid w:val="007779BD"/>
    <w:rsid w:val="00777A4B"/>
    <w:rsid w:val="00777FFB"/>
    <w:rsid w:val="0078071B"/>
    <w:rsid w:val="0078134D"/>
    <w:rsid w:val="0078184B"/>
    <w:rsid w:val="0078251F"/>
    <w:rsid w:val="00782621"/>
    <w:rsid w:val="007827DF"/>
    <w:rsid w:val="00782A12"/>
    <w:rsid w:val="0078319F"/>
    <w:rsid w:val="00783245"/>
    <w:rsid w:val="0078329C"/>
    <w:rsid w:val="0078359B"/>
    <w:rsid w:val="00783647"/>
    <w:rsid w:val="007838DB"/>
    <w:rsid w:val="00783B74"/>
    <w:rsid w:val="00783EA2"/>
    <w:rsid w:val="00784AE0"/>
    <w:rsid w:val="007852A7"/>
    <w:rsid w:val="00785C17"/>
    <w:rsid w:val="00785CA3"/>
    <w:rsid w:val="007876CB"/>
    <w:rsid w:val="00787DCA"/>
    <w:rsid w:val="007900B8"/>
    <w:rsid w:val="007909A9"/>
    <w:rsid w:val="00791155"/>
    <w:rsid w:val="0079118C"/>
    <w:rsid w:val="00791B01"/>
    <w:rsid w:val="00791EC3"/>
    <w:rsid w:val="00791F99"/>
    <w:rsid w:val="00792101"/>
    <w:rsid w:val="007923F4"/>
    <w:rsid w:val="0079249E"/>
    <w:rsid w:val="00792CD4"/>
    <w:rsid w:val="00792D1A"/>
    <w:rsid w:val="00792E07"/>
    <w:rsid w:val="00792E75"/>
    <w:rsid w:val="00793031"/>
    <w:rsid w:val="00793137"/>
    <w:rsid w:val="00793401"/>
    <w:rsid w:val="0079370C"/>
    <w:rsid w:val="00793EB8"/>
    <w:rsid w:val="00793F26"/>
    <w:rsid w:val="00793F3D"/>
    <w:rsid w:val="00794174"/>
    <w:rsid w:val="00794336"/>
    <w:rsid w:val="00794438"/>
    <w:rsid w:val="0079454C"/>
    <w:rsid w:val="00794FF2"/>
    <w:rsid w:val="00795362"/>
    <w:rsid w:val="007953BE"/>
    <w:rsid w:val="007953FD"/>
    <w:rsid w:val="00795583"/>
    <w:rsid w:val="00796431"/>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A1D"/>
    <w:rsid w:val="007A0C49"/>
    <w:rsid w:val="007A118A"/>
    <w:rsid w:val="007A1262"/>
    <w:rsid w:val="007A22D6"/>
    <w:rsid w:val="007A2403"/>
    <w:rsid w:val="007A28CF"/>
    <w:rsid w:val="007A297D"/>
    <w:rsid w:val="007A2C19"/>
    <w:rsid w:val="007A3166"/>
    <w:rsid w:val="007A321D"/>
    <w:rsid w:val="007A36A8"/>
    <w:rsid w:val="007A4242"/>
    <w:rsid w:val="007A459A"/>
    <w:rsid w:val="007A45A2"/>
    <w:rsid w:val="007A4678"/>
    <w:rsid w:val="007A4A24"/>
    <w:rsid w:val="007A4AAB"/>
    <w:rsid w:val="007A4AF6"/>
    <w:rsid w:val="007A4BB2"/>
    <w:rsid w:val="007A4C09"/>
    <w:rsid w:val="007A4C67"/>
    <w:rsid w:val="007A4D7F"/>
    <w:rsid w:val="007A4F58"/>
    <w:rsid w:val="007A4FEE"/>
    <w:rsid w:val="007A57B6"/>
    <w:rsid w:val="007A5999"/>
    <w:rsid w:val="007A6CF4"/>
    <w:rsid w:val="007A7398"/>
    <w:rsid w:val="007A73C1"/>
    <w:rsid w:val="007A792D"/>
    <w:rsid w:val="007A7A1E"/>
    <w:rsid w:val="007B0277"/>
    <w:rsid w:val="007B04F9"/>
    <w:rsid w:val="007B05B1"/>
    <w:rsid w:val="007B06D1"/>
    <w:rsid w:val="007B06F9"/>
    <w:rsid w:val="007B10AB"/>
    <w:rsid w:val="007B12E5"/>
    <w:rsid w:val="007B13A2"/>
    <w:rsid w:val="007B19C7"/>
    <w:rsid w:val="007B1B9D"/>
    <w:rsid w:val="007B297D"/>
    <w:rsid w:val="007B2E1B"/>
    <w:rsid w:val="007B388F"/>
    <w:rsid w:val="007B3D21"/>
    <w:rsid w:val="007B3DA6"/>
    <w:rsid w:val="007B4168"/>
    <w:rsid w:val="007B430F"/>
    <w:rsid w:val="007B4464"/>
    <w:rsid w:val="007B44A0"/>
    <w:rsid w:val="007B459A"/>
    <w:rsid w:val="007B488B"/>
    <w:rsid w:val="007B4AE2"/>
    <w:rsid w:val="007B540E"/>
    <w:rsid w:val="007B602E"/>
    <w:rsid w:val="007B6356"/>
    <w:rsid w:val="007B65FF"/>
    <w:rsid w:val="007B6847"/>
    <w:rsid w:val="007B6884"/>
    <w:rsid w:val="007B6B4F"/>
    <w:rsid w:val="007B6D63"/>
    <w:rsid w:val="007B7B12"/>
    <w:rsid w:val="007B7BBA"/>
    <w:rsid w:val="007B7F00"/>
    <w:rsid w:val="007C00E7"/>
    <w:rsid w:val="007C0286"/>
    <w:rsid w:val="007C0813"/>
    <w:rsid w:val="007C0A35"/>
    <w:rsid w:val="007C0F9C"/>
    <w:rsid w:val="007C1245"/>
    <w:rsid w:val="007C1D1F"/>
    <w:rsid w:val="007C1ED5"/>
    <w:rsid w:val="007C236C"/>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6EB"/>
    <w:rsid w:val="007C4EDC"/>
    <w:rsid w:val="007C5218"/>
    <w:rsid w:val="007C5595"/>
    <w:rsid w:val="007C5C8B"/>
    <w:rsid w:val="007C6BD9"/>
    <w:rsid w:val="007C6CB0"/>
    <w:rsid w:val="007C6FB4"/>
    <w:rsid w:val="007C7EEF"/>
    <w:rsid w:val="007D0095"/>
    <w:rsid w:val="007D01B6"/>
    <w:rsid w:val="007D05E8"/>
    <w:rsid w:val="007D0C3C"/>
    <w:rsid w:val="007D0D2F"/>
    <w:rsid w:val="007D123F"/>
    <w:rsid w:val="007D12F8"/>
    <w:rsid w:val="007D1364"/>
    <w:rsid w:val="007D1F99"/>
    <w:rsid w:val="007D2743"/>
    <w:rsid w:val="007D2D66"/>
    <w:rsid w:val="007D2F50"/>
    <w:rsid w:val="007D3105"/>
    <w:rsid w:val="007D31E9"/>
    <w:rsid w:val="007D35BC"/>
    <w:rsid w:val="007D3963"/>
    <w:rsid w:val="007D3B73"/>
    <w:rsid w:val="007D5603"/>
    <w:rsid w:val="007D56F8"/>
    <w:rsid w:val="007D5CE6"/>
    <w:rsid w:val="007D626F"/>
    <w:rsid w:val="007D62F0"/>
    <w:rsid w:val="007D6448"/>
    <w:rsid w:val="007D673E"/>
    <w:rsid w:val="007D6A81"/>
    <w:rsid w:val="007D7395"/>
    <w:rsid w:val="007D77A9"/>
    <w:rsid w:val="007E0586"/>
    <w:rsid w:val="007E09DB"/>
    <w:rsid w:val="007E127F"/>
    <w:rsid w:val="007E1332"/>
    <w:rsid w:val="007E150E"/>
    <w:rsid w:val="007E1572"/>
    <w:rsid w:val="007E16BF"/>
    <w:rsid w:val="007E229A"/>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18E"/>
    <w:rsid w:val="007E446D"/>
    <w:rsid w:val="007E45B2"/>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7D5"/>
    <w:rsid w:val="007F08FC"/>
    <w:rsid w:val="007F1345"/>
    <w:rsid w:val="007F1943"/>
    <w:rsid w:val="007F1CF1"/>
    <w:rsid w:val="007F1EA7"/>
    <w:rsid w:val="007F21EB"/>
    <w:rsid w:val="007F2729"/>
    <w:rsid w:val="007F27E6"/>
    <w:rsid w:val="007F2A12"/>
    <w:rsid w:val="007F2CAD"/>
    <w:rsid w:val="007F3C28"/>
    <w:rsid w:val="007F3E1D"/>
    <w:rsid w:val="007F498B"/>
    <w:rsid w:val="007F4FA2"/>
    <w:rsid w:val="007F5612"/>
    <w:rsid w:val="007F5FEC"/>
    <w:rsid w:val="007F60F1"/>
    <w:rsid w:val="007F62A1"/>
    <w:rsid w:val="007F6469"/>
    <w:rsid w:val="007F7022"/>
    <w:rsid w:val="007F76DC"/>
    <w:rsid w:val="007F77DA"/>
    <w:rsid w:val="007F79AE"/>
    <w:rsid w:val="007F79B8"/>
    <w:rsid w:val="007F7E9F"/>
    <w:rsid w:val="0080018B"/>
    <w:rsid w:val="00800232"/>
    <w:rsid w:val="008007BF"/>
    <w:rsid w:val="008014FB"/>
    <w:rsid w:val="0080170D"/>
    <w:rsid w:val="0080187D"/>
    <w:rsid w:val="0080188F"/>
    <w:rsid w:val="008018AF"/>
    <w:rsid w:val="008023AD"/>
    <w:rsid w:val="00802ABC"/>
    <w:rsid w:val="00802CDB"/>
    <w:rsid w:val="008031B3"/>
    <w:rsid w:val="008033A1"/>
    <w:rsid w:val="008035B1"/>
    <w:rsid w:val="008035F4"/>
    <w:rsid w:val="00803C72"/>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BE"/>
    <w:rsid w:val="0081228B"/>
    <w:rsid w:val="00812787"/>
    <w:rsid w:val="008127A9"/>
    <w:rsid w:val="00812C52"/>
    <w:rsid w:val="0081300A"/>
    <w:rsid w:val="0081346E"/>
    <w:rsid w:val="00813627"/>
    <w:rsid w:val="00813869"/>
    <w:rsid w:val="00813A2F"/>
    <w:rsid w:val="00813F17"/>
    <w:rsid w:val="00814189"/>
    <w:rsid w:val="00814943"/>
    <w:rsid w:val="00814BAB"/>
    <w:rsid w:val="00814F96"/>
    <w:rsid w:val="0081505F"/>
    <w:rsid w:val="00815076"/>
    <w:rsid w:val="00815131"/>
    <w:rsid w:val="008151D1"/>
    <w:rsid w:val="00815598"/>
    <w:rsid w:val="00815914"/>
    <w:rsid w:val="00815BDA"/>
    <w:rsid w:val="0081678C"/>
    <w:rsid w:val="00816811"/>
    <w:rsid w:val="00816A60"/>
    <w:rsid w:val="00816C00"/>
    <w:rsid w:val="00816C3B"/>
    <w:rsid w:val="00816DE1"/>
    <w:rsid w:val="00816EF6"/>
    <w:rsid w:val="00816FB0"/>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D3F"/>
    <w:rsid w:val="00822D8C"/>
    <w:rsid w:val="0082317D"/>
    <w:rsid w:val="00823243"/>
    <w:rsid w:val="00823599"/>
    <w:rsid w:val="008236E2"/>
    <w:rsid w:val="008238D0"/>
    <w:rsid w:val="0082395D"/>
    <w:rsid w:val="00823DA4"/>
    <w:rsid w:val="00823FF0"/>
    <w:rsid w:val="00824EF7"/>
    <w:rsid w:val="008259CB"/>
    <w:rsid w:val="00825C51"/>
    <w:rsid w:val="00825D90"/>
    <w:rsid w:val="0082612E"/>
    <w:rsid w:val="008264C0"/>
    <w:rsid w:val="00826A1D"/>
    <w:rsid w:val="00826A6D"/>
    <w:rsid w:val="00826D51"/>
    <w:rsid w:val="00826E17"/>
    <w:rsid w:val="0082767C"/>
    <w:rsid w:val="008276E0"/>
    <w:rsid w:val="00827986"/>
    <w:rsid w:val="00827B14"/>
    <w:rsid w:val="00827E54"/>
    <w:rsid w:val="00827E6C"/>
    <w:rsid w:val="008300BC"/>
    <w:rsid w:val="0083022A"/>
    <w:rsid w:val="0083050A"/>
    <w:rsid w:val="00830ACD"/>
    <w:rsid w:val="00831176"/>
    <w:rsid w:val="008313ED"/>
    <w:rsid w:val="00831A5A"/>
    <w:rsid w:val="00831CA8"/>
    <w:rsid w:val="008326E3"/>
    <w:rsid w:val="008327EE"/>
    <w:rsid w:val="00832A5F"/>
    <w:rsid w:val="00832E5D"/>
    <w:rsid w:val="0083303D"/>
    <w:rsid w:val="008330F2"/>
    <w:rsid w:val="008332ED"/>
    <w:rsid w:val="00833493"/>
    <w:rsid w:val="008338AB"/>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2C88"/>
    <w:rsid w:val="008430E2"/>
    <w:rsid w:val="00843AAC"/>
    <w:rsid w:val="00843B9C"/>
    <w:rsid w:val="00844D3F"/>
    <w:rsid w:val="00844F67"/>
    <w:rsid w:val="008456A6"/>
    <w:rsid w:val="00845B50"/>
    <w:rsid w:val="00845CFB"/>
    <w:rsid w:val="00845FC7"/>
    <w:rsid w:val="0084605D"/>
    <w:rsid w:val="0084659A"/>
    <w:rsid w:val="0084665E"/>
    <w:rsid w:val="00846B69"/>
    <w:rsid w:val="008473EC"/>
    <w:rsid w:val="00847466"/>
    <w:rsid w:val="00847676"/>
    <w:rsid w:val="00850379"/>
    <w:rsid w:val="008505C6"/>
    <w:rsid w:val="00850815"/>
    <w:rsid w:val="00850A27"/>
    <w:rsid w:val="008512FA"/>
    <w:rsid w:val="0085161E"/>
    <w:rsid w:val="008516B4"/>
    <w:rsid w:val="008516D8"/>
    <w:rsid w:val="0085177D"/>
    <w:rsid w:val="0085238B"/>
    <w:rsid w:val="00852655"/>
    <w:rsid w:val="00852C8D"/>
    <w:rsid w:val="00852CA1"/>
    <w:rsid w:val="00852E1B"/>
    <w:rsid w:val="00852E20"/>
    <w:rsid w:val="00852EA0"/>
    <w:rsid w:val="00852ED1"/>
    <w:rsid w:val="008531DF"/>
    <w:rsid w:val="008532AD"/>
    <w:rsid w:val="0085375C"/>
    <w:rsid w:val="00853B0B"/>
    <w:rsid w:val="00853DCD"/>
    <w:rsid w:val="00853DE7"/>
    <w:rsid w:val="00853E8C"/>
    <w:rsid w:val="00854028"/>
    <w:rsid w:val="008542A9"/>
    <w:rsid w:val="00855036"/>
    <w:rsid w:val="00855C12"/>
    <w:rsid w:val="00856202"/>
    <w:rsid w:val="008563A3"/>
    <w:rsid w:val="00856827"/>
    <w:rsid w:val="00856A4C"/>
    <w:rsid w:val="00856C2E"/>
    <w:rsid w:val="00856E82"/>
    <w:rsid w:val="00857C9F"/>
    <w:rsid w:val="0086041F"/>
    <w:rsid w:val="008604DE"/>
    <w:rsid w:val="00860870"/>
    <w:rsid w:val="00860CD2"/>
    <w:rsid w:val="00860E01"/>
    <w:rsid w:val="0086137D"/>
    <w:rsid w:val="008616FA"/>
    <w:rsid w:val="00861790"/>
    <w:rsid w:val="0086203B"/>
    <w:rsid w:val="008627D6"/>
    <w:rsid w:val="008632B1"/>
    <w:rsid w:val="00863500"/>
    <w:rsid w:val="008637FB"/>
    <w:rsid w:val="0086393B"/>
    <w:rsid w:val="008639C4"/>
    <w:rsid w:val="00863BCD"/>
    <w:rsid w:val="00863C24"/>
    <w:rsid w:val="00864311"/>
    <w:rsid w:val="0086446F"/>
    <w:rsid w:val="008646C8"/>
    <w:rsid w:val="008648EC"/>
    <w:rsid w:val="008654E7"/>
    <w:rsid w:val="00865553"/>
    <w:rsid w:val="00865636"/>
    <w:rsid w:val="0086603B"/>
    <w:rsid w:val="00866586"/>
    <w:rsid w:val="008665BF"/>
    <w:rsid w:val="008670AC"/>
    <w:rsid w:val="0086749E"/>
    <w:rsid w:val="008679D6"/>
    <w:rsid w:val="00867AB9"/>
    <w:rsid w:val="00867F72"/>
    <w:rsid w:val="00870084"/>
    <w:rsid w:val="008703F0"/>
    <w:rsid w:val="008704C4"/>
    <w:rsid w:val="00870BA3"/>
    <w:rsid w:val="0087110C"/>
    <w:rsid w:val="00871993"/>
    <w:rsid w:val="00871B05"/>
    <w:rsid w:val="008720AB"/>
    <w:rsid w:val="00872279"/>
    <w:rsid w:val="00872314"/>
    <w:rsid w:val="00872CB1"/>
    <w:rsid w:val="00872F01"/>
    <w:rsid w:val="00873110"/>
    <w:rsid w:val="00873876"/>
    <w:rsid w:val="008738F4"/>
    <w:rsid w:val="00873A65"/>
    <w:rsid w:val="00873E8F"/>
    <w:rsid w:val="008745FF"/>
    <w:rsid w:val="00874616"/>
    <w:rsid w:val="00874760"/>
    <w:rsid w:val="00874890"/>
    <w:rsid w:val="0087535B"/>
    <w:rsid w:val="008753F2"/>
    <w:rsid w:val="0087551B"/>
    <w:rsid w:val="008764BE"/>
    <w:rsid w:val="0087695B"/>
    <w:rsid w:val="00876CC0"/>
    <w:rsid w:val="00876EA5"/>
    <w:rsid w:val="00877558"/>
    <w:rsid w:val="00877759"/>
    <w:rsid w:val="008777D4"/>
    <w:rsid w:val="00877861"/>
    <w:rsid w:val="00877B45"/>
    <w:rsid w:val="0088086B"/>
    <w:rsid w:val="00881E2F"/>
    <w:rsid w:val="00881F14"/>
    <w:rsid w:val="00882456"/>
    <w:rsid w:val="0088263E"/>
    <w:rsid w:val="00882890"/>
    <w:rsid w:val="00882A39"/>
    <w:rsid w:val="00883373"/>
    <w:rsid w:val="00884156"/>
    <w:rsid w:val="00885729"/>
    <w:rsid w:val="00885730"/>
    <w:rsid w:val="00885799"/>
    <w:rsid w:val="00885B27"/>
    <w:rsid w:val="00885FC1"/>
    <w:rsid w:val="0088634B"/>
    <w:rsid w:val="00886776"/>
    <w:rsid w:val="00886B7E"/>
    <w:rsid w:val="00886BDE"/>
    <w:rsid w:val="00886DF9"/>
    <w:rsid w:val="00887506"/>
    <w:rsid w:val="0088773A"/>
    <w:rsid w:val="008877A8"/>
    <w:rsid w:val="00890717"/>
    <w:rsid w:val="0089081D"/>
    <w:rsid w:val="00890AFA"/>
    <w:rsid w:val="00890DCC"/>
    <w:rsid w:val="00891033"/>
    <w:rsid w:val="008917A0"/>
    <w:rsid w:val="00891F09"/>
    <w:rsid w:val="008928A8"/>
    <w:rsid w:val="00892A74"/>
    <w:rsid w:val="00892AC9"/>
    <w:rsid w:val="00892B12"/>
    <w:rsid w:val="0089309C"/>
    <w:rsid w:val="0089343B"/>
    <w:rsid w:val="0089379B"/>
    <w:rsid w:val="00893A4A"/>
    <w:rsid w:val="00893B64"/>
    <w:rsid w:val="00893CEF"/>
    <w:rsid w:val="00894310"/>
    <w:rsid w:val="00894973"/>
    <w:rsid w:val="008949C0"/>
    <w:rsid w:val="0089508D"/>
    <w:rsid w:val="00895139"/>
    <w:rsid w:val="0089548E"/>
    <w:rsid w:val="008955A0"/>
    <w:rsid w:val="00895740"/>
    <w:rsid w:val="00895844"/>
    <w:rsid w:val="0089602A"/>
    <w:rsid w:val="008962E1"/>
    <w:rsid w:val="00896387"/>
    <w:rsid w:val="008966AF"/>
    <w:rsid w:val="0089674C"/>
    <w:rsid w:val="00896F3D"/>
    <w:rsid w:val="00897668"/>
    <w:rsid w:val="0089798A"/>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612"/>
    <w:rsid w:val="008A47D8"/>
    <w:rsid w:val="008A4C70"/>
    <w:rsid w:val="008A4DA8"/>
    <w:rsid w:val="008A4FA8"/>
    <w:rsid w:val="008A50EC"/>
    <w:rsid w:val="008A5236"/>
    <w:rsid w:val="008A52AC"/>
    <w:rsid w:val="008A53ED"/>
    <w:rsid w:val="008A583A"/>
    <w:rsid w:val="008A5977"/>
    <w:rsid w:val="008A5B82"/>
    <w:rsid w:val="008A5BE5"/>
    <w:rsid w:val="008A5C3A"/>
    <w:rsid w:val="008A5D33"/>
    <w:rsid w:val="008A5F03"/>
    <w:rsid w:val="008A6182"/>
    <w:rsid w:val="008A664D"/>
    <w:rsid w:val="008A67C2"/>
    <w:rsid w:val="008A6A8B"/>
    <w:rsid w:val="008A73F5"/>
    <w:rsid w:val="008A7679"/>
    <w:rsid w:val="008A798D"/>
    <w:rsid w:val="008A7EED"/>
    <w:rsid w:val="008B02A9"/>
    <w:rsid w:val="008B03D1"/>
    <w:rsid w:val="008B05AE"/>
    <w:rsid w:val="008B08EC"/>
    <w:rsid w:val="008B0A66"/>
    <w:rsid w:val="008B10A2"/>
    <w:rsid w:val="008B178B"/>
    <w:rsid w:val="008B1F6C"/>
    <w:rsid w:val="008B2070"/>
    <w:rsid w:val="008B30A2"/>
    <w:rsid w:val="008B3C6C"/>
    <w:rsid w:val="008B3E22"/>
    <w:rsid w:val="008B3F41"/>
    <w:rsid w:val="008B427D"/>
    <w:rsid w:val="008B4637"/>
    <w:rsid w:val="008B4758"/>
    <w:rsid w:val="008B48C0"/>
    <w:rsid w:val="008B4E6A"/>
    <w:rsid w:val="008B4E8C"/>
    <w:rsid w:val="008B5126"/>
    <w:rsid w:val="008B54EE"/>
    <w:rsid w:val="008B56BA"/>
    <w:rsid w:val="008B5BB2"/>
    <w:rsid w:val="008B6315"/>
    <w:rsid w:val="008B66E8"/>
    <w:rsid w:val="008B6755"/>
    <w:rsid w:val="008B6C52"/>
    <w:rsid w:val="008B72E0"/>
    <w:rsid w:val="008B76D4"/>
    <w:rsid w:val="008B7C9B"/>
    <w:rsid w:val="008C0785"/>
    <w:rsid w:val="008C0D29"/>
    <w:rsid w:val="008C10B6"/>
    <w:rsid w:val="008C10BB"/>
    <w:rsid w:val="008C1387"/>
    <w:rsid w:val="008C18D3"/>
    <w:rsid w:val="008C1B72"/>
    <w:rsid w:val="008C27DE"/>
    <w:rsid w:val="008C2B9A"/>
    <w:rsid w:val="008C30F2"/>
    <w:rsid w:val="008C3182"/>
    <w:rsid w:val="008C3542"/>
    <w:rsid w:val="008C3FFF"/>
    <w:rsid w:val="008C421C"/>
    <w:rsid w:val="008C43CA"/>
    <w:rsid w:val="008C516C"/>
    <w:rsid w:val="008C5837"/>
    <w:rsid w:val="008C5A2B"/>
    <w:rsid w:val="008C5EA5"/>
    <w:rsid w:val="008C5F62"/>
    <w:rsid w:val="008C6014"/>
    <w:rsid w:val="008C604C"/>
    <w:rsid w:val="008C6281"/>
    <w:rsid w:val="008C69FF"/>
    <w:rsid w:val="008C6B5D"/>
    <w:rsid w:val="008C6B8E"/>
    <w:rsid w:val="008C6E0F"/>
    <w:rsid w:val="008C72AB"/>
    <w:rsid w:val="008D0280"/>
    <w:rsid w:val="008D02C7"/>
    <w:rsid w:val="008D0945"/>
    <w:rsid w:val="008D0AC8"/>
    <w:rsid w:val="008D0D84"/>
    <w:rsid w:val="008D13E5"/>
    <w:rsid w:val="008D13EE"/>
    <w:rsid w:val="008D16B4"/>
    <w:rsid w:val="008D16FB"/>
    <w:rsid w:val="008D1717"/>
    <w:rsid w:val="008D226A"/>
    <w:rsid w:val="008D2A43"/>
    <w:rsid w:val="008D309E"/>
    <w:rsid w:val="008D3115"/>
    <w:rsid w:val="008D3870"/>
    <w:rsid w:val="008D3A2B"/>
    <w:rsid w:val="008D49EB"/>
    <w:rsid w:val="008D4A4C"/>
    <w:rsid w:val="008D4C58"/>
    <w:rsid w:val="008D4E19"/>
    <w:rsid w:val="008D555A"/>
    <w:rsid w:val="008D5DE4"/>
    <w:rsid w:val="008D60E9"/>
    <w:rsid w:val="008D648B"/>
    <w:rsid w:val="008D67FF"/>
    <w:rsid w:val="008D6BD3"/>
    <w:rsid w:val="008D6CD3"/>
    <w:rsid w:val="008D71CC"/>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A60"/>
    <w:rsid w:val="008E3E5E"/>
    <w:rsid w:val="008E3F1E"/>
    <w:rsid w:val="008E419D"/>
    <w:rsid w:val="008E4908"/>
    <w:rsid w:val="008E4A30"/>
    <w:rsid w:val="008E4B87"/>
    <w:rsid w:val="008E4C81"/>
    <w:rsid w:val="008E4D9F"/>
    <w:rsid w:val="008E533C"/>
    <w:rsid w:val="008E54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57D"/>
    <w:rsid w:val="008F2617"/>
    <w:rsid w:val="008F3144"/>
    <w:rsid w:val="008F35F1"/>
    <w:rsid w:val="008F3794"/>
    <w:rsid w:val="008F385D"/>
    <w:rsid w:val="008F3BD8"/>
    <w:rsid w:val="008F3DE2"/>
    <w:rsid w:val="008F408A"/>
    <w:rsid w:val="008F4210"/>
    <w:rsid w:val="008F4CE5"/>
    <w:rsid w:val="008F4D34"/>
    <w:rsid w:val="008F4D5D"/>
    <w:rsid w:val="008F4F5A"/>
    <w:rsid w:val="008F5303"/>
    <w:rsid w:val="008F55A9"/>
    <w:rsid w:val="008F5630"/>
    <w:rsid w:val="008F5686"/>
    <w:rsid w:val="008F5698"/>
    <w:rsid w:val="008F664D"/>
    <w:rsid w:val="008F6BA9"/>
    <w:rsid w:val="008F79FF"/>
    <w:rsid w:val="008F7ADF"/>
    <w:rsid w:val="0090055A"/>
    <w:rsid w:val="00900639"/>
    <w:rsid w:val="00900783"/>
    <w:rsid w:val="00900B58"/>
    <w:rsid w:val="00900B5A"/>
    <w:rsid w:val="0090107D"/>
    <w:rsid w:val="009011C2"/>
    <w:rsid w:val="00901C8B"/>
    <w:rsid w:val="00901CAD"/>
    <w:rsid w:val="00902203"/>
    <w:rsid w:val="00902914"/>
    <w:rsid w:val="00902CD5"/>
    <w:rsid w:val="00903078"/>
    <w:rsid w:val="0090318B"/>
    <w:rsid w:val="00903E65"/>
    <w:rsid w:val="00904344"/>
    <w:rsid w:val="00905556"/>
    <w:rsid w:val="00905AED"/>
    <w:rsid w:val="00905F1E"/>
    <w:rsid w:val="00906BFB"/>
    <w:rsid w:val="00906EDB"/>
    <w:rsid w:val="00907234"/>
    <w:rsid w:val="0090726D"/>
    <w:rsid w:val="009076E4"/>
    <w:rsid w:val="0090789C"/>
    <w:rsid w:val="00907B4F"/>
    <w:rsid w:val="00910565"/>
    <w:rsid w:val="00911CD9"/>
    <w:rsid w:val="00912BC2"/>
    <w:rsid w:val="00912F25"/>
    <w:rsid w:val="0091358A"/>
    <w:rsid w:val="0091379B"/>
    <w:rsid w:val="00913B35"/>
    <w:rsid w:val="00913CA3"/>
    <w:rsid w:val="00913ECA"/>
    <w:rsid w:val="009140CF"/>
    <w:rsid w:val="009142BC"/>
    <w:rsid w:val="009145CC"/>
    <w:rsid w:val="00914D18"/>
    <w:rsid w:val="009161CC"/>
    <w:rsid w:val="00916341"/>
    <w:rsid w:val="009164B7"/>
    <w:rsid w:val="00916666"/>
    <w:rsid w:val="00916BF5"/>
    <w:rsid w:val="0091731D"/>
    <w:rsid w:val="009176EE"/>
    <w:rsid w:val="009177BB"/>
    <w:rsid w:val="00920BA9"/>
    <w:rsid w:val="00920BEB"/>
    <w:rsid w:val="00920D87"/>
    <w:rsid w:val="00921246"/>
    <w:rsid w:val="009214F2"/>
    <w:rsid w:val="00921872"/>
    <w:rsid w:val="00921BAE"/>
    <w:rsid w:val="00922C6E"/>
    <w:rsid w:val="00922C98"/>
    <w:rsid w:val="009231A0"/>
    <w:rsid w:val="00923C65"/>
    <w:rsid w:val="00923C9C"/>
    <w:rsid w:val="00923FC2"/>
    <w:rsid w:val="009244D4"/>
    <w:rsid w:val="00924658"/>
    <w:rsid w:val="009250AC"/>
    <w:rsid w:val="009258F2"/>
    <w:rsid w:val="00925E30"/>
    <w:rsid w:val="00926222"/>
    <w:rsid w:val="009263F0"/>
    <w:rsid w:val="009267A2"/>
    <w:rsid w:val="00926ADE"/>
    <w:rsid w:val="00927468"/>
    <w:rsid w:val="00927C8B"/>
    <w:rsid w:val="00930028"/>
    <w:rsid w:val="0093029C"/>
    <w:rsid w:val="0093094D"/>
    <w:rsid w:val="00930A80"/>
    <w:rsid w:val="00930EF7"/>
    <w:rsid w:val="009312B9"/>
    <w:rsid w:val="00931377"/>
    <w:rsid w:val="0093180B"/>
    <w:rsid w:val="0093186C"/>
    <w:rsid w:val="00931BF0"/>
    <w:rsid w:val="0093202C"/>
    <w:rsid w:val="009328A1"/>
    <w:rsid w:val="00932EDF"/>
    <w:rsid w:val="00933222"/>
    <w:rsid w:val="00933AE5"/>
    <w:rsid w:val="0093409A"/>
    <w:rsid w:val="009349D7"/>
    <w:rsid w:val="009352CD"/>
    <w:rsid w:val="009356A2"/>
    <w:rsid w:val="0093596C"/>
    <w:rsid w:val="00935D4D"/>
    <w:rsid w:val="0093623A"/>
    <w:rsid w:val="009365C5"/>
    <w:rsid w:val="009367CB"/>
    <w:rsid w:val="00936C69"/>
    <w:rsid w:val="00936FEA"/>
    <w:rsid w:val="009370F3"/>
    <w:rsid w:val="009376AB"/>
    <w:rsid w:val="0093772A"/>
    <w:rsid w:val="009377FA"/>
    <w:rsid w:val="009378BB"/>
    <w:rsid w:val="00937AEE"/>
    <w:rsid w:val="00937F63"/>
    <w:rsid w:val="009400B2"/>
    <w:rsid w:val="00940149"/>
    <w:rsid w:val="00940339"/>
    <w:rsid w:val="009403D4"/>
    <w:rsid w:val="00940742"/>
    <w:rsid w:val="00940BBF"/>
    <w:rsid w:val="00941C31"/>
    <w:rsid w:val="0094217F"/>
    <w:rsid w:val="00942921"/>
    <w:rsid w:val="009431A8"/>
    <w:rsid w:val="00943592"/>
    <w:rsid w:val="00943969"/>
    <w:rsid w:val="00943BB3"/>
    <w:rsid w:val="00943BEE"/>
    <w:rsid w:val="00943D57"/>
    <w:rsid w:val="00944036"/>
    <w:rsid w:val="00944541"/>
    <w:rsid w:val="0094506A"/>
    <w:rsid w:val="00945177"/>
    <w:rsid w:val="0094522F"/>
    <w:rsid w:val="009452C3"/>
    <w:rsid w:val="0094541A"/>
    <w:rsid w:val="00946232"/>
    <w:rsid w:val="00946480"/>
    <w:rsid w:val="00946593"/>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0A7"/>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7E"/>
    <w:rsid w:val="009571B5"/>
    <w:rsid w:val="00957246"/>
    <w:rsid w:val="00957468"/>
    <w:rsid w:val="009575F0"/>
    <w:rsid w:val="00957875"/>
    <w:rsid w:val="009578C5"/>
    <w:rsid w:val="00957C69"/>
    <w:rsid w:val="00960289"/>
    <w:rsid w:val="0096042F"/>
    <w:rsid w:val="00960E33"/>
    <w:rsid w:val="009613D1"/>
    <w:rsid w:val="0096183A"/>
    <w:rsid w:val="009618ED"/>
    <w:rsid w:val="00961A3F"/>
    <w:rsid w:val="00961B06"/>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2DB"/>
    <w:rsid w:val="009676B1"/>
    <w:rsid w:val="00967828"/>
    <w:rsid w:val="00967A54"/>
    <w:rsid w:val="009702D4"/>
    <w:rsid w:val="00970373"/>
    <w:rsid w:val="009708F9"/>
    <w:rsid w:val="00970932"/>
    <w:rsid w:val="00970B8D"/>
    <w:rsid w:val="009710BC"/>
    <w:rsid w:val="0097129B"/>
    <w:rsid w:val="009712EA"/>
    <w:rsid w:val="00971488"/>
    <w:rsid w:val="0097179C"/>
    <w:rsid w:val="00971922"/>
    <w:rsid w:val="00971B4A"/>
    <w:rsid w:val="00971B74"/>
    <w:rsid w:val="009720D3"/>
    <w:rsid w:val="00972F9A"/>
    <w:rsid w:val="0097325F"/>
    <w:rsid w:val="0097369B"/>
    <w:rsid w:val="0097379E"/>
    <w:rsid w:val="0097380A"/>
    <w:rsid w:val="00973CA4"/>
    <w:rsid w:val="00973E21"/>
    <w:rsid w:val="00973ED5"/>
    <w:rsid w:val="00974524"/>
    <w:rsid w:val="009746BD"/>
    <w:rsid w:val="0097478C"/>
    <w:rsid w:val="00974B8B"/>
    <w:rsid w:val="00974D2A"/>
    <w:rsid w:val="0097509F"/>
    <w:rsid w:val="00975586"/>
    <w:rsid w:val="00975A6A"/>
    <w:rsid w:val="00975CFE"/>
    <w:rsid w:val="00976453"/>
    <w:rsid w:val="00976CFB"/>
    <w:rsid w:val="00977193"/>
    <w:rsid w:val="009771D8"/>
    <w:rsid w:val="00977B11"/>
    <w:rsid w:val="00977FDA"/>
    <w:rsid w:val="009800E3"/>
    <w:rsid w:val="009802B1"/>
    <w:rsid w:val="0098044B"/>
    <w:rsid w:val="00980848"/>
    <w:rsid w:val="009809E5"/>
    <w:rsid w:val="00980E71"/>
    <w:rsid w:val="009811C1"/>
    <w:rsid w:val="00981628"/>
    <w:rsid w:val="00981CFE"/>
    <w:rsid w:val="00982329"/>
    <w:rsid w:val="009828A2"/>
    <w:rsid w:val="00982E65"/>
    <w:rsid w:val="00983089"/>
    <w:rsid w:val="009832B9"/>
    <w:rsid w:val="00984B29"/>
    <w:rsid w:val="009850B2"/>
    <w:rsid w:val="00985DF1"/>
    <w:rsid w:val="00985DF9"/>
    <w:rsid w:val="00986269"/>
    <w:rsid w:val="009863CE"/>
    <w:rsid w:val="009868DA"/>
    <w:rsid w:val="00986B02"/>
    <w:rsid w:val="00986B89"/>
    <w:rsid w:val="00986BD1"/>
    <w:rsid w:val="00986E87"/>
    <w:rsid w:val="00986FFA"/>
    <w:rsid w:val="0098783F"/>
    <w:rsid w:val="00987BA3"/>
    <w:rsid w:val="0099032B"/>
    <w:rsid w:val="0099125D"/>
    <w:rsid w:val="00991899"/>
    <w:rsid w:val="00991BAF"/>
    <w:rsid w:val="00991C39"/>
    <w:rsid w:val="00991C65"/>
    <w:rsid w:val="00991F5E"/>
    <w:rsid w:val="0099227A"/>
    <w:rsid w:val="00992ADC"/>
    <w:rsid w:val="00992B3B"/>
    <w:rsid w:val="009933CF"/>
    <w:rsid w:val="00993C1E"/>
    <w:rsid w:val="00994624"/>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F6"/>
    <w:rsid w:val="009A01CF"/>
    <w:rsid w:val="009A05B3"/>
    <w:rsid w:val="009A05EB"/>
    <w:rsid w:val="009A0736"/>
    <w:rsid w:val="009A0E19"/>
    <w:rsid w:val="009A1278"/>
    <w:rsid w:val="009A1361"/>
    <w:rsid w:val="009A14C9"/>
    <w:rsid w:val="009A157F"/>
    <w:rsid w:val="009A1EB4"/>
    <w:rsid w:val="009A2863"/>
    <w:rsid w:val="009A2FD1"/>
    <w:rsid w:val="009A3294"/>
    <w:rsid w:val="009A351D"/>
    <w:rsid w:val="009A3838"/>
    <w:rsid w:val="009A3C44"/>
    <w:rsid w:val="009A3E04"/>
    <w:rsid w:val="009A3FA8"/>
    <w:rsid w:val="009A4027"/>
    <w:rsid w:val="009A44C6"/>
    <w:rsid w:val="009A48A1"/>
    <w:rsid w:val="009A54E5"/>
    <w:rsid w:val="009A56A1"/>
    <w:rsid w:val="009A5DE8"/>
    <w:rsid w:val="009A6121"/>
    <w:rsid w:val="009A634C"/>
    <w:rsid w:val="009A65CF"/>
    <w:rsid w:val="009A69A3"/>
    <w:rsid w:val="009A7A32"/>
    <w:rsid w:val="009A7A77"/>
    <w:rsid w:val="009B0561"/>
    <w:rsid w:val="009B0A0B"/>
    <w:rsid w:val="009B0D8A"/>
    <w:rsid w:val="009B1348"/>
    <w:rsid w:val="009B1822"/>
    <w:rsid w:val="009B1F5C"/>
    <w:rsid w:val="009B215F"/>
    <w:rsid w:val="009B2164"/>
    <w:rsid w:val="009B2629"/>
    <w:rsid w:val="009B267F"/>
    <w:rsid w:val="009B29E5"/>
    <w:rsid w:val="009B2F91"/>
    <w:rsid w:val="009B377F"/>
    <w:rsid w:val="009B40C0"/>
    <w:rsid w:val="009B45A7"/>
    <w:rsid w:val="009B4792"/>
    <w:rsid w:val="009B4C25"/>
    <w:rsid w:val="009B4CD0"/>
    <w:rsid w:val="009B4D86"/>
    <w:rsid w:val="009B4DB9"/>
    <w:rsid w:val="009B4DEA"/>
    <w:rsid w:val="009B5078"/>
    <w:rsid w:val="009B511A"/>
    <w:rsid w:val="009B5501"/>
    <w:rsid w:val="009B556C"/>
    <w:rsid w:val="009B5690"/>
    <w:rsid w:val="009B593F"/>
    <w:rsid w:val="009B5BE2"/>
    <w:rsid w:val="009B5F01"/>
    <w:rsid w:val="009B6041"/>
    <w:rsid w:val="009B60E1"/>
    <w:rsid w:val="009B66C2"/>
    <w:rsid w:val="009B6BC4"/>
    <w:rsid w:val="009B70AA"/>
    <w:rsid w:val="009B74D6"/>
    <w:rsid w:val="009B74F6"/>
    <w:rsid w:val="009B7610"/>
    <w:rsid w:val="009B785F"/>
    <w:rsid w:val="009C0022"/>
    <w:rsid w:val="009C0348"/>
    <w:rsid w:val="009C0374"/>
    <w:rsid w:val="009C055E"/>
    <w:rsid w:val="009C0877"/>
    <w:rsid w:val="009C0A5A"/>
    <w:rsid w:val="009C0D5A"/>
    <w:rsid w:val="009C1918"/>
    <w:rsid w:val="009C1987"/>
    <w:rsid w:val="009C247C"/>
    <w:rsid w:val="009C2488"/>
    <w:rsid w:val="009C2515"/>
    <w:rsid w:val="009C29D6"/>
    <w:rsid w:val="009C36EA"/>
    <w:rsid w:val="009C39E7"/>
    <w:rsid w:val="009C3DFB"/>
    <w:rsid w:val="009C3F23"/>
    <w:rsid w:val="009C4038"/>
    <w:rsid w:val="009C405B"/>
    <w:rsid w:val="009C42B2"/>
    <w:rsid w:val="009C483C"/>
    <w:rsid w:val="009C510D"/>
    <w:rsid w:val="009C567E"/>
    <w:rsid w:val="009C5B99"/>
    <w:rsid w:val="009C5D00"/>
    <w:rsid w:val="009C5F17"/>
    <w:rsid w:val="009C6D48"/>
    <w:rsid w:val="009C72DD"/>
    <w:rsid w:val="009C744F"/>
    <w:rsid w:val="009C77D9"/>
    <w:rsid w:val="009D01ED"/>
    <w:rsid w:val="009D0408"/>
    <w:rsid w:val="009D1BA0"/>
    <w:rsid w:val="009D2017"/>
    <w:rsid w:val="009D2F66"/>
    <w:rsid w:val="009D300F"/>
    <w:rsid w:val="009D316F"/>
    <w:rsid w:val="009D3235"/>
    <w:rsid w:val="009D32A7"/>
    <w:rsid w:val="009D34DE"/>
    <w:rsid w:val="009D3585"/>
    <w:rsid w:val="009D368A"/>
    <w:rsid w:val="009D3772"/>
    <w:rsid w:val="009D382E"/>
    <w:rsid w:val="009D396A"/>
    <w:rsid w:val="009D41A4"/>
    <w:rsid w:val="009D41CE"/>
    <w:rsid w:val="009D41E1"/>
    <w:rsid w:val="009D430F"/>
    <w:rsid w:val="009D4452"/>
    <w:rsid w:val="009D4939"/>
    <w:rsid w:val="009D4AFC"/>
    <w:rsid w:val="009D4C7A"/>
    <w:rsid w:val="009D5BBF"/>
    <w:rsid w:val="009D5E5D"/>
    <w:rsid w:val="009D6088"/>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2898"/>
    <w:rsid w:val="009E3024"/>
    <w:rsid w:val="009E3136"/>
    <w:rsid w:val="009E329B"/>
    <w:rsid w:val="009E330E"/>
    <w:rsid w:val="009E3799"/>
    <w:rsid w:val="009E37BB"/>
    <w:rsid w:val="009E3AC1"/>
    <w:rsid w:val="009E462E"/>
    <w:rsid w:val="009E47D4"/>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E7EB2"/>
    <w:rsid w:val="009F00B5"/>
    <w:rsid w:val="009F047C"/>
    <w:rsid w:val="009F0637"/>
    <w:rsid w:val="009F0C6D"/>
    <w:rsid w:val="009F12BA"/>
    <w:rsid w:val="009F14D4"/>
    <w:rsid w:val="009F1E9C"/>
    <w:rsid w:val="009F22F1"/>
    <w:rsid w:val="009F2670"/>
    <w:rsid w:val="009F27D4"/>
    <w:rsid w:val="009F2BDC"/>
    <w:rsid w:val="009F2DFB"/>
    <w:rsid w:val="009F2F15"/>
    <w:rsid w:val="009F303A"/>
    <w:rsid w:val="009F3094"/>
    <w:rsid w:val="009F3645"/>
    <w:rsid w:val="009F3729"/>
    <w:rsid w:val="009F3C7D"/>
    <w:rsid w:val="009F44E4"/>
    <w:rsid w:val="009F54B0"/>
    <w:rsid w:val="009F54C3"/>
    <w:rsid w:val="009F59E5"/>
    <w:rsid w:val="009F5A07"/>
    <w:rsid w:val="009F5E4A"/>
    <w:rsid w:val="009F620B"/>
    <w:rsid w:val="009F6220"/>
    <w:rsid w:val="009F625C"/>
    <w:rsid w:val="009F63CC"/>
    <w:rsid w:val="009F6AB6"/>
    <w:rsid w:val="009F75C4"/>
    <w:rsid w:val="009F78C1"/>
    <w:rsid w:val="009F7975"/>
    <w:rsid w:val="009F7A78"/>
    <w:rsid w:val="009F7D00"/>
    <w:rsid w:val="00A0053E"/>
    <w:rsid w:val="00A0059E"/>
    <w:rsid w:val="00A00677"/>
    <w:rsid w:val="00A00C03"/>
    <w:rsid w:val="00A01018"/>
    <w:rsid w:val="00A011DB"/>
    <w:rsid w:val="00A015E9"/>
    <w:rsid w:val="00A01D6E"/>
    <w:rsid w:val="00A0212D"/>
    <w:rsid w:val="00A023E2"/>
    <w:rsid w:val="00A02625"/>
    <w:rsid w:val="00A02657"/>
    <w:rsid w:val="00A02A9D"/>
    <w:rsid w:val="00A02F7D"/>
    <w:rsid w:val="00A03667"/>
    <w:rsid w:val="00A0370A"/>
    <w:rsid w:val="00A039E9"/>
    <w:rsid w:val="00A03F11"/>
    <w:rsid w:val="00A04145"/>
    <w:rsid w:val="00A04153"/>
    <w:rsid w:val="00A043A5"/>
    <w:rsid w:val="00A04988"/>
    <w:rsid w:val="00A04A07"/>
    <w:rsid w:val="00A04BB6"/>
    <w:rsid w:val="00A0509A"/>
    <w:rsid w:val="00A05112"/>
    <w:rsid w:val="00A05315"/>
    <w:rsid w:val="00A055E3"/>
    <w:rsid w:val="00A06291"/>
    <w:rsid w:val="00A06E2A"/>
    <w:rsid w:val="00A072F3"/>
    <w:rsid w:val="00A07716"/>
    <w:rsid w:val="00A07A2D"/>
    <w:rsid w:val="00A07B2F"/>
    <w:rsid w:val="00A07BE9"/>
    <w:rsid w:val="00A07C98"/>
    <w:rsid w:val="00A10058"/>
    <w:rsid w:val="00A1060D"/>
    <w:rsid w:val="00A11030"/>
    <w:rsid w:val="00A11394"/>
    <w:rsid w:val="00A11545"/>
    <w:rsid w:val="00A1161D"/>
    <w:rsid w:val="00A11974"/>
    <w:rsid w:val="00A1224E"/>
    <w:rsid w:val="00A124FD"/>
    <w:rsid w:val="00A12523"/>
    <w:rsid w:val="00A13369"/>
    <w:rsid w:val="00A138F0"/>
    <w:rsid w:val="00A13968"/>
    <w:rsid w:val="00A140C9"/>
    <w:rsid w:val="00A146F9"/>
    <w:rsid w:val="00A14990"/>
    <w:rsid w:val="00A14BE8"/>
    <w:rsid w:val="00A14D2B"/>
    <w:rsid w:val="00A14DB0"/>
    <w:rsid w:val="00A1535A"/>
    <w:rsid w:val="00A159E9"/>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333"/>
    <w:rsid w:val="00A22865"/>
    <w:rsid w:val="00A22A73"/>
    <w:rsid w:val="00A22BE2"/>
    <w:rsid w:val="00A231EB"/>
    <w:rsid w:val="00A235FA"/>
    <w:rsid w:val="00A2397B"/>
    <w:rsid w:val="00A23C69"/>
    <w:rsid w:val="00A23E53"/>
    <w:rsid w:val="00A23EB7"/>
    <w:rsid w:val="00A23F04"/>
    <w:rsid w:val="00A23F45"/>
    <w:rsid w:val="00A24298"/>
    <w:rsid w:val="00A244E4"/>
    <w:rsid w:val="00A2487E"/>
    <w:rsid w:val="00A24F26"/>
    <w:rsid w:val="00A250F6"/>
    <w:rsid w:val="00A25CA5"/>
    <w:rsid w:val="00A26111"/>
    <w:rsid w:val="00A26767"/>
    <w:rsid w:val="00A26987"/>
    <w:rsid w:val="00A26DE1"/>
    <w:rsid w:val="00A2734C"/>
    <w:rsid w:val="00A2755C"/>
    <w:rsid w:val="00A276A4"/>
    <w:rsid w:val="00A302EA"/>
    <w:rsid w:val="00A30302"/>
    <w:rsid w:val="00A3097B"/>
    <w:rsid w:val="00A3098A"/>
    <w:rsid w:val="00A30B51"/>
    <w:rsid w:val="00A30E8A"/>
    <w:rsid w:val="00A31109"/>
    <w:rsid w:val="00A313DD"/>
    <w:rsid w:val="00A3158C"/>
    <w:rsid w:val="00A315EC"/>
    <w:rsid w:val="00A3187E"/>
    <w:rsid w:val="00A32411"/>
    <w:rsid w:val="00A32802"/>
    <w:rsid w:val="00A32A1F"/>
    <w:rsid w:val="00A33594"/>
    <w:rsid w:val="00A33702"/>
    <w:rsid w:val="00A33718"/>
    <w:rsid w:val="00A3371E"/>
    <w:rsid w:val="00A33A5B"/>
    <w:rsid w:val="00A33C61"/>
    <w:rsid w:val="00A340E4"/>
    <w:rsid w:val="00A34247"/>
    <w:rsid w:val="00A34E86"/>
    <w:rsid w:val="00A34EF3"/>
    <w:rsid w:val="00A355AD"/>
    <w:rsid w:val="00A356D1"/>
    <w:rsid w:val="00A36081"/>
    <w:rsid w:val="00A36BE5"/>
    <w:rsid w:val="00A36FEE"/>
    <w:rsid w:val="00A370B2"/>
    <w:rsid w:val="00A37969"/>
    <w:rsid w:val="00A37BC9"/>
    <w:rsid w:val="00A37E60"/>
    <w:rsid w:val="00A37FE2"/>
    <w:rsid w:val="00A40017"/>
    <w:rsid w:val="00A402C8"/>
    <w:rsid w:val="00A40A9C"/>
    <w:rsid w:val="00A40EBD"/>
    <w:rsid w:val="00A419DA"/>
    <w:rsid w:val="00A41DC9"/>
    <w:rsid w:val="00A421A3"/>
    <w:rsid w:val="00A422CF"/>
    <w:rsid w:val="00A426A2"/>
    <w:rsid w:val="00A42D77"/>
    <w:rsid w:val="00A43459"/>
    <w:rsid w:val="00A4363A"/>
    <w:rsid w:val="00A43D08"/>
    <w:rsid w:val="00A43F99"/>
    <w:rsid w:val="00A44C22"/>
    <w:rsid w:val="00A44E11"/>
    <w:rsid w:val="00A44FCA"/>
    <w:rsid w:val="00A4508E"/>
    <w:rsid w:val="00A452C9"/>
    <w:rsid w:val="00A4610C"/>
    <w:rsid w:val="00A4615C"/>
    <w:rsid w:val="00A461DF"/>
    <w:rsid w:val="00A46280"/>
    <w:rsid w:val="00A47C2B"/>
    <w:rsid w:val="00A47D77"/>
    <w:rsid w:val="00A507CB"/>
    <w:rsid w:val="00A5080B"/>
    <w:rsid w:val="00A509E0"/>
    <w:rsid w:val="00A50ADE"/>
    <w:rsid w:val="00A51084"/>
    <w:rsid w:val="00A5132C"/>
    <w:rsid w:val="00A5155D"/>
    <w:rsid w:val="00A5201D"/>
    <w:rsid w:val="00A52035"/>
    <w:rsid w:val="00A5213D"/>
    <w:rsid w:val="00A528E4"/>
    <w:rsid w:val="00A5395C"/>
    <w:rsid w:val="00A53C70"/>
    <w:rsid w:val="00A5450B"/>
    <w:rsid w:val="00A54A26"/>
    <w:rsid w:val="00A54B03"/>
    <w:rsid w:val="00A54E1D"/>
    <w:rsid w:val="00A54E35"/>
    <w:rsid w:val="00A54EA7"/>
    <w:rsid w:val="00A554C1"/>
    <w:rsid w:val="00A55714"/>
    <w:rsid w:val="00A5606E"/>
    <w:rsid w:val="00A5615C"/>
    <w:rsid w:val="00A56202"/>
    <w:rsid w:val="00A5624A"/>
    <w:rsid w:val="00A566B8"/>
    <w:rsid w:val="00A566E5"/>
    <w:rsid w:val="00A56727"/>
    <w:rsid w:val="00A56CDC"/>
    <w:rsid w:val="00A5788B"/>
    <w:rsid w:val="00A57C7D"/>
    <w:rsid w:val="00A57E31"/>
    <w:rsid w:val="00A57ED5"/>
    <w:rsid w:val="00A613C4"/>
    <w:rsid w:val="00A613DB"/>
    <w:rsid w:val="00A622C2"/>
    <w:rsid w:val="00A62451"/>
    <w:rsid w:val="00A62A4C"/>
    <w:rsid w:val="00A62CC4"/>
    <w:rsid w:val="00A62EE7"/>
    <w:rsid w:val="00A634A5"/>
    <w:rsid w:val="00A6357C"/>
    <w:rsid w:val="00A6365B"/>
    <w:rsid w:val="00A63A70"/>
    <w:rsid w:val="00A63B31"/>
    <w:rsid w:val="00A63BEC"/>
    <w:rsid w:val="00A63DF7"/>
    <w:rsid w:val="00A64EA1"/>
    <w:rsid w:val="00A64FFB"/>
    <w:rsid w:val="00A658A8"/>
    <w:rsid w:val="00A659D6"/>
    <w:rsid w:val="00A65AC7"/>
    <w:rsid w:val="00A66790"/>
    <w:rsid w:val="00A66B93"/>
    <w:rsid w:val="00A66E05"/>
    <w:rsid w:val="00A66FB5"/>
    <w:rsid w:val="00A67190"/>
    <w:rsid w:val="00A6725E"/>
    <w:rsid w:val="00A676F4"/>
    <w:rsid w:val="00A67727"/>
    <w:rsid w:val="00A678B2"/>
    <w:rsid w:val="00A678F7"/>
    <w:rsid w:val="00A67AB1"/>
    <w:rsid w:val="00A67FE8"/>
    <w:rsid w:val="00A703AB"/>
    <w:rsid w:val="00A703BC"/>
    <w:rsid w:val="00A710F5"/>
    <w:rsid w:val="00A71535"/>
    <w:rsid w:val="00A719BD"/>
    <w:rsid w:val="00A720D9"/>
    <w:rsid w:val="00A72456"/>
    <w:rsid w:val="00A72CA1"/>
    <w:rsid w:val="00A72EB1"/>
    <w:rsid w:val="00A73201"/>
    <w:rsid w:val="00A7347D"/>
    <w:rsid w:val="00A73995"/>
    <w:rsid w:val="00A73B15"/>
    <w:rsid w:val="00A73BBF"/>
    <w:rsid w:val="00A73D97"/>
    <w:rsid w:val="00A73E8E"/>
    <w:rsid w:val="00A74096"/>
    <w:rsid w:val="00A744C6"/>
    <w:rsid w:val="00A7543A"/>
    <w:rsid w:val="00A759C1"/>
    <w:rsid w:val="00A76669"/>
    <w:rsid w:val="00A76B46"/>
    <w:rsid w:val="00A76C0E"/>
    <w:rsid w:val="00A76DB5"/>
    <w:rsid w:val="00A80092"/>
    <w:rsid w:val="00A80287"/>
    <w:rsid w:val="00A8062D"/>
    <w:rsid w:val="00A8093F"/>
    <w:rsid w:val="00A80A0B"/>
    <w:rsid w:val="00A80B1D"/>
    <w:rsid w:val="00A80D57"/>
    <w:rsid w:val="00A811DA"/>
    <w:rsid w:val="00A81959"/>
    <w:rsid w:val="00A81CA1"/>
    <w:rsid w:val="00A8201E"/>
    <w:rsid w:val="00A82400"/>
    <w:rsid w:val="00A82430"/>
    <w:rsid w:val="00A82724"/>
    <w:rsid w:val="00A82B28"/>
    <w:rsid w:val="00A82B4D"/>
    <w:rsid w:val="00A82BBE"/>
    <w:rsid w:val="00A82D7A"/>
    <w:rsid w:val="00A83487"/>
    <w:rsid w:val="00A83688"/>
    <w:rsid w:val="00A83FBB"/>
    <w:rsid w:val="00A842ED"/>
    <w:rsid w:val="00A84319"/>
    <w:rsid w:val="00A843B5"/>
    <w:rsid w:val="00A844AC"/>
    <w:rsid w:val="00A8454A"/>
    <w:rsid w:val="00A84A49"/>
    <w:rsid w:val="00A84B41"/>
    <w:rsid w:val="00A84DDF"/>
    <w:rsid w:val="00A8500D"/>
    <w:rsid w:val="00A85043"/>
    <w:rsid w:val="00A850C2"/>
    <w:rsid w:val="00A857CA"/>
    <w:rsid w:val="00A85D7E"/>
    <w:rsid w:val="00A861CB"/>
    <w:rsid w:val="00A865D4"/>
    <w:rsid w:val="00A874DC"/>
    <w:rsid w:val="00A87615"/>
    <w:rsid w:val="00A8771B"/>
    <w:rsid w:val="00A87848"/>
    <w:rsid w:val="00A87D15"/>
    <w:rsid w:val="00A87DAA"/>
    <w:rsid w:val="00A87F83"/>
    <w:rsid w:val="00A9044B"/>
    <w:rsid w:val="00A905C8"/>
    <w:rsid w:val="00A907BC"/>
    <w:rsid w:val="00A908C9"/>
    <w:rsid w:val="00A90BA6"/>
    <w:rsid w:val="00A90C81"/>
    <w:rsid w:val="00A90EEB"/>
    <w:rsid w:val="00A90F33"/>
    <w:rsid w:val="00A910A0"/>
    <w:rsid w:val="00A9122F"/>
    <w:rsid w:val="00A915AA"/>
    <w:rsid w:val="00A91B4D"/>
    <w:rsid w:val="00A925DE"/>
    <w:rsid w:val="00A9298B"/>
    <w:rsid w:val="00A92FB4"/>
    <w:rsid w:val="00A93615"/>
    <w:rsid w:val="00A93CD1"/>
    <w:rsid w:val="00A93DDA"/>
    <w:rsid w:val="00A93FA5"/>
    <w:rsid w:val="00A94835"/>
    <w:rsid w:val="00A94E94"/>
    <w:rsid w:val="00A94EDF"/>
    <w:rsid w:val="00A95334"/>
    <w:rsid w:val="00A953ED"/>
    <w:rsid w:val="00A95933"/>
    <w:rsid w:val="00A95AEE"/>
    <w:rsid w:val="00A95C8C"/>
    <w:rsid w:val="00A95CF4"/>
    <w:rsid w:val="00A9704C"/>
    <w:rsid w:val="00A97152"/>
    <w:rsid w:val="00A971F1"/>
    <w:rsid w:val="00A977A0"/>
    <w:rsid w:val="00A97A0C"/>
    <w:rsid w:val="00AA0103"/>
    <w:rsid w:val="00AA0160"/>
    <w:rsid w:val="00AA0D21"/>
    <w:rsid w:val="00AA0F12"/>
    <w:rsid w:val="00AA15A2"/>
    <w:rsid w:val="00AA18B2"/>
    <w:rsid w:val="00AA19BE"/>
    <w:rsid w:val="00AA1A4A"/>
    <w:rsid w:val="00AA1BE6"/>
    <w:rsid w:val="00AA1EE6"/>
    <w:rsid w:val="00AA1F2D"/>
    <w:rsid w:val="00AA1F84"/>
    <w:rsid w:val="00AA2084"/>
    <w:rsid w:val="00AA21A3"/>
    <w:rsid w:val="00AA2547"/>
    <w:rsid w:val="00AA2D70"/>
    <w:rsid w:val="00AA2F92"/>
    <w:rsid w:val="00AA303A"/>
    <w:rsid w:val="00AA353A"/>
    <w:rsid w:val="00AA362F"/>
    <w:rsid w:val="00AA39EC"/>
    <w:rsid w:val="00AA3A30"/>
    <w:rsid w:val="00AA3A43"/>
    <w:rsid w:val="00AA3DF3"/>
    <w:rsid w:val="00AA4B87"/>
    <w:rsid w:val="00AA5332"/>
    <w:rsid w:val="00AA586B"/>
    <w:rsid w:val="00AA5DB6"/>
    <w:rsid w:val="00AA6723"/>
    <w:rsid w:val="00AA697F"/>
    <w:rsid w:val="00AA6DB6"/>
    <w:rsid w:val="00AA77AF"/>
    <w:rsid w:val="00AA7A4A"/>
    <w:rsid w:val="00AA7AC4"/>
    <w:rsid w:val="00AA7B94"/>
    <w:rsid w:val="00AA7C34"/>
    <w:rsid w:val="00AB05F3"/>
    <w:rsid w:val="00AB0864"/>
    <w:rsid w:val="00AB0897"/>
    <w:rsid w:val="00AB1284"/>
    <w:rsid w:val="00AB182B"/>
    <w:rsid w:val="00AB1CBD"/>
    <w:rsid w:val="00AB1E6A"/>
    <w:rsid w:val="00AB287F"/>
    <w:rsid w:val="00AB28C6"/>
    <w:rsid w:val="00AB2D33"/>
    <w:rsid w:val="00AB37B3"/>
    <w:rsid w:val="00AB3D5D"/>
    <w:rsid w:val="00AB3F66"/>
    <w:rsid w:val="00AB462C"/>
    <w:rsid w:val="00AB4A4C"/>
    <w:rsid w:val="00AB4A9C"/>
    <w:rsid w:val="00AB4CFA"/>
    <w:rsid w:val="00AB5205"/>
    <w:rsid w:val="00AB541A"/>
    <w:rsid w:val="00AB56EB"/>
    <w:rsid w:val="00AB5809"/>
    <w:rsid w:val="00AB5FC7"/>
    <w:rsid w:val="00AB60CC"/>
    <w:rsid w:val="00AB62F0"/>
    <w:rsid w:val="00AB6771"/>
    <w:rsid w:val="00AB6774"/>
    <w:rsid w:val="00AB691B"/>
    <w:rsid w:val="00AB6C99"/>
    <w:rsid w:val="00AB78AD"/>
    <w:rsid w:val="00AB7A7E"/>
    <w:rsid w:val="00AC0396"/>
    <w:rsid w:val="00AC03C6"/>
    <w:rsid w:val="00AC0444"/>
    <w:rsid w:val="00AC0535"/>
    <w:rsid w:val="00AC0626"/>
    <w:rsid w:val="00AC0FEA"/>
    <w:rsid w:val="00AC1B86"/>
    <w:rsid w:val="00AC2842"/>
    <w:rsid w:val="00AC28BE"/>
    <w:rsid w:val="00AC298D"/>
    <w:rsid w:val="00AC2C92"/>
    <w:rsid w:val="00AC339B"/>
    <w:rsid w:val="00AC3A60"/>
    <w:rsid w:val="00AC4ADD"/>
    <w:rsid w:val="00AC4C3E"/>
    <w:rsid w:val="00AC4C8E"/>
    <w:rsid w:val="00AC4F4D"/>
    <w:rsid w:val="00AC5071"/>
    <w:rsid w:val="00AC5458"/>
    <w:rsid w:val="00AC551C"/>
    <w:rsid w:val="00AC5F65"/>
    <w:rsid w:val="00AC60E4"/>
    <w:rsid w:val="00AC64FF"/>
    <w:rsid w:val="00AC65B7"/>
    <w:rsid w:val="00AC6718"/>
    <w:rsid w:val="00AC6C6E"/>
    <w:rsid w:val="00AC78CB"/>
    <w:rsid w:val="00AC7BD0"/>
    <w:rsid w:val="00AD0681"/>
    <w:rsid w:val="00AD0DDF"/>
    <w:rsid w:val="00AD0F36"/>
    <w:rsid w:val="00AD119F"/>
    <w:rsid w:val="00AD16F2"/>
    <w:rsid w:val="00AD1F14"/>
    <w:rsid w:val="00AD2322"/>
    <w:rsid w:val="00AD2BAC"/>
    <w:rsid w:val="00AD2CBE"/>
    <w:rsid w:val="00AD2E6E"/>
    <w:rsid w:val="00AD312D"/>
    <w:rsid w:val="00AD3AD0"/>
    <w:rsid w:val="00AD3B72"/>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193C"/>
    <w:rsid w:val="00AE1C15"/>
    <w:rsid w:val="00AE230B"/>
    <w:rsid w:val="00AE2603"/>
    <w:rsid w:val="00AE2B44"/>
    <w:rsid w:val="00AE2CB5"/>
    <w:rsid w:val="00AE2CBA"/>
    <w:rsid w:val="00AE2D57"/>
    <w:rsid w:val="00AE2DFA"/>
    <w:rsid w:val="00AE35E0"/>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928"/>
    <w:rsid w:val="00AF0B27"/>
    <w:rsid w:val="00AF1839"/>
    <w:rsid w:val="00AF1A34"/>
    <w:rsid w:val="00AF1B1B"/>
    <w:rsid w:val="00AF1BAC"/>
    <w:rsid w:val="00AF22B5"/>
    <w:rsid w:val="00AF2CC5"/>
    <w:rsid w:val="00AF3248"/>
    <w:rsid w:val="00AF3385"/>
    <w:rsid w:val="00AF3B1E"/>
    <w:rsid w:val="00AF3E96"/>
    <w:rsid w:val="00AF436D"/>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5A"/>
    <w:rsid w:val="00B04539"/>
    <w:rsid w:val="00B0464D"/>
    <w:rsid w:val="00B050F6"/>
    <w:rsid w:val="00B056BE"/>
    <w:rsid w:val="00B0624A"/>
    <w:rsid w:val="00B06483"/>
    <w:rsid w:val="00B068DD"/>
    <w:rsid w:val="00B07058"/>
    <w:rsid w:val="00B072EE"/>
    <w:rsid w:val="00B07796"/>
    <w:rsid w:val="00B1004C"/>
    <w:rsid w:val="00B1032A"/>
    <w:rsid w:val="00B10688"/>
    <w:rsid w:val="00B10D4A"/>
    <w:rsid w:val="00B1108B"/>
    <w:rsid w:val="00B112DD"/>
    <w:rsid w:val="00B11817"/>
    <w:rsid w:val="00B11A37"/>
    <w:rsid w:val="00B123ED"/>
    <w:rsid w:val="00B1284F"/>
    <w:rsid w:val="00B12988"/>
    <w:rsid w:val="00B12A43"/>
    <w:rsid w:val="00B12E36"/>
    <w:rsid w:val="00B138DB"/>
    <w:rsid w:val="00B1392A"/>
    <w:rsid w:val="00B141F0"/>
    <w:rsid w:val="00B14341"/>
    <w:rsid w:val="00B14720"/>
    <w:rsid w:val="00B14778"/>
    <w:rsid w:val="00B147C7"/>
    <w:rsid w:val="00B148F7"/>
    <w:rsid w:val="00B151E8"/>
    <w:rsid w:val="00B15365"/>
    <w:rsid w:val="00B1549A"/>
    <w:rsid w:val="00B154F0"/>
    <w:rsid w:val="00B1572A"/>
    <w:rsid w:val="00B158BF"/>
    <w:rsid w:val="00B15EE3"/>
    <w:rsid w:val="00B16B37"/>
    <w:rsid w:val="00B174D1"/>
    <w:rsid w:val="00B1769D"/>
    <w:rsid w:val="00B1781B"/>
    <w:rsid w:val="00B17F40"/>
    <w:rsid w:val="00B201DD"/>
    <w:rsid w:val="00B2058D"/>
    <w:rsid w:val="00B20EB7"/>
    <w:rsid w:val="00B21534"/>
    <w:rsid w:val="00B21B8D"/>
    <w:rsid w:val="00B21DEB"/>
    <w:rsid w:val="00B22773"/>
    <w:rsid w:val="00B227A4"/>
    <w:rsid w:val="00B22C1C"/>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7006"/>
    <w:rsid w:val="00B271A0"/>
    <w:rsid w:val="00B2793C"/>
    <w:rsid w:val="00B279AC"/>
    <w:rsid w:val="00B27F93"/>
    <w:rsid w:val="00B3011E"/>
    <w:rsid w:val="00B3019B"/>
    <w:rsid w:val="00B30FCC"/>
    <w:rsid w:val="00B31845"/>
    <w:rsid w:val="00B32A56"/>
    <w:rsid w:val="00B32B2A"/>
    <w:rsid w:val="00B32DA7"/>
    <w:rsid w:val="00B334D6"/>
    <w:rsid w:val="00B33A6C"/>
    <w:rsid w:val="00B33D57"/>
    <w:rsid w:val="00B34294"/>
    <w:rsid w:val="00B34586"/>
    <w:rsid w:val="00B34651"/>
    <w:rsid w:val="00B35335"/>
    <w:rsid w:val="00B35D5F"/>
    <w:rsid w:val="00B35E1F"/>
    <w:rsid w:val="00B36112"/>
    <w:rsid w:val="00B366C5"/>
    <w:rsid w:val="00B3676B"/>
    <w:rsid w:val="00B375D6"/>
    <w:rsid w:val="00B3765B"/>
    <w:rsid w:val="00B40CBE"/>
    <w:rsid w:val="00B410AB"/>
    <w:rsid w:val="00B4123E"/>
    <w:rsid w:val="00B4183E"/>
    <w:rsid w:val="00B41A2E"/>
    <w:rsid w:val="00B41F6A"/>
    <w:rsid w:val="00B42255"/>
    <w:rsid w:val="00B4235B"/>
    <w:rsid w:val="00B42396"/>
    <w:rsid w:val="00B429B9"/>
    <w:rsid w:val="00B42CF4"/>
    <w:rsid w:val="00B430DA"/>
    <w:rsid w:val="00B4366C"/>
    <w:rsid w:val="00B436C5"/>
    <w:rsid w:val="00B4382D"/>
    <w:rsid w:val="00B43E09"/>
    <w:rsid w:val="00B4457A"/>
    <w:rsid w:val="00B44979"/>
    <w:rsid w:val="00B44BD5"/>
    <w:rsid w:val="00B44F20"/>
    <w:rsid w:val="00B44FB2"/>
    <w:rsid w:val="00B44FCA"/>
    <w:rsid w:val="00B450F0"/>
    <w:rsid w:val="00B459A2"/>
    <w:rsid w:val="00B45ED6"/>
    <w:rsid w:val="00B46224"/>
    <w:rsid w:val="00B464F3"/>
    <w:rsid w:val="00B46D5D"/>
    <w:rsid w:val="00B47752"/>
    <w:rsid w:val="00B477D5"/>
    <w:rsid w:val="00B47B52"/>
    <w:rsid w:val="00B47D10"/>
    <w:rsid w:val="00B47D2F"/>
    <w:rsid w:val="00B5037F"/>
    <w:rsid w:val="00B506C5"/>
    <w:rsid w:val="00B50B85"/>
    <w:rsid w:val="00B51C2F"/>
    <w:rsid w:val="00B51CCE"/>
    <w:rsid w:val="00B52183"/>
    <w:rsid w:val="00B527A9"/>
    <w:rsid w:val="00B52828"/>
    <w:rsid w:val="00B52888"/>
    <w:rsid w:val="00B531A7"/>
    <w:rsid w:val="00B535C7"/>
    <w:rsid w:val="00B53902"/>
    <w:rsid w:val="00B541A3"/>
    <w:rsid w:val="00B550FF"/>
    <w:rsid w:val="00B559FF"/>
    <w:rsid w:val="00B55E05"/>
    <w:rsid w:val="00B565D5"/>
    <w:rsid w:val="00B57404"/>
    <w:rsid w:val="00B576F4"/>
    <w:rsid w:val="00B57913"/>
    <w:rsid w:val="00B57C64"/>
    <w:rsid w:val="00B57E51"/>
    <w:rsid w:val="00B57F59"/>
    <w:rsid w:val="00B60407"/>
    <w:rsid w:val="00B60A7B"/>
    <w:rsid w:val="00B60B41"/>
    <w:rsid w:val="00B61401"/>
    <w:rsid w:val="00B617B0"/>
    <w:rsid w:val="00B618E9"/>
    <w:rsid w:val="00B61BA8"/>
    <w:rsid w:val="00B61CA7"/>
    <w:rsid w:val="00B62793"/>
    <w:rsid w:val="00B629E5"/>
    <w:rsid w:val="00B62CA5"/>
    <w:rsid w:val="00B62EB0"/>
    <w:rsid w:val="00B63BCA"/>
    <w:rsid w:val="00B63C7D"/>
    <w:rsid w:val="00B63CE1"/>
    <w:rsid w:val="00B645C1"/>
    <w:rsid w:val="00B6478D"/>
    <w:rsid w:val="00B647AE"/>
    <w:rsid w:val="00B64BC2"/>
    <w:rsid w:val="00B64FEC"/>
    <w:rsid w:val="00B6509D"/>
    <w:rsid w:val="00B65692"/>
    <w:rsid w:val="00B656A3"/>
    <w:rsid w:val="00B65743"/>
    <w:rsid w:val="00B65E62"/>
    <w:rsid w:val="00B65FA4"/>
    <w:rsid w:val="00B66226"/>
    <w:rsid w:val="00B664C0"/>
    <w:rsid w:val="00B665CB"/>
    <w:rsid w:val="00B666C6"/>
    <w:rsid w:val="00B667D6"/>
    <w:rsid w:val="00B66FB2"/>
    <w:rsid w:val="00B67334"/>
    <w:rsid w:val="00B67721"/>
    <w:rsid w:val="00B677A4"/>
    <w:rsid w:val="00B67F28"/>
    <w:rsid w:val="00B706C1"/>
    <w:rsid w:val="00B70803"/>
    <w:rsid w:val="00B7123D"/>
    <w:rsid w:val="00B71993"/>
    <w:rsid w:val="00B71C9C"/>
    <w:rsid w:val="00B71E38"/>
    <w:rsid w:val="00B71E42"/>
    <w:rsid w:val="00B71FAD"/>
    <w:rsid w:val="00B72132"/>
    <w:rsid w:val="00B725AE"/>
    <w:rsid w:val="00B7266E"/>
    <w:rsid w:val="00B72828"/>
    <w:rsid w:val="00B7296D"/>
    <w:rsid w:val="00B72A84"/>
    <w:rsid w:val="00B72B55"/>
    <w:rsid w:val="00B72B9E"/>
    <w:rsid w:val="00B72CB1"/>
    <w:rsid w:val="00B72E03"/>
    <w:rsid w:val="00B72E32"/>
    <w:rsid w:val="00B73099"/>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677"/>
    <w:rsid w:val="00B779FC"/>
    <w:rsid w:val="00B77A79"/>
    <w:rsid w:val="00B77C40"/>
    <w:rsid w:val="00B77EB3"/>
    <w:rsid w:val="00B77FCD"/>
    <w:rsid w:val="00B802A2"/>
    <w:rsid w:val="00B803D1"/>
    <w:rsid w:val="00B80B5A"/>
    <w:rsid w:val="00B80D1C"/>
    <w:rsid w:val="00B80EC3"/>
    <w:rsid w:val="00B80FFF"/>
    <w:rsid w:val="00B811A1"/>
    <w:rsid w:val="00B818BF"/>
    <w:rsid w:val="00B82B6E"/>
    <w:rsid w:val="00B82C00"/>
    <w:rsid w:val="00B83568"/>
    <w:rsid w:val="00B839BF"/>
    <w:rsid w:val="00B83ACB"/>
    <w:rsid w:val="00B8478D"/>
    <w:rsid w:val="00B84EFD"/>
    <w:rsid w:val="00B85633"/>
    <w:rsid w:val="00B859B2"/>
    <w:rsid w:val="00B85B04"/>
    <w:rsid w:val="00B85B05"/>
    <w:rsid w:val="00B85EBF"/>
    <w:rsid w:val="00B86BD0"/>
    <w:rsid w:val="00B86D6B"/>
    <w:rsid w:val="00B870FB"/>
    <w:rsid w:val="00B875BF"/>
    <w:rsid w:val="00B8764A"/>
    <w:rsid w:val="00B87829"/>
    <w:rsid w:val="00B87A78"/>
    <w:rsid w:val="00B90135"/>
    <w:rsid w:val="00B902F5"/>
    <w:rsid w:val="00B9031A"/>
    <w:rsid w:val="00B903AB"/>
    <w:rsid w:val="00B9044E"/>
    <w:rsid w:val="00B90545"/>
    <w:rsid w:val="00B90773"/>
    <w:rsid w:val="00B90A38"/>
    <w:rsid w:val="00B9110D"/>
    <w:rsid w:val="00B911B8"/>
    <w:rsid w:val="00B91E51"/>
    <w:rsid w:val="00B91EEA"/>
    <w:rsid w:val="00B91F36"/>
    <w:rsid w:val="00B9254A"/>
    <w:rsid w:val="00B92807"/>
    <w:rsid w:val="00B92BA4"/>
    <w:rsid w:val="00B92D9B"/>
    <w:rsid w:val="00B92EEC"/>
    <w:rsid w:val="00B9318B"/>
    <w:rsid w:val="00B93B2E"/>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97CAD"/>
    <w:rsid w:val="00BA0C19"/>
    <w:rsid w:val="00BA0D33"/>
    <w:rsid w:val="00BA14E3"/>
    <w:rsid w:val="00BA1BA2"/>
    <w:rsid w:val="00BA1C5C"/>
    <w:rsid w:val="00BA1F06"/>
    <w:rsid w:val="00BA1F46"/>
    <w:rsid w:val="00BA264F"/>
    <w:rsid w:val="00BA272C"/>
    <w:rsid w:val="00BA28E8"/>
    <w:rsid w:val="00BA2FBA"/>
    <w:rsid w:val="00BA3261"/>
    <w:rsid w:val="00BA39B0"/>
    <w:rsid w:val="00BA4001"/>
    <w:rsid w:val="00BA4561"/>
    <w:rsid w:val="00BA460C"/>
    <w:rsid w:val="00BA4C3D"/>
    <w:rsid w:val="00BA4ED1"/>
    <w:rsid w:val="00BA5DC2"/>
    <w:rsid w:val="00BA67EF"/>
    <w:rsid w:val="00BA6D69"/>
    <w:rsid w:val="00BA726D"/>
    <w:rsid w:val="00BA72B7"/>
    <w:rsid w:val="00BB008B"/>
    <w:rsid w:val="00BB0CF4"/>
    <w:rsid w:val="00BB114C"/>
    <w:rsid w:val="00BB12C7"/>
    <w:rsid w:val="00BB1E29"/>
    <w:rsid w:val="00BB221D"/>
    <w:rsid w:val="00BB2445"/>
    <w:rsid w:val="00BB2503"/>
    <w:rsid w:val="00BB29C0"/>
    <w:rsid w:val="00BB2F1E"/>
    <w:rsid w:val="00BB33AA"/>
    <w:rsid w:val="00BB3790"/>
    <w:rsid w:val="00BB3B8D"/>
    <w:rsid w:val="00BB3CEA"/>
    <w:rsid w:val="00BB4314"/>
    <w:rsid w:val="00BB473C"/>
    <w:rsid w:val="00BB497A"/>
    <w:rsid w:val="00BB4C78"/>
    <w:rsid w:val="00BB5002"/>
    <w:rsid w:val="00BB510B"/>
    <w:rsid w:val="00BB5510"/>
    <w:rsid w:val="00BB5824"/>
    <w:rsid w:val="00BB5B59"/>
    <w:rsid w:val="00BB6378"/>
    <w:rsid w:val="00BB6502"/>
    <w:rsid w:val="00BB6653"/>
    <w:rsid w:val="00BB667F"/>
    <w:rsid w:val="00BB6687"/>
    <w:rsid w:val="00BB74F0"/>
    <w:rsid w:val="00BB7B09"/>
    <w:rsid w:val="00BC00C9"/>
    <w:rsid w:val="00BC06EF"/>
    <w:rsid w:val="00BC0794"/>
    <w:rsid w:val="00BC08C8"/>
    <w:rsid w:val="00BC0B8F"/>
    <w:rsid w:val="00BC0E9F"/>
    <w:rsid w:val="00BC111E"/>
    <w:rsid w:val="00BC197A"/>
    <w:rsid w:val="00BC1C40"/>
    <w:rsid w:val="00BC20A6"/>
    <w:rsid w:val="00BC25B1"/>
    <w:rsid w:val="00BC26FD"/>
    <w:rsid w:val="00BC2EBF"/>
    <w:rsid w:val="00BC3B94"/>
    <w:rsid w:val="00BC4146"/>
    <w:rsid w:val="00BC52B2"/>
    <w:rsid w:val="00BC54D1"/>
    <w:rsid w:val="00BC59B1"/>
    <w:rsid w:val="00BC5BBD"/>
    <w:rsid w:val="00BC5EAE"/>
    <w:rsid w:val="00BC5F01"/>
    <w:rsid w:val="00BC653B"/>
    <w:rsid w:val="00BC656A"/>
    <w:rsid w:val="00BC6A18"/>
    <w:rsid w:val="00BC6F53"/>
    <w:rsid w:val="00BC7627"/>
    <w:rsid w:val="00BC767D"/>
    <w:rsid w:val="00BC77F2"/>
    <w:rsid w:val="00BD0010"/>
    <w:rsid w:val="00BD007F"/>
    <w:rsid w:val="00BD07F1"/>
    <w:rsid w:val="00BD0C0B"/>
    <w:rsid w:val="00BD0C73"/>
    <w:rsid w:val="00BD17EE"/>
    <w:rsid w:val="00BD18AF"/>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3EEA"/>
    <w:rsid w:val="00BD3FA6"/>
    <w:rsid w:val="00BD42BB"/>
    <w:rsid w:val="00BD4CCC"/>
    <w:rsid w:val="00BD5372"/>
    <w:rsid w:val="00BD5B7D"/>
    <w:rsid w:val="00BD63FD"/>
    <w:rsid w:val="00BD66A0"/>
    <w:rsid w:val="00BD66EE"/>
    <w:rsid w:val="00BD6D00"/>
    <w:rsid w:val="00BD6EB1"/>
    <w:rsid w:val="00BD6EC1"/>
    <w:rsid w:val="00BD7A3D"/>
    <w:rsid w:val="00BE042F"/>
    <w:rsid w:val="00BE0551"/>
    <w:rsid w:val="00BE0759"/>
    <w:rsid w:val="00BE0788"/>
    <w:rsid w:val="00BE0AE5"/>
    <w:rsid w:val="00BE0D01"/>
    <w:rsid w:val="00BE0E2A"/>
    <w:rsid w:val="00BE0E46"/>
    <w:rsid w:val="00BE113C"/>
    <w:rsid w:val="00BE11C3"/>
    <w:rsid w:val="00BE1659"/>
    <w:rsid w:val="00BE17DC"/>
    <w:rsid w:val="00BE1E14"/>
    <w:rsid w:val="00BE23FE"/>
    <w:rsid w:val="00BE245B"/>
    <w:rsid w:val="00BE2478"/>
    <w:rsid w:val="00BE2A29"/>
    <w:rsid w:val="00BE2F56"/>
    <w:rsid w:val="00BE310A"/>
    <w:rsid w:val="00BE3250"/>
    <w:rsid w:val="00BE33DE"/>
    <w:rsid w:val="00BE366A"/>
    <w:rsid w:val="00BE3839"/>
    <w:rsid w:val="00BE3B74"/>
    <w:rsid w:val="00BE3BC7"/>
    <w:rsid w:val="00BE476B"/>
    <w:rsid w:val="00BE4CB7"/>
    <w:rsid w:val="00BE5134"/>
    <w:rsid w:val="00BE5410"/>
    <w:rsid w:val="00BE55EE"/>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944"/>
    <w:rsid w:val="00BF1EEA"/>
    <w:rsid w:val="00BF206B"/>
    <w:rsid w:val="00BF2384"/>
    <w:rsid w:val="00BF2688"/>
    <w:rsid w:val="00BF3014"/>
    <w:rsid w:val="00BF30E3"/>
    <w:rsid w:val="00BF3784"/>
    <w:rsid w:val="00BF380C"/>
    <w:rsid w:val="00BF4878"/>
    <w:rsid w:val="00BF4953"/>
    <w:rsid w:val="00BF4CAD"/>
    <w:rsid w:val="00BF4F8D"/>
    <w:rsid w:val="00BF4FB0"/>
    <w:rsid w:val="00BF53BD"/>
    <w:rsid w:val="00BF53CF"/>
    <w:rsid w:val="00BF59B1"/>
    <w:rsid w:val="00BF5AA8"/>
    <w:rsid w:val="00BF5FDE"/>
    <w:rsid w:val="00BF60EF"/>
    <w:rsid w:val="00BF664B"/>
    <w:rsid w:val="00BF6EE9"/>
    <w:rsid w:val="00BF7239"/>
    <w:rsid w:val="00BF7E10"/>
    <w:rsid w:val="00C00198"/>
    <w:rsid w:val="00C003B3"/>
    <w:rsid w:val="00C0089E"/>
    <w:rsid w:val="00C00A30"/>
    <w:rsid w:val="00C00F72"/>
    <w:rsid w:val="00C011DF"/>
    <w:rsid w:val="00C01437"/>
    <w:rsid w:val="00C0152F"/>
    <w:rsid w:val="00C01852"/>
    <w:rsid w:val="00C01EDA"/>
    <w:rsid w:val="00C02114"/>
    <w:rsid w:val="00C0317A"/>
    <w:rsid w:val="00C033DF"/>
    <w:rsid w:val="00C03667"/>
    <w:rsid w:val="00C03896"/>
    <w:rsid w:val="00C03962"/>
    <w:rsid w:val="00C03E80"/>
    <w:rsid w:val="00C046D0"/>
    <w:rsid w:val="00C049F2"/>
    <w:rsid w:val="00C04F91"/>
    <w:rsid w:val="00C0563C"/>
    <w:rsid w:val="00C05A47"/>
    <w:rsid w:val="00C05DA0"/>
    <w:rsid w:val="00C05F67"/>
    <w:rsid w:val="00C06EE0"/>
    <w:rsid w:val="00C06F5E"/>
    <w:rsid w:val="00C076CB"/>
    <w:rsid w:val="00C0777B"/>
    <w:rsid w:val="00C07D14"/>
    <w:rsid w:val="00C07F0A"/>
    <w:rsid w:val="00C106F8"/>
    <w:rsid w:val="00C10ABF"/>
    <w:rsid w:val="00C10C59"/>
    <w:rsid w:val="00C11115"/>
    <w:rsid w:val="00C11323"/>
    <w:rsid w:val="00C11488"/>
    <w:rsid w:val="00C11637"/>
    <w:rsid w:val="00C117A0"/>
    <w:rsid w:val="00C11917"/>
    <w:rsid w:val="00C119D8"/>
    <w:rsid w:val="00C120B0"/>
    <w:rsid w:val="00C1259C"/>
    <w:rsid w:val="00C1283C"/>
    <w:rsid w:val="00C129A3"/>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17B39"/>
    <w:rsid w:val="00C20377"/>
    <w:rsid w:val="00C20B1B"/>
    <w:rsid w:val="00C20B44"/>
    <w:rsid w:val="00C21B53"/>
    <w:rsid w:val="00C21D25"/>
    <w:rsid w:val="00C21E5B"/>
    <w:rsid w:val="00C224A9"/>
    <w:rsid w:val="00C2284F"/>
    <w:rsid w:val="00C22D0D"/>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3A9"/>
    <w:rsid w:val="00C2752A"/>
    <w:rsid w:val="00C279D6"/>
    <w:rsid w:val="00C27B3D"/>
    <w:rsid w:val="00C27C1A"/>
    <w:rsid w:val="00C30139"/>
    <w:rsid w:val="00C30373"/>
    <w:rsid w:val="00C3065C"/>
    <w:rsid w:val="00C30680"/>
    <w:rsid w:val="00C306C2"/>
    <w:rsid w:val="00C30CEB"/>
    <w:rsid w:val="00C31112"/>
    <w:rsid w:val="00C31212"/>
    <w:rsid w:val="00C3250B"/>
    <w:rsid w:val="00C3263F"/>
    <w:rsid w:val="00C32965"/>
    <w:rsid w:val="00C32AA1"/>
    <w:rsid w:val="00C32D7E"/>
    <w:rsid w:val="00C33227"/>
    <w:rsid w:val="00C335AE"/>
    <w:rsid w:val="00C33A3B"/>
    <w:rsid w:val="00C33B69"/>
    <w:rsid w:val="00C33BE1"/>
    <w:rsid w:val="00C34D85"/>
    <w:rsid w:val="00C34FA7"/>
    <w:rsid w:val="00C350F2"/>
    <w:rsid w:val="00C351B6"/>
    <w:rsid w:val="00C35970"/>
    <w:rsid w:val="00C360F7"/>
    <w:rsid w:val="00C36470"/>
    <w:rsid w:val="00C36879"/>
    <w:rsid w:val="00C3698E"/>
    <w:rsid w:val="00C369CA"/>
    <w:rsid w:val="00C36BD2"/>
    <w:rsid w:val="00C3707D"/>
    <w:rsid w:val="00C3720B"/>
    <w:rsid w:val="00C376B7"/>
    <w:rsid w:val="00C37B86"/>
    <w:rsid w:val="00C37F71"/>
    <w:rsid w:val="00C4064A"/>
    <w:rsid w:val="00C40A53"/>
    <w:rsid w:val="00C410D2"/>
    <w:rsid w:val="00C410E6"/>
    <w:rsid w:val="00C41194"/>
    <w:rsid w:val="00C411CF"/>
    <w:rsid w:val="00C4176E"/>
    <w:rsid w:val="00C417EC"/>
    <w:rsid w:val="00C4197D"/>
    <w:rsid w:val="00C42102"/>
    <w:rsid w:val="00C4212D"/>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6B8"/>
    <w:rsid w:val="00C47706"/>
    <w:rsid w:val="00C4770F"/>
    <w:rsid w:val="00C47A6D"/>
    <w:rsid w:val="00C47C16"/>
    <w:rsid w:val="00C47C61"/>
    <w:rsid w:val="00C47E71"/>
    <w:rsid w:val="00C50161"/>
    <w:rsid w:val="00C50503"/>
    <w:rsid w:val="00C50A70"/>
    <w:rsid w:val="00C50DC2"/>
    <w:rsid w:val="00C510CE"/>
    <w:rsid w:val="00C5237C"/>
    <w:rsid w:val="00C528F3"/>
    <w:rsid w:val="00C52B21"/>
    <w:rsid w:val="00C53126"/>
    <w:rsid w:val="00C5375E"/>
    <w:rsid w:val="00C53B52"/>
    <w:rsid w:val="00C53D9F"/>
    <w:rsid w:val="00C53FF4"/>
    <w:rsid w:val="00C540C1"/>
    <w:rsid w:val="00C5436B"/>
    <w:rsid w:val="00C544E8"/>
    <w:rsid w:val="00C54B75"/>
    <w:rsid w:val="00C54BBB"/>
    <w:rsid w:val="00C55017"/>
    <w:rsid w:val="00C55028"/>
    <w:rsid w:val="00C552A4"/>
    <w:rsid w:val="00C553B4"/>
    <w:rsid w:val="00C554CC"/>
    <w:rsid w:val="00C5580A"/>
    <w:rsid w:val="00C5649E"/>
    <w:rsid w:val="00C56D08"/>
    <w:rsid w:val="00C56E7E"/>
    <w:rsid w:val="00C56F16"/>
    <w:rsid w:val="00C57508"/>
    <w:rsid w:val="00C57B38"/>
    <w:rsid w:val="00C57D42"/>
    <w:rsid w:val="00C60559"/>
    <w:rsid w:val="00C6076A"/>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25D3"/>
    <w:rsid w:val="00C6264A"/>
    <w:rsid w:val="00C62FBA"/>
    <w:rsid w:val="00C63141"/>
    <w:rsid w:val="00C6386F"/>
    <w:rsid w:val="00C63B9B"/>
    <w:rsid w:val="00C64081"/>
    <w:rsid w:val="00C64319"/>
    <w:rsid w:val="00C647DB"/>
    <w:rsid w:val="00C648FE"/>
    <w:rsid w:val="00C64AE9"/>
    <w:rsid w:val="00C64CEA"/>
    <w:rsid w:val="00C650E3"/>
    <w:rsid w:val="00C6519A"/>
    <w:rsid w:val="00C66A49"/>
    <w:rsid w:val="00C67063"/>
    <w:rsid w:val="00C6737A"/>
    <w:rsid w:val="00C67AE4"/>
    <w:rsid w:val="00C67B3A"/>
    <w:rsid w:val="00C67D0C"/>
    <w:rsid w:val="00C700CC"/>
    <w:rsid w:val="00C702F7"/>
    <w:rsid w:val="00C7040A"/>
    <w:rsid w:val="00C70975"/>
    <w:rsid w:val="00C70C0D"/>
    <w:rsid w:val="00C70EA6"/>
    <w:rsid w:val="00C7100E"/>
    <w:rsid w:val="00C71561"/>
    <w:rsid w:val="00C71DED"/>
    <w:rsid w:val="00C71FF6"/>
    <w:rsid w:val="00C724A1"/>
    <w:rsid w:val="00C73596"/>
    <w:rsid w:val="00C73F49"/>
    <w:rsid w:val="00C74B64"/>
    <w:rsid w:val="00C74BB1"/>
    <w:rsid w:val="00C74FE1"/>
    <w:rsid w:val="00C751CE"/>
    <w:rsid w:val="00C752FF"/>
    <w:rsid w:val="00C7592B"/>
    <w:rsid w:val="00C7592D"/>
    <w:rsid w:val="00C75ABB"/>
    <w:rsid w:val="00C75B6F"/>
    <w:rsid w:val="00C76110"/>
    <w:rsid w:val="00C764F3"/>
    <w:rsid w:val="00C765CC"/>
    <w:rsid w:val="00C76605"/>
    <w:rsid w:val="00C76C3E"/>
    <w:rsid w:val="00C77560"/>
    <w:rsid w:val="00C77DEC"/>
    <w:rsid w:val="00C77F9C"/>
    <w:rsid w:val="00C804C6"/>
    <w:rsid w:val="00C80632"/>
    <w:rsid w:val="00C807A2"/>
    <w:rsid w:val="00C80F51"/>
    <w:rsid w:val="00C810B9"/>
    <w:rsid w:val="00C81D7F"/>
    <w:rsid w:val="00C81E63"/>
    <w:rsid w:val="00C826F4"/>
    <w:rsid w:val="00C8281A"/>
    <w:rsid w:val="00C82840"/>
    <w:rsid w:val="00C828C2"/>
    <w:rsid w:val="00C830F4"/>
    <w:rsid w:val="00C83374"/>
    <w:rsid w:val="00C8337C"/>
    <w:rsid w:val="00C834CF"/>
    <w:rsid w:val="00C83825"/>
    <w:rsid w:val="00C8498B"/>
    <w:rsid w:val="00C84B68"/>
    <w:rsid w:val="00C85075"/>
    <w:rsid w:val="00C85827"/>
    <w:rsid w:val="00C85859"/>
    <w:rsid w:val="00C85D4F"/>
    <w:rsid w:val="00C85E13"/>
    <w:rsid w:val="00C85F1C"/>
    <w:rsid w:val="00C85F5D"/>
    <w:rsid w:val="00C8612F"/>
    <w:rsid w:val="00C86B56"/>
    <w:rsid w:val="00C86C36"/>
    <w:rsid w:val="00C86E45"/>
    <w:rsid w:val="00C871EB"/>
    <w:rsid w:val="00C87B5B"/>
    <w:rsid w:val="00C9000B"/>
    <w:rsid w:val="00C90C3F"/>
    <w:rsid w:val="00C90DF4"/>
    <w:rsid w:val="00C91003"/>
    <w:rsid w:val="00C91572"/>
    <w:rsid w:val="00C919D6"/>
    <w:rsid w:val="00C91BDA"/>
    <w:rsid w:val="00C92AAD"/>
    <w:rsid w:val="00C92E0B"/>
    <w:rsid w:val="00C92E84"/>
    <w:rsid w:val="00C9370F"/>
    <w:rsid w:val="00C9380B"/>
    <w:rsid w:val="00C939C3"/>
    <w:rsid w:val="00C939EC"/>
    <w:rsid w:val="00C93F67"/>
    <w:rsid w:val="00C942EA"/>
    <w:rsid w:val="00C9438B"/>
    <w:rsid w:val="00C94412"/>
    <w:rsid w:val="00C948A3"/>
    <w:rsid w:val="00C94E8C"/>
    <w:rsid w:val="00C94F50"/>
    <w:rsid w:val="00C9538D"/>
    <w:rsid w:val="00C95406"/>
    <w:rsid w:val="00C95800"/>
    <w:rsid w:val="00C95DE8"/>
    <w:rsid w:val="00C95F80"/>
    <w:rsid w:val="00C9615B"/>
    <w:rsid w:val="00C962BC"/>
    <w:rsid w:val="00C964CA"/>
    <w:rsid w:val="00C97016"/>
    <w:rsid w:val="00C9768E"/>
    <w:rsid w:val="00CA12A8"/>
    <w:rsid w:val="00CA1322"/>
    <w:rsid w:val="00CA195A"/>
    <w:rsid w:val="00CA1E28"/>
    <w:rsid w:val="00CA2391"/>
    <w:rsid w:val="00CA2631"/>
    <w:rsid w:val="00CA284E"/>
    <w:rsid w:val="00CA2909"/>
    <w:rsid w:val="00CA30CD"/>
    <w:rsid w:val="00CA3244"/>
    <w:rsid w:val="00CA32A4"/>
    <w:rsid w:val="00CA34E0"/>
    <w:rsid w:val="00CA3754"/>
    <w:rsid w:val="00CA37F6"/>
    <w:rsid w:val="00CA3AD7"/>
    <w:rsid w:val="00CA4545"/>
    <w:rsid w:val="00CA45B9"/>
    <w:rsid w:val="00CA4A40"/>
    <w:rsid w:val="00CA4A48"/>
    <w:rsid w:val="00CA5071"/>
    <w:rsid w:val="00CA54BC"/>
    <w:rsid w:val="00CA5801"/>
    <w:rsid w:val="00CA5F81"/>
    <w:rsid w:val="00CA6527"/>
    <w:rsid w:val="00CA770B"/>
    <w:rsid w:val="00CA7A67"/>
    <w:rsid w:val="00CA7FA9"/>
    <w:rsid w:val="00CB04CA"/>
    <w:rsid w:val="00CB0812"/>
    <w:rsid w:val="00CB086F"/>
    <w:rsid w:val="00CB0929"/>
    <w:rsid w:val="00CB0A02"/>
    <w:rsid w:val="00CB0B24"/>
    <w:rsid w:val="00CB0D56"/>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966"/>
    <w:rsid w:val="00CB3A70"/>
    <w:rsid w:val="00CB3FC8"/>
    <w:rsid w:val="00CB4C81"/>
    <w:rsid w:val="00CB51A4"/>
    <w:rsid w:val="00CB5C9C"/>
    <w:rsid w:val="00CB5F8D"/>
    <w:rsid w:val="00CB61BF"/>
    <w:rsid w:val="00CB6BA2"/>
    <w:rsid w:val="00CB7244"/>
    <w:rsid w:val="00CB7264"/>
    <w:rsid w:val="00CB7438"/>
    <w:rsid w:val="00CB74E4"/>
    <w:rsid w:val="00CB76A9"/>
    <w:rsid w:val="00CB796B"/>
    <w:rsid w:val="00CB7ACC"/>
    <w:rsid w:val="00CB7F70"/>
    <w:rsid w:val="00CC0008"/>
    <w:rsid w:val="00CC01BD"/>
    <w:rsid w:val="00CC01F1"/>
    <w:rsid w:val="00CC0755"/>
    <w:rsid w:val="00CC0BB1"/>
    <w:rsid w:val="00CC1C50"/>
    <w:rsid w:val="00CC1DE0"/>
    <w:rsid w:val="00CC202A"/>
    <w:rsid w:val="00CC2213"/>
    <w:rsid w:val="00CC26DA"/>
    <w:rsid w:val="00CC28E5"/>
    <w:rsid w:val="00CC3168"/>
    <w:rsid w:val="00CC3584"/>
    <w:rsid w:val="00CC3E57"/>
    <w:rsid w:val="00CC41A4"/>
    <w:rsid w:val="00CC48BE"/>
    <w:rsid w:val="00CC4975"/>
    <w:rsid w:val="00CC4BCE"/>
    <w:rsid w:val="00CC4DBD"/>
    <w:rsid w:val="00CC4E44"/>
    <w:rsid w:val="00CC4EDB"/>
    <w:rsid w:val="00CC4F3B"/>
    <w:rsid w:val="00CC5290"/>
    <w:rsid w:val="00CC537B"/>
    <w:rsid w:val="00CC56AD"/>
    <w:rsid w:val="00CC5D1F"/>
    <w:rsid w:val="00CC5F70"/>
    <w:rsid w:val="00CC641F"/>
    <w:rsid w:val="00CC6436"/>
    <w:rsid w:val="00CC6F3E"/>
    <w:rsid w:val="00CC6F51"/>
    <w:rsid w:val="00CC706E"/>
    <w:rsid w:val="00CC7205"/>
    <w:rsid w:val="00CC7900"/>
    <w:rsid w:val="00CC7ABD"/>
    <w:rsid w:val="00CC7B27"/>
    <w:rsid w:val="00CC7B98"/>
    <w:rsid w:val="00CD07D0"/>
    <w:rsid w:val="00CD08AE"/>
    <w:rsid w:val="00CD118A"/>
    <w:rsid w:val="00CD15A3"/>
    <w:rsid w:val="00CD17C5"/>
    <w:rsid w:val="00CD1E6F"/>
    <w:rsid w:val="00CD2554"/>
    <w:rsid w:val="00CD29EB"/>
    <w:rsid w:val="00CD33FC"/>
    <w:rsid w:val="00CD3938"/>
    <w:rsid w:val="00CD3B2D"/>
    <w:rsid w:val="00CD45B5"/>
    <w:rsid w:val="00CD45EE"/>
    <w:rsid w:val="00CD4B16"/>
    <w:rsid w:val="00CD548F"/>
    <w:rsid w:val="00CD5A7F"/>
    <w:rsid w:val="00CD5C55"/>
    <w:rsid w:val="00CD5F18"/>
    <w:rsid w:val="00CD5FED"/>
    <w:rsid w:val="00CD602D"/>
    <w:rsid w:val="00CD61B1"/>
    <w:rsid w:val="00CD6362"/>
    <w:rsid w:val="00CD66D6"/>
    <w:rsid w:val="00CD6D51"/>
    <w:rsid w:val="00CD7167"/>
    <w:rsid w:val="00CD733D"/>
    <w:rsid w:val="00CD7483"/>
    <w:rsid w:val="00CD756E"/>
    <w:rsid w:val="00CD77FC"/>
    <w:rsid w:val="00CD7E98"/>
    <w:rsid w:val="00CD7FC0"/>
    <w:rsid w:val="00CE05B4"/>
    <w:rsid w:val="00CE05D0"/>
    <w:rsid w:val="00CE0B65"/>
    <w:rsid w:val="00CE0C39"/>
    <w:rsid w:val="00CE1F04"/>
    <w:rsid w:val="00CE1F2C"/>
    <w:rsid w:val="00CE213A"/>
    <w:rsid w:val="00CE2609"/>
    <w:rsid w:val="00CE29A3"/>
    <w:rsid w:val="00CE2B82"/>
    <w:rsid w:val="00CE3002"/>
    <w:rsid w:val="00CE315D"/>
    <w:rsid w:val="00CE32A8"/>
    <w:rsid w:val="00CE36C3"/>
    <w:rsid w:val="00CE3752"/>
    <w:rsid w:val="00CE381D"/>
    <w:rsid w:val="00CE39E3"/>
    <w:rsid w:val="00CE3FD6"/>
    <w:rsid w:val="00CE402E"/>
    <w:rsid w:val="00CE4132"/>
    <w:rsid w:val="00CE4612"/>
    <w:rsid w:val="00CE4699"/>
    <w:rsid w:val="00CE478B"/>
    <w:rsid w:val="00CE4AE2"/>
    <w:rsid w:val="00CE5A26"/>
    <w:rsid w:val="00CE61C8"/>
    <w:rsid w:val="00CE62FF"/>
    <w:rsid w:val="00CE6389"/>
    <w:rsid w:val="00CE6A95"/>
    <w:rsid w:val="00CE6CFA"/>
    <w:rsid w:val="00CE7350"/>
    <w:rsid w:val="00CE7CDA"/>
    <w:rsid w:val="00CF02D3"/>
    <w:rsid w:val="00CF0500"/>
    <w:rsid w:val="00CF053E"/>
    <w:rsid w:val="00CF0CF1"/>
    <w:rsid w:val="00CF17A8"/>
    <w:rsid w:val="00CF1BAF"/>
    <w:rsid w:val="00CF1EB6"/>
    <w:rsid w:val="00CF1F80"/>
    <w:rsid w:val="00CF31BC"/>
    <w:rsid w:val="00CF3BAC"/>
    <w:rsid w:val="00CF3C59"/>
    <w:rsid w:val="00CF403D"/>
    <w:rsid w:val="00CF44C0"/>
    <w:rsid w:val="00CF484C"/>
    <w:rsid w:val="00CF5229"/>
    <w:rsid w:val="00CF574B"/>
    <w:rsid w:val="00CF5791"/>
    <w:rsid w:val="00CF5F1A"/>
    <w:rsid w:val="00CF67E3"/>
    <w:rsid w:val="00CF6A6A"/>
    <w:rsid w:val="00CF6C97"/>
    <w:rsid w:val="00CF73ED"/>
    <w:rsid w:val="00D00245"/>
    <w:rsid w:val="00D0068B"/>
    <w:rsid w:val="00D00B42"/>
    <w:rsid w:val="00D01666"/>
    <w:rsid w:val="00D02000"/>
    <w:rsid w:val="00D0232F"/>
    <w:rsid w:val="00D0233F"/>
    <w:rsid w:val="00D0310B"/>
    <w:rsid w:val="00D035CD"/>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101AA"/>
    <w:rsid w:val="00D102EB"/>
    <w:rsid w:val="00D10643"/>
    <w:rsid w:val="00D106F5"/>
    <w:rsid w:val="00D1087F"/>
    <w:rsid w:val="00D109F8"/>
    <w:rsid w:val="00D116B4"/>
    <w:rsid w:val="00D11FC7"/>
    <w:rsid w:val="00D12597"/>
    <w:rsid w:val="00D13182"/>
    <w:rsid w:val="00D13400"/>
    <w:rsid w:val="00D13B88"/>
    <w:rsid w:val="00D1426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A73"/>
    <w:rsid w:val="00D24B6E"/>
    <w:rsid w:val="00D24B95"/>
    <w:rsid w:val="00D24E09"/>
    <w:rsid w:val="00D25500"/>
    <w:rsid w:val="00D25630"/>
    <w:rsid w:val="00D2570D"/>
    <w:rsid w:val="00D25883"/>
    <w:rsid w:val="00D259DF"/>
    <w:rsid w:val="00D25A45"/>
    <w:rsid w:val="00D25AA0"/>
    <w:rsid w:val="00D2604E"/>
    <w:rsid w:val="00D2660C"/>
    <w:rsid w:val="00D26879"/>
    <w:rsid w:val="00D26CB2"/>
    <w:rsid w:val="00D274DA"/>
    <w:rsid w:val="00D27713"/>
    <w:rsid w:val="00D277A4"/>
    <w:rsid w:val="00D27DB2"/>
    <w:rsid w:val="00D3079D"/>
    <w:rsid w:val="00D307F7"/>
    <w:rsid w:val="00D3091D"/>
    <w:rsid w:val="00D309E5"/>
    <w:rsid w:val="00D30BB5"/>
    <w:rsid w:val="00D30FC3"/>
    <w:rsid w:val="00D31326"/>
    <w:rsid w:val="00D314AD"/>
    <w:rsid w:val="00D315D9"/>
    <w:rsid w:val="00D31E7F"/>
    <w:rsid w:val="00D320C3"/>
    <w:rsid w:val="00D3252F"/>
    <w:rsid w:val="00D328EB"/>
    <w:rsid w:val="00D32AA1"/>
    <w:rsid w:val="00D32D72"/>
    <w:rsid w:val="00D33DEA"/>
    <w:rsid w:val="00D34EB3"/>
    <w:rsid w:val="00D353D6"/>
    <w:rsid w:val="00D3565D"/>
    <w:rsid w:val="00D356D6"/>
    <w:rsid w:val="00D35A55"/>
    <w:rsid w:val="00D35C18"/>
    <w:rsid w:val="00D35C50"/>
    <w:rsid w:val="00D36222"/>
    <w:rsid w:val="00D3622A"/>
    <w:rsid w:val="00D366BF"/>
    <w:rsid w:val="00D36AB6"/>
    <w:rsid w:val="00D36CAC"/>
    <w:rsid w:val="00D36FBD"/>
    <w:rsid w:val="00D37480"/>
    <w:rsid w:val="00D37CDC"/>
    <w:rsid w:val="00D4021A"/>
    <w:rsid w:val="00D4096D"/>
    <w:rsid w:val="00D40EB6"/>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50C5"/>
    <w:rsid w:val="00D45525"/>
    <w:rsid w:val="00D45566"/>
    <w:rsid w:val="00D4562A"/>
    <w:rsid w:val="00D4576B"/>
    <w:rsid w:val="00D457A8"/>
    <w:rsid w:val="00D4592F"/>
    <w:rsid w:val="00D46388"/>
    <w:rsid w:val="00D4686B"/>
    <w:rsid w:val="00D4693F"/>
    <w:rsid w:val="00D46A9E"/>
    <w:rsid w:val="00D46B25"/>
    <w:rsid w:val="00D47076"/>
    <w:rsid w:val="00D47511"/>
    <w:rsid w:val="00D4756D"/>
    <w:rsid w:val="00D47A01"/>
    <w:rsid w:val="00D47C6D"/>
    <w:rsid w:val="00D47D96"/>
    <w:rsid w:val="00D47DF8"/>
    <w:rsid w:val="00D504CA"/>
    <w:rsid w:val="00D50718"/>
    <w:rsid w:val="00D50E36"/>
    <w:rsid w:val="00D51485"/>
    <w:rsid w:val="00D515E9"/>
    <w:rsid w:val="00D51618"/>
    <w:rsid w:val="00D51D0D"/>
    <w:rsid w:val="00D522FB"/>
    <w:rsid w:val="00D5239A"/>
    <w:rsid w:val="00D53167"/>
    <w:rsid w:val="00D5323F"/>
    <w:rsid w:val="00D534E3"/>
    <w:rsid w:val="00D536A8"/>
    <w:rsid w:val="00D53D26"/>
    <w:rsid w:val="00D5433B"/>
    <w:rsid w:val="00D54709"/>
    <w:rsid w:val="00D54A55"/>
    <w:rsid w:val="00D54BE5"/>
    <w:rsid w:val="00D5581A"/>
    <w:rsid w:val="00D5581F"/>
    <w:rsid w:val="00D5582D"/>
    <w:rsid w:val="00D55F57"/>
    <w:rsid w:val="00D564EC"/>
    <w:rsid w:val="00D57CB6"/>
    <w:rsid w:val="00D57FCF"/>
    <w:rsid w:val="00D606AD"/>
    <w:rsid w:val="00D60BF6"/>
    <w:rsid w:val="00D60C96"/>
    <w:rsid w:val="00D61255"/>
    <w:rsid w:val="00D6128D"/>
    <w:rsid w:val="00D61422"/>
    <w:rsid w:val="00D6162A"/>
    <w:rsid w:val="00D617C0"/>
    <w:rsid w:val="00D61B7D"/>
    <w:rsid w:val="00D622C9"/>
    <w:rsid w:val="00D625D8"/>
    <w:rsid w:val="00D62D7E"/>
    <w:rsid w:val="00D62E10"/>
    <w:rsid w:val="00D62EB0"/>
    <w:rsid w:val="00D63348"/>
    <w:rsid w:val="00D634DE"/>
    <w:rsid w:val="00D6351A"/>
    <w:rsid w:val="00D63558"/>
    <w:rsid w:val="00D6364F"/>
    <w:rsid w:val="00D63752"/>
    <w:rsid w:val="00D63AA0"/>
    <w:rsid w:val="00D63C6D"/>
    <w:rsid w:val="00D63D75"/>
    <w:rsid w:val="00D6438F"/>
    <w:rsid w:val="00D647EF"/>
    <w:rsid w:val="00D6485C"/>
    <w:rsid w:val="00D650D3"/>
    <w:rsid w:val="00D65B1F"/>
    <w:rsid w:val="00D65F25"/>
    <w:rsid w:val="00D663B3"/>
    <w:rsid w:val="00D6679E"/>
    <w:rsid w:val="00D667AC"/>
    <w:rsid w:val="00D66E39"/>
    <w:rsid w:val="00D66FAA"/>
    <w:rsid w:val="00D670BE"/>
    <w:rsid w:val="00D67F30"/>
    <w:rsid w:val="00D705B4"/>
    <w:rsid w:val="00D71038"/>
    <w:rsid w:val="00D71043"/>
    <w:rsid w:val="00D712B1"/>
    <w:rsid w:val="00D71EF3"/>
    <w:rsid w:val="00D724CC"/>
    <w:rsid w:val="00D72CEF"/>
    <w:rsid w:val="00D72EE8"/>
    <w:rsid w:val="00D73170"/>
    <w:rsid w:val="00D733C4"/>
    <w:rsid w:val="00D7392A"/>
    <w:rsid w:val="00D73CF0"/>
    <w:rsid w:val="00D73EE9"/>
    <w:rsid w:val="00D740E3"/>
    <w:rsid w:val="00D7417F"/>
    <w:rsid w:val="00D743E5"/>
    <w:rsid w:val="00D745B3"/>
    <w:rsid w:val="00D74EF7"/>
    <w:rsid w:val="00D750C3"/>
    <w:rsid w:val="00D75217"/>
    <w:rsid w:val="00D75396"/>
    <w:rsid w:val="00D758D0"/>
    <w:rsid w:val="00D759EA"/>
    <w:rsid w:val="00D76245"/>
    <w:rsid w:val="00D76307"/>
    <w:rsid w:val="00D76850"/>
    <w:rsid w:val="00D769D9"/>
    <w:rsid w:val="00D77193"/>
    <w:rsid w:val="00D77AD1"/>
    <w:rsid w:val="00D80F48"/>
    <w:rsid w:val="00D80FD0"/>
    <w:rsid w:val="00D80FE5"/>
    <w:rsid w:val="00D813D7"/>
    <w:rsid w:val="00D81509"/>
    <w:rsid w:val="00D8172C"/>
    <w:rsid w:val="00D81C55"/>
    <w:rsid w:val="00D8220C"/>
    <w:rsid w:val="00D835BB"/>
    <w:rsid w:val="00D83EA7"/>
    <w:rsid w:val="00D84196"/>
    <w:rsid w:val="00D861C0"/>
    <w:rsid w:val="00D862AF"/>
    <w:rsid w:val="00D86360"/>
    <w:rsid w:val="00D8657A"/>
    <w:rsid w:val="00D86622"/>
    <w:rsid w:val="00D86DD3"/>
    <w:rsid w:val="00D87088"/>
    <w:rsid w:val="00D87289"/>
    <w:rsid w:val="00D87506"/>
    <w:rsid w:val="00D87625"/>
    <w:rsid w:val="00D878D8"/>
    <w:rsid w:val="00D87A5B"/>
    <w:rsid w:val="00D87C3F"/>
    <w:rsid w:val="00D901A0"/>
    <w:rsid w:val="00D908D5"/>
    <w:rsid w:val="00D90921"/>
    <w:rsid w:val="00D90CB7"/>
    <w:rsid w:val="00D90D9B"/>
    <w:rsid w:val="00D90DBC"/>
    <w:rsid w:val="00D90FE5"/>
    <w:rsid w:val="00D910AA"/>
    <w:rsid w:val="00D91573"/>
    <w:rsid w:val="00D91609"/>
    <w:rsid w:val="00D91912"/>
    <w:rsid w:val="00D91AF5"/>
    <w:rsid w:val="00D91BA2"/>
    <w:rsid w:val="00D91F12"/>
    <w:rsid w:val="00D91F78"/>
    <w:rsid w:val="00D92766"/>
    <w:rsid w:val="00D92822"/>
    <w:rsid w:val="00D931D6"/>
    <w:rsid w:val="00D9346A"/>
    <w:rsid w:val="00D938AD"/>
    <w:rsid w:val="00D93CA1"/>
    <w:rsid w:val="00D93D7E"/>
    <w:rsid w:val="00D94076"/>
    <w:rsid w:val="00D94D36"/>
    <w:rsid w:val="00D94EC0"/>
    <w:rsid w:val="00D956D2"/>
    <w:rsid w:val="00D95704"/>
    <w:rsid w:val="00D95A97"/>
    <w:rsid w:val="00D95C6B"/>
    <w:rsid w:val="00D961BE"/>
    <w:rsid w:val="00D96464"/>
    <w:rsid w:val="00D9691E"/>
    <w:rsid w:val="00D9692D"/>
    <w:rsid w:val="00D97043"/>
    <w:rsid w:val="00D972BF"/>
    <w:rsid w:val="00D978F9"/>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958"/>
    <w:rsid w:val="00DA3B58"/>
    <w:rsid w:val="00DA3D0D"/>
    <w:rsid w:val="00DA3FD7"/>
    <w:rsid w:val="00DA473C"/>
    <w:rsid w:val="00DA4864"/>
    <w:rsid w:val="00DA48D8"/>
    <w:rsid w:val="00DA51EF"/>
    <w:rsid w:val="00DA51FF"/>
    <w:rsid w:val="00DA520F"/>
    <w:rsid w:val="00DA5C14"/>
    <w:rsid w:val="00DA5FB4"/>
    <w:rsid w:val="00DA6507"/>
    <w:rsid w:val="00DA6A8D"/>
    <w:rsid w:val="00DA708E"/>
    <w:rsid w:val="00DA70C2"/>
    <w:rsid w:val="00DA7460"/>
    <w:rsid w:val="00DA7543"/>
    <w:rsid w:val="00DA763E"/>
    <w:rsid w:val="00DA788C"/>
    <w:rsid w:val="00DB07BD"/>
    <w:rsid w:val="00DB0B10"/>
    <w:rsid w:val="00DB0B26"/>
    <w:rsid w:val="00DB14BA"/>
    <w:rsid w:val="00DB17D6"/>
    <w:rsid w:val="00DB1FFC"/>
    <w:rsid w:val="00DB2E5F"/>
    <w:rsid w:val="00DB3394"/>
    <w:rsid w:val="00DB350A"/>
    <w:rsid w:val="00DB36BE"/>
    <w:rsid w:val="00DB3791"/>
    <w:rsid w:val="00DB3D68"/>
    <w:rsid w:val="00DB3E22"/>
    <w:rsid w:val="00DB40AF"/>
    <w:rsid w:val="00DB4195"/>
    <w:rsid w:val="00DB430C"/>
    <w:rsid w:val="00DB4620"/>
    <w:rsid w:val="00DB4CEA"/>
    <w:rsid w:val="00DB4D42"/>
    <w:rsid w:val="00DB4E47"/>
    <w:rsid w:val="00DB6960"/>
    <w:rsid w:val="00DB76DE"/>
    <w:rsid w:val="00DB7790"/>
    <w:rsid w:val="00DB78D4"/>
    <w:rsid w:val="00DB7A1D"/>
    <w:rsid w:val="00DB7D2A"/>
    <w:rsid w:val="00DC00AC"/>
    <w:rsid w:val="00DC03FA"/>
    <w:rsid w:val="00DC0799"/>
    <w:rsid w:val="00DC07F8"/>
    <w:rsid w:val="00DC08DA"/>
    <w:rsid w:val="00DC09EC"/>
    <w:rsid w:val="00DC0CA4"/>
    <w:rsid w:val="00DC0DFA"/>
    <w:rsid w:val="00DC13DC"/>
    <w:rsid w:val="00DC13F1"/>
    <w:rsid w:val="00DC14D4"/>
    <w:rsid w:val="00DC158B"/>
    <w:rsid w:val="00DC169C"/>
    <w:rsid w:val="00DC1B66"/>
    <w:rsid w:val="00DC1E5B"/>
    <w:rsid w:val="00DC2459"/>
    <w:rsid w:val="00DC2B66"/>
    <w:rsid w:val="00DC2CFF"/>
    <w:rsid w:val="00DC3546"/>
    <w:rsid w:val="00DC3678"/>
    <w:rsid w:val="00DC3B88"/>
    <w:rsid w:val="00DC3F91"/>
    <w:rsid w:val="00DC4273"/>
    <w:rsid w:val="00DC49A0"/>
    <w:rsid w:val="00DC4F44"/>
    <w:rsid w:val="00DC5A12"/>
    <w:rsid w:val="00DC636D"/>
    <w:rsid w:val="00DC69E1"/>
    <w:rsid w:val="00DC6FB7"/>
    <w:rsid w:val="00DC7446"/>
    <w:rsid w:val="00DC74F4"/>
    <w:rsid w:val="00DC7749"/>
    <w:rsid w:val="00DC7780"/>
    <w:rsid w:val="00DC7841"/>
    <w:rsid w:val="00DC7B18"/>
    <w:rsid w:val="00DC7CF1"/>
    <w:rsid w:val="00DC7FCA"/>
    <w:rsid w:val="00DD0260"/>
    <w:rsid w:val="00DD0A03"/>
    <w:rsid w:val="00DD0D6C"/>
    <w:rsid w:val="00DD0EEB"/>
    <w:rsid w:val="00DD13CD"/>
    <w:rsid w:val="00DD14B3"/>
    <w:rsid w:val="00DD16A0"/>
    <w:rsid w:val="00DD17B5"/>
    <w:rsid w:val="00DD24B5"/>
    <w:rsid w:val="00DD286E"/>
    <w:rsid w:val="00DD2BB5"/>
    <w:rsid w:val="00DD2E46"/>
    <w:rsid w:val="00DD2F7E"/>
    <w:rsid w:val="00DD31B7"/>
    <w:rsid w:val="00DD32D3"/>
    <w:rsid w:val="00DD3415"/>
    <w:rsid w:val="00DD38CD"/>
    <w:rsid w:val="00DD3A50"/>
    <w:rsid w:val="00DD3AD1"/>
    <w:rsid w:val="00DD3C5B"/>
    <w:rsid w:val="00DD4050"/>
    <w:rsid w:val="00DD4554"/>
    <w:rsid w:val="00DD459E"/>
    <w:rsid w:val="00DD4A4F"/>
    <w:rsid w:val="00DD4D65"/>
    <w:rsid w:val="00DD4F5C"/>
    <w:rsid w:val="00DD57DC"/>
    <w:rsid w:val="00DD632C"/>
    <w:rsid w:val="00DD6C7F"/>
    <w:rsid w:val="00DD713A"/>
    <w:rsid w:val="00DD7305"/>
    <w:rsid w:val="00DD766A"/>
    <w:rsid w:val="00DD779F"/>
    <w:rsid w:val="00DD7829"/>
    <w:rsid w:val="00DD7899"/>
    <w:rsid w:val="00DD7D78"/>
    <w:rsid w:val="00DD7DC5"/>
    <w:rsid w:val="00DE028F"/>
    <w:rsid w:val="00DE0693"/>
    <w:rsid w:val="00DE0743"/>
    <w:rsid w:val="00DE09ED"/>
    <w:rsid w:val="00DE1014"/>
    <w:rsid w:val="00DE1890"/>
    <w:rsid w:val="00DE1CE5"/>
    <w:rsid w:val="00DE208E"/>
    <w:rsid w:val="00DE2989"/>
    <w:rsid w:val="00DE2FFD"/>
    <w:rsid w:val="00DE3056"/>
    <w:rsid w:val="00DE322D"/>
    <w:rsid w:val="00DE339E"/>
    <w:rsid w:val="00DE36FC"/>
    <w:rsid w:val="00DE3784"/>
    <w:rsid w:val="00DE38EF"/>
    <w:rsid w:val="00DE3D2C"/>
    <w:rsid w:val="00DE3F7D"/>
    <w:rsid w:val="00DE41B0"/>
    <w:rsid w:val="00DE4278"/>
    <w:rsid w:val="00DE42ED"/>
    <w:rsid w:val="00DE46A4"/>
    <w:rsid w:val="00DE4E50"/>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BF"/>
    <w:rsid w:val="00DF1180"/>
    <w:rsid w:val="00DF17A3"/>
    <w:rsid w:val="00DF1DF3"/>
    <w:rsid w:val="00DF246C"/>
    <w:rsid w:val="00DF2586"/>
    <w:rsid w:val="00DF290F"/>
    <w:rsid w:val="00DF2A70"/>
    <w:rsid w:val="00DF2B5D"/>
    <w:rsid w:val="00DF33BB"/>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5FF"/>
    <w:rsid w:val="00DF71E4"/>
    <w:rsid w:val="00DF7E20"/>
    <w:rsid w:val="00E00092"/>
    <w:rsid w:val="00E001EC"/>
    <w:rsid w:val="00E00452"/>
    <w:rsid w:val="00E00756"/>
    <w:rsid w:val="00E00F74"/>
    <w:rsid w:val="00E0109D"/>
    <w:rsid w:val="00E0143F"/>
    <w:rsid w:val="00E01B80"/>
    <w:rsid w:val="00E02101"/>
    <w:rsid w:val="00E02848"/>
    <w:rsid w:val="00E02D18"/>
    <w:rsid w:val="00E03060"/>
    <w:rsid w:val="00E0389E"/>
    <w:rsid w:val="00E03963"/>
    <w:rsid w:val="00E03CF3"/>
    <w:rsid w:val="00E04051"/>
    <w:rsid w:val="00E04184"/>
    <w:rsid w:val="00E04400"/>
    <w:rsid w:val="00E0462E"/>
    <w:rsid w:val="00E04759"/>
    <w:rsid w:val="00E0497C"/>
    <w:rsid w:val="00E04B69"/>
    <w:rsid w:val="00E04C52"/>
    <w:rsid w:val="00E04E11"/>
    <w:rsid w:val="00E050EC"/>
    <w:rsid w:val="00E0512F"/>
    <w:rsid w:val="00E05504"/>
    <w:rsid w:val="00E05979"/>
    <w:rsid w:val="00E06565"/>
    <w:rsid w:val="00E06CA8"/>
    <w:rsid w:val="00E06DAF"/>
    <w:rsid w:val="00E074F6"/>
    <w:rsid w:val="00E1003D"/>
    <w:rsid w:val="00E10409"/>
    <w:rsid w:val="00E10CF8"/>
    <w:rsid w:val="00E10F3F"/>
    <w:rsid w:val="00E1149B"/>
    <w:rsid w:val="00E12213"/>
    <w:rsid w:val="00E12753"/>
    <w:rsid w:val="00E12837"/>
    <w:rsid w:val="00E1284F"/>
    <w:rsid w:val="00E12C1B"/>
    <w:rsid w:val="00E13004"/>
    <w:rsid w:val="00E13E76"/>
    <w:rsid w:val="00E13FAB"/>
    <w:rsid w:val="00E1439B"/>
    <w:rsid w:val="00E1477D"/>
    <w:rsid w:val="00E147D2"/>
    <w:rsid w:val="00E14831"/>
    <w:rsid w:val="00E14B23"/>
    <w:rsid w:val="00E14EB6"/>
    <w:rsid w:val="00E14F30"/>
    <w:rsid w:val="00E15706"/>
    <w:rsid w:val="00E15B0E"/>
    <w:rsid w:val="00E15D69"/>
    <w:rsid w:val="00E15D6D"/>
    <w:rsid w:val="00E163D0"/>
    <w:rsid w:val="00E16919"/>
    <w:rsid w:val="00E17BB1"/>
    <w:rsid w:val="00E17BEE"/>
    <w:rsid w:val="00E17EE5"/>
    <w:rsid w:val="00E17F73"/>
    <w:rsid w:val="00E20409"/>
    <w:rsid w:val="00E20474"/>
    <w:rsid w:val="00E20F58"/>
    <w:rsid w:val="00E20F75"/>
    <w:rsid w:val="00E21384"/>
    <w:rsid w:val="00E214E8"/>
    <w:rsid w:val="00E2158D"/>
    <w:rsid w:val="00E21CB7"/>
    <w:rsid w:val="00E21F60"/>
    <w:rsid w:val="00E2260C"/>
    <w:rsid w:val="00E22EAE"/>
    <w:rsid w:val="00E23388"/>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D1"/>
    <w:rsid w:val="00E276E4"/>
    <w:rsid w:val="00E27937"/>
    <w:rsid w:val="00E27AE8"/>
    <w:rsid w:val="00E27C7D"/>
    <w:rsid w:val="00E30226"/>
    <w:rsid w:val="00E305AA"/>
    <w:rsid w:val="00E30925"/>
    <w:rsid w:val="00E30A3A"/>
    <w:rsid w:val="00E312EA"/>
    <w:rsid w:val="00E3132C"/>
    <w:rsid w:val="00E31397"/>
    <w:rsid w:val="00E31EEB"/>
    <w:rsid w:val="00E32110"/>
    <w:rsid w:val="00E32122"/>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6FC"/>
    <w:rsid w:val="00E35F63"/>
    <w:rsid w:val="00E36871"/>
    <w:rsid w:val="00E36B56"/>
    <w:rsid w:val="00E36BA4"/>
    <w:rsid w:val="00E36CC2"/>
    <w:rsid w:val="00E36D2A"/>
    <w:rsid w:val="00E36E9F"/>
    <w:rsid w:val="00E37174"/>
    <w:rsid w:val="00E372B2"/>
    <w:rsid w:val="00E406DC"/>
    <w:rsid w:val="00E40B09"/>
    <w:rsid w:val="00E4146E"/>
    <w:rsid w:val="00E418C1"/>
    <w:rsid w:val="00E41D54"/>
    <w:rsid w:val="00E4211C"/>
    <w:rsid w:val="00E42388"/>
    <w:rsid w:val="00E42957"/>
    <w:rsid w:val="00E4357B"/>
    <w:rsid w:val="00E4377B"/>
    <w:rsid w:val="00E437EE"/>
    <w:rsid w:val="00E43B5D"/>
    <w:rsid w:val="00E43DD7"/>
    <w:rsid w:val="00E4478D"/>
    <w:rsid w:val="00E44B9E"/>
    <w:rsid w:val="00E44D1D"/>
    <w:rsid w:val="00E45095"/>
    <w:rsid w:val="00E45148"/>
    <w:rsid w:val="00E46196"/>
    <w:rsid w:val="00E461D4"/>
    <w:rsid w:val="00E4654F"/>
    <w:rsid w:val="00E500C2"/>
    <w:rsid w:val="00E50F5B"/>
    <w:rsid w:val="00E512BF"/>
    <w:rsid w:val="00E5164E"/>
    <w:rsid w:val="00E5165A"/>
    <w:rsid w:val="00E516A4"/>
    <w:rsid w:val="00E51A38"/>
    <w:rsid w:val="00E51AC6"/>
    <w:rsid w:val="00E51FA9"/>
    <w:rsid w:val="00E52B71"/>
    <w:rsid w:val="00E52F8C"/>
    <w:rsid w:val="00E531B7"/>
    <w:rsid w:val="00E5453D"/>
    <w:rsid w:val="00E5465B"/>
    <w:rsid w:val="00E546C6"/>
    <w:rsid w:val="00E54757"/>
    <w:rsid w:val="00E54C76"/>
    <w:rsid w:val="00E55170"/>
    <w:rsid w:val="00E556FF"/>
    <w:rsid w:val="00E5593F"/>
    <w:rsid w:val="00E55976"/>
    <w:rsid w:val="00E55AE2"/>
    <w:rsid w:val="00E55D13"/>
    <w:rsid w:val="00E55D51"/>
    <w:rsid w:val="00E56C8D"/>
    <w:rsid w:val="00E56D0F"/>
    <w:rsid w:val="00E57157"/>
    <w:rsid w:val="00E5748F"/>
    <w:rsid w:val="00E574FC"/>
    <w:rsid w:val="00E57B61"/>
    <w:rsid w:val="00E57CD9"/>
    <w:rsid w:val="00E57EBA"/>
    <w:rsid w:val="00E60565"/>
    <w:rsid w:val="00E60B2B"/>
    <w:rsid w:val="00E60BD1"/>
    <w:rsid w:val="00E60EF6"/>
    <w:rsid w:val="00E6140F"/>
    <w:rsid w:val="00E6168B"/>
    <w:rsid w:val="00E6191E"/>
    <w:rsid w:val="00E61B9F"/>
    <w:rsid w:val="00E61BAE"/>
    <w:rsid w:val="00E61C3D"/>
    <w:rsid w:val="00E61D7E"/>
    <w:rsid w:val="00E62416"/>
    <w:rsid w:val="00E6315A"/>
    <w:rsid w:val="00E632E7"/>
    <w:rsid w:val="00E64262"/>
    <w:rsid w:val="00E645FA"/>
    <w:rsid w:val="00E64E9B"/>
    <w:rsid w:val="00E64EB7"/>
    <w:rsid w:val="00E64FEC"/>
    <w:rsid w:val="00E65E95"/>
    <w:rsid w:val="00E65EFB"/>
    <w:rsid w:val="00E668A4"/>
    <w:rsid w:val="00E66912"/>
    <w:rsid w:val="00E669D1"/>
    <w:rsid w:val="00E670D2"/>
    <w:rsid w:val="00E67191"/>
    <w:rsid w:val="00E6778F"/>
    <w:rsid w:val="00E678AB"/>
    <w:rsid w:val="00E7012E"/>
    <w:rsid w:val="00E70B47"/>
    <w:rsid w:val="00E71E2C"/>
    <w:rsid w:val="00E72264"/>
    <w:rsid w:val="00E72D02"/>
    <w:rsid w:val="00E72F49"/>
    <w:rsid w:val="00E73969"/>
    <w:rsid w:val="00E7419A"/>
    <w:rsid w:val="00E743C9"/>
    <w:rsid w:val="00E74811"/>
    <w:rsid w:val="00E751CA"/>
    <w:rsid w:val="00E7526E"/>
    <w:rsid w:val="00E759A8"/>
    <w:rsid w:val="00E75B3D"/>
    <w:rsid w:val="00E75C66"/>
    <w:rsid w:val="00E75D4F"/>
    <w:rsid w:val="00E7670C"/>
    <w:rsid w:val="00E76988"/>
    <w:rsid w:val="00E76F1A"/>
    <w:rsid w:val="00E775AF"/>
    <w:rsid w:val="00E77920"/>
    <w:rsid w:val="00E80CD5"/>
    <w:rsid w:val="00E81328"/>
    <w:rsid w:val="00E817FA"/>
    <w:rsid w:val="00E81A98"/>
    <w:rsid w:val="00E82079"/>
    <w:rsid w:val="00E827C4"/>
    <w:rsid w:val="00E82933"/>
    <w:rsid w:val="00E82ACB"/>
    <w:rsid w:val="00E8326B"/>
    <w:rsid w:val="00E835BE"/>
    <w:rsid w:val="00E83686"/>
    <w:rsid w:val="00E83919"/>
    <w:rsid w:val="00E83A12"/>
    <w:rsid w:val="00E83D12"/>
    <w:rsid w:val="00E84092"/>
    <w:rsid w:val="00E8415E"/>
    <w:rsid w:val="00E84A66"/>
    <w:rsid w:val="00E84D6E"/>
    <w:rsid w:val="00E8522C"/>
    <w:rsid w:val="00E85587"/>
    <w:rsid w:val="00E8641E"/>
    <w:rsid w:val="00E864E6"/>
    <w:rsid w:val="00E86813"/>
    <w:rsid w:val="00E8693D"/>
    <w:rsid w:val="00E86C41"/>
    <w:rsid w:val="00E86D02"/>
    <w:rsid w:val="00E87777"/>
    <w:rsid w:val="00E87E2E"/>
    <w:rsid w:val="00E90272"/>
    <w:rsid w:val="00E907D4"/>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75F"/>
    <w:rsid w:val="00E948F2"/>
    <w:rsid w:val="00E94A64"/>
    <w:rsid w:val="00E94B01"/>
    <w:rsid w:val="00E94C41"/>
    <w:rsid w:val="00E94F24"/>
    <w:rsid w:val="00E95490"/>
    <w:rsid w:val="00E95794"/>
    <w:rsid w:val="00E957E1"/>
    <w:rsid w:val="00E95BD7"/>
    <w:rsid w:val="00E95C0A"/>
    <w:rsid w:val="00E95CA7"/>
    <w:rsid w:val="00E96298"/>
    <w:rsid w:val="00E963A7"/>
    <w:rsid w:val="00E96577"/>
    <w:rsid w:val="00E96728"/>
    <w:rsid w:val="00E967A9"/>
    <w:rsid w:val="00E967D8"/>
    <w:rsid w:val="00E96803"/>
    <w:rsid w:val="00E96A70"/>
    <w:rsid w:val="00E96BD4"/>
    <w:rsid w:val="00E96E47"/>
    <w:rsid w:val="00E97065"/>
    <w:rsid w:val="00EA002B"/>
    <w:rsid w:val="00EA02DC"/>
    <w:rsid w:val="00EA06E6"/>
    <w:rsid w:val="00EA08D4"/>
    <w:rsid w:val="00EA0B5C"/>
    <w:rsid w:val="00EA0EA7"/>
    <w:rsid w:val="00EA0EB1"/>
    <w:rsid w:val="00EA1392"/>
    <w:rsid w:val="00EA1714"/>
    <w:rsid w:val="00EA1D6C"/>
    <w:rsid w:val="00EA2431"/>
    <w:rsid w:val="00EA2518"/>
    <w:rsid w:val="00EA2571"/>
    <w:rsid w:val="00EA2854"/>
    <w:rsid w:val="00EA2E94"/>
    <w:rsid w:val="00EA2F88"/>
    <w:rsid w:val="00EA336A"/>
    <w:rsid w:val="00EA362A"/>
    <w:rsid w:val="00EA3738"/>
    <w:rsid w:val="00EA3A79"/>
    <w:rsid w:val="00EA3EB6"/>
    <w:rsid w:val="00EA3FA7"/>
    <w:rsid w:val="00EA423F"/>
    <w:rsid w:val="00EA42DA"/>
    <w:rsid w:val="00EA460A"/>
    <w:rsid w:val="00EA4727"/>
    <w:rsid w:val="00EA4BE4"/>
    <w:rsid w:val="00EA564A"/>
    <w:rsid w:val="00EA574D"/>
    <w:rsid w:val="00EA624E"/>
    <w:rsid w:val="00EA6B93"/>
    <w:rsid w:val="00EA6F08"/>
    <w:rsid w:val="00EA742A"/>
    <w:rsid w:val="00EA7A44"/>
    <w:rsid w:val="00EB064E"/>
    <w:rsid w:val="00EB075E"/>
    <w:rsid w:val="00EB08BB"/>
    <w:rsid w:val="00EB1040"/>
    <w:rsid w:val="00EB1455"/>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373"/>
    <w:rsid w:val="00EC571B"/>
    <w:rsid w:val="00EC58B6"/>
    <w:rsid w:val="00EC5D06"/>
    <w:rsid w:val="00EC68AD"/>
    <w:rsid w:val="00EC696A"/>
    <w:rsid w:val="00EC7141"/>
    <w:rsid w:val="00EC71A9"/>
    <w:rsid w:val="00EC75AE"/>
    <w:rsid w:val="00EC793E"/>
    <w:rsid w:val="00EC7DC8"/>
    <w:rsid w:val="00EC7FE8"/>
    <w:rsid w:val="00ED00CE"/>
    <w:rsid w:val="00ED0157"/>
    <w:rsid w:val="00ED023A"/>
    <w:rsid w:val="00ED06A5"/>
    <w:rsid w:val="00ED07FA"/>
    <w:rsid w:val="00ED0D2E"/>
    <w:rsid w:val="00ED214F"/>
    <w:rsid w:val="00ED23B1"/>
    <w:rsid w:val="00ED2AE2"/>
    <w:rsid w:val="00ED2CB4"/>
    <w:rsid w:val="00ED31BF"/>
    <w:rsid w:val="00ED3355"/>
    <w:rsid w:val="00ED39D2"/>
    <w:rsid w:val="00ED3DEC"/>
    <w:rsid w:val="00ED4713"/>
    <w:rsid w:val="00ED4D76"/>
    <w:rsid w:val="00ED4FB9"/>
    <w:rsid w:val="00ED59D7"/>
    <w:rsid w:val="00ED5BC4"/>
    <w:rsid w:val="00ED5BC8"/>
    <w:rsid w:val="00ED5C97"/>
    <w:rsid w:val="00ED627B"/>
    <w:rsid w:val="00ED6555"/>
    <w:rsid w:val="00ED65BB"/>
    <w:rsid w:val="00ED7C3F"/>
    <w:rsid w:val="00ED7EB5"/>
    <w:rsid w:val="00EE015B"/>
    <w:rsid w:val="00EE123D"/>
    <w:rsid w:val="00EE18DB"/>
    <w:rsid w:val="00EE19A5"/>
    <w:rsid w:val="00EE1E5C"/>
    <w:rsid w:val="00EE1F47"/>
    <w:rsid w:val="00EE1FE6"/>
    <w:rsid w:val="00EE39F3"/>
    <w:rsid w:val="00EE434D"/>
    <w:rsid w:val="00EE453B"/>
    <w:rsid w:val="00EE45C1"/>
    <w:rsid w:val="00EE491F"/>
    <w:rsid w:val="00EE4D15"/>
    <w:rsid w:val="00EE4E03"/>
    <w:rsid w:val="00EE4EE5"/>
    <w:rsid w:val="00EE4F08"/>
    <w:rsid w:val="00EE5039"/>
    <w:rsid w:val="00EE53FF"/>
    <w:rsid w:val="00EE5837"/>
    <w:rsid w:val="00EE5DF1"/>
    <w:rsid w:val="00EE5FE9"/>
    <w:rsid w:val="00EE62AB"/>
    <w:rsid w:val="00EE6613"/>
    <w:rsid w:val="00EE6845"/>
    <w:rsid w:val="00EE6B6C"/>
    <w:rsid w:val="00EE6E7B"/>
    <w:rsid w:val="00EE6FB5"/>
    <w:rsid w:val="00EE7034"/>
    <w:rsid w:val="00EE7558"/>
    <w:rsid w:val="00EE76CE"/>
    <w:rsid w:val="00EE79DE"/>
    <w:rsid w:val="00EE7B6B"/>
    <w:rsid w:val="00EF01E6"/>
    <w:rsid w:val="00EF04DC"/>
    <w:rsid w:val="00EF093D"/>
    <w:rsid w:val="00EF1163"/>
    <w:rsid w:val="00EF12C4"/>
    <w:rsid w:val="00EF12DE"/>
    <w:rsid w:val="00EF1D9B"/>
    <w:rsid w:val="00EF21C2"/>
    <w:rsid w:val="00EF256D"/>
    <w:rsid w:val="00EF2890"/>
    <w:rsid w:val="00EF2B3D"/>
    <w:rsid w:val="00EF32F4"/>
    <w:rsid w:val="00EF3519"/>
    <w:rsid w:val="00EF386D"/>
    <w:rsid w:val="00EF3B30"/>
    <w:rsid w:val="00EF3B69"/>
    <w:rsid w:val="00EF3BE7"/>
    <w:rsid w:val="00EF4357"/>
    <w:rsid w:val="00EF435E"/>
    <w:rsid w:val="00EF49C4"/>
    <w:rsid w:val="00EF4C15"/>
    <w:rsid w:val="00EF4D5A"/>
    <w:rsid w:val="00EF57AF"/>
    <w:rsid w:val="00EF5806"/>
    <w:rsid w:val="00EF5DCF"/>
    <w:rsid w:val="00EF5E00"/>
    <w:rsid w:val="00EF632D"/>
    <w:rsid w:val="00EF6AEB"/>
    <w:rsid w:val="00EF6BEE"/>
    <w:rsid w:val="00EF7071"/>
    <w:rsid w:val="00EF715B"/>
    <w:rsid w:val="00EF75BA"/>
    <w:rsid w:val="00EF79E8"/>
    <w:rsid w:val="00EF7AD4"/>
    <w:rsid w:val="00EF7DA4"/>
    <w:rsid w:val="00F00EA2"/>
    <w:rsid w:val="00F013C7"/>
    <w:rsid w:val="00F02418"/>
    <w:rsid w:val="00F0267A"/>
    <w:rsid w:val="00F02A6C"/>
    <w:rsid w:val="00F03115"/>
    <w:rsid w:val="00F0346F"/>
    <w:rsid w:val="00F03661"/>
    <w:rsid w:val="00F03839"/>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26C7"/>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C1F"/>
    <w:rsid w:val="00F20DDD"/>
    <w:rsid w:val="00F21252"/>
    <w:rsid w:val="00F212FD"/>
    <w:rsid w:val="00F213F9"/>
    <w:rsid w:val="00F2227B"/>
    <w:rsid w:val="00F224C0"/>
    <w:rsid w:val="00F229EA"/>
    <w:rsid w:val="00F22D77"/>
    <w:rsid w:val="00F22E30"/>
    <w:rsid w:val="00F23BAA"/>
    <w:rsid w:val="00F23BB0"/>
    <w:rsid w:val="00F241F5"/>
    <w:rsid w:val="00F245BA"/>
    <w:rsid w:val="00F247FC"/>
    <w:rsid w:val="00F253C3"/>
    <w:rsid w:val="00F25476"/>
    <w:rsid w:val="00F25A45"/>
    <w:rsid w:val="00F25EF2"/>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B7E"/>
    <w:rsid w:val="00F30DEA"/>
    <w:rsid w:val="00F30EA8"/>
    <w:rsid w:val="00F316EC"/>
    <w:rsid w:val="00F31D57"/>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A14"/>
    <w:rsid w:val="00F35EDF"/>
    <w:rsid w:val="00F3645D"/>
    <w:rsid w:val="00F3664B"/>
    <w:rsid w:val="00F3680B"/>
    <w:rsid w:val="00F369B7"/>
    <w:rsid w:val="00F36A1E"/>
    <w:rsid w:val="00F36ACA"/>
    <w:rsid w:val="00F36EB2"/>
    <w:rsid w:val="00F37345"/>
    <w:rsid w:val="00F37996"/>
    <w:rsid w:val="00F404B1"/>
    <w:rsid w:val="00F405F8"/>
    <w:rsid w:val="00F4079B"/>
    <w:rsid w:val="00F4084B"/>
    <w:rsid w:val="00F40B7E"/>
    <w:rsid w:val="00F40C5D"/>
    <w:rsid w:val="00F415D8"/>
    <w:rsid w:val="00F41695"/>
    <w:rsid w:val="00F4173B"/>
    <w:rsid w:val="00F4179F"/>
    <w:rsid w:val="00F41812"/>
    <w:rsid w:val="00F419DE"/>
    <w:rsid w:val="00F42147"/>
    <w:rsid w:val="00F42295"/>
    <w:rsid w:val="00F42989"/>
    <w:rsid w:val="00F42B35"/>
    <w:rsid w:val="00F441AF"/>
    <w:rsid w:val="00F44774"/>
    <w:rsid w:val="00F44813"/>
    <w:rsid w:val="00F44872"/>
    <w:rsid w:val="00F44A5B"/>
    <w:rsid w:val="00F44A7C"/>
    <w:rsid w:val="00F44EB4"/>
    <w:rsid w:val="00F451E8"/>
    <w:rsid w:val="00F45B07"/>
    <w:rsid w:val="00F46059"/>
    <w:rsid w:val="00F463B0"/>
    <w:rsid w:val="00F463CF"/>
    <w:rsid w:val="00F4669E"/>
    <w:rsid w:val="00F4687A"/>
    <w:rsid w:val="00F468AC"/>
    <w:rsid w:val="00F4719B"/>
    <w:rsid w:val="00F502E1"/>
    <w:rsid w:val="00F50496"/>
    <w:rsid w:val="00F509D2"/>
    <w:rsid w:val="00F50A3F"/>
    <w:rsid w:val="00F50EB7"/>
    <w:rsid w:val="00F5113A"/>
    <w:rsid w:val="00F514C9"/>
    <w:rsid w:val="00F51B41"/>
    <w:rsid w:val="00F51DA6"/>
    <w:rsid w:val="00F51DF8"/>
    <w:rsid w:val="00F53188"/>
    <w:rsid w:val="00F53224"/>
    <w:rsid w:val="00F5342D"/>
    <w:rsid w:val="00F536E2"/>
    <w:rsid w:val="00F538E5"/>
    <w:rsid w:val="00F539B5"/>
    <w:rsid w:val="00F53A18"/>
    <w:rsid w:val="00F53F42"/>
    <w:rsid w:val="00F542AB"/>
    <w:rsid w:val="00F546C2"/>
    <w:rsid w:val="00F54D8E"/>
    <w:rsid w:val="00F551F2"/>
    <w:rsid w:val="00F554F5"/>
    <w:rsid w:val="00F55831"/>
    <w:rsid w:val="00F55963"/>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1084"/>
    <w:rsid w:val="00F6163F"/>
    <w:rsid w:val="00F616EC"/>
    <w:rsid w:val="00F61B3A"/>
    <w:rsid w:val="00F61D8B"/>
    <w:rsid w:val="00F61EE8"/>
    <w:rsid w:val="00F61F86"/>
    <w:rsid w:val="00F6207D"/>
    <w:rsid w:val="00F623E4"/>
    <w:rsid w:val="00F62590"/>
    <w:rsid w:val="00F62606"/>
    <w:rsid w:val="00F62817"/>
    <w:rsid w:val="00F62982"/>
    <w:rsid w:val="00F62D91"/>
    <w:rsid w:val="00F63135"/>
    <w:rsid w:val="00F63886"/>
    <w:rsid w:val="00F638FD"/>
    <w:rsid w:val="00F63CC1"/>
    <w:rsid w:val="00F63D61"/>
    <w:rsid w:val="00F6456F"/>
    <w:rsid w:val="00F64765"/>
    <w:rsid w:val="00F6476F"/>
    <w:rsid w:val="00F647A3"/>
    <w:rsid w:val="00F64CAF"/>
    <w:rsid w:val="00F6503B"/>
    <w:rsid w:val="00F651C8"/>
    <w:rsid w:val="00F6607F"/>
    <w:rsid w:val="00F66430"/>
    <w:rsid w:val="00F66A04"/>
    <w:rsid w:val="00F66B1B"/>
    <w:rsid w:val="00F67115"/>
    <w:rsid w:val="00F67435"/>
    <w:rsid w:val="00F6748A"/>
    <w:rsid w:val="00F674A5"/>
    <w:rsid w:val="00F67686"/>
    <w:rsid w:val="00F67949"/>
    <w:rsid w:val="00F67B2C"/>
    <w:rsid w:val="00F67C5A"/>
    <w:rsid w:val="00F67E7F"/>
    <w:rsid w:val="00F7051B"/>
    <w:rsid w:val="00F712A9"/>
    <w:rsid w:val="00F713CE"/>
    <w:rsid w:val="00F715A0"/>
    <w:rsid w:val="00F71F90"/>
    <w:rsid w:val="00F722EB"/>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83"/>
    <w:rsid w:val="00F83248"/>
    <w:rsid w:val="00F833A7"/>
    <w:rsid w:val="00F83595"/>
    <w:rsid w:val="00F8386E"/>
    <w:rsid w:val="00F84843"/>
    <w:rsid w:val="00F84912"/>
    <w:rsid w:val="00F84D0A"/>
    <w:rsid w:val="00F84E16"/>
    <w:rsid w:val="00F84F13"/>
    <w:rsid w:val="00F8571A"/>
    <w:rsid w:val="00F85856"/>
    <w:rsid w:val="00F858F6"/>
    <w:rsid w:val="00F85CAE"/>
    <w:rsid w:val="00F85CB1"/>
    <w:rsid w:val="00F85FFA"/>
    <w:rsid w:val="00F86144"/>
    <w:rsid w:val="00F861B2"/>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7B5"/>
    <w:rsid w:val="00F93954"/>
    <w:rsid w:val="00F9402E"/>
    <w:rsid w:val="00F940CD"/>
    <w:rsid w:val="00F942A1"/>
    <w:rsid w:val="00F945D1"/>
    <w:rsid w:val="00F94726"/>
    <w:rsid w:val="00F95441"/>
    <w:rsid w:val="00F959C1"/>
    <w:rsid w:val="00F95D59"/>
    <w:rsid w:val="00F95E9C"/>
    <w:rsid w:val="00F962C1"/>
    <w:rsid w:val="00F9682E"/>
    <w:rsid w:val="00F96E69"/>
    <w:rsid w:val="00F975DE"/>
    <w:rsid w:val="00F97927"/>
    <w:rsid w:val="00F97C5D"/>
    <w:rsid w:val="00F97DB8"/>
    <w:rsid w:val="00F97DC8"/>
    <w:rsid w:val="00F97FE7"/>
    <w:rsid w:val="00FA002D"/>
    <w:rsid w:val="00FA0146"/>
    <w:rsid w:val="00FA0652"/>
    <w:rsid w:val="00FA08C3"/>
    <w:rsid w:val="00FA0B8F"/>
    <w:rsid w:val="00FA1234"/>
    <w:rsid w:val="00FA14CC"/>
    <w:rsid w:val="00FA1DFE"/>
    <w:rsid w:val="00FA233E"/>
    <w:rsid w:val="00FA2855"/>
    <w:rsid w:val="00FA37BB"/>
    <w:rsid w:val="00FA439E"/>
    <w:rsid w:val="00FA4504"/>
    <w:rsid w:val="00FA46A7"/>
    <w:rsid w:val="00FA552C"/>
    <w:rsid w:val="00FA555F"/>
    <w:rsid w:val="00FA5665"/>
    <w:rsid w:val="00FA5C1B"/>
    <w:rsid w:val="00FA5D40"/>
    <w:rsid w:val="00FA5DAC"/>
    <w:rsid w:val="00FA61FF"/>
    <w:rsid w:val="00FA6239"/>
    <w:rsid w:val="00FA66F8"/>
    <w:rsid w:val="00FA6ACA"/>
    <w:rsid w:val="00FA6C05"/>
    <w:rsid w:val="00FA6DD4"/>
    <w:rsid w:val="00FA7220"/>
    <w:rsid w:val="00FA74FC"/>
    <w:rsid w:val="00FA7C44"/>
    <w:rsid w:val="00FA7EC6"/>
    <w:rsid w:val="00FB0C58"/>
    <w:rsid w:val="00FB0D76"/>
    <w:rsid w:val="00FB1AF3"/>
    <w:rsid w:val="00FB1C55"/>
    <w:rsid w:val="00FB25FC"/>
    <w:rsid w:val="00FB2E43"/>
    <w:rsid w:val="00FB3074"/>
    <w:rsid w:val="00FB37E2"/>
    <w:rsid w:val="00FB3910"/>
    <w:rsid w:val="00FB4320"/>
    <w:rsid w:val="00FB46ED"/>
    <w:rsid w:val="00FB4973"/>
    <w:rsid w:val="00FB4F98"/>
    <w:rsid w:val="00FB5613"/>
    <w:rsid w:val="00FB5849"/>
    <w:rsid w:val="00FB5ABD"/>
    <w:rsid w:val="00FB61A8"/>
    <w:rsid w:val="00FB677E"/>
    <w:rsid w:val="00FB69E0"/>
    <w:rsid w:val="00FB6DC7"/>
    <w:rsid w:val="00FB6E5C"/>
    <w:rsid w:val="00FB7994"/>
    <w:rsid w:val="00FC02A2"/>
    <w:rsid w:val="00FC059C"/>
    <w:rsid w:val="00FC09A8"/>
    <w:rsid w:val="00FC0B7E"/>
    <w:rsid w:val="00FC0CB0"/>
    <w:rsid w:val="00FC0CCA"/>
    <w:rsid w:val="00FC1F14"/>
    <w:rsid w:val="00FC2417"/>
    <w:rsid w:val="00FC2C19"/>
    <w:rsid w:val="00FC339D"/>
    <w:rsid w:val="00FC3B9F"/>
    <w:rsid w:val="00FC4691"/>
    <w:rsid w:val="00FC470C"/>
    <w:rsid w:val="00FC48C6"/>
    <w:rsid w:val="00FC4950"/>
    <w:rsid w:val="00FC4A88"/>
    <w:rsid w:val="00FC5771"/>
    <w:rsid w:val="00FC5C2B"/>
    <w:rsid w:val="00FC6153"/>
    <w:rsid w:val="00FC673F"/>
    <w:rsid w:val="00FC6F10"/>
    <w:rsid w:val="00FC727A"/>
    <w:rsid w:val="00FC72B2"/>
    <w:rsid w:val="00FC782D"/>
    <w:rsid w:val="00FD079B"/>
    <w:rsid w:val="00FD0A3B"/>
    <w:rsid w:val="00FD0EE9"/>
    <w:rsid w:val="00FD161E"/>
    <w:rsid w:val="00FD16F1"/>
    <w:rsid w:val="00FD1A16"/>
    <w:rsid w:val="00FD1D32"/>
    <w:rsid w:val="00FD1F9B"/>
    <w:rsid w:val="00FD2584"/>
    <w:rsid w:val="00FD28A6"/>
    <w:rsid w:val="00FD3017"/>
    <w:rsid w:val="00FD32BA"/>
    <w:rsid w:val="00FD3844"/>
    <w:rsid w:val="00FD39EE"/>
    <w:rsid w:val="00FD3D2B"/>
    <w:rsid w:val="00FD3F8E"/>
    <w:rsid w:val="00FD4B63"/>
    <w:rsid w:val="00FD512D"/>
    <w:rsid w:val="00FD5A68"/>
    <w:rsid w:val="00FD63B4"/>
    <w:rsid w:val="00FD65BA"/>
    <w:rsid w:val="00FD65FC"/>
    <w:rsid w:val="00FD6A9E"/>
    <w:rsid w:val="00FD6AB4"/>
    <w:rsid w:val="00FD6AC8"/>
    <w:rsid w:val="00FD6B57"/>
    <w:rsid w:val="00FD6E17"/>
    <w:rsid w:val="00FD6F82"/>
    <w:rsid w:val="00FD6FD9"/>
    <w:rsid w:val="00FD7223"/>
    <w:rsid w:val="00FD746E"/>
    <w:rsid w:val="00FD770B"/>
    <w:rsid w:val="00FD78DC"/>
    <w:rsid w:val="00FD7E20"/>
    <w:rsid w:val="00FE007C"/>
    <w:rsid w:val="00FE02BD"/>
    <w:rsid w:val="00FE02D3"/>
    <w:rsid w:val="00FE0A19"/>
    <w:rsid w:val="00FE0E19"/>
    <w:rsid w:val="00FE1521"/>
    <w:rsid w:val="00FE197A"/>
    <w:rsid w:val="00FE1BB2"/>
    <w:rsid w:val="00FE1F2A"/>
    <w:rsid w:val="00FE24E0"/>
    <w:rsid w:val="00FE2D47"/>
    <w:rsid w:val="00FE3A4C"/>
    <w:rsid w:val="00FE43FF"/>
    <w:rsid w:val="00FE4540"/>
    <w:rsid w:val="00FE50C1"/>
    <w:rsid w:val="00FE51D9"/>
    <w:rsid w:val="00FE5316"/>
    <w:rsid w:val="00FE5CB8"/>
    <w:rsid w:val="00FE5D4E"/>
    <w:rsid w:val="00FE5EE3"/>
    <w:rsid w:val="00FE63D2"/>
    <w:rsid w:val="00FE68E7"/>
    <w:rsid w:val="00FE6CC0"/>
    <w:rsid w:val="00FE73FD"/>
    <w:rsid w:val="00FE7464"/>
    <w:rsid w:val="00FE74E4"/>
    <w:rsid w:val="00FE7837"/>
    <w:rsid w:val="00FE78C0"/>
    <w:rsid w:val="00FE7926"/>
    <w:rsid w:val="00FE7A9B"/>
    <w:rsid w:val="00FE7B53"/>
    <w:rsid w:val="00FE7D2F"/>
    <w:rsid w:val="00FE7E14"/>
    <w:rsid w:val="00FE7F62"/>
    <w:rsid w:val="00FF0802"/>
    <w:rsid w:val="00FF1063"/>
    <w:rsid w:val="00FF1221"/>
    <w:rsid w:val="00FF1323"/>
    <w:rsid w:val="00FF1BE4"/>
    <w:rsid w:val="00FF1D9E"/>
    <w:rsid w:val="00FF20E8"/>
    <w:rsid w:val="00FF24EC"/>
    <w:rsid w:val="00FF2A60"/>
    <w:rsid w:val="00FF3CF7"/>
    <w:rsid w:val="00FF3F97"/>
    <w:rsid w:val="00FF4107"/>
    <w:rsid w:val="00FF435A"/>
    <w:rsid w:val="00FF4626"/>
    <w:rsid w:val="00FF4D08"/>
    <w:rsid w:val="00FF4F16"/>
    <w:rsid w:val="00FF506B"/>
    <w:rsid w:val="00FF5129"/>
    <w:rsid w:val="00FF529D"/>
    <w:rsid w:val="00FF598C"/>
    <w:rsid w:val="00FF5D49"/>
    <w:rsid w:val="00FF5E88"/>
    <w:rsid w:val="00FF6E85"/>
    <w:rsid w:val="00FF7159"/>
    <w:rsid w:val="00FF71D6"/>
    <w:rsid w:val="00FF756B"/>
    <w:rsid w:val="00FF790E"/>
    <w:rsid w:val="00FF79FB"/>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DF9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3853A5"/>
    <w:pPr>
      <w:pageBreakBefore w:val="0"/>
      <w:numPr>
        <w:ilvl w:val="1"/>
      </w:numPr>
      <w:spacing w:after="360"/>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Body Text First Indent" w:uiPriority="99"/>
    <w:lsdException w:name="FollowedHyperlink" w:uiPriority="99"/>
    <w:lsdException w:name="Strong" w:uiPriority="22" w:qFormat="1"/>
    <w:lsdException w:name="Emphasis" w:uiPriority="20" w:qFormat="1"/>
    <w:lsdException w:name="HTML Top of Form" w:uiPriority="99"/>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rPr>
      <w:lang w:val="pt-BR" w:eastAsia="pt-BR"/>
    </w:rPr>
  </w:style>
  <w:style w:type="paragraph" w:styleId="Heading1">
    <w:name w:val="heading 1"/>
    <w:basedOn w:val="Normal"/>
    <w:next w:val="Normal"/>
    <w:link w:val="Heading1Char1"/>
    <w:autoRedefine/>
    <w:qFormat/>
    <w:rsid w:val="00CC641F"/>
    <w:pPr>
      <w:keepNext/>
      <w:pageBreakBefore/>
      <w:widowControl/>
      <w:numPr>
        <w:numId w:val="25"/>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3853A5"/>
    <w:pPr>
      <w:pageBreakBefore w:val="0"/>
      <w:numPr>
        <w:ilvl w:val="1"/>
      </w:numPr>
      <w:spacing w:after="360"/>
      <w:outlineLvl w:val="1"/>
    </w:pPr>
    <w:rPr>
      <w:sz w:val="24"/>
    </w:rPr>
  </w:style>
  <w:style w:type="paragraph" w:styleId="Heading3">
    <w:name w:val="heading 3"/>
    <w:basedOn w:val="Heading2"/>
    <w:next w:val="Normal"/>
    <w:qFormat/>
    <w:rsid w:val="003853A5"/>
    <w:pPr>
      <w:numPr>
        <w:ilvl w:val="2"/>
      </w:numPr>
      <w:ind w:left="504"/>
      <w:outlineLvl w:val="2"/>
    </w:pPr>
  </w:style>
  <w:style w:type="paragraph" w:styleId="Heading4">
    <w:name w:val="heading 4"/>
    <w:basedOn w:val="Heading3"/>
    <w:next w:val="Normal"/>
    <w:qFormat/>
    <w:rsid w:val="00DB3394"/>
    <w:pPr>
      <w:numPr>
        <w:ilvl w:val="3"/>
      </w:numPr>
      <w:ind w:left="0" w:firstLine="0"/>
      <w:outlineLvl w:val="3"/>
    </w:pPr>
  </w:style>
  <w:style w:type="paragraph" w:styleId="Heading5">
    <w:name w:val="heading 5"/>
    <w:basedOn w:val="Heading4"/>
    <w:next w:val="Normal"/>
    <w:qFormat/>
    <w:rsid w:val="00377939"/>
    <w:pPr>
      <w:numPr>
        <w:ilvl w:val="4"/>
      </w:numPr>
      <w:outlineLvl w:val="4"/>
    </w:pPr>
  </w:style>
  <w:style w:type="paragraph" w:styleId="Heading6">
    <w:name w:val="heading 6"/>
    <w:basedOn w:val="Heading5"/>
    <w:next w:val="Normal"/>
    <w:qFormat/>
    <w:rsid w:val="00377939"/>
    <w:pPr>
      <w:numPr>
        <w:ilvl w:val="5"/>
      </w:numPr>
      <w:outlineLvl w:val="5"/>
    </w:pPr>
  </w:style>
  <w:style w:type="paragraph" w:styleId="Heading7">
    <w:name w:val="heading 7"/>
    <w:basedOn w:val="Heading6"/>
    <w:next w:val="Normal"/>
    <w:qFormat/>
    <w:rsid w:val="003919B3"/>
    <w:pPr>
      <w:pageBreakBefore/>
      <w:numPr>
        <w:ilvl w:val="6"/>
      </w:numPr>
      <w:spacing w:after="1680"/>
      <w:outlineLvl w:val="6"/>
    </w:pPr>
    <w:rPr>
      <w:sz w:val="28"/>
    </w:rPr>
  </w:style>
  <w:style w:type="paragraph" w:styleId="Heading8">
    <w:name w:val="heading 8"/>
    <w:basedOn w:val="Heading7"/>
    <w:next w:val="Normal"/>
    <w:qFormat/>
    <w:rsid w:val="00377939"/>
    <w:pPr>
      <w:numPr>
        <w:ilvl w:val="7"/>
      </w:numPr>
      <w:outlineLvl w:val="7"/>
    </w:pPr>
  </w:style>
  <w:style w:type="paragraph" w:styleId="Heading9">
    <w:name w:val="heading 9"/>
    <w:basedOn w:val="Heading8"/>
    <w:next w:val="Normal"/>
    <w:qFormat/>
    <w:rsid w:val="0037793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uiPriority w:val="35"/>
    <w:qFormat/>
    <w:rsid w:val="00377939"/>
    <w:pPr>
      <w:spacing w:before="120" w:after="120"/>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uiPriority w:val="99"/>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69377F"/>
    <w:pPr>
      <w:numPr>
        <w:numId w:val="4"/>
      </w:numPr>
      <w:spacing w:line="360" w:lineRule="auto"/>
    </w:pPr>
    <w:rPr>
      <w:smallCaps/>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uiPriority w:val="99"/>
    <w:rsid w:val="004A27C5"/>
    <w:pPr>
      <w:spacing w:before="120" w:after="240"/>
    </w:pPr>
    <w:rPr>
      <w:rFonts w:ascii="Arial" w:hAnsi="Arial"/>
      <w:lang w:val="pt-BR" w:eastAsia="pt-BR"/>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uiPriority w:val="22"/>
    <w:qFormat/>
    <w:rsid w:val="004D0C2A"/>
    <w:rPr>
      <w:b/>
      <w:bCs/>
    </w:rPr>
  </w:style>
  <w:style w:type="paragraph" w:styleId="BalloonText">
    <w:name w:val="Balloon Text"/>
    <w:basedOn w:val="Normal"/>
    <w:link w:val="BalloonTextChar"/>
    <w:uiPriority w:val="99"/>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rsid w:val="00841D5B"/>
    <w:rPr>
      <w:color w:val="0000FF"/>
      <w:u w:val="single"/>
    </w:rPr>
  </w:style>
  <w:style w:type="paragraph" w:styleId="CommentText">
    <w:name w:val="annotation text"/>
    <w:basedOn w:val="Normal"/>
    <w:link w:val="CommentTextChar"/>
    <w:uiPriority w:val="99"/>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uiPriority w:val="99"/>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uiPriority w:val="20"/>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jc w:val="center"/>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uiPriority w:val="99"/>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uiPriority w:val="37"/>
    <w:unhideWhenUsed/>
    <w:rsid w:val="000B4450"/>
  </w:style>
  <w:style w:type="character" w:customStyle="1" w:styleId="Heading1Char1">
    <w:name w:val="Heading 1 Char1"/>
    <w:basedOn w:val="DefaultParagraphFont"/>
    <w:link w:val="Heading1"/>
    <w:rsid w:val="00CC641F"/>
    <w:rPr>
      <w:rFonts w:ascii="Arial" w:hAnsi="Arial"/>
      <w:b/>
      <w:kern w:val="28"/>
      <w:sz w:val="28"/>
      <w:lang w:val="pt-BR" w:eastAsia="pt-BR"/>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paragraph" w:customStyle="1" w:styleId="Paragrafonormal">
    <w:name w:val="Paragrafo normal"/>
    <w:basedOn w:val="Normal"/>
    <w:rsid w:val="006D3EFE"/>
    <w:pPr>
      <w:suppressAutoHyphens/>
      <w:spacing w:before="120" w:line="240" w:lineRule="auto"/>
      <w:ind w:firstLine="284"/>
      <w:jc w:val="left"/>
    </w:pPr>
    <w:rPr>
      <w:rFonts w:eastAsia="Arial Unicode MS"/>
      <w:kern w:val="1"/>
      <w:lang w:eastAsia="en-US"/>
    </w:rPr>
  </w:style>
  <w:style w:type="character" w:customStyle="1" w:styleId="hps">
    <w:name w:val="hps"/>
    <w:basedOn w:val="DefaultParagraphFont"/>
    <w:rsid w:val="00D712B1"/>
  </w:style>
  <w:style w:type="paragraph" w:styleId="z-TopofForm">
    <w:name w:val="HTML Top of Form"/>
    <w:basedOn w:val="Normal"/>
    <w:next w:val="Normal"/>
    <w:link w:val="z-TopofFormChar"/>
    <w:hidden/>
    <w:uiPriority w:val="99"/>
    <w:unhideWhenUsed/>
    <w:rsid w:val="00D712B1"/>
    <w:pPr>
      <w:widowControl/>
      <w:pBdr>
        <w:bottom w:val="single" w:sz="6" w:space="1" w:color="auto"/>
      </w:pBdr>
      <w:spacing w:line="240" w:lineRule="auto"/>
      <w:ind w:firstLine="0"/>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rsid w:val="00D712B1"/>
    <w:rPr>
      <w:rFonts w:ascii="Arial" w:hAnsi="Arial" w:cs="Arial"/>
      <w:vanish/>
      <w:sz w:val="16"/>
      <w:szCs w:val="16"/>
    </w:rPr>
  </w:style>
  <w:style w:type="paragraph" w:styleId="BodyText">
    <w:name w:val="Body Text"/>
    <w:basedOn w:val="Normal"/>
    <w:link w:val="BodyTextChar"/>
    <w:rsid w:val="00981628"/>
    <w:pPr>
      <w:spacing w:after="120"/>
    </w:pPr>
  </w:style>
  <w:style w:type="character" w:customStyle="1" w:styleId="BodyTextChar">
    <w:name w:val="Body Text Char"/>
    <w:basedOn w:val="DefaultParagraphFont"/>
    <w:link w:val="BodyText"/>
    <w:rsid w:val="00981628"/>
    <w:rPr>
      <w:sz w:val="24"/>
      <w:lang w:val="pt-BR" w:eastAsia="pt-BR"/>
    </w:rPr>
  </w:style>
  <w:style w:type="paragraph" w:styleId="BodyTextFirstIndent">
    <w:name w:val="Body Text First Indent"/>
    <w:basedOn w:val="BodyText"/>
    <w:link w:val="BodyTextFirstIndentChar"/>
    <w:uiPriority w:val="99"/>
    <w:unhideWhenUsed/>
    <w:rsid w:val="00981628"/>
    <w:pPr>
      <w:widowControl/>
      <w:spacing w:after="0"/>
      <w:ind w:firstLine="360"/>
    </w:pPr>
  </w:style>
  <w:style w:type="character" w:customStyle="1" w:styleId="BodyTextFirstIndentChar">
    <w:name w:val="Body Text First Indent Char"/>
    <w:basedOn w:val="BodyTextChar"/>
    <w:link w:val="BodyTextFirstIndent"/>
    <w:uiPriority w:val="99"/>
    <w:rsid w:val="00981628"/>
    <w:rPr>
      <w:sz w:val="24"/>
      <w:lang w:val="pt-BR" w:eastAsia="pt-BR"/>
    </w:rPr>
  </w:style>
  <w:style w:type="paragraph" w:customStyle="1" w:styleId="Cabealho">
    <w:name w:val="Cabeçalho"/>
    <w:basedOn w:val="Normal"/>
    <w:rsid w:val="000F46A7"/>
    <w:pPr>
      <w:tabs>
        <w:tab w:val="right" w:pos="7938"/>
      </w:tabs>
      <w:suppressAutoHyphens/>
      <w:spacing w:line="240" w:lineRule="auto"/>
      <w:ind w:firstLine="0"/>
      <w:jc w:val="left"/>
    </w:pPr>
    <w:rPr>
      <w:rFonts w:ascii="Arial" w:eastAsia="Arial Unicode MS" w:hAnsi="Arial"/>
      <w:noProof/>
      <w:kern w:val="1"/>
      <w:sz w:val="20"/>
      <w:lang w:eastAsia="en-US"/>
    </w:rPr>
  </w:style>
  <w:style w:type="paragraph" w:customStyle="1" w:styleId="Paragrafoprimeiro">
    <w:name w:val="Paragrafo primeiro"/>
    <w:basedOn w:val="Normal"/>
    <w:next w:val="Normal"/>
    <w:rsid w:val="000F46A7"/>
    <w:pPr>
      <w:suppressAutoHyphens/>
      <w:spacing w:before="180"/>
      <w:jc w:val="left"/>
    </w:pPr>
    <w:rPr>
      <w:rFonts w:eastAsia="Arial Unicode MS"/>
      <w:noProof/>
      <w:kern w:val="1"/>
      <w:lang w:eastAsia="en-US"/>
    </w:rPr>
  </w:style>
  <w:style w:type="character" w:customStyle="1" w:styleId="BalloonTextChar">
    <w:name w:val="Balloon Text Char"/>
    <w:basedOn w:val="DefaultParagraphFont"/>
    <w:link w:val="BalloonText"/>
    <w:uiPriority w:val="99"/>
    <w:semiHidden/>
    <w:rsid w:val="000F46A7"/>
    <w:rPr>
      <w:rFonts w:ascii="Tahoma" w:hAnsi="Tahoma" w:cs="Tahoma"/>
      <w:sz w:val="16"/>
      <w:szCs w:val="16"/>
      <w:lang w:val="pt-BR" w:eastAsia="pt-BR"/>
    </w:rPr>
  </w:style>
  <w:style w:type="character" w:styleId="FollowedHyperlink">
    <w:name w:val="FollowedHyperlink"/>
    <w:basedOn w:val="DefaultParagraphFont"/>
    <w:uiPriority w:val="99"/>
    <w:unhideWhenUsed/>
    <w:rsid w:val="000F46A7"/>
    <w:rPr>
      <w:color w:val="800080" w:themeColor="followedHyperlink"/>
      <w:u w:val="single"/>
    </w:rPr>
  </w:style>
  <w:style w:type="paragraph" w:styleId="Revision">
    <w:name w:val="Revision"/>
    <w:hidden/>
    <w:uiPriority w:val="71"/>
    <w:rsid w:val="00257A55"/>
    <w:rPr>
      <w:lang w:val="pt-BR" w:eastAsia="pt-BR"/>
    </w:rPr>
  </w:style>
  <w:style w:type="character" w:customStyle="1" w:styleId="docemphasis">
    <w:name w:val="docemphasis"/>
    <w:basedOn w:val="DefaultParagraphFont"/>
    <w:rsid w:val="00EF632D"/>
  </w:style>
  <w:style w:type="character" w:customStyle="1" w:styleId="doctexthighlight">
    <w:name w:val="doctexthighlight"/>
    <w:basedOn w:val="DefaultParagraphFont"/>
    <w:rsid w:val="00EF632D"/>
  </w:style>
  <w:style w:type="paragraph" w:customStyle="1" w:styleId="Referenciabibliografica">
    <w:name w:val="Referencia bibliografica"/>
    <w:basedOn w:val="Normal"/>
    <w:rsid w:val="0088086B"/>
    <w:pPr>
      <w:suppressAutoHyphens/>
      <w:spacing w:before="120" w:line="240" w:lineRule="auto"/>
      <w:ind w:firstLine="0"/>
      <w:jc w:val="left"/>
    </w:pPr>
    <w:rPr>
      <w:rFonts w:eastAsia="Arial Unicode MS"/>
      <w:noProof/>
      <w:kern w:val="1"/>
      <w:lang w:val="en-US" w:eastAsia="en-US"/>
    </w:rPr>
  </w:style>
  <w:style w:type="character" w:customStyle="1" w:styleId="Textorefbib">
    <w:name w:val="Texto ref bib"/>
    <w:rsid w:val="0088086B"/>
    <w:rPr>
      <w:b/>
    </w:rPr>
  </w:style>
  <w:style w:type="character" w:customStyle="1" w:styleId="reference-accessdate">
    <w:name w:val="reference-accessdate"/>
    <w:basedOn w:val="DefaultParagraphFont"/>
    <w:rsid w:val="00175228"/>
  </w:style>
  <w:style w:type="character" w:customStyle="1" w:styleId="CommentTextChar">
    <w:name w:val="Comment Text Char"/>
    <w:basedOn w:val="DefaultParagraphFont"/>
    <w:link w:val="CommentText"/>
    <w:uiPriority w:val="99"/>
    <w:semiHidden/>
    <w:rsid w:val="00D6351A"/>
    <w:rPr>
      <w:rFonts w:ascii="Times" w:hAnsi="Times" w:cs="Mangal"/>
      <w:sz w:val="24"/>
      <w:lang w:val="pt-BR" w:bidi="hi-IN"/>
    </w:rPr>
  </w:style>
  <w:style w:type="paragraph" w:styleId="Index1">
    <w:name w:val="index 1"/>
    <w:basedOn w:val="Normal"/>
    <w:next w:val="Normal"/>
    <w:autoRedefine/>
    <w:rsid w:val="00A30302"/>
    <w:pPr>
      <w:ind w:left="240" w:hanging="240"/>
    </w:pPr>
  </w:style>
  <w:style w:type="paragraph" w:styleId="Index2">
    <w:name w:val="index 2"/>
    <w:basedOn w:val="Normal"/>
    <w:next w:val="Normal"/>
    <w:autoRedefine/>
    <w:rsid w:val="00A30302"/>
    <w:pPr>
      <w:ind w:left="480" w:hanging="240"/>
    </w:pPr>
  </w:style>
  <w:style w:type="paragraph" w:styleId="Index3">
    <w:name w:val="index 3"/>
    <w:basedOn w:val="Normal"/>
    <w:next w:val="Normal"/>
    <w:autoRedefine/>
    <w:rsid w:val="00A30302"/>
    <w:pPr>
      <w:ind w:left="720" w:hanging="240"/>
    </w:pPr>
  </w:style>
  <w:style w:type="paragraph" w:styleId="Index4">
    <w:name w:val="index 4"/>
    <w:basedOn w:val="Normal"/>
    <w:next w:val="Normal"/>
    <w:autoRedefine/>
    <w:rsid w:val="00A30302"/>
    <w:pPr>
      <w:ind w:left="960" w:hanging="240"/>
    </w:pPr>
  </w:style>
  <w:style w:type="paragraph" w:styleId="Index5">
    <w:name w:val="index 5"/>
    <w:basedOn w:val="Normal"/>
    <w:next w:val="Normal"/>
    <w:autoRedefine/>
    <w:rsid w:val="00A30302"/>
    <w:pPr>
      <w:ind w:left="1200" w:hanging="240"/>
    </w:pPr>
  </w:style>
  <w:style w:type="paragraph" w:styleId="Index7">
    <w:name w:val="index 7"/>
    <w:basedOn w:val="Normal"/>
    <w:next w:val="Normal"/>
    <w:autoRedefine/>
    <w:rsid w:val="00A30302"/>
    <w:pPr>
      <w:ind w:left="1680" w:hanging="240"/>
    </w:pPr>
  </w:style>
  <w:style w:type="paragraph" w:styleId="Index8">
    <w:name w:val="index 8"/>
    <w:basedOn w:val="Normal"/>
    <w:next w:val="Normal"/>
    <w:autoRedefine/>
    <w:rsid w:val="00A30302"/>
    <w:pPr>
      <w:ind w:left="1920" w:hanging="240"/>
    </w:pPr>
  </w:style>
  <w:style w:type="paragraph" w:styleId="Index9">
    <w:name w:val="index 9"/>
    <w:basedOn w:val="Normal"/>
    <w:next w:val="Normal"/>
    <w:autoRedefine/>
    <w:rsid w:val="00A30302"/>
    <w:pPr>
      <w:ind w:left="2160" w:hanging="240"/>
    </w:pPr>
  </w:style>
  <w:style w:type="paragraph" w:styleId="IndexHeading">
    <w:name w:val="index heading"/>
    <w:basedOn w:val="Normal"/>
    <w:next w:val="Index1"/>
    <w:rsid w:val="00A30302"/>
  </w:style>
  <w:style w:type="character" w:styleId="BookTitle">
    <w:name w:val="Book Title"/>
    <w:basedOn w:val="DefaultParagraphFont"/>
    <w:uiPriority w:val="33"/>
    <w:qFormat/>
    <w:rsid w:val="00DC49A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705452986">
      <w:bodyDiv w:val="1"/>
      <w:marLeft w:val="0"/>
      <w:marRight w:val="0"/>
      <w:marTop w:val="0"/>
      <w:marBottom w:val="0"/>
      <w:divBdr>
        <w:top w:val="none" w:sz="0" w:space="0" w:color="auto"/>
        <w:left w:val="none" w:sz="0" w:space="0" w:color="auto"/>
        <w:bottom w:val="none" w:sz="0" w:space="0" w:color="auto"/>
        <w:right w:val="none" w:sz="0" w:space="0" w:color="auto"/>
      </w:divBdr>
    </w:div>
    <w:div w:id="762721293">
      <w:bodyDiv w:val="1"/>
      <w:marLeft w:val="0"/>
      <w:marRight w:val="0"/>
      <w:marTop w:val="0"/>
      <w:marBottom w:val="0"/>
      <w:divBdr>
        <w:top w:val="none" w:sz="0" w:space="0" w:color="auto"/>
        <w:left w:val="none" w:sz="0" w:space="0" w:color="auto"/>
        <w:bottom w:val="none" w:sz="0" w:space="0" w:color="auto"/>
        <w:right w:val="none" w:sz="0" w:space="0" w:color="auto"/>
      </w:divBdr>
      <w:divsChild>
        <w:div w:id="111901428">
          <w:marLeft w:val="0"/>
          <w:marRight w:val="0"/>
          <w:marTop w:val="0"/>
          <w:marBottom w:val="0"/>
          <w:divBdr>
            <w:top w:val="none" w:sz="0" w:space="0" w:color="auto"/>
            <w:left w:val="none" w:sz="0" w:space="0" w:color="auto"/>
            <w:bottom w:val="none" w:sz="0" w:space="0" w:color="auto"/>
            <w:right w:val="none" w:sz="0" w:space="0" w:color="auto"/>
          </w:divBdr>
          <w:divsChild>
            <w:div w:id="1800495738">
              <w:marLeft w:val="0"/>
              <w:marRight w:val="0"/>
              <w:marTop w:val="0"/>
              <w:marBottom w:val="0"/>
              <w:divBdr>
                <w:top w:val="none" w:sz="0" w:space="0" w:color="auto"/>
                <w:left w:val="none" w:sz="0" w:space="0" w:color="auto"/>
                <w:bottom w:val="none" w:sz="0" w:space="0" w:color="auto"/>
                <w:right w:val="none" w:sz="0" w:space="0" w:color="auto"/>
              </w:divBdr>
              <w:divsChild>
                <w:div w:id="1510558348">
                  <w:marLeft w:val="0"/>
                  <w:marRight w:val="0"/>
                  <w:marTop w:val="0"/>
                  <w:marBottom w:val="0"/>
                  <w:divBdr>
                    <w:top w:val="none" w:sz="0" w:space="0" w:color="auto"/>
                    <w:left w:val="none" w:sz="0" w:space="0" w:color="auto"/>
                    <w:bottom w:val="none" w:sz="0" w:space="0" w:color="auto"/>
                    <w:right w:val="none" w:sz="0" w:space="0" w:color="auto"/>
                  </w:divBdr>
                  <w:divsChild>
                    <w:div w:id="116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3355">
          <w:marLeft w:val="0"/>
          <w:marRight w:val="0"/>
          <w:marTop w:val="0"/>
          <w:marBottom w:val="0"/>
          <w:divBdr>
            <w:top w:val="none" w:sz="0" w:space="0" w:color="auto"/>
            <w:left w:val="none" w:sz="0" w:space="0" w:color="auto"/>
            <w:bottom w:val="none" w:sz="0" w:space="0" w:color="auto"/>
            <w:right w:val="none" w:sz="0" w:space="0" w:color="auto"/>
          </w:divBdr>
          <w:divsChild>
            <w:div w:id="902570868">
              <w:marLeft w:val="0"/>
              <w:marRight w:val="0"/>
              <w:marTop w:val="0"/>
              <w:marBottom w:val="0"/>
              <w:divBdr>
                <w:top w:val="none" w:sz="0" w:space="0" w:color="auto"/>
                <w:left w:val="none" w:sz="0" w:space="0" w:color="auto"/>
                <w:bottom w:val="none" w:sz="0" w:space="0" w:color="auto"/>
                <w:right w:val="none" w:sz="0" w:space="0" w:color="auto"/>
              </w:divBdr>
              <w:divsChild>
                <w:div w:id="2026975210">
                  <w:marLeft w:val="0"/>
                  <w:marRight w:val="0"/>
                  <w:marTop w:val="0"/>
                  <w:marBottom w:val="0"/>
                  <w:divBdr>
                    <w:top w:val="none" w:sz="0" w:space="0" w:color="auto"/>
                    <w:left w:val="none" w:sz="0" w:space="0" w:color="auto"/>
                    <w:bottom w:val="none" w:sz="0" w:space="0" w:color="auto"/>
                    <w:right w:val="none" w:sz="0" w:space="0" w:color="auto"/>
                  </w:divBdr>
                  <w:divsChild>
                    <w:div w:id="407851621">
                      <w:marLeft w:val="0"/>
                      <w:marRight w:val="0"/>
                      <w:marTop w:val="0"/>
                      <w:marBottom w:val="0"/>
                      <w:divBdr>
                        <w:top w:val="none" w:sz="0" w:space="0" w:color="auto"/>
                        <w:left w:val="none" w:sz="0" w:space="0" w:color="auto"/>
                        <w:bottom w:val="none" w:sz="0" w:space="0" w:color="auto"/>
                        <w:right w:val="none" w:sz="0" w:space="0" w:color="auto"/>
                      </w:divBdr>
                    </w:div>
                    <w:div w:id="1792046748">
                      <w:marLeft w:val="0"/>
                      <w:marRight w:val="0"/>
                      <w:marTop w:val="0"/>
                      <w:marBottom w:val="0"/>
                      <w:divBdr>
                        <w:top w:val="none" w:sz="0" w:space="0" w:color="auto"/>
                        <w:left w:val="none" w:sz="0" w:space="0" w:color="auto"/>
                        <w:bottom w:val="none" w:sz="0" w:space="0" w:color="auto"/>
                        <w:right w:val="none" w:sz="0" w:space="0" w:color="auto"/>
                      </w:divBdr>
                      <w:divsChild>
                        <w:div w:id="3566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72062786">
      <w:bodyDiv w:val="1"/>
      <w:marLeft w:val="0"/>
      <w:marRight w:val="0"/>
      <w:marTop w:val="0"/>
      <w:marBottom w:val="0"/>
      <w:divBdr>
        <w:top w:val="none" w:sz="0" w:space="0" w:color="auto"/>
        <w:left w:val="none" w:sz="0" w:space="0" w:color="auto"/>
        <w:bottom w:val="none" w:sz="0" w:space="0" w:color="auto"/>
        <w:right w:val="none" w:sz="0" w:space="0" w:color="auto"/>
      </w:divBdr>
      <w:divsChild>
        <w:div w:id="592055589">
          <w:marLeft w:val="0"/>
          <w:marRight w:val="0"/>
          <w:marTop w:val="0"/>
          <w:marBottom w:val="0"/>
          <w:divBdr>
            <w:top w:val="none" w:sz="0" w:space="0" w:color="auto"/>
            <w:left w:val="none" w:sz="0" w:space="0" w:color="auto"/>
            <w:bottom w:val="none" w:sz="0" w:space="0" w:color="auto"/>
            <w:right w:val="none" w:sz="0" w:space="0" w:color="auto"/>
          </w:divBdr>
          <w:divsChild>
            <w:div w:id="721447961">
              <w:marLeft w:val="0"/>
              <w:marRight w:val="0"/>
              <w:marTop w:val="0"/>
              <w:marBottom w:val="0"/>
              <w:divBdr>
                <w:top w:val="none" w:sz="0" w:space="0" w:color="auto"/>
                <w:left w:val="none" w:sz="0" w:space="0" w:color="auto"/>
                <w:bottom w:val="none" w:sz="0" w:space="0" w:color="auto"/>
                <w:right w:val="none" w:sz="0" w:space="0" w:color="auto"/>
              </w:divBdr>
              <w:divsChild>
                <w:div w:id="2037000139">
                  <w:marLeft w:val="0"/>
                  <w:marRight w:val="0"/>
                  <w:marTop w:val="0"/>
                  <w:marBottom w:val="0"/>
                  <w:divBdr>
                    <w:top w:val="none" w:sz="0" w:space="0" w:color="auto"/>
                    <w:left w:val="none" w:sz="0" w:space="0" w:color="auto"/>
                    <w:bottom w:val="none" w:sz="0" w:space="0" w:color="auto"/>
                    <w:right w:val="none" w:sz="0" w:space="0" w:color="auto"/>
                  </w:divBdr>
                  <w:divsChild>
                    <w:div w:id="310792591">
                      <w:marLeft w:val="0"/>
                      <w:marRight w:val="0"/>
                      <w:marTop w:val="0"/>
                      <w:marBottom w:val="0"/>
                      <w:divBdr>
                        <w:top w:val="none" w:sz="0" w:space="0" w:color="auto"/>
                        <w:left w:val="none" w:sz="0" w:space="0" w:color="auto"/>
                        <w:bottom w:val="none" w:sz="0" w:space="0" w:color="auto"/>
                        <w:right w:val="none" w:sz="0" w:space="0" w:color="auto"/>
                      </w:divBdr>
                      <w:divsChild>
                        <w:div w:id="1427799856">
                          <w:marLeft w:val="0"/>
                          <w:marRight w:val="0"/>
                          <w:marTop w:val="0"/>
                          <w:marBottom w:val="0"/>
                          <w:divBdr>
                            <w:top w:val="none" w:sz="0" w:space="0" w:color="auto"/>
                            <w:left w:val="none" w:sz="0" w:space="0" w:color="auto"/>
                            <w:bottom w:val="none" w:sz="0" w:space="0" w:color="auto"/>
                            <w:right w:val="none" w:sz="0" w:space="0" w:color="auto"/>
                          </w:divBdr>
                        </w:div>
                      </w:divsChild>
                    </w:div>
                    <w:div w:id="548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6254">
          <w:marLeft w:val="0"/>
          <w:marRight w:val="0"/>
          <w:marTop w:val="0"/>
          <w:marBottom w:val="0"/>
          <w:divBdr>
            <w:top w:val="none" w:sz="0" w:space="0" w:color="auto"/>
            <w:left w:val="none" w:sz="0" w:space="0" w:color="auto"/>
            <w:bottom w:val="none" w:sz="0" w:space="0" w:color="auto"/>
            <w:right w:val="none" w:sz="0" w:space="0" w:color="auto"/>
          </w:divBdr>
          <w:divsChild>
            <w:div w:id="1541821662">
              <w:marLeft w:val="0"/>
              <w:marRight w:val="0"/>
              <w:marTop w:val="0"/>
              <w:marBottom w:val="0"/>
              <w:divBdr>
                <w:top w:val="none" w:sz="0" w:space="0" w:color="auto"/>
                <w:left w:val="none" w:sz="0" w:space="0" w:color="auto"/>
                <w:bottom w:val="none" w:sz="0" w:space="0" w:color="auto"/>
                <w:right w:val="none" w:sz="0" w:space="0" w:color="auto"/>
              </w:divBdr>
              <w:divsChild>
                <w:div w:id="976298933">
                  <w:marLeft w:val="0"/>
                  <w:marRight w:val="0"/>
                  <w:marTop w:val="0"/>
                  <w:marBottom w:val="0"/>
                  <w:divBdr>
                    <w:top w:val="none" w:sz="0" w:space="0" w:color="auto"/>
                    <w:left w:val="none" w:sz="0" w:space="0" w:color="auto"/>
                    <w:bottom w:val="none" w:sz="0" w:space="0" w:color="auto"/>
                    <w:right w:val="none" w:sz="0" w:space="0" w:color="auto"/>
                  </w:divBdr>
                  <w:divsChild>
                    <w:div w:id="1218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sChild>
        <w:div w:id="434135020">
          <w:marLeft w:val="0"/>
          <w:marRight w:val="0"/>
          <w:marTop w:val="0"/>
          <w:marBottom w:val="0"/>
          <w:divBdr>
            <w:top w:val="none" w:sz="0" w:space="0" w:color="auto"/>
            <w:left w:val="none" w:sz="0" w:space="0" w:color="auto"/>
            <w:bottom w:val="none" w:sz="0" w:space="0" w:color="auto"/>
            <w:right w:val="none" w:sz="0" w:space="0" w:color="auto"/>
          </w:divBdr>
          <w:divsChild>
            <w:div w:id="1646550493">
              <w:marLeft w:val="0"/>
              <w:marRight w:val="0"/>
              <w:marTop w:val="0"/>
              <w:marBottom w:val="0"/>
              <w:divBdr>
                <w:top w:val="none" w:sz="0" w:space="0" w:color="auto"/>
                <w:left w:val="none" w:sz="0" w:space="0" w:color="auto"/>
                <w:bottom w:val="none" w:sz="0" w:space="0" w:color="auto"/>
                <w:right w:val="none" w:sz="0" w:space="0" w:color="auto"/>
              </w:divBdr>
              <w:divsChild>
                <w:div w:id="373506082">
                  <w:marLeft w:val="0"/>
                  <w:marRight w:val="0"/>
                  <w:marTop w:val="0"/>
                  <w:marBottom w:val="0"/>
                  <w:divBdr>
                    <w:top w:val="none" w:sz="0" w:space="0" w:color="auto"/>
                    <w:left w:val="none" w:sz="0" w:space="0" w:color="auto"/>
                    <w:bottom w:val="none" w:sz="0" w:space="0" w:color="auto"/>
                    <w:right w:val="none" w:sz="0" w:space="0" w:color="auto"/>
                  </w:divBdr>
                  <w:divsChild>
                    <w:div w:id="187108897">
                      <w:marLeft w:val="0"/>
                      <w:marRight w:val="0"/>
                      <w:marTop w:val="0"/>
                      <w:marBottom w:val="0"/>
                      <w:divBdr>
                        <w:top w:val="none" w:sz="0" w:space="0" w:color="auto"/>
                        <w:left w:val="none" w:sz="0" w:space="0" w:color="auto"/>
                        <w:bottom w:val="none" w:sz="0" w:space="0" w:color="auto"/>
                        <w:right w:val="none" w:sz="0" w:space="0" w:color="auto"/>
                      </w:divBdr>
                    </w:div>
                    <w:div w:id="1421946303">
                      <w:marLeft w:val="0"/>
                      <w:marRight w:val="0"/>
                      <w:marTop w:val="0"/>
                      <w:marBottom w:val="0"/>
                      <w:divBdr>
                        <w:top w:val="none" w:sz="0" w:space="0" w:color="auto"/>
                        <w:left w:val="none" w:sz="0" w:space="0" w:color="auto"/>
                        <w:bottom w:val="none" w:sz="0" w:space="0" w:color="auto"/>
                        <w:right w:val="none" w:sz="0" w:space="0" w:color="auto"/>
                      </w:divBdr>
                      <w:divsChild>
                        <w:div w:id="658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7478">
          <w:marLeft w:val="0"/>
          <w:marRight w:val="0"/>
          <w:marTop w:val="0"/>
          <w:marBottom w:val="0"/>
          <w:divBdr>
            <w:top w:val="none" w:sz="0" w:space="0" w:color="auto"/>
            <w:left w:val="none" w:sz="0" w:space="0" w:color="auto"/>
            <w:bottom w:val="none" w:sz="0" w:space="0" w:color="auto"/>
            <w:right w:val="none" w:sz="0" w:space="0" w:color="auto"/>
          </w:divBdr>
          <w:divsChild>
            <w:div w:id="1826049877">
              <w:marLeft w:val="0"/>
              <w:marRight w:val="0"/>
              <w:marTop w:val="0"/>
              <w:marBottom w:val="0"/>
              <w:divBdr>
                <w:top w:val="none" w:sz="0" w:space="0" w:color="auto"/>
                <w:left w:val="none" w:sz="0" w:space="0" w:color="auto"/>
                <w:bottom w:val="none" w:sz="0" w:space="0" w:color="auto"/>
                <w:right w:val="none" w:sz="0" w:space="0" w:color="auto"/>
              </w:divBdr>
              <w:divsChild>
                <w:div w:id="1337268585">
                  <w:marLeft w:val="0"/>
                  <w:marRight w:val="0"/>
                  <w:marTop w:val="0"/>
                  <w:marBottom w:val="0"/>
                  <w:divBdr>
                    <w:top w:val="none" w:sz="0" w:space="0" w:color="auto"/>
                    <w:left w:val="none" w:sz="0" w:space="0" w:color="auto"/>
                    <w:bottom w:val="none" w:sz="0" w:space="0" w:color="auto"/>
                    <w:right w:val="none" w:sz="0" w:space="0" w:color="auto"/>
                  </w:divBdr>
                  <w:divsChild>
                    <w:div w:id="1415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emf"/><Relationship Id="rId31" Type="http://schemas.openxmlformats.org/officeDocument/2006/relationships/image" Target="media/image8.png"/><Relationship Id="rId32" Type="http://schemas.openxmlformats.org/officeDocument/2006/relationships/image" Target="media/image9.em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emf"/><Relationship Id="rId34" Type="http://schemas.openxmlformats.org/officeDocument/2006/relationships/image" Target="media/image11.emf"/><Relationship Id="rId35" Type="http://schemas.openxmlformats.org/officeDocument/2006/relationships/image" Target="media/image12.emf"/><Relationship Id="rId36" Type="http://schemas.openxmlformats.org/officeDocument/2006/relationships/image" Target="media/image1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37" Type="http://schemas.openxmlformats.org/officeDocument/2006/relationships/image" Target="media/image14.png"/><Relationship Id="rId38" Type="http://schemas.openxmlformats.org/officeDocument/2006/relationships/header" Target="header3.xml"/><Relationship Id="rId39" Type="http://schemas.openxmlformats.org/officeDocument/2006/relationships/header" Target="header4.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LEM09</b:Tag>
    <b:SourceType>ConferenceProceedings</b:SourceType>
    <b:Guid>{19DEA175-EF64-445A-A310-65A4CCC1ECA6}</b:Guid>
    <b:LCID>uz-Cyrl-UZ</b:LCID>
    <b:Author>
      <b:Author>
        <b:NameList>
          <b:Person>
            <b:Last>LEME</b:Last>
            <b:First>L.A.P.</b:First>
          </b:Person>
          <b:Person>
            <b:Last>CASANOVA</b:Last>
            <b:First>M.A.</b:First>
          </b:Person>
          <b:Person>
            <b:Last>BREITMAN</b:Last>
            <b:First>K.K</b:First>
          </b:Person>
          <b:Person>
            <b:Last>FURTADO</b:Last>
            <b:First>A.L.</b:First>
          </b:Person>
        </b:NameList>
      </b:Author>
    </b:Author>
    <b:Title>Instance-based OWL Schema Matching</b:Title>
    <b:City>Milan, Italy</b:City>
    <b:Year>2009</b:Year>
    <b:ConferenceName>Proc. 11th Int’l. Conf. on Enterprise Inf. Systems</b:ConferenceName>
    <b:RefOrder>3</b:RefOrder>
  </b:Source>
  <b:Source>
    <b:Tag>BER07</b:Tag>
    <b:SourceType>ConferenceProceedings</b:SourceType>
    <b:Guid>{D37869BF-0F5B-41A6-AA0A-5336B3347CA1}</b:Guid>
    <b:LCID>uz-Cyrl-UZ</b:LCID>
    <b:Author>
      <b:Author>
        <b:NameList>
          <b:Person>
            <b:Last>BERNSTEIN</b:Last>
            <b:First>P.</b:First>
          </b:Person>
          <b:Person>
            <b:Last>MELNIK</b:Last>
            <b:First>S.</b:First>
          </b:Person>
        </b:NameList>
      </b:Author>
    </b:Author>
    <b:Title>Model management 2.0: manipulating richer mappings</b:Title>
    <b:Pages>1 - 12</b:Pages>
    <b:Year>2007</b:Year>
    <b:ConferenceName>In proceedings of the 2007 ACM SIGMOD international conference on Management of data</b:ConferenceName>
    <b:City>Beijing, China</b:City>
    <b:RefOrder>6</b:RefOrder>
  </b:Source>
  <b:Source>
    <b:Tag>DOH02</b:Tag>
    <b:SourceType>ConferenceProceedings</b:SourceType>
    <b:Guid>{A8F2E60B-CC36-48B9-9BF9-EEE4A016F7A4}</b:Guid>
    <b:LCID>uz-Cyrl-UZ</b:LCID>
    <b:Author>
      <b:Author>
        <b:NameList>
          <b:Person>
            <b:Last>DO</b:Last>
            <b:First>H.</b:First>
          </b:Person>
          <b:Person>
            <b:Last>RAHM</b:Last>
            <b:First>E.</b:First>
          </b:Person>
        </b:NameList>
      </b:Author>
    </b:Author>
    <b:Title>COMA: a system for flexible combination of schema matching approaches</b:Title>
    <b:City>Hong Kong, China</b:City>
    <b:Year>2002</b:Year>
    <b:Pages>610 - 621</b:Pages>
    <b:ConferenceName>In proceedings of the 28th international conference on Very Large Data Bases</b:ConferenceName>
    <b:RefOrder>5</b:RefOrder>
  </b:Source>
  <b:Source>
    <b:Tag>CAS</b:Tag>
    <b:SourceType>JournalArticle</b:SourceType>
    <b:Guid>{2FE15E43-759C-4EBB-A9A3-903B598ABEC3}</b:Guid>
    <b:LCID>uz-Cyrl-UZ</b:LCID>
    <b:Author>
      <b:Author>
        <b:NameList>
          <b:Person>
            <b:Last>CASANOVA</b:Last>
            <b:First>M.</b:First>
          </b:Person>
          <b:Person>
            <b:Last>BREITMAN</b:Last>
            <b:First>K.</b:First>
          </b:Person>
          <b:Person>
            <b:Last>MARINS</b:Last>
            <b:First>A.</b:First>
          </b:Person>
        </b:NameList>
      </b:Author>
    </b:Author>
    <b:Title>Database conceptual schema matching</b:Title>
    <b:JournalName>Computer</b:JournalName>
    <b:Pages>40(10):102–104</b:Pages>
    <b:Year>2007</b:Year>
    <b:Month>10</b:Month>
    <b:RefOrder>1</b:RefOrder>
  </b:Source>
  <b:Source>
    <b:Tag>QUI</b:Tag>
    <b:SourceType>JournalArticle</b:SourceType>
    <b:Guid>{C0F86847-AFCC-4906-A9EC-870AEAB4F67D}</b:Guid>
    <b:LCID>uz-Cyrl-UZ</b:LCID>
    <b:Author>
      <b:Author>
        <b:NameList>
          <b:Person>
            <b:Last>QUINE</b:Last>
            <b:First>W.V.</b:First>
          </b:Person>
        </b:NameList>
      </b:Author>
    </b:Author>
    <b:Title>Ontological Relativity</b:Title>
    <b:JournalName>J. of Philosophy</b:JournalName>
    <b:Volume>65</b:Volume>
    <b:BookTitle>Ontological Relativity</b:BookTitle>
    <b:Pages>185-212</b:Pages>
    <b:Edition>7</b:Edition>
    <b:Year>1968</b:Year>
    <b:Month>4</b:Month>
    <b:Issue>7</b:Issue>
    <b:RefOrder>2</b:RefOrder>
  </b:Source>
  <b:Source>
    <b:Tag>RAH01</b:Tag>
    <b:SourceType>JournalArticle</b:SourceType>
    <b:Guid>{3C1C4F9D-233B-4E06-B9E7-361F82B9461F}</b:Guid>
    <b:LCID>uz-Cyrl-UZ</b:LCID>
    <b:Author>
      <b:Author>
        <b:NameList>
          <b:Person>
            <b:Last>RAHM</b:Last>
            <b:First>E.</b:First>
          </b:Person>
          <b:Person>
            <b:Last>BERNSTEIN</b:Last>
            <b:First>P.</b:First>
          </b:Person>
        </b:NameList>
      </b:Author>
    </b:Author>
    <b:Title>A survey of approaches to automatic schema matching</b:Title>
    <b:Pages>334–350</b:Pages>
    <b:Year>2001</b:Year>
    <b:PeriodicalTitle>The VLDB Journal</b:PeriodicalTitle>
    <b:Volume>10</b:Volume>
    <b:Month>12</b:Month>
    <b:JournalName>The VLDB Journal 10</b:JournalName>
    <b:RefOrder>4</b:RefOrder>
  </b:Source>
  <b:Source>
    <b:Tag>MEL02</b:Tag>
    <b:SourceType>ConferenceProceedings</b:SourceType>
    <b:Guid>{2871C1B8-48FE-4AD5-A3B6-52B3FBF06D26}</b:Guid>
    <b:LCID>uz-Cyrl-UZ</b:LCID>
    <b:Author>
      <b:Author>
        <b:NameList>
          <b:Person>
            <b:Last>MELNIK</b:Last>
            <b:First>S.</b:First>
          </b:Person>
          <b:Person>
            <b:Last>GARCIA-MOLINA</b:Last>
            <b:First>H.</b:First>
          </b:Person>
          <b:Person>
            <b:Last>RAHM</b:Last>
            <b:First>E.</b:First>
          </b:Person>
        </b:NameList>
      </b:Author>
    </b:Author>
    <b:Title>Similarity flooding: a versatile graph matching algorithm and its application to schema matching</b:Title>
    <b:Year>2002</b:Year>
    <b:Pages>117–128</b:Pages>
    <b:ConferenceName>In Proc. of the 18th Int'l. Conf. on Data Engineering</b:ConferenceName>
    <b:RefOrder>7</b:RefOrder>
  </b:Source>
  <b:Source>
    <b:Tag>MAD01</b:Tag>
    <b:SourceType>ConferenceProceedings</b:SourceType>
    <b:Guid>{564744FE-CA5D-45E6-A07D-06E9B7EAABFA}</b:Guid>
    <b:LCID>uz-Cyrl-UZ</b:LCID>
    <b:Author>
      <b:Author>
        <b:NameList>
          <b:Person>
            <b:Last>MADHAVAN</b:Last>
            <b:First>J.</b:First>
          </b:Person>
          <b:Person>
            <b:Last>BERNSTEIN</b:Last>
            <b:First>P.</b:First>
            <b:Middle>A.</b:Middle>
          </b:Person>
          <b:Person>
            <b:Last>RAHM</b:Last>
            <b:First>E.</b:First>
          </b:Person>
        </b:NameList>
      </b:Author>
    </b:Author>
    <b:Title>Generic schema matching with Cupid</b:Title>
    <b:Pages>49–58</b:Pages>
    <b:Year>2001</b:Year>
    <b:ConferenceName>In Proc. of the 27th Int'l. Conf. on Very Large Data Bases</b:ConferenceName>
    <b:RefOrder>8</b:RefOrder>
  </b:Source>
  <b:Source>
    <b:Tag>DOA01</b:Tag>
    <b:SourceType>JournalArticle</b:SourceType>
    <b:Guid>{65FD8D0F-87AB-449E-BCD1-EE480968AA1B}</b:Guid>
    <b:LCID>uz-Cyrl-UZ</b:LCID>
    <b:Author>
      <b:Author>
        <b:NameList>
          <b:Person>
            <b:Last>DOAN</b:Last>
            <b:First>A.</b:First>
          </b:Person>
          <b:Person>
            <b:Last>DOMINGOS</b:Last>
            <b:First>P.</b:First>
          </b:Person>
          <b:Person>
            <b:Last>HALEVY</b:Last>
            <b:First>A.</b:First>
            <b:Middle>Y.</b:Middle>
          </b:Person>
        </b:NameList>
      </b:Author>
    </b:Author>
    <b:Title>Reconciling schemas of disparate data sources: a machine-learning approach</b:Title>
    <b:Pages>509–520</b:Pages>
    <b:Year>2001</b:Year>
    <b:ConferenceName>In Proc. of the 2001 ACM SIGMOD Int'l. Conf. on Management of Data</b:ConferenceName>
    <b:JournalName>In Proc. of the 2001 ACM SIGMOD Int'l. Conf. on Management of Data</b:JournalName>
    <b:Month>5</b:Month>
    <b:Volume>30</b:Volume>
    <b:PeriodicalTitle>In Proc. of the 2001 ACM SIGMOD Int'l. Conf. on Management of Data</b:PeriodicalTitle>
    <b:RefOrder>9</b:RefOrder>
  </b:Source>
  <b:Source>
    <b:Tag>WAN04</b:Tag>
    <b:SourceType>JournalArticle</b:SourceType>
    <b:Guid>{A62E9099-78F2-4D85-A66D-4922E8469BC3}</b:Guid>
    <b:LCID>uz-Cyrl-UZ</b:LCID>
    <b:Author>
      <b:Author>
        <b:NameList>
          <b:Person>
            <b:Last>WANG</b:Last>
            <b:First>J.</b:First>
          </b:Person>
          <b:Person>
            <b:Last>WEN</b:Last>
            <b:First>J.</b:First>
          </b:Person>
          <b:Person>
            <b:Last>LOCHOVSKY</b:Last>
            <b:First>F.</b:First>
          </b:Person>
          <b:Person>
            <b:Last>MA</b:Last>
            <b:First>W.</b:First>
          </b:Person>
        </b:NameList>
      </b:Author>
    </b:Author>
    <b:Title>Instance-based schema matching for web databases by domain-specific query probing</b:Title>
    <b:JournalName>In Proc. of the 13th Int'l. Conf. on Very Large Data Bases</b:JournalName>
    <b:Year>2004</b:Year>
    <b:Month>8</b:Month>
    <b:Pages>408–419</b:Pages>
    <b:RefOrder>10</b:RefOrder>
  </b:Source>
  <b:Source>
    <b:Tag>BRA07</b:Tag>
    <b:SourceType>JournalArticle</b:SourceType>
    <b:Guid>{A54CECFE-9AAC-4F89-A71E-E5F8726FC2E9}</b:Guid>
    <b:LCID>uz-Cyrl-UZ</b:LCID>
    <b:Author>
      <b:Author>
        <b:NameList>
          <b:Person>
            <b:Last>BRAUNER</b:Last>
            <b:First>D.</b:First>
            <b:Middle>F.</b:Middle>
          </b:Person>
          <b:Person>
            <b:Last>INTRATOR</b:Last>
            <b:First>C.</b:First>
          </b:Person>
          <b:Person>
            <b:Last>FREITAS</b:Last>
            <b:First>J.</b:First>
            <b:Middle>C.</b:Middle>
          </b:Person>
          <b:Person>
            <b:Last>CASANOVA</b:Last>
            <b:First>M.</b:First>
            <b:Middle>A.</b:Middle>
          </b:Person>
        </b:NameList>
      </b:Author>
    </b:Author>
    <b:Title>An instance-based approach for matching export schemas of geographical database Web services</b:Title>
    <b:JournalName>In Proc. of the IX Brazilian Symp. on GeoInformatics (GEOINFO)</b:JournalName>
    <b:Year>2007</b:Year>
    <b:Pages>109–120</b:Pages>
    <b:RefOrder>11</b:RefOrder>
  </b:Source>
  <b:Source>
    <b:Tag>BRA08</b:Tag>
    <b:SourceType>JournalArticle</b:SourceType>
    <b:Guid>{7F901327-F598-47DE-B0A2-C62324D88DEA}</b:Guid>
    <b:LCID>uz-Cyrl-UZ</b:LCID>
    <b:Author>
      <b:Author>
        <b:NameList>
          <b:Person>
            <b:Last>BRAUNER</b:Last>
            <b:First>D.</b:First>
            <b:Middle>F.</b:Middle>
          </b:Person>
          <b:Person>
            <b:Last>GAZOLA</b:Last>
            <b:First>A.</b:First>
          </b:Person>
          <b:Person>
            <b:Last>CASANOVA</b:Last>
            <b:First>M.</b:First>
            <b:Middle>A.</b:Middle>
          </b:Person>
        </b:NameList>
      </b:Author>
    </b:Author>
    <b:Title>Adaptative matching of database web services export schemas</b:Title>
    <b:JournalName>In Proc. of the 10th Int’l. Conf. on Enterprise Information Systems (ICEIS)</b:JournalName>
    <b:Year>2008</b:Year>
    <b:Pages>49–56</b:Pages>
    <b:RefOrder>12</b:RefOrder>
  </b:Source>
  <b:Source>
    <b:Tag>LEM08</b:Tag>
    <b:SourceType>JournalArticle</b:SourceType>
    <b:Guid>{781F5F8B-0BCD-4904-8CE3-A13E4D442395}</b:Guid>
    <b:LCID>uz-Cyrl-UZ</b:LCID>
    <b:Author>
      <b:Author>
        <b:NameList>
          <b:Person>
            <b:Last>LEME</b:Last>
            <b:First>L.</b:First>
            <b:Middle>A. P. P.</b:Middle>
          </b:Person>
          <b:Person>
            <b:Last>BRAUNER</b:Last>
            <b:First>D.</b:First>
            <b:Middle>F.</b:Middle>
          </b:Person>
          <b:Person>
            <b:Last>BREITMAN</b:Last>
            <b:First>K.</b:First>
            <b:Middle>K.</b:Middle>
          </b:Person>
          <b:Person>
            <b:Last>CASANOVA</b:Last>
            <b:First>M.</b:First>
            <b:Middle>A.</b:Middle>
          </b:Person>
          <b:Person>
            <b:Last>GAZOLA</b:Last>
            <b:First>A.</b:First>
          </b:Person>
        </b:NameList>
      </b:Author>
    </b:Author>
    <b:Title>Matching object catalogues</b:Title>
    <b:JournalName>Journal Innovations in Systems and Software Engineering</b:JournalName>
    <b:Year>2008</b:Year>
    <b:Month>10</b:Month>
    <b:Pages>315–328</b:Pages>
    <b:Volume>4</b:Volume>
    <b:Issue>4</b:Issue>
    <b:RefOrder>13</b:RefOrder>
  </b:Source>
</b:Sources>
</file>

<file path=customXml/itemProps1.xml><?xml version="1.0" encoding="utf-8"?>
<ds:datastoreItem xmlns:ds="http://schemas.openxmlformats.org/officeDocument/2006/customXml" ds:itemID="{58CF9B04-2957-AC4D-96D9-DDBA7040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125</TotalTime>
  <Pages>46</Pages>
  <Words>7686</Words>
  <Characters>43814</Characters>
  <Application>Microsoft Macintosh Word</Application>
  <DocSecurity>0</DocSecurity>
  <Lines>365</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MatchMaking - Uma ferramenta para alinhamento de esquemas OWL</vt:lpstr>
      <vt:lpstr>MatchMaking - Uma ferramenta para alinhamento de esquemas OWL</vt:lpstr>
    </vt:vector>
  </TitlesOfParts>
  <Manager>Marco Antonio Casanova</Manager>
  <Company>Pontifícia Universidade Católoca do Rio de Janeiro</Company>
  <LinksUpToDate>false</LinksUpToDate>
  <CharactersWithSpaces>51398</CharactersWithSpaces>
  <SharedDoc>false</SharedDoc>
  <HLinks>
    <vt:vector size="324" baseType="variant">
      <vt:variant>
        <vt:i4>1703989</vt:i4>
      </vt:variant>
      <vt:variant>
        <vt:i4>335</vt:i4>
      </vt:variant>
      <vt:variant>
        <vt:i4>0</vt:i4>
      </vt:variant>
      <vt:variant>
        <vt:i4>5</vt:i4>
      </vt:variant>
      <vt:variant>
        <vt:lpwstr/>
      </vt:variant>
      <vt:variant>
        <vt:lpwstr>_Toc257208029</vt:lpwstr>
      </vt:variant>
      <vt:variant>
        <vt:i4>1703989</vt:i4>
      </vt:variant>
      <vt:variant>
        <vt:i4>329</vt:i4>
      </vt:variant>
      <vt:variant>
        <vt:i4>0</vt:i4>
      </vt:variant>
      <vt:variant>
        <vt:i4>5</vt:i4>
      </vt:variant>
      <vt:variant>
        <vt:lpwstr/>
      </vt:variant>
      <vt:variant>
        <vt:lpwstr>_Toc257208028</vt:lpwstr>
      </vt:variant>
      <vt:variant>
        <vt:i4>1703989</vt:i4>
      </vt:variant>
      <vt:variant>
        <vt:i4>323</vt:i4>
      </vt:variant>
      <vt:variant>
        <vt:i4>0</vt:i4>
      </vt:variant>
      <vt:variant>
        <vt:i4>5</vt:i4>
      </vt:variant>
      <vt:variant>
        <vt:lpwstr/>
      </vt:variant>
      <vt:variant>
        <vt:lpwstr>_Toc257208027</vt:lpwstr>
      </vt:variant>
      <vt:variant>
        <vt:i4>1703989</vt:i4>
      </vt:variant>
      <vt:variant>
        <vt:i4>317</vt:i4>
      </vt:variant>
      <vt:variant>
        <vt:i4>0</vt:i4>
      </vt:variant>
      <vt:variant>
        <vt:i4>5</vt:i4>
      </vt:variant>
      <vt:variant>
        <vt:lpwstr/>
      </vt:variant>
      <vt:variant>
        <vt:lpwstr>_Toc257208026</vt:lpwstr>
      </vt:variant>
      <vt:variant>
        <vt:i4>1703989</vt:i4>
      </vt:variant>
      <vt:variant>
        <vt:i4>311</vt:i4>
      </vt:variant>
      <vt:variant>
        <vt:i4>0</vt:i4>
      </vt:variant>
      <vt:variant>
        <vt:i4>5</vt:i4>
      </vt:variant>
      <vt:variant>
        <vt:lpwstr/>
      </vt:variant>
      <vt:variant>
        <vt:lpwstr>_Toc257208025</vt:lpwstr>
      </vt:variant>
      <vt:variant>
        <vt:i4>1703989</vt:i4>
      </vt:variant>
      <vt:variant>
        <vt:i4>302</vt:i4>
      </vt:variant>
      <vt:variant>
        <vt:i4>0</vt:i4>
      </vt:variant>
      <vt:variant>
        <vt:i4>5</vt:i4>
      </vt:variant>
      <vt:variant>
        <vt:lpwstr/>
      </vt:variant>
      <vt:variant>
        <vt:lpwstr>_Toc257208024</vt:lpwstr>
      </vt:variant>
      <vt:variant>
        <vt:i4>1703989</vt:i4>
      </vt:variant>
      <vt:variant>
        <vt:i4>296</vt:i4>
      </vt:variant>
      <vt:variant>
        <vt:i4>0</vt:i4>
      </vt:variant>
      <vt:variant>
        <vt:i4>5</vt:i4>
      </vt:variant>
      <vt:variant>
        <vt:lpwstr/>
      </vt:variant>
      <vt:variant>
        <vt:lpwstr>_Toc257208023</vt:lpwstr>
      </vt:variant>
      <vt:variant>
        <vt:i4>1703989</vt:i4>
      </vt:variant>
      <vt:variant>
        <vt:i4>290</vt:i4>
      </vt:variant>
      <vt:variant>
        <vt:i4>0</vt:i4>
      </vt:variant>
      <vt:variant>
        <vt:i4>5</vt:i4>
      </vt:variant>
      <vt:variant>
        <vt:lpwstr/>
      </vt:variant>
      <vt:variant>
        <vt:lpwstr>_Toc257208022</vt:lpwstr>
      </vt:variant>
      <vt:variant>
        <vt:i4>1703989</vt:i4>
      </vt:variant>
      <vt:variant>
        <vt:i4>284</vt:i4>
      </vt:variant>
      <vt:variant>
        <vt:i4>0</vt:i4>
      </vt:variant>
      <vt:variant>
        <vt:i4>5</vt:i4>
      </vt:variant>
      <vt:variant>
        <vt:lpwstr/>
      </vt:variant>
      <vt:variant>
        <vt:lpwstr>_Toc257208021</vt:lpwstr>
      </vt:variant>
      <vt:variant>
        <vt:i4>1703989</vt:i4>
      </vt:variant>
      <vt:variant>
        <vt:i4>278</vt:i4>
      </vt:variant>
      <vt:variant>
        <vt:i4>0</vt:i4>
      </vt:variant>
      <vt:variant>
        <vt:i4>5</vt:i4>
      </vt:variant>
      <vt:variant>
        <vt:lpwstr/>
      </vt:variant>
      <vt:variant>
        <vt:lpwstr>_Toc257208020</vt:lpwstr>
      </vt:variant>
      <vt:variant>
        <vt:i4>1638453</vt:i4>
      </vt:variant>
      <vt:variant>
        <vt:i4>272</vt:i4>
      </vt:variant>
      <vt:variant>
        <vt:i4>0</vt:i4>
      </vt:variant>
      <vt:variant>
        <vt:i4>5</vt:i4>
      </vt:variant>
      <vt:variant>
        <vt:lpwstr/>
      </vt:variant>
      <vt:variant>
        <vt:lpwstr>_Toc257208019</vt:lpwstr>
      </vt:variant>
      <vt:variant>
        <vt:i4>1638453</vt:i4>
      </vt:variant>
      <vt:variant>
        <vt:i4>266</vt:i4>
      </vt:variant>
      <vt:variant>
        <vt:i4>0</vt:i4>
      </vt:variant>
      <vt:variant>
        <vt:i4>5</vt:i4>
      </vt:variant>
      <vt:variant>
        <vt:lpwstr/>
      </vt:variant>
      <vt:variant>
        <vt:lpwstr>_Toc257208018</vt:lpwstr>
      </vt:variant>
      <vt:variant>
        <vt:i4>1638453</vt:i4>
      </vt:variant>
      <vt:variant>
        <vt:i4>260</vt:i4>
      </vt:variant>
      <vt:variant>
        <vt:i4>0</vt:i4>
      </vt:variant>
      <vt:variant>
        <vt:i4>5</vt:i4>
      </vt:variant>
      <vt:variant>
        <vt:lpwstr/>
      </vt:variant>
      <vt:variant>
        <vt:lpwstr>_Toc257208017</vt:lpwstr>
      </vt:variant>
      <vt:variant>
        <vt:i4>1638453</vt:i4>
      </vt:variant>
      <vt:variant>
        <vt:i4>254</vt:i4>
      </vt:variant>
      <vt:variant>
        <vt:i4>0</vt:i4>
      </vt:variant>
      <vt:variant>
        <vt:i4>5</vt:i4>
      </vt:variant>
      <vt:variant>
        <vt:lpwstr/>
      </vt:variant>
      <vt:variant>
        <vt:lpwstr>_Toc257208016</vt:lpwstr>
      </vt:variant>
      <vt:variant>
        <vt:i4>1638453</vt:i4>
      </vt:variant>
      <vt:variant>
        <vt:i4>248</vt:i4>
      </vt:variant>
      <vt:variant>
        <vt:i4>0</vt:i4>
      </vt:variant>
      <vt:variant>
        <vt:i4>5</vt:i4>
      </vt:variant>
      <vt:variant>
        <vt:lpwstr/>
      </vt:variant>
      <vt:variant>
        <vt:lpwstr>_Toc257208015</vt:lpwstr>
      </vt:variant>
      <vt:variant>
        <vt:i4>1638453</vt:i4>
      </vt:variant>
      <vt:variant>
        <vt:i4>242</vt:i4>
      </vt:variant>
      <vt:variant>
        <vt:i4>0</vt:i4>
      </vt:variant>
      <vt:variant>
        <vt:i4>5</vt:i4>
      </vt:variant>
      <vt:variant>
        <vt:lpwstr/>
      </vt:variant>
      <vt:variant>
        <vt:lpwstr>_Toc257208014</vt:lpwstr>
      </vt:variant>
      <vt:variant>
        <vt:i4>1638453</vt:i4>
      </vt:variant>
      <vt:variant>
        <vt:i4>236</vt:i4>
      </vt:variant>
      <vt:variant>
        <vt:i4>0</vt:i4>
      </vt:variant>
      <vt:variant>
        <vt:i4>5</vt:i4>
      </vt:variant>
      <vt:variant>
        <vt:lpwstr/>
      </vt:variant>
      <vt:variant>
        <vt:lpwstr>_Toc257208013</vt:lpwstr>
      </vt:variant>
      <vt:variant>
        <vt:i4>1638453</vt:i4>
      </vt:variant>
      <vt:variant>
        <vt:i4>230</vt:i4>
      </vt:variant>
      <vt:variant>
        <vt:i4>0</vt:i4>
      </vt:variant>
      <vt:variant>
        <vt:i4>5</vt:i4>
      </vt:variant>
      <vt:variant>
        <vt:lpwstr/>
      </vt:variant>
      <vt:variant>
        <vt:lpwstr>_Toc257208012</vt:lpwstr>
      </vt:variant>
      <vt:variant>
        <vt:i4>1638453</vt:i4>
      </vt:variant>
      <vt:variant>
        <vt:i4>224</vt:i4>
      </vt:variant>
      <vt:variant>
        <vt:i4>0</vt:i4>
      </vt:variant>
      <vt:variant>
        <vt:i4>5</vt:i4>
      </vt:variant>
      <vt:variant>
        <vt:lpwstr/>
      </vt:variant>
      <vt:variant>
        <vt:lpwstr>_Toc257208011</vt:lpwstr>
      </vt:variant>
      <vt:variant>
        <vt:i4>1638453</vt:i4>
      </vt:variant>
      <vt:variant>
        <vt:i4>218</vt:i4>
      </vt:variant>
      <vt:variant>
        <vt:i4>0</vt:i4>
      </vt:variant>
      <vt:variant>
        <vt:i4>5</vt:i4>
      </vt:variant>
      <vt:variant>
        <vt:lpwstr/>
      </vt:variant>
      <vt:variant>
        <vt:lpwstr>_Toc257208010</vt:lpwstr>
      </vt:variant>
      <vt:variant>
        <vt:i4>1572917</vt:i4>
      </vt:variant>
      <vt:variant>
        <vt:i4>212</vt:i4>
      </vt:variant>
      <vt:variant>
        <vt:i4>0</vt:i4>
      </vt:variant>
      <vt:variant>
        <vt:i4>5</vt:i4>
      </vt:variant>
      <vt:variant>
        <vt:lpwstr/>
      </vt:variant>
      <vt:variant>
        <vt:lpwstr>_Toc257208009</vt:lpwstr>
      </vt:variant>
      <vt:variant>
        <vt:i4>1572917</vt:i4>
      </vt:variant>
      <vt:variant>
        <vt:i4>206</vt:i4>
      </vt:variant>
      <vt:variant>
        <vt:i4>0</vt:i4>
      </vt:variant>
      <vt:variant>
        <vt:i4>5</vt:i4>
      </vt:variant>
      <vt:variant>
        <vt:lpwstr/>
      </vt:variant>
      <vt:variant>
        <vt:lpwstr>_Toc257208008</vt:lpwstr>
      </vt:variant>
      <vt:variant>
        <vt:i4>1572917</vt:i4>
      </vt:variant>
      <vt:variant>
        <vt:i4>200</vt:i4>
      </vt:variant>
      <vt:variant>
        <vt:i4>0</vt:i4>
      </vt:variant>
      <vt:variant>
        <vt:i4>5</vt:i4>
      </vt:variant>
      <vt:variant>
        <vt:lpwstr/>
      </vt:variant>
      <vt:variant>
        <vt:lpwstr>_Toc257208007</vt:lpwstr>
      </vt:variant>
      <vt:variant>
        <vt:i4>1572917</vt:i4>
      </vt:variant>
      <vt:variant>
        <vt:i4>194</vt:i4>
      </vt:variant>
      <vt:variant>
        <vt:i4>0</vt:i4>
      </vt:variant>
      <vt:variant>
        <vt:i4>5</vt:i4>
      </vt:variant>
      <vt:variant>
        <vt:lpwstr/>
      </vt:variant>
      <vt:variant>
        <vt:lpwstr>_Toc257208006</vt:lpwstr>
      </vt:variant>
      <vt:variant>
        <vt:i4>1572917</vt:i4>
      </vt:variant>
      <vt:variant>
        <vt:i4>188</vt:i4>
      </vt:variant>
      <vt:variant>
        <vt:i4>0</vt:i4>
      </vt:variant>
      <vt:variant>
        <vt:i4>5</vt:i4>
      </vt:variant>
      <vt:variant>
        <vt:lpwstr/>
      </vt:variant>
      <vt:variant>
        <vt:lpwstr>_Toc257208005</vt:lpwstr>
      </vt:variant>
      <vt:variant>
        <vt:i4>1572917</vt:i4>
      </vt:variant>
      <vt:variant>
        <vt:i4>182</vt:i4>
      </vt:variant>
      <vt:variant>
        <vt:i4>0</vt:i4>
      </vt:variant>
      <vt:variant>
        <vt:i4>5</vt:i4>
      </vt:variant>
      <vt:variant>
        <vt:lpwstr/>
      </vt:variant>
      <vt:variant>
        <vt:lpwstr>_Toc257208004</vt:lpwstr>
      </vt:variant>
      <vt:variant>
        <vt:i4>1572917</vt:i4>
      </vt:variant>
      <vt:variant>
        <vt:i4>176</vt:i4>
      </vt:variant>
      <vt:variant>
        <vt:i4>0</vt:i4>
      </vt:variant>
      <vt:variant>
        <vt:i4>5</vt:i4>
      </vt:variant>
      <vt:variant>
        <vt:lpwstr/>
      </vt:variant>
      <vt:variant>
        <vt:lpwstr>_Toc257208003</vt:lpwstr>
      </vt:variant>
      <vt:variant>
        <vt:i4>1572917</vt:i4>
      </vt:variant>
      <vt:variant>
        <vt:i4>170</vt:i4>
      </vt:variant>
      <vt:variant>
        <vt:i4>0</vt:i4>
      </vt:variant>
      <vt:variant>
        <vt:i4>5</vt:i4>
      </vt:variant>
      <vt:variant>
        <vt:lpwstr/>
      </vt:variant>
      <vt:variant>
        <vt:lpwstr>_Toc257208002</vt:lpwstr>
      </vt:variant>
      <vt:variant>
        <vt:i4>1572917</vt:i4>
      </vt:variant>
      <vt:variant>
        <vt:i4>164</vt:i4>
      </vt:variant>
      <vt:variant>
        <vt:i4>0</vt:i4>
      </vt:variant>
      <vt:variant>
        <vt:i4>5</vt:i4>
      </vt:variant>
      <vt:variant>
        <vt:lpwstr/>
      </vt:variant>
      <vt:variant>
        <vt:lpwstr>_Toc257208001</vt:lpwstr>
      </vt:variant>
      <vt:variant>
        <vt:i4>1572917</vt:i4>
      </vt:variant>
      <vt:variant>
        <vt:i4>158</vt:i4>
      </vt:variant>
      <vt:variant>
        <vt:i4>0</vt:i4>
      </vt:variant>
      <vt:variant>
        <vt:i4>5</vt:i4>
      </vt:variant>
      <vt:variant>
        <vt:lpwstr/>
      </vt:variant>
      <vt:variant>
        <vt:lpwstr>_Toc257208000</vt:lpwstr>
      </vt:variant>
      <vt:variant>
        <vt:i4>1966140</vt:i4>
      </vt:variant>
      <vt:variant>
        <vt:i4>152</vt:i4>
      </vt:variant>
      <vt:variant>
        <vt:i4>0</vt:i4>
      </vt:variant>
      <vt:variant>
        <vt:i4>5</vt:i4>
      </vt:variant>
      <vt:variant>
        <vt:lpwstr/>
      </vt:variant>
      <vt:variant>
        <vt:lpwstr>_Toc257207999</vt:lpwstr>
      </vt:variant>
      <vt:variant>
        <vt:i4>1966140</vt:i4>
      </vt:variant>
      <vt:variant>
        <vt:i4>146</vt:i4>
      </vt:variant>
      <vt:variant>
        <vt:i4>0</vt:i4>
      </vt:variant>
      <vt:variant>
        <vt:i4>5</vt:i4>
      </vt:variant>
      <vt:variant>
        <vt:lpwstr/>
      </vt:variant>
      <vt:variant>
        <vt:lpwstr>_Toc257207998</vt:lpwstr>
      </vt:variant>
      <vt:variant>
        <vt:i4>1966140</vt:i4>
      </vt:variant>
      <vt:variant>
        <vt:i4>140</vt:i4>
      </vt:variant>
      <vt:variant>
        <vt:i4>0</vt:i4>
      </vt:variant>
      <vt:variant>
        <vt:i4>5</vt:i4>
      </vt:variant>
      <vt:variant>
        <vt:lpwstr/>
      </vt:variant>
      <vt:variant>
        <vt:lpwstr>_Toc257207997</vt:lpwstr>
      </vt:variant>
      <vt:variant>
        <vt:i4>1966140</vt:i4>
      </vt:variant>
      <vt:variant>
        <vt:i4>134</vt:i4>
      </vt:variant>
      <vt:variant>
        <vt:i4>0</vt:i4>
      </vt:variant>
      <vt:variant>
        <vt:i4>5</vt:i4>
      </vt:variant>
      <vt:variant>
        <vt:lpwstr/>
      </vt:variant>
      <vt:variant>
        <vt:lpwstr>_Toc257207996</vt:lpwstr>
      </vt:variant>
      <vt:variant>
        <vt:i4>1966140</vt:i4>
      </vt:variant>
      <vt:variant>
        <vt:i4>128</vt:i4>
      </vt:variant>
      <vt:variant>
        <vt:i4>0</vt:i4>
      </vt:variant>
      <vt:variant>
        <vt:i4>5</vt:i4>
      </vt:variant>
      <vt:variant>
        <vt:lpwstr/>
      </vt:variant>
      <vt:variant>
        <vt:lpwstr>_Toc257207995</vt:lpwstr>
      </vt:variant>
      <vt:variant>
        <vt:i4>16318638</vt:i4>
      </vt:variant>
      <vt:variant>
        <vt:i4>122</vt:i4>
      </vt:variant>
      <vt:variant>
        <vt:i4>0</vt:i4>
      </vt:variant>
      <vt:variant>
        <vt:i4>5</vt:i4>
      </vt:variant>
      <vt:variant>
        <vt:lpwstr>C:\Users\Raphael\Documents\Mestrado\Dissertação\dissertação\Dissertação - Raphael do Vale.doc</vt:lpwstr>
      </vt:variant>
      <vt:variant>
        <vt:lpwstr>_Toc257207994</vt:lpwstr>
      </vt:variant>
      <vt:variant>
        <vt:i4>1966140</vt:i4>
      </vt:variant>
      <vt:variant>
        <vt:i4>113</vt:i4>
      </vt:variant>
      <vt:variant>
        <vt:i4>0</vt:i4>
      </vt:variant>
      <vt:variant>
        <vt:i4>5</vt:i4>
      </vt:variant>
      <vt:variant>
        <vt:lpwstr/>
      </vt:variant>
      <vt:variant>
        <vt:lpwstr>_Toc257207993</vt:lpwstr>
      </vt:variant>
      <vt:variant>
        <vt:i4>1966140</vt:i4>
      </vt:variant>
      <vt:variant>
        <vt:i4>107</vt:i4>
      </vt:variant>
      <vt:variant>
        <vt:i4>0</vt:i4>
      </vt:variant>
      <vt:variant>
        <vt:i4>5</vt:i4>
      </vt:variant>
      <vt:variant>
        <vt:lpwstr/>
      </vt:variant>
      <vt:variant>
        <vt:lpwstr>_Toc257207992</vt:lpwstr>
      </vt:variant>
      <vt:variant>
        <vt:i4>1966140</vt:i4>
      </vt:variant>
      <vt:variant>
        <vt:i4>101</vt:i4>
      </vt:variant>
      <vt:variant>
        <vt:i4>0</vt:i4>
      </vt:variant>
      <vt:variant>
        <vt:i4>5</vt:i4>
      </vt:variant>
      <vt:variant>
        <vt:lpwstr/>
      </vt:variant>
      <vt:variant>
        <vt:lpwstr>_Toc257207991</vt:lpwstr>
      </vt:variant>
      <vt:variant>
        <vt:i4>1966140</vt:i4>
      </vt:variant>
      <vt:variant>
        <vt:i4>95</vt:i4>
      </vt:variant>
      <vt:variant>
        <vt:i4>0</vt:i4>
      </vt:variant>
      <vt:variant>
        <vt:i4>5</vt:i4>
      </vt:variant>
      <vt:variant>
        <vt:lpwstr/>
      </vt:variant>
      <vt:variant>
        <vt:lpwstr>_Toc257207990</vt:lpwstr>
      </vt:variant>
      <vt:variant>
        <vt:i4>2031676</vt:i4>
      </vt:variant>
      <vt:variant>
        <vt:i4>89</vt:i4>
      </vt:variant>
      <vt:variant>
        <vt:i4>0</vt:i4>
      </vt:variant>
      <vt:variant>
        <vt:i4>5</vt:i4>
      </vt:variant>
      <vt:variant>
        <vt:lpwstr/>
      </vt:variant>
      <vt:variant>
        <vt:lpwstr>_Toc257207989</vt:lpwstr>
      </vt:variant>
      <vt:variant>
        <vt:i4>2031676</vt:i4>
      </vt:variant>
      <vt:variant>
        <vt:i4>83</vt:i4>
      </vt:variant>
      <vt:variant>
        <vt:i4>0</vt:i4>
      </vt:variant>
      <vt:variant>
        <vt:i4>5</vt:i4>
      </vt:variant>
      <vt:variant>
        <vt:lpwstr/>
      </vt:variant>
      <vt:variant>
        <vt:lpwstr>_Toc257207988</vt:lpwstr>
      </vt:variant>
      <vt:variant>
        <vt:i4>2031676</vt:i4>
      </vt:variant>
      <vt:variant>
        <vt:i4>77</vt:i4>
      </vt:variant>
      <vt:variant>
        <vt:i4>0</vt:i4>
      </vt:variant>
      <vt:variant>
        <vt:i4>5</vt:i4>
      </vt:variant>
      <vt:variant>
        <vt:lpwstr/>
      </vt:variant>
      <vt:variant>
        <vt:lpwstr>_Toc257207987</vt:lpwstr>
      </vt:variant>
      <vt:variant>
        <vt:i4>2031676</vt:i4>
      </vt:variant>
      <vt:variant>
        <vt:i4>71</vt:i4>
      </vt:variant>
      <vt:variant>
        <vt:i4>0</vt:i4>
      </vt:variant>
      <vt:variant>
        <vt:i4>5</vt:i4>
      </vt:variant>
      <vt:variant>
        <vt:lpwstr/>
      </vt:variant>
      <vt:variant>
        <vt:lpwstr>_Toc257207986</vt:lpwstr>
      </vt:variant>
      <vt:variant>
        <vt:i4>2031676</vt:i4>
      </vt:variant>
      <vt:variant>
        <vt:i4>65</vt:i4>
      </vt:variant>
      <vt:variant>
        <vt:i4>0</vt:i4>
      </vt:variant>
      <vt:variant>
        <vt:i4>5</vt:i4>
      </vt:variant>
      <vt:variant>
        <vt:lpwstr/>
      </vt:variant>
      <vt:variant>
        <vt:lpwstr>_Toc257207985</vt:lpwstr>
      </vt:variant>
      <vt:variant>
        <vt:i4>2031676</vt:i4>
      </vt:variant>
      <vt:variant>
        <vt:i4>59</vt:i4>
      </vt:variant>
      <vt:variant>
        <vt:i4>0</vt:i4>
      </vt:variant>
      <vt:variant>
        <vt:i4>5</vt:i4>
      </vt:variant>
      <vt:variant>
        <vt:lpwstr/>
      </vt:variant>
      <vt:variant>
        <vt:lpwstr>_Toc257207984</vt:lpwstr>
      </vt:variant>
      <vt:variant>
        <vt:i4>2031676</vt:i4>
      </vt:variant>
      <vt:variant>
        <vt:i4>53</vt:i4>
      </vt:variant>
      <vt:variant>
        <vt:i4>0</vt:i4>
      </vt:variant>
      <vt:variant>
        <vt:i4>5</vt:i4>
      </vt:variant>
      <vt:variant>
        <vt:lpwstr/>
      </vt:variant>
      <vt:variant>
        <vt:lpwstr>_Toc257207983</vt:lpwstr>
      </vt:variant>
      <vt:variant>
        <vt:i4>2031676</vt:i4>
      </vt:variant>
      <vt:variant>
        <vt:i4>47</vt:i4>
      </vt:variant>
      <vt:variant>
        <vt:i4>0</vt:i4>
      </vt:variant>
      <vt:variant>
        <vt:i4>5</vt:i4>
      </vt:variant>
      <vt:variant>
        <vt:lpwstr/>
      </vt:variant>
      <vt:variant>
        <vt:lpwstr>_Toc257207982</vt:lpwstr>
      </vt:variant>
      <vt:variant>
        <vt:i4>2031676</vt:i4>
      </vt:variant>
      <vt:variant>
        <vt:i4>41</vt:i4>
      </vt:variant>
      <vt:variant>
        <vt:i4>0</vt:i4>
      </vt:variant>
      <vt:variant>
        <vt:i4>5</vt:i4>
      </vt:variant>
      <vt:variant>
        <vt:lpwstr/>
      </vt:variant>
      <vt:variant>
        <vt:lpwstr>_Toc257207981</vt:lpwstr>
      </vt:variant>
      <vt:variant>
        <vt:i4>2031676</vt:i4>
      </vt:variant>
      <vt:variant>
        <vt:i4>35</vt:i4>
      </vt:variant>
      <vt:variant>
        <vt:i4>0</vt:i4>
      </vt:variant>
      <vt:variant>
        <vt:i4>5</vt:i4>
      </vt:variant>
      <vt:variant>
        <vt:lpwstr/>
      </vt:variant>
      <vt:variant>
        <vt:lpwstr>_Toc257207980</vt:lpwstr>
      </vt:variant>
      <vt:variant>
        <vt:i4>1048636</vt:i4>
      </vt:variant>
      <vt:variant>
        <vt:i4>29</vt:i4>
      </vt:variant>
      <vt:variant>
        <vt:i4>0</vt:i4>
      </vt:variant>
      <vt:variant>
        <vt:i4>5</vt:i4>
      </vt:variant>
      <vt:variant>
        <vt:lpwstr/>
      </vt:variant>
      <vt:variant>
        <vt:lpwstr>_Toc257207979</vt:lpwstr>
      </vt:variant>
      <vt:variant>
        <vt:i4>1048636</vt:i4>
      </vt:variant>
      <vt:variant>
        <vt:i4>23</vt:i4>
      </vt:variant>
      <vt:variant>
        <vt:i4>0</vt:i4>
      </vt:variant>
      <vt:variant>
        <vt:i4>5</vt:i4>
      </vt:variant>
      <vt:variant>
        <vt:lpwstr/>
      </vt:variant>
      <vt:variant>
        <vt:lpwstr>_Toc257207978</vt:lpwstr>
      </vt:variant>
      <vt:variant>
        <vt:i4>1048636</vt:i4>
      </vt:variant>
      <vt:variant>
        <vt:i4>17</vt:i4>
      </vt:variant>
      <vt:variant>
        <vt:i4>0</vt:i4>
      </vt:variant>
      <vt:variant>
        <vt:i4>5</vt:i4>
      </vt:variant>
      <vt:variant>
        <vt:lpwstr/>
      </vt:variant>
      <vt:variant>
        <vt:lpwstr>_Toc257207977</vt:lpwstr>
      </vt:variant>
      <vt:variant>
        <vt:i4>1048636</vt:i4>
      </vt:variant>
      <vt:variant>
        <vt:i4>11</vt:i4>
      </vt:variant>
      <vt:variant>
        <vt:i4>0</vt:i4>
      </vt:variant>
      <vt:variant>
        <vt:i4>5</vt:i4>
      </vt:variant>
      <vt:variant>
        <vt:lpwstr/>
      </vt:variant>
      <vt:variant>
        <vt:lpwstr>_Toc257207976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24</cp:revision>
  <cp:lastPrinted>2011-08-16T17:11:00Z</cp:lastPrinted>
  <dcterms:created xsi:type="dcterms:W3CDTF">2011-11-19T16:55:00Z</dcterms:created>
  <dcterms:modified xsi:type="dcterms:W3CDTF">2012-01-19T18:58:00Z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ies>
</file>